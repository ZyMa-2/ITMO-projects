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D74E6" w14:textId="77777777" w:rsidR="00367FA4" w:rsidRPr="0030156F" w:rsidRDefault="005B0BF6" w:rsidP="00F30134">
      <w:pPr>
        <w:jc w:val="center"/>
        <w:rPr>
          <w:rFonts w:asciiTheme="majorHAnsi" w:hAnsiTheme="majorHAnsi" w:cstheme="majorHAnsi"/>
          <w:sz w:val="36"/>
          <w:szCs w:val="36"/>
        </w:rPr>
      </w:pPr>
      <w:r w:rsidRPr="0030156F">
        <w:rPr>
          <w:rFonts w:asciiTheme="majorHAnsi" w:hAnsiTheme="majorHAnsi" w:cstheme="majorHAnsi"/>
          <w:sz w:val="36"/>
          <w:szCs w:val="36"/>
        </w:rPr>
        <w:t>Санкт-Петербургский Национальный Исследовательский Университет ИТМО</w:t>
      </w:r>
    </w:p>
    <w:p w14:paraId="355A940A" w14:textId="77777777" w:rsidR="005B0BF6" w:rsidRPr="0030156F" w:rsidRDefault="005B0BF6" w:rsidP="00F30134">
      <w:pPr>
        <w:jc w:val="center"/>
        <w:rPr>
          <w:rFonts w:asciiTheme="majorHAnsi" w:hAnsiTheme="majorHAnsi" w:cstheme="majorHAnsi"/>
          <w:sz w:val="28"/>
          <w:szCs w:val="28"/>
        </w:rPr>
      </w:pPr>
      <w:r w:rsidRPr="0030156F">
        <w:rPr>
          <w:rFonts w:asciiTheme="majorHAnsi" w:hAnsiTheme="majorHAnsi" w:cstheme="majorHAnsi"/>
          <w:sz w:val="28"/>
          <w:szCs w:val="28"/>
        </w:rPr>
        <w:t>Факультет программной инженерии и компьютерной техники</w:t>
      </w:r>
    </w:p>
    <w:p w14:paraId="6EEE2077" w14:textId="77777777" w:rsidR="005B0BF6" w:rsidRDefault="005B0BF6" w:rsidP="00535759"/>
    <w:p w14:paraId="40607775" w14:textId="77777777" w:rsidR="005B0BF6" w:rsidRPr="00880FAA" w:rsidRDefault="005B0BF6" w:rsidP="00535759"/>
    <w:p w14:paraId="4FD391A7" w14:textId="77777777" w:rsidR="005B0BF6" w:rsidRDefault="005B0BF6" w:rsidP="00535759"/>
    <w:p w14:paraId="02879ED2" w14:textId="54EF49D1" w:rsidR="005B0BF6" w:rsidRPr="0030313E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Лабораторная работа №</w:t>
      </w:r>
      <w:r w:rsidR="00AE56A5">
        <w:rPr>
          <w:sz w:val="28"/>
          <w:szCs w:val="28"/>
        </w:rPr>
        <w:t xml:space="preserve"> </w:t>
      </w:r>
      <w:r w:rsidR="0030313E" w:rsidRPr="0030313E">
        <w:rPr>
          <w:sz w:val="28"/>
          <w:szCs w:val="28"/>
        </w:rPr>
        <w:t>6</w:t>
      </w:r>
    </w:p>
    <w:p w14:paraId="27E48807" w14:textId="209E7B1E" w:rsidR="0097130C" w:rsidRPr="0097130C" w:rsidRDefault="0097130C" w:rsidP="00AE56A5">
      <w:pPr>
        <w:jc w:val="center"/>
        <w:rPr>
          <w:sz w:val="28"/>
          <w:szCs w:val="28"/>
        </w:rPr>
      </w:pPr>
      <w:r w:rsidRPr="0097130C">
        <w:rPr>
          <w:sz w:val="28"/>
          <w:szCs w:val="28"/>
        </w:rPr>
        <w:t>“</w:t>
      </w:r>
      <w:r w:rsidR="0030313E" w:rsidRPr="0030313E">
        <w:rPr>
          <w:sz w:val="28"/>
          <w:szCs w:val="28"/>
        </w:rPr>
        <w:t>Работа с системой компьютерной вёрстки TEX</w:t>
      </w:r>
      <w:r w:rsidRPr="0097130C">
        <w:rPr>
          <w:sz w:val="28"/>
          <w:szCs w:val="28"/>
        </w:rPr>
        <w:t>”</w:t>
      </w:r>
    </w:p>
    <w:p w14:paraId="05432EB2" w14:textId="77777777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По дисциплине</w:t>
      </w:r>
    </w:p>
    <w:p w14:paraId="7D6304FA" w14:textId="5EE5DEFD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“</w:t>
      </w:r>
      <w:r w:rsidR="0030313E">
        <w:rPr>
          <w:sz w:val="28"/>
          <w:szCs w:val="28"/>
        </w:rPr>
        <w:t>Информатика</w:t>
      </w:r>
      <w:r w:rsidRPr="0030156F">
        <w:rPr>
          <w:sz w:val="28"/>
          <w:szCs w:val="28"/>
        </w:rPr>
        <w:t>”</w:t>
      </w:r>
    </w:p>
    <w:p w14:paraId="5AC2F25D" w14:textId="15DD91A2" w:rsidR="005B0BF6" w:rsidRPr="008F53ED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 xml:space="preserve">Вариант </w:t>
      </w:r>
      <w:r w:rsidR="00994F21" w:rsidRPr="008F53ED">
        <w:rPr>
          <w:sz w:val="28"/>
          <w:szCs w:val="28"/>
        </w:rPr>
        <w:t>84</w:t>
      </w:r>
    </w:p>
    <w:p w14:paraId="03D8CA42" w14:textId="77777777" w:rsidR="005B0BF6" w:rsidRDefault="005B0BF6" w:rsidP="00535759"/>
    <w:p w14:paraId="2ED3EBBE" w14:textId="77777777" w:rsidR="005B0BF6" w:rsidRDefault="005B0BF6" w:rsidP="00535759"/>
    <w:p w14:paraId="1307A07B" w14:textId="77777777" w:rsidR="005B0BF6" w:rsidRPr="005B0BF6" w:rsidRDefault="005B0BF6" w:rsidP="00535759"/>
    <w:p w14:paraId="26A45AF6" w14:textId="77777777" w:rsidR="005B0BF6" w:rsidRPr="002E1BD0" w:rsidRDefault="005B0BF6" w:rsidP="00F30134">
      <w:pPr>
        <w:jc w:val="right"/>
        <w:rPr>
          <w:rFonts w:asciiTheme="majorHAnsi" w:hAnsiTheme="majorHAnsi" w:cstheme="majorHAnsi"/>
        </w:rPr>
      </w:pPr>
      <w:r w:rsidRPr="002E1BD0">
        <w:rPr>
          <w:rFonts w:asciiTheme="majorHAnsi" w:hAnsiTheme="majorHAnsi" w:cstheme="majorHAnsi"/>
        </w:rPr>
        <w:t>Выполнил:</w:t>
      </w:r>
    </w:p>
    <w:p w14:paraId="0A4265C3" w14:textId="77777777" w:rsidR="005B0BF6" w:rsidRPr="00314539" w:rsidRDefault="005B0BF6" w:rsidP="00F30134">
      <w:pPr>
        <w:jc w:val="right"/>
      </w:pPr>
      <w:r w:rsidRPr="00333157">
        <w:rPr>
          <w:sz w:val="28"/>
          <w:szCs w:val="28"/>
        </w:rPr>
        <w:tab/>
      </w:r>
      <w:r w:rsidRPr="005B0BF6">
        <w:t xml:space="preserve">Студент группы </w:t>
      </w:r>
      <w:r w:rsidRPr="005B0BF6">
        <w:rPr>
          <w:lang w:val="en-US"/>
        </w:rPr>
        <w:t>P</w:t>
      </w:r>
      <w:r w:rsidRPr="00314539">
        <w:t>3117</w:t>
      </w:r>
    </w:p>
    <w:p w14:paraId="3046ADE0" w14:textId="77777777" w:rsidR="005B0BF6" w:rsidRPr="005B0BF6" w:rsidRDefault="005B0BF6" w:rsidP="00F30134">
      <w:pPr>
        <w:jc w:val="right"/>
      </w:pPr>
      <w:r w:rsidRPr="005B0BF6">
        <w:t xml:space="preserve">Пономарёв </w:t>
      </w:r>
      <w:r w:rsidR="00CA6A32">
        <w:t>М. И.</w:t>
      </w:r>
    </w:p>
    <w:p w14:paraId="22894185" w14:textId="77777777" w:rsidR="005B0BF6" w:rsidRPr="002E1BD0" w:rsidRDefault="005B0BF6" w:rsidP="002E1BD0">
      <w:pPr>
        <w:ind w:firstLine="720"/>
        <w:jc w:val="right"/>
        <w:rPr>
          <w:rFonts w:asciiTheme="majorHAnsi" w:hAnsiTheme="majorHAnsi" w:cstheme="majorHAnsi"/>
        </w:rPr>
      </w:pPr>
      <w:r w:rsidRPr="002E1BD0">
        <w:rPr>
          <w:rFonts w:asciiTheme="majorHAnsi" w:hAnsiTheme="majorHAnsi" w:cstheme="majorHAnsi"/>
        </w:rPr>
        <w:t>Преподаватель:</w:t>
      </w:r>
    </w:p>
    <w:p w14:paraId="06A34850" w14:textId="02F2D1DE" w:rsidR="006A01AD" w:rsidRPr="00994F21" w:rsidRDefault="0030313E" w:rsidP="00F30134">
      <w:pPr>
        <w:jc w:val="right"/>
        <w:rPr>
          <w:lang w:val="en-US"/>
        </w:rPr>
      </w:pPr>
      <w:r>
        <w:t>Машина Е. А.</w:t>
      </w:r>
    </w:p>
    <w:p w14:paraId="4119D2FE" w14:textId="77777777" w:rsidR="006A01AD" w:rsidRDefault="006A01AD" w:rsidP="00535759">
      <w:r>
        <w:rPr>
          <w:noProof/>
        </w:rPr>
        <w:drawing>
          <wp:anchor distT="0" distB="0" distL="114300" distR="114300" simplePos="0" relativeHeight="251658240" behindDoc="1" locked="0" layoutInCell="1" allowOverlap="1" wp14:anchorId="1F317D37" wp14:editId="489D66E5">
            <wp:simplePos x="0" y="0"/>
            <wp:positionH relativeFrom="margin">
              <wp:posOffset>1443516</wp:posOffset>
            </wp:positionH>
            <wp:positionV relativeFrom="margin">
              <wp:posOffset>7716520</wp:posOffset>
            </wp:positionV>
            <wp:extent cx="3136265" cy="788670"/>
            <wp:effectExtent l="0" t="0" r="698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ru-RU" w:eastAsia="en-US"/>
        </w:rPr>
        <w:id w:val="61452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C04161" w14:textId="77777777" w:rsidR="0087500F" w:rsidRDefault="0087500F" w:rsidP="00C86C9A">
          <w:pPr>
            <w:pStyle w:val="af"/>
            <w:ind w:firstLine="720"/>
            <w:rPr>
              <w:sz w:val="40"/>
              <w:szCs w:val="40"/>
              <w:lang w:val="ru-RU"/>
            </w:rPr>
          </w:pPr>
          <w:r w:rsidRPr="0087500F">
            <w:rPr>
              <w:sz w:val="40"/>
              <w:szCs w:val="40"/>
              <w:lang w:val="ru-RU"/>
            </w:rPr>
            <w:t>Оглавление</w:t>
          </w:r>
        </w:p>
        <w:p w14:paraId="6898D750" w14:textId="77777777" w:rsidR="0087500F" w:rsidRPr="0087500F" w:rsidRDefault="0087500F" w:rsidP="0087500F">
          <w:pPr>
            <w:rPr>
              <w:lang w:eastAsia="ru-KZ"/>
            </w:rPr>
          </w:pPr>
        </w:p>
        <w:p w14:paraId="4443CBE0" w14:textId="49C68DCD" w:rsidR="00FC5A33" w:rsidRDefault="0087500F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078971" w:history="1">
            <w:r w:rsidR="00FC5A33" w:rsidRPr="00C76A1B">
              <w:rPr>
                <w:rStyle w:val="af0"/>
                <w:noProof/>
              </w:rPr>
              <w:t>Задание</w:t>
            </w:r>
            <w:r w:rsidR="00FC5A33">
              <w:rPr>
                <w:noProof/>
                <w:webHidden/>
              </w:rPr>
              <w:tab/>
            </w:r>
            <w:r w:rsidR="00FC5A33">
              <w:rPr>
                <w:noProof/>
                <w:webHidden/>
              </w:rPr>
              <w:fldChar w:fldCharType="begin"/>
            </w:r>
            <w:r w:rsidR="00FC5A33">
              <w:rPr>
                <w:noProof/>
                <w:webHidden/>
              </w:rPr>
              <w:instrText xml:space="preserve"> PAGEREF _Toc121078971 \h </w:instrText>
            </w:r>
            <w:r w:rsidR="00FC5A33">
              <w:rPr>
                <w:noProof/>
                <w:webHidden/>
              </w:rPr>
            </w:r>
            <w:r w:rsidR="00FC5A33">
              <w:rPr>
                <w:noProof/>
                <w:webHidden/>
              </w:rPr>
              <w:fldChar w:fldCharType="separate"/>
            </w:r>
            <w:r w:rsidR="00FC5A33">
              <w:rPr>
                <w:noProof/>
                <w:webHidden/>
              </w:rPr>
              <w:t>3</w:t>
            </w:r>
            <w:r w:rsidR="00FC5A33">
              <w:rPr>
                <w:noProof/>
                <w:webHidden/>
              </w:rPr>
              <w:fldChar w:fldCharType="end"/>
            </w:r>
          </w:hyperlink>
        </w:p>
        <w:p w14:paraId="77F12B2F" w14:textId="2EA66773" w:rsidR="00FC5A33" w:rsidRDefault="00FC5A33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21078972" w:history="1">
            <w:r w:rsidRPr="00C76A1B">
              <w:rPr>
                <w:rStyle w:val="af0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2AFF8" w14:textId="608BA5B2" w:rsidR="00FC5A33" w:rsidRDefault="00FC5A33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21078973" w:history="1">
            <w:r w:rsidRPr="00C76A1B">
              <w:rPr>
                <w:rStyle w:val="af0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98A6A" w14:textId="39F5ADB6" w:rsidR="0087500F" w:rsidRDefault="0087500F">
          <w:r>
            <w:rPr>
              <w:b/>
              <w:bCs/>
            </w:rPr>
            <w:fldChar w:fldCharType="end"/>
          </w:r>
        </w:p>
      </w:sdtContent>
    </w:sdt>
    <w:p w14:paraId="211FF653" w14:textId="77777777" w:rsidR="005A2F38" w:rsidRPr="00D31105" w:rsidRDefault="005A2F38" w:rsidP="00A01F80">
      <w:pPr>
        <w:pStyle w:val="1"/>
      </w:pPr>
      <w:r w:rsidRPr="00D31105">
        <w:br w:type="page"/>
      </w:r>
    </w:p>
    <w:p w14:paraId="6239A49E" w14:textId="77777777" w:rsidR="008E6FAD" w:rsidRDefault="008E6FAD" w:rsidP="006F50B3">
      <w:pPr>
        <w:pStyle w:val="V1"/>
      </w:pPr>
      <w:bookmarkStart w:id="0" w:name="_Toc121078971"/>
      <w:r>
        <w:lastRenderedPageBreak/>
        <w:t>Задание</w:t>
      </w:r>
      <w:bookmarkEnd w:id="0"/>
    </w:p>
    <w:p w14:paraId="586D32C4" w14:textId="42CDB72F" w:rsidR="008E6FAD" w:rsidRDefault="00994F21" w:rsidP="006F50B3">
      <w:r>
        <w:rPr>
          <w:noProof/>
        </w:rPr>
        <w:drawing>
          <wp:inline distT="0" distB="0" distL="0" distR="0" wp14:anchorId="64388B31" wp14:editId="7C87E871">
            <wp:extent cx="4354215" cy="4810835"/>
            <wp:effectExtent l="0" t="0" r="825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501" cy="481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B6E303" wp14:editId="15A1B124">
            <wp:extent cx="4166734" cy="1480782"/>
            <wp:effectExtent l="0" t="0" r="571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781" cy="149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25D6E5" wp14:editId="3BA73645">
            <wp:extent cx="4073857" cy="719285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62" cy="7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15C39" w14:textId="77777777" w:rsidR="008E6FAD" w:rsidRDefault="008E6FAD" w:rsidP="006F50B3"/>
    <w:p w14:paraId="168972FE" w14:textId="05AB29A7" w:rsidR="0097130C" w:rsidRPr="0097130C" w:rsidRDefault="008E6FAD" w:rsidP="008F53ED">
      <w:pPr>
        <w:pStyle w:val="V1"/>
      </w:pPr>
      <w:bookmarkStart w:id="1" w:name="_Toc121078972"/>
      <w:r>
        <w:lastRenderedPageBreak/>
        <w:t>Основные этапы вычисления</w:t>
      </w:r>
      <w:bookmarkEnd w:id="1"/>
      <w:r w:rsidR="0097130C">
        <w:rPr>
          <w:lang w:val="en-US"/>
        </w:rPr>
        <w:tab/>
      </w:r>
    </w:p>
    <w:p w14:paraId="320D41E8" w14:textId="77777777" w:rsidR="0097130C" w:rsidRDefault="008B5B43" w:rsidP="008B5B43">
      <w:pPr>
        <w:pStyle w:val="V1"/>
      </w:pPr>
      <w:bookmarkStart w:id="2" w:name="_Toc121078973"/>
      <w:r>
        <w:t>В</w:t>
      </w:r>
      <w:r w:rsidR="005B04F5">
        <w:t>ывод</w:t>
      </w:r>
      <w:bookmarkEnd w:id="2"/>
    </w:p>
    <w:p w14:paraId="41A62DA2" w14:textId="77777777" w:rsidR="008B5B43" w:rsidRPr="008B5B43" w:rsidRDefault="008B5B43" w:rsidP="008B5B43">
      <w:r>
        <w:t>Ага, конец тут</w:t>
      </w:r>
    </w:p>
    <w:sectPr w:rsidR="008B5B43" w:rsidRPr="008B5B43" w:rsidSect="008F1FB3">
      <w:footerReference w:type="default" r:id="rId14"/>
      <w:footerReference w:type="first" r:id="rId15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2319C" w14:textId="77777777" w:rsidR="0097254F" w:rsidRDefault="0097254F" w:rsidP="00535759">
      <w:r>
        <w:separator/>
      </w:r>
    </w:p>
  </w:endnote>
  <w:endnote w:type="continuationSeparator" w:id="0">
    <w:p w14:paraId="6045A618" w14:textId="77777777" w:rsidR="0097254F" w:rsidRDefault="0097254F" w:rsidP="00535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574569"/>
      <w:docPartObj>
        <w:docPartGallery w:val="Page Numbers (Bottom of Page)"/>
        <w:docPartUnique/>
      </w:docPartObj>
    </w:sdtPr>
    <w:sdtContent>
      <w:p w14:paraId="73A3D9F1" w14:textId="77777777" w:rsidR="00A239EA" w:rsidRDefault="006C6F46" w:rsidP="00535759">
        <w:pPr>
          <w:pStyle w:val="a5"/>
        </w:pPr>
        <w:r w:rsidRPr="0097761C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1F74A3D" wp14:editId="06E7C926">
                  <wp:simplePos x="0" y="0"/>
                  <wp:positionH relativeFrom="rightMargin">
                    <wp:posOffset>-204147</wp:posOffset>
                  </wp:positionH>
                  <wp:positionV relativeFrom="bottomMargin">
                    <wp:posOffset>176909</wp:posOffset>
                  </wp:positionV>
                  <wp:extent cx="579888" cy="381436"/>
                  <wp:effectExtent l="0" t="0" r="0" b="0"/>
                  <wp:wrapNone/>
                  <wp:docPr id="4" name="Прямоугольник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79888" cy="381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1C791F" w14:textId="77777777" w:rsidR="0097761C" w:rsidRPr="005A2F38" w:rsidRDefault="0097761C" w:rsidP="00535759">
                              <w:r w:rsidRPr="005A2F38">
                                <w:fldChar w:fldCharType="begin"/>
                              </w:r>
                              <w:r w:rsidRPr="005A2F38">
                                <w:instrText>PAGE   \* MERGEFORMAT</w:instrText>
                              </w:r>
                              <w:r w:rsidRPr="005A2F38">
                                <w:fldChar w:fldCharType="separate"/>
                              </w:r>
                              <w:r w:rsidRPr="005A2F38">
                                <w:t>2</w:t>
                              </w:r>
                              <w:r w:rsidRPr="005A2F38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01F74A3D" id="Прямоугольник 4" o:spid="_x0000_s1026" style="position:absolute;margin-left:-16.05pt;margin-top:13.95pt;width:45.65pt;height:30.05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" filled="f" fillcolor="#c0504d" stroked="f" strokecolor="#5c83b4" strokeweight="2.25pt">
                  <v:textbox inset=",0,,0">
                    <w:txbxContent>
                      <w:p w14:paraId="051C791F" w14:textId="77777777" w:rsidR="0097761C" w:rsidRPr="005A2F38" w:rsidRDefault="0097761C" w:rsidP="00535759">
                        <w:r w:rsidRPr="005A2F38">
                          <w:fldChar w:fldCharType="begin"/>
                        </w:r>
                        <w:r w:rsidRPr="005A2F38">
                          <w:instrText>PAGE   \* MERGEFORMAT</w:instrText>
                        </w:r>
                        <w:r w:rsidRPr="005A2F38">
                          <w:fldChar w:fldCharType="separate"/>
                        </w:r>
                        <w:r w:rsidRPr="005A2F38">
                          <w:t>2</w:t>
                        </w:r>
                        <w:r w:rsidRPr="005A2F38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  <w:p w14:paraId="6FECDCB9" w14:textId="77777777" w:rsidR="00F21F0F" w:rsidRDefault="00000000" w:rsidP="00535759">
        <w:pPr>
          <w:pStyle w:val="a5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BE77F" w14:textId="77777777" w:rsidR="0097761C" w:rsidRDefault="008F1FB3" w:rsidP="00F30134">
    <w:pPr>
      <w:pStyle w:val="a5"/>
      <w:jc w:val="center"/>
    </w:pPr>
    <w:r>
      <w:t>Санкт-Петербург</w:t>
    </w:r>
  </w:p>
  <w:p w14:paraId="692CEF97" w14:textId="77777777" w:rsidR="008F1FB3" w:rsidRPr="008F1FB3" w:rsidRDefault="008F1FB3" w:rsidP="00F30134">
    <w:pPr>
      <w:pStyle w:val="a5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FD847" w14:textId="77777777" w:rsidR="0097254F" w:rsidRDefault="0097254F" w:rsidP="00535759">
      <w:r>
        <w:separator/>
      </w:r>
    </w:p>
  </w:footnote>
  <w:footnote w:type="continuationSeparator" w:id="0">
    <w:p w14:paraId="58318645" w14:textId="77777777" w:rsidR="0097254F" w:rsidRDefault="0097254F" w:rsidP="005357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3E"/>
    <w:rsid w:val="00007457"/>
    <w:rsid w:val="00012832"/>
    <w:rsid w:val="000246A7"/>
    <w:rsid w:val="00040D39"/>
    <w:rsid w:val="00050636"/>
    <w:rsid w:val="00057A8B"/>
    <w:rsid w:val="00064E59"/>
    <w:rsid w:val="00070118"/>
    <w:rsid w:val="00084218"/>
    <w:rsid w:val="0009456C"/>
    <w:rsid w:val="000A2003"/>
    <w:rsid w:val="000A36A3"/>
    <w:rsid w:val="000A6E4B"/>
    <w:rsid w:val="00105007"/>
    <w:rsid w:val="00133BE0"/>
    <w:rsid w:val="001475EB"/>
    <w:rsid w:val="0018478F"/>
    <w:rsid w:val="001A7B20"/>
    <w:rsid w:val="00210EA3"/>
    <w:rsid w:val="00253DBF"/>
    <w:rsid w:val="00260948"/>
    <w:rsid w:val="00293AA6"/>
    <w:rsid w:val="002948ED"/>
    <w:rsid w:val="002B4D3B"/>
    <w:rsid w:val="002E1BD0"/>
    <w:rsid w:val="002E1F6F"/>
    <w:rsid w:val="002E6B39"/>
    <w:rsid w:val="002E6C82"/>
    <w:rsid w:val="0030156F"/>
    <w:rsid w:val="0030313E"/>
    <w:rsid w:val="003102E8"/>
    <w:rsid w:val="00314539"/>
    <w:rsid w:val="00325258"/>
    <w:rsid w:val="00325EFC"/>
    <w:rsid w:val="00333157"/>
    <w:rsid w:val="00341F07"/>
    <w:rsid w:val="003570FA"/>
    <w:rsid w:val="00367FA4"/>
    <w:rsid w:val="00385D83"/>
    <w:rsid w:val="003C198E"/>
    <w:rsid w:val="003C1996"/>
    <w:rsid w:val="0042099A"/>
    <w:rsid w:val="00424010"/>
    <w:rsid w:val="004341BD"/>
    <w:rsid w:val="00446E05"/>
    <w:rsid w:val="004504D3"/>
    <w:rsid w:val="00452A7B"/>
    <w:rsid w:val="00466B3B"/>
    <w:rsid w:val="00496092"/>
    <w:rsid w:val="004B5B93"/>
    <w:rsid w:val="004D6104"/>
    <w:rsid w:val="004E50BB"/>
    <w:rsid w:val="00504FD7"/>
    <w:rsid w:val="00535759"/>
    <w:rsid w:val="005421CD"/>
    <w:rsid w:val="00560354"/>
    <w:rsid w:val="00597707"/>
    <w:rsid w:val="005A2F38"/>
    <w:rsid w:val="005A72D4"/>
    <w:rsid w:val="005B04F5"/>
    <w:rsid w:val="005B0BF6"/>
    <w:rsid w:val="005B5787"/>
    <w:rsid w:val="005E6450"/>
    <w:rsid w:val="005F52AB"/>
    <w:rsid w:val="00601D9C"/>
    <w:rsid w:val="0063187D"/>
    <w:rsid w:val="00643DB1"/>
    <w:rsid w:val="00646095"/>
    <w:rsid w:val="00663CDF"/>
    <w:rsid w:val="006A01AD"/>
    <w:rsid w:val="006A095D"/>
    <w:rsid w:val="006A2DA6"/>
    <w:rsid w:val="006A5318"/>
    <w:rsid w:val="006A6A17"/>
    <w:rsid w:val="006B1D4A"/>
    <w:rsid w:val="006C0316"/>
    <w:rsid w:val="006C4A14"/>
    <w:rsid w:val="006C6F46"/>
    <w:rsid w:val="006F50B3"/>
    <w:rsid w:val="00715AFC"/>
    <w:rsid w:val="00722530"/>
    <w:rsid w:val="00722956"/>
    <w:rsid w:val="00742873"/>
    <w:rsid w:val="00745A4D"/>
    <w:rsid w:val="00760FAD"/>
    <w:rsid w:val="00797404"/>
    <w:rsid w:val="007B4F6B"/>
    <w:rsid w:val="007E719C"/>
    <w:rsid w:val="008004F5"/>
    <w:rsid w:val="00815877"/>
    <w:rsid w:val="008221B4"/>
    <w:rsid w:val="00840557"/>
    <w:rsid w:val="008575E3"/>
    <w:rsid w:val="0087500F"/>
    <w:rsid w:val="00880FAA"/>
    <w:rsid w:val="00885E6A"/>
    <w:rsid w:val="00895255"/>
    <w:rsid w:val="00896BD4"/>
    <w:rsid w:val="008B5B43"/>
    <w:rsid w:val="008E6FAD"/>
    <w:rsid w:val="008F1FB3"/>
    <w:rsid w:val="008F34F1"/>
    <w:rsid w:val="008F53ED"/>
    <w:rsid w:val="00904BC3"/>
    <w:rsid w:val="0090649D"/>
    <w:rsid w:val="00953B38"/>
    <w:rsid w:val="00954EB0"/>
    <w:rsid w:val="0097130C"/>
    <w:rsid w:val="0097254F"/>
    <w:rsid w:val="0097761C"/>
    <w:rsid w:val="00981976"/>
    <w:rsid w:val="00994F21"/>
    <w:rsid w:val="00996BB1"/>
    <w:rsid w:val="009B35D3"/>
    <w:rsid w:val="009B3883"/>
    <w:rsid w:val="009C453C"/>
    <w:rsid w:val="009E3F43"/>
    <w:rsid w:val="00A01F80"/>
    <w:rsid w:val="00A05210"/>
    <w:rsid w:val="00A239EA"/>
    <w:rsid w:val="00A321B2"/>
    <w:rsid w:val="00A5224F"/>
    <w:rsid w:val="00A736FF"/>
    <w:rsid w:val="00A74D89"/>
    <w:rsid w:val="00AA6DA4"/>
    <w:rsid w:val="00AC66AF"/>
    <w:rsid w:val="00AE56A5"/>
    <w:rsid w:val="00AF502E"/>
    <w:rsid w:val="00B122C0"/>
    <w:rsid w:val="00B12F22"/>
    <w:rsid w:val="00B22E9C"/>
    <w:rsid w:val="00B3256D"/>
    <w:rsid w:val="00B440F8"/>
    <w:rsid w:val="00B44A36"/>
    <w:rsid w:val="00B501A3"/>
    <w:rsid w:val="00B51BA7"/>
    <w:rsid w:val="00B71B34"/>
    <w:rsid w:val="00B9330A"/>
    <w:rsid w:val="00BB22A1"/>
    <w:rsid w:val="00BB74CE"/>
    <w:rsid w:val="00C006B2"/>
    <w:rsid w:val="00C0412B"/>
    <w:rsid w:val="00C37162"/>
    <w:rsid w:val="00C4327D"/>
    <w:rsid w:val="00C86C9A"/>
    <w:rsid w:val="00CA6A32"/>
    <w:rsid w:val="00CE1DEB"/>
    <w:rsid w:val="00CE4EF7"/>
    <w:rsid w:val="00CE76F7"/>
    <w:rsid w:val="00CE79DD"/>
    <w:rsid w:val="00CF3BFB"/>
    <w:rsid w:val="00CF6B22"/>
    <w:rsid w:val="00D04002"/>
    <w:rsid w:val="00D31105"/>
    <w:rsid w:val="00D4320D"/>
    <w:rsid w:val="00D7036F"/>
    <w:rsid w:val="00D92274"/>
    <w:rsid w:val="00D961B1"/>
    <w:rsid w:val="00DB5C00"/>
    <w:rsid w:val="00DE3349"/>
    <w:rsid w:val="00E07C7A"/>
    <w:rsid w:val="00E26A4E"/>
    <w:rsid w:val="00E31BB4"/>
    <w:rsid w:val="00E71576"/>
    <w:rsid w:val="00E90026"/>
    <w:rsid w:val="00E91EFE"/>
    <w:rsid w:val="00EC1A32"/>
    <w:rsid w:val="00EC338D"/>
    <w:rsid w:val="00EC5915"/>
    <w:rsid w:val="00ED0226"/>
    <w:rsid w:val="00EE424F"/>
    <w:rsid w:val="00F215C7"/>
    <w:rsid w:val="00F21F0F"/>
    <w:rsid w:val="00F30134"/>
    <w:rsid w:val="00F409BA"/>
    <w:rsid w:val="00F547D9"/>
    <w:rsid w:val="00FB1EED"/>
    <w:rsid w:val="00FB6998"/>
    <w:rsid w:val="00FB6A8B"/>
    <w:rsid w:val="00FC5A33"/>
    <w:rsid w:val="00FE3D77"/>
    <w:rsid w:val="00FF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B9EC0"/>
  <w15:chartTrackingRefBased/>
  <w15:docId w15:val="{23A8BFCE-CE2C-4EA8-B59D-41565AB6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759"/>
    <w:rPr>
      <w:rFonts w:cstheme="minorHAnsi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21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74D89"/>
    <w:pPr>
      <w:keepNext/>
      <w:keepLines/>
      <w:spacing w:before="40" w:after="360"/>
      <w:ind w:left="72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1F0F"/>
  </w:style>
  <w:style w:type="paragraph" w:styleId="a5">
    <w:name w:val="footer"/>
    <w:basedOn w:val="a"/>
    <w:link w:val="a6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1F0F"/>
  </w:style>
  <w:style w:type="paragraph" w:styleId="HTML">
    <w:name w:val="HTML Preformatted"/>
    <w:basedOn w:val="a"/>
    <w:link w:val="HTML0"/>
    <w:uiPriority w:val="99"/>
    <w:semiHidden/>
    <w:unhideWhenUsed/>
    <w:rsid w:val="00B71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B34"/>
    <w:rPr>
      <w:rFonts w:ascii="Courier New" w:eastAsia="Times New Roman" w:hAnsi="Courier New" w:cs="Courier New"/>
      <w:sz w:val="20"/>
      <w:szCs w:val="20"/>
      <w:lang w:eastAsia="ru-KZ"/>
    </w:rPr>
  </w:style>
  <w:style w:type="character" w:styleId="a7">
    <w:name w:val="Placeholder Text"/>
    <w:basedOn w:val="a0"/>
    <w:uiPriority w:val="99"/>
    <w:semiHidden/>
    <w:rsid w:val="00DB5C0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21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V1">
    <w:name w:val="Заголовок V1"/>
    <w:basedOn w:val="1"/>
    <w:next w:val="a"/>
    <w:link w:val="V10"/>
    <w:autoRedefine/>
    <w:qFormat/>
    <w:rsid w:val="00E71576"/>
    <w:pPr>
      <w:spacing w:after="240"/>
    </w:pPr>
    <w:rPr>
      <w:b/>
      <w:bCs/>
    </w:rPr>
  </w:style>
  <w:style w:type="character" w:styleId="HTML1">
    <w:name w:val="HTML Code"/>
    <w:basedOn w:val="a0"/>
    <w:uiPriority w:val="99"/>
    <w:semiHidden/>
    <w:unhideWhenUsed/>
    <w:rsid w:val="00535759"/>
    <w:rPr>
      <w:rFonts w:ascii="Courier New" w:eastAsia="Times New Roman" w:hAnsi="Courier New" w:cs="Courier New"/>
      <w:sz w:val="20"/>
      <w:szCs w:val="20"/>
    </w:rPr>
  </w:style>
  <w:style w:type="character" w:customStyle="1" w:styleId="V10">
    <w:name w:val="Заголовок V1 Знак"/>
    <w:basedOn w:val="10"/>
    <w:link w:val="V1"/>
    <w:rsid w:val="00E71576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ru-RU"/>
    </w:rPr>
  </w:style>
  <w:style w:type="paragraph" w:customStyle="1" w:styleId="a8">
    <w:name w:val="Обычный текст"/>
    <w:basedOn w:val="a"/>
    <w:link w:val="a9"/>
    <w:rsid w:val="00535759"/>
  </w:style>
  <w:style w:type="paragraph" w:customStyle="1" w:styleId="aa">
    <w:name w:val="Типо код текст"/>
    <w:basedOn w:val="a"/>
    <w:link w:val="ab"/>
    <w:qFormat/>
    <w:rsid w:val="006C4A14"/>
    <w:rPr>
      <w:color w:val="C45911" w:themeColor="accent2" w:themeShade="BF"/>
      <w:lang w:val="en-US"/>
    </w:rPr>
  </w:style>
  <w:style w:type="character" w:customStyle="1" w:styleId="a9">
    <w:name w:val="Обычный текст Знак"/>
    <w:basedOn w:val="a0"/>
    <w:link w:val="a8"/>
    <w:rsid w:val="00535759"/>
    <w:rPr>
      <w:rFonts w:cstheme="minorHAnsi"/>
      <w:noProof/>
      <w:sz w:val="24"/>
      <w:szCs w:val="24"/>
      <w:lang w:val="ru-RU"/>
    </w:rPr>
  </w:style>
  <w:style w:type="paragraph" w:customStyle="1" w:styleId="ac">
    <w:name w:val="Курьер Нью"/>
    <w:basedOn w:val="a"/>
    <w:link w:val="ad"/>
    <w:qFormat/>
    <w:rsid w:val="00C4327D"/>
    <w:pPr>
      <w:spacing w:after="0"/>
    </w:pPr>
    <w:rPr>
      <w:rFonts w:ascii="Courier New" w:eastAsia="Times New Roman" w:hAnsi="Courier New" w:cs="Courier New"/>
      <w:color w:val="000000"/>
      <w:sz w:val="20"/>
      <w:szCs w:val="20"/>
      <w:lang w:eastAsia="ru-KZ"/>
    </w:rPr>
  </w:style>
  <w:style w:type="character" w:customStyle="1" w:styleId="ab">
    <w:name w:val="Типо код текст Знак"/>
    <w:basedOn w:val="a0"/>
    <w:link w:val="aa"/>
    <w:rsid w:val="006C4A14"/>
    <w:rPr>
      <w:rFonts w:cstheme="minorHAnsi"/>
      <w:noProof/>
      <w:color w:val="C45911" w:themeColor="accent2" w:themeShade="BF"/>
      <w:sz w:val="24"/>
      <w:szCs w:val="24"/>
      <w:lang w:val="en-US"/>
    </w:rPr>
  </w:style>
  <w:style w:type="paragraph" w:styleId="ae">
    <w:name w:val="No Spacing"/>
    <w:uiPriority w:val="1"/>
    <w:qFormat/>
    <w:rsid w:val="006B1D4A"/>
    <w:pPr>
      <w:spacing w:after="0" w:line="240" w:lineRule="auto"/>
    </w:pPr>
    <w:rPr>
      <w:rFonts w:cstheme="minorHAnsi"/>
      <w:noProof/>
      <w:sz w:val="24"/>
      <w:szCs w:val="24"/>
      <w:lang w:val="ru-RU"/>
    </w:rPr>
  </w:style>
  <w:style w:type="character" w:customStyle="1" w:styleId="ad">
    <w:name w:val="Курьер Нью Знак"/>
    <w:basedOn w:val="a0"/>
    <w:link w:val="ac"/>
    <w:rsid w:val="00C4327D"/>
    <w:rPr>
      <w:rFonts w:ascii="Courier New" w:eastAsia="Times New Roman" w:hAnsi="Courier New" w:cs="Courier New"/>
      <w:noProof/>
      <w:color w:val="000000"/>
      <w:sz w:val="20"/>
      <w:szCs w:val="20"/>
      <w:lang w:val="ru-RU" w:eastAsia="ru-KZ"/>
    </w:rPr>
  </w:style>
  <w:style w:type="paragraph" w:styleId="af">
    <w:name w:val="TOC Heading"/>
    <w:basedOn w:val="1"/>
    <w:next w:val="a"/>
    <w:uiPriority w:val="39"/>
    <w:unhideWhenUsed/>
    <w:qFormat/>
    <w:rsid w:val="0087500F"/>
    <w:pPr>
      <w:outlineLvl w:val="9"/>
    </w:pPr>
    <w:rPr>
      <w:lang w:val="ru-KZ" w:eastAsia="ru-KZ"/>
    </w:rPr>
  </w:style>
  <w:style w:type="paragraph" w:styleId="11">
    <w:name w:val="toc 1"/>
    <w:basedOn w:val="a"/>
    <w:next w:val="a"/>
    <w:autoRedefine/>
    <w:uiPriority w:val="39"/>
    <w:unhideWhenUsed/>
    <w:rsid w:val="0087500F"/>
    <w:pPr>
      <w:spacing w:after="100"/>
    </w:pPr>
  </w:style>
  <w:style w:type="character" w:styleId="af0">
    <w:name w:val="Hyperlink"/>
    <w:basedOn w:val="a0"/>
    <w:uiPriority w:val="99"/>
    <w:unhideWhenUsed/>
    <w:rsid w:val="0087500F"/>
    <w:rPr>
      <w:color w:val="0563C1" w:themeColor="hyperlink"/>
      <w:u w:val="single"/>
    </w:rPr>
  </w:style>
  <w:style w:type="paragraph" w:styleId="af1">
    <w:name w:val="Subtitle"/>
    <w:basedOn w:val="a"/>
    <w:next w:val="a"/>
    <w:link w:val="af2"/>
    <w:uiPriority w:val="11"/>
    <w:qFormat/>
    <w:rsid w:val="0097130C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1"/>
    <w:uiPriority w:val="11"/>
    <w:rsid w:val="0097130C"/>
    <w:rPr>
      <w:rFonts w:eastAsiaTheme="minorEastAsia"/>
      <w:color w:val="5A5A5A" w:themeColor="text1" w:themeTint="A5"/>
      <w:spacing w:val="15"/>
      <w:lang w:val="ru-RU"/>
    </w:rPr>
  </w:style>
  <w:style w:type="paragraph" w:styleId="af3">
    <w:name w:val="Title"/>
    <w:basedOn w:val="a"/>
    <w:next w:val="a"/>
    <w:link w:val="af4"/>
    <w:uiPriority w:val="10"/>
    <w:qFormat/>
    <w:rsid w:val="009713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97130C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74D89"/>
    <w:rPr>
      <w:rFonts w:eastAsiaTheme="majorEastAsia" w:cstheme="majorBidi"/>
      <w:color w:val="2F5496" w:themeColor="accent1" w:themeShade="BF"/>
      <w:sz w:val="26"/>
      <w:szCs w:val="2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6F50B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nom\Documents\&#1053;&#1072;&#1089;&#1090;&#1088;&#1072;&#1080;&#1074;&#1072;&#1077;&#1084;&#1099;&#1077;%20&#1096;&#1072;&#1073;&#1083;&#1086;&#1085;&#1099;%20Office\&#1054;&#1090;&#1095;&#1105;&#1090;&#1099;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2" ma:contentTypeDescription="Создание документа." ma:contentTypeScope="" ma:versionID="5abeac1370b8b53d19033204ec14dd65">
  <xsd:schema xmlns:xsd="http://www.w3.org/2001/XMLSchema" xmlns:xs="http://www.w3.org/2001/XMLSchema" xmlns:p="http://schemas.microsoft.com/office/2006/metadata/properties" xmlns:ns3="69b0e695-c7e3-45c3-9376-31d8200ad01c" targetNamespace="http://schemas.microsoft.com/office/2006/metadata/properties" ma:root="true" ma:fieldsID="5c61194d1351225537375bd6048418db" ns3:_="">
    <xsd:import namespace="69b0e695-c7e3-45c3-9376-31d8200a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e695-c7e3-45c3-9376-31d8200ad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3DF6F2-D90C-4347-97C2-F40E256D8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7504C7-6E25-478F-9DA5-0030A84D065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1BD45E1-5114-4B2B-87F5-E05FBB9C56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e695-c7e3-45c3-9376-31d8200a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08A986-7D7A-4C2B-B407-4E41ACA10B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Отчёты2.dotm</Template>
  <TotalTime>20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Пономарев</dc:creator>
  <cp:keywords/>
  <dc:description/>
  <cp:lastModifiedBy>Пономарёв Михаил</cp:lastModifiedBy>
  <cp:revision>4</cp:revision>
  <dcterms:created xsi:type="dcterms:W3CDTF">2022-12-03T12:11:00Z</dcterms:created>
  <dcterms:modified xsi:type="dcterms:W3CDTF">2022-12-04T17:42:00Z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