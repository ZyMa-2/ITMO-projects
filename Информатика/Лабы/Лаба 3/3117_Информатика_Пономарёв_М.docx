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3CA6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1F5478A9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06A5A265" w14:textId="77777777" w:rsidR="005B0BF6" w:rsidRDefault="005B0BF6" w:rsidP="00535759"/>
    <w:p w14:paraId="1B53BC9C" w14:textId="77777777" w:rsidR="005B0BF6" w:rsidRPr="00880FAA" w:rsidRDefault="005B0BF6" w:rsidP="00535759"/>
    <w:p w14:paraId="76775DD2" w14:textId="77777777" w:rsidR="005B0BF6" w:rsidRDefault="005B0BF6" w:rsidP="00535759"/>
    <w:p w14:paraId="5C57477C" w14:textId="1CD6062A" w:rsidR="005B0BF6" w:rsidRPr="00A454A1" w:rsidRDefault="005B0BF6" w:rsidP="0030156F">
      <w:pPr>
        <w:jc w:val="center"/>
        <w:rPr>
          <w:sz w:val="28"/>
          <w:szCs w:val="28"/>
          <w:lang w:val="en-US"/>
        </w:rPr>
      </w:pPr>
      <w:r w:rsidRPr="0030156F">
        <w:rPr>
          <w:sz w:val="28"/>
          <w:szCs w:val="28"/>
        </w:rPr>
        <w:t>Лабораторная работа №</w:t>
      </w:r>
      <w:r w:rsidR="00A454A1">
        <w:rPr>
          <w:sz w:val="28"/>
          <w:szCs w:val="28"/>
        </w:rPr>
        <w:t>3</w:t>
      </w:r>
    </w:p>
    <w:p w14:paraId="1B5E462D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0AB6F5EE" w14:textId="0BDE5549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A454A1">
        <w:rPr>
          <w:sz w:val="28"/>
          <w:szCs w:val="28"/>
        </w:rPr>
        <w:t>Информатика</w:t>
      </w:r>
      <w:r w:rsidRPr="0030156F">
        <w:rPr>
          <w:sz w:val="28"/>
          <w:szCs w:val="28"/>
        </w:rPr>
        <w:t>”</w:t>
      </w:r>
    </w:p>
    <w:p w14:paraId="28056D2D" w14:textId="12B3550E" w:rsidR="005B0BF6" w:rsidRPr="00A454A1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Вариант</w:t>
      </w:r>
      <w:r w:rsidR="00A454A1">
        <w:rPr>
          <w:sz w:val="28"/>
          <w:szCs w:val="28"/>
        </w:rPr>
        <w:t xml:space="preserve"> 1715</w:t>
      </w:r>
    </w:p>
    <w:p w14:paraId="733A1649" w14:textId="77777777" w:rsidR="005B0BF6" w:rsidRDefault="005B0BF6" w:rsidP="00535759"/>
    <w:p w14:paraId="1675DE8A" w14:textId="77777777" w:rsidR="005B0BF6" w:rsidRDefault="005B0BF6" w:rsidP="00535759"/>
    <w:p w14:paraId="42E71CE3" w14:textId="77777777" w:rsidR="005B0BF6" w:rsidRPr="005B0BF6" w:rsidRDefault="005B0BF6" w:rsidP="00535759"/>
    <w:p w14:paraId="374C189E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7D592B4E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60DF3B3B" w14:textId="48A31161" w:rsidR="005B0BF6" w:rsidRPr="00A454A1" w:rsidRDefault="005B0BF6" w:rsidP="00F30134">
      <w:pPr>
        <w:jc w:val="right"/>
      </w:pPr>
      <w:r w:rsidRPr="005B0BF6">
        <w:t xml:space="preserve">Пономарёв </w:t>
      </w:r>
      <w:r w:rsidR="00A454A1">
        <w:t>М. И.</w:t>
      </w:r>
    </w:p>
    <w:p w14:paraId="6EF035D9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104EC9DC" w14:textId="03138101" w:rsidR="006A01AD" w:rsidRPr="00A454A1" w:rsidRDefault="00A454A1" w:rsidP="00F30134">
      <w:pPr>
        <w:jc w:val="right"/>
      </w:pPr>
      <w:r>
        <w:t>Машина Е. А.</w:t>
      </w:r>
    </w:p>
    <w:p w14:paraId="39A2B27F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49D0E6E9" wp14:editId="6E3763CA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6871B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5C99EFE6" w14:textId="77777777" w:rsidR="0087500F" w:rsidRPr="0087500F" w:rsidRDefault="0087500F" w:rsidP="0087500F">
          <w:pPr>
            <w:rPr>
              <w:lang w:eastAsia="ru-KZ"/>
            </w:rPr>
          </w:pPr>
        </w:p>
        <w:p w14:paraId="18952346" w14:textId="77777777" w:rsidR="00B51BA7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19932" w:history="1">
            <w:r w:rsidR="00B51BA7" w:rsidRPr="009304D5">
              <w:rPr>
                <w:rStyle w:val="af0"/>
                <w:noProof/>
              </w:rPr>
              <w:t>Пункт 1</w:t>
            </w:r>
            <w:r w:rsidR="00B51BA7">
              <w:rPr>
                <w:noProof/>
                <w:webHidden/>
              </w:rPr>
              <w:tab/>
            </w:r>
            <w:r w:rsidR="00B51BA7">
              <w:rPr>
                <w:noProof/>
                <w:webHidden/>
              </w:rPr>
              <w:fldChar w:fldCharType="begin"/>
            </w:r>
            <w:r w:rsidR="00B51BA7">
              <w:rPr>
                <w:noProof/>
                <w:webHidden/>
              </w:rPr>
              <w:instrText xml:space="preserve"> PAGEREF _Toc114419932 \h </w:instrText>
            </w:r>
            <w:r w:rsidR="00B51BA7">
              <w:rPr>
                <w:noProof/>
                <w:webHidden/>
              </w:rPr>
            </w:r>
            <w:r w:rsidR="00B51BA7">
              <w:rPr>
                <w:noProof/>
                <w:webHidden/>
              </w:rPr>
              <w:fldChar w:fldCharType="separate"/>
            </w:r>
            <w:r w:rsidR="00B51BA7">
              <w:rPr>
                <w:noProof/>
                <w:webHidden/>
              </w:rPr>
              <w:t>3</w:t>
            </w:r>
            <w:r w:rsidR="00B51BA7">
              <w:rPr>
                <w:noProof/>
                <w:webHidden/>
              </w:rPr>
              <w:fldChar w:fldCharType="end"/>
            </w:r>
          </w:hyperlink>
        </w:p>
        <w:p w14:paraId="2C76EA4E" w14:textId="77777777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69077CD0" w14:textId="77777777" w:rsidR="005A2F38" w:rsidRPr="00D31105" w:rsidRDefault="005A2F38" w:rsidP="00A01F80">
      <w:pPr>
        <w:pStyle w:val="1"/>
      </w:pPr>
      <w:r w:rsidRPr="00D31105">
        <w:br w:type="page"/>
      </w:r>
    </w:p>
    <w:p w14:paraId="076F09A0" w14:textId="5D87EE63" w:rsidR="00B3256D" w:rsidRDefault="00183202" w:rsidP="00183202">
      <w:pPr>
        <w:pStyle w:val="V1"/>
      </w:pPr>
      <w:r>
        <w:lastRenderedPageBreak/>
        <w:t>Задание 1</w:t>
      </w:r>
    </w:p>
    <w:p w14:paraId="42D13AEF" w14:textId="0C30B81A" w:rsidR="00EB08A2" w:rsidRDefault="00EB08A2" w:rsidP="00713D03"/>
    <w:p w14:paraId="44137E1C" w14:textId="77777777" w:rsidR="00713D03" w:rsidRDefault="00713D03" w:rsidP="00713D03"/>
    <w:p w14:paraId="78A44459" w14:textId="770422FF" w:rsidR="00183202" w:rsidRDefault="00183202" w:rsidP="00183202">
      <w:pPr>
        <w:pStyle w:val="V1"/>
      </w:pPr>
      <w:r>
        <w:t>Задание 2</w:t>
      </w:r>
    </w:p>
    <w:p w14:paraId="74BF7D48" w14:textId="0EEB7640" w:rsidR="00183202" w:rsidRPr="00183202" w:rsidRDefault="00183202" w:rsidP="00183202">
      <w:pPr>
        <w:pStyle w:val="V1"/>
      </w:pPr>
      <w:r>
        <w:t>Задание 3</w:t>
      </w:r>
    </w:p>
    <w:p w14:paraId="64B55DA2" w14:textId="77777777" w:rsidR="00A454A1" w:rsidRPr="00B51BA7" w:rsidRDefault="00A454A1" w:rsidP="00904BC3">
      <w:pPr>
        <w:rPr>
          <w:lang w:val="en-US"/>
        </w:rPr>
      </w:pPr>
    </w:p>
    <w:sectPr w:rsidR="00A454A1" w:rsidRPr="00B51BA7" w:rsidSect="008F1FB3">
      <w:footerReference w:type="defaul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D14C" w14:textId="77777777" w:rsidR="00FE7657" w:rsidRDefault="00FE7657" w:rsidP="00535759">
      <w:r>
        <w:separator/>
      </w:r>
    </w:p>
  </w:endnote>
  <w:endnote w:type="continuationSeparator" w:id="0">
    <w:p w14:paraId="64BFA6A8" w14:textId="77777777" w:rsidR="00FE7657" w:rsidRDefault="00FE7657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7B07FB6D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A4C705" wp14:editId="64740BD7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72F37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8A4C705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52F72F37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C458B62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8FF8" w14:textId="77777777" w:rsidR="0097761C" w:rsidRDefault="008F1FB3" w:rsidP="00F30134">
    <w:pPr>
      <w:pStyle w:val="a5"/>
      <w:jc w:val="center"/>
    </w:pPr>
    <w:r>
      <w:t>Санкт-Петербург</w:t>
    </w:r>
  </w:p>
  <w:p w14:paraId="3B00E57A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273B" w14:textId="77777777" w:rsidR="00FE7657" w:rsidRDefault="00FE7657" w:rsidP="00535759">
      <w:r>
        <w:separator/>
      </w:r>
    </w:p>
  </w:footnote>
  <w:footnote w:type="continuationSeparator" w:id="0">
    <w:p w14:paraId="34E92B95" w14:textId="77777777" w:rsidR="00FE7657" w:rsidRDefault="00FE7657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A1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5007"/>
    <w:rsid w:val="00133BE0"/>
    <w:rsid w:val="001475EB"/>
    <w:rsid w:val="00183202"/>
    <w:rsid w:val="0018478F"/>
    <w:rsid w:val="001A7B20"/>
    <w:rsid w:val="00253DBF"/>
    <w:rsid w:val="00260948"/>
    <w:rsid w:val="00293AA6"/>
    <w:rsid w:val="002948ED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96092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5318"/>
    <w:rsid w:val="006A6A17"/>
    <w:rsid w:val="006B1D4A"/>
    <w:rsid w:val="006C0316"/>
    <w:rsid w:val="006C4A14"/>
    <w:rsid w:val="006C6F46"/>
    <w:rsid w:val="00713D03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7500F"/>
    <w:rsid w:val="00880FAA"/>
    <w:rsid w:val="00885E6A"/>
    <w:rsid w:val="00895255"/>
    <w:rsid w:val="00896BD4"/>
    <w:rsid w:val="008F1FB3"/>
    <w:rsid w:val="008F34F1"/>
    <w:rsid w:val="00904BC3"/>
    <w:rsid w:val="00953B38"/>
    <w:rsid w:val="00954EB0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454A1"/>
    <w:rsid w:val="00A5224F"/>
    <w:rsid w:val="00A736FF"/>
    <w:rsid w:val="00AA6DA4"/>
    <w:rsid w:val="00AC66AF"/>
    <w:rsid w:val="00AF502E"/>
    <w:rsid w:val="00B122C0"/>
    <w:rsid w:val="00B12F22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BE1F0E"/>
    <w:rsid w:val="00C006B2"/>
    <w:rsid w:val="00C0412B"/>
    <w:rsid w:val="00C37162"/>
    <w:rsid w:val="00C4327D"/>
    <w:rsid w:val="00C86C9A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31BB4"/>
    <w:rsid w:val="00E90026"/>
    <w:rsid w:val="00E91EFE"/>
    <w:rsid w:val="00EB08A2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E765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14338"/>
  <w15:chartTrackingRefBased/>
  <w15:docId w15:val="{D9C85FB6-5939-4CC2-8B21-E1C26130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4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5</cp:revision>
  <dcterms:created xsi:type="dcterms:W3CDTF">2022-10-18T08:59:00Z</dcterms:created>
  <dcterms:modified xsi:type="dcterms:W3CDTF">2022-10-18T09:03:00Z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