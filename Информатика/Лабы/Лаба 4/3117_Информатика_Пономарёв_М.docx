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5965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7B236083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173A864A" w14:textId="77777777" w:rsidR="005B0BF6" w:rsidRDefault="005B0BF6" w:rsidP="00535759"/>
    <w:p w14:paraId="3B3E92BC" w14:textId="77777777" w:rsidR="005B0BF6" w:rsidRPr="00880FAA" w:rsidRDefault="005B0BF6" w:rsidP="00535759"/>
    <w:p w14:paraId="6A900592" w14:textId="77777777" w:rsidR="005B0BF6" w:rsidRDefault="005B0BF6" w:rsidP="00535759"/>
    <w:p w14:paraId="3232929F" w14:textId="303A0698" w:rsidR="005B0BF6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</w:t>
      </w:r>
      <w:r w:rsidR="00CA6A32" w:rsidRPr="00CA6A32">
        <w:rPr>
          <w:sz w:val="28"/>
          <w:szCs w:val="28"/>
        </w:rPr>
        <w:t>4</w:t>
      </w:r>
    </w:p>
    <w:p w14:paraId="6D5887E0" w14:textId="77777777" w:rsidR="0090649D" w:rsidRDefault="0097130C" w:rsidP="0030156F">
      <w:pPr>
        <w:jc w:val="center"/>
        <w:rPr>
          <w:sz w:val="28"/>
          <w:szCs w:val="28"/>
        </w:rPr>
      </w:pPr>
      <w:r w:rsidRPr="0097130C">
        <w:rPr>
          <w:sz w:val="28"/>
          <w:szCs w:val="28"/>
        </w:rPr>
        <w:t>“</w:t>
      </w:r>
      <w:r>
        <w:rPr>
          <w:sz w:val="28"/>
          <w:szCs w:val="28"/>
        </w:rPr>
        <w:t xml:space="preserve">Исследование протоколов, </w:t>
      </w:r>
    </w:p>
    <w:p w14:paraId="3D1BD414" w14:textId="13102498" w:rsidR="0097130C" w:rsidRPr="0097130C" w:rsidRDefault="0097130C" w:rsidP="0030156F">
      <w:pPr>
        <w:jc w:val="center"/>
        <w:rPr>
          <w:sz w:val="28"/>
          <w:szCs w:val="28"/>
        </w:rPr>
      </w:pPr>
      <w:r>
        <w:rPr>
          <w:sz w:val="28"/>
          <w:szCs w:val="28"/>
        </w:rPr>
        <w:t>форматов обмена информацией и языков разметки документов</w:t>
      </w:r>
      <w:r w:rsidRPr="0097130C">
        <w:rPr>
          <w:sz w:val="28"/>
          <w:szCs w:val="28"/>
        </w:rPr>
        <w:t>”</w:t>
      </w:r>
    </w:p>
    <w:p w14:paraId="592FBCC5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1769B7B2" w14:textId="2C27CD6E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CA6A32">
        <w:rPr>
          <w:sz w:val="28"/>
          <w:szCs w:val="28"/>
        </w:rPr>
        <w:t>Информатика</w:t>
      </w:r>
      <w:r w:rsidRPr="0030156F">
        <w:rPr>
          <w:sz w:val="28"/>
          <w:szCs w:val="28"/>
        </w:rPr>
        <w:t>”</w:t>
      </w:r>
    </w:p>
    <w:p w14:paraId="4DB8F13E" w14:textId="7250097F" w:rsidR="005B0BF6" w:rsidRPr="008E6FAD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="00CA6A32" w:rsidRPr="0097130C">
        <w:rPr>
          <w:sz w:val="28"/>
          <w:szCs w:val="28"/>
        </w:rPr>
        <w:t>14</w:t>
      </w:r>
    </w:p>
    <w:p w14:paraId="4B0BBF99" w14:textId="77777777" w:rsidR="005B0BF6" w:rsidRDefault="005B0BF6" w:rsidP="00535759"/>
    <w:p w14:paraId="1CC235E3" w14:textId="77777777" w:rsidR="005B0BF6" w:rsidRDefault="005B0BF6" w:rsidP="00535759"/>
    <w:p w14:paraId="619A0F1E" w14:textId="77777777" w:rsidR="005B0BF6" w:rsidRPr="005B0BF6" w:rsidRDefault="005B0BF6" w:rsidP="00535759"/>
    <w:p w14:paraId="6E42E0F1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16BC5EBC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538B1C66" w14:textId="2039245D" w:rsidR="005B0BF6" w:rsidRPr="005B0BF6" w:rsidRDefault="005B0BF6" w:rsidP="00F30134">
      <w:pPr>
        <w:jc w:val="right"/>
      </w:pPr>
      <w:r w:rsidRPr="005B0BF6">
        <w:t xml:space="preserve">Пономарёв </w:t>
      </w:r>
      <w:r w:rsidR="00CA6A32">
        <w:t>М. И.</w:t>
      </w:r>
    </w:p>
    <w:p w14:paraId="1ACD678C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550A2E50" w14:textId="2C32C2CF" w:rsidR="006A01AD" w:rsidRPr="00CA6A32" w:rsidRDefault="00CA6A32" w:rsidP="00F30134">
      <w:pPr>
        <w:jc w:val="right"/>
      </w:pPr>
      <w:r>
        <w:t>Машина Е. А.</w:t>
      </w:r>
    </w:p>
    <w:p w14:paraId="029FA5B5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7B53A535" wp14:editId="52F5D9FD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A4C0C8" w14:textId="77777777" w:rsidR="0087500F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6884A30E" w14:textId="77777777" w:rsidR="0087500F" w:rsidRPr="0087500F" w:rsidRDefault="0087500F" w:rsidP="0087500F">
          <w:pPr>
            <w:rPr>
              <w:lang w:eastAsia="ru-KZ"/>
            </w:rPr>
          </w:pPr>
        </w:p>
        <w:p w14:paraId="164F281E" w14:textId="4B1CB09B" w:rsidR="00360ECE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18960" w:history="1">
            <w:r w:rsidR="00360ECE" w:rsidRPr="00CF2E38">
              <w:rPr>
                <w:rStyle w:val="af0"/>
                <w:noProof/>
              </w:rPr>
              <w:t>Задание</w:t>
            </w:r>
            <w:r w:rsidR="00360ECE">
              <w:rPr>
                <w:noProof/>
                <w:webHidden/>
              </w:rPr>
              <w:tab/>
            </w:r>
            <w:r w:rsidR="00360ECE">
              <w:rPr>
                <w:noProof/>
                <w:webHidden/>
              </w:rPr>
              <w:fldChar w:fldCharType="begin"/>
            </w:r>
            <w:r w:rsidR="00360ECE">
              <w:rPr>
                <w:noProof/>
                <w:webHidden/>
              </w:rPr>
              <w:instrText xml:space="preserve"> PAGEREF _Toc119018960 \h </w:instrText>
            </w:r>
            <w:r w:rsidR="00360ECE">
              <w:rPr>
                <w:noProof/>
                <w:webHidden/>
              </w:rPr>
            </w:r>
            <w:r w:rsidR="00360ECE">
              <w:rPr>
                <w:noProof/>
                <w:webHidden/>
              </w:rPr>
              <w:fldChar w:fldCharType="separate"/>
            </w:r>
            <w:r w:rsidR="00360ECE">
              <w:rPr>
                <w:noProof/>
                <w:webHidden/>
              </w:rPr>
              <w:t>3</w:t>
            </w:r>
            <w:r w:rsidR="00360ECE">
              <w:rPr>
                <w:noProof/>
                <w:webHidden/>
              </w:rPr>
              <w:fldChar w:fldCharType="end"/>
            </w:r>
          </w:hyperlink>
        </w:p>
        <w:p w14:paraId="75C2C3AA" w14:textId="7759D806" w:rsidR="00360ECE" w:rsidRDefault="00360ECE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1" w:history="1">
            <w:r w:rsidRPr="00CF2E38">
              <w:rPr>
                <w:rStyle w:val="af0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3683" w14:textId="37860555" w:rsidR="00360ECE" w:rsidRDefault="00360ECE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2" w:history="1">
            <w:r w:rsidRPr="00CF2E38">
              <w:rPr>
                <w:rStyle w:val="af0"/>
                <w:noProof/>
              </w:rPr>
              <w:t>getHTMLwithBs4.py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0CD7" w14:textId="5B8B90DF" w:rsidR="00360ECE" w:rsidRDefault="00360ECE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3" w:history="1">
            <w:r w:rsidRPr="00CF2E38">
              <w:rPr>
                <w:rStyle w:val="af0"/>
                <w:noProof/>
                <w:lang w:val="en-US"/>
              </w:rPr>
              <w:t>HtmlToJson.py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2785B" w14:textId="41C9B7A5" w:rsidR="00360ECE" w:rsidRDefault="00360ECE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4" w:history="1">
            <w:r w:rsidRPr="00CF2E38">
              <w:rPr>
                <w:rStyle w:val="af0"/>
                <w:noProof/>
                <w:lang w:val="en-US"/>
              </w:rPr>
              <w:t>JsonToYaml.py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3C9C" w14:textId="78603B0F" w:rsidR="00360ECE" w:rsidRDefault="00360ECE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5" w:history="1">
            <w:r w:rsidRPr="00CF2E38">
              <w:rPr>
                <w:rStyle w:val="af0"/>
                <w:noProof/>
                <w:lang w:val="en-US"/>
              </w:rPr>
              <w:t>JsonToYamlLibrary.py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208C3" w14:textId="09501259" w:rsidR="00360ECE" w:rsidRDefault="00360ECE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6" w:history="1">
            <w:r w:rsidRPr="00CF2E38">
              <w:rPr>
                <w:rStyle w:val="af0"/>
                <w:noProof/>
                <w:lang w:val="en-US"/>
              </w:rPr>
              <w:t>JsonToYamlRegex.py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DD61" w14:textId="18235870" w:rsidR="00360ECE" w:rsidRDefault="00360ECE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7" w:history="1">
            <w:r w:rsidRPr="00CF2E38">
              <w:rPr>
                <w:rStyle w:val="af0"/>
                <w:noProof/>
                <w:lang w:val="en-US"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C974" w14:textId="4F903DF8" w:rsidR="00360ECE" w:rsidRDefault="00360ECE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8" w:history="1">
            <w:r w:rsidRPr="00CF2E38">
              <w:rPr>
                <w:rStyle w:val="af0"/>
                <w:noProof/>
                <w:lang w:val="en-US"/>
              </w:rPr>
              <w:t>compare.py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1A3D" w14:textId="1632FD2F" w:rsidR="00360ECE" w:rsidRDefault="00360ECE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9018969" w:history="1">
            <w:r w:rsidRPr="00CF2E38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037B9" w14:textId="723391B7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3D368953" w14:textId="77777777" w:rsidR="005A2F38" w:rsidRPr="00D31105" w:rsidRDefault="005A2F38" w:rsidP="00A01F80">
      <w:pPr>
        <w:pStyle w:val="1"/>
      </w:pPr>
      <w:r w:rsidRPr="00D31105">
        <w:br w:type="page"/>
      </w:r>
    </w:p>
    <w:p w14:paraId="47CF0F0D" w14:textId="2C51AFDA" w:rsidR="008E6FAD" w:rsidRDefault="008E6FAD" w:rsidP="006F50B3">
      <w:pPr>
        <w:pStyle w:val="V1"/>
      </w:pPr>
      <w:bookmarkStart w:id="0" w:name="_Toc119018960"/>
      <w:r>
        <w:lastRenderedPageBreak/>
        <w:t>Задание</w:t>
      </w:r>
      <w:bookmarkEnd w:id="0"/>
    </w:p>
    <w:p w14:paraId="69B34192" w14:textId="6ECBFDF9" w:rsidR="008E6FAD" w:rsidRDefault="008E6FAD" w:rsidP="006F50B3">
      <w:r>
        <w:rPr>
          <w:noProof/>
        </w:rPr>
        <w:drawing>
          <wp:anchor distT="0" distB="0" distL="114300" distR="114300" simplePos="0" relativeHeight="251659264" behindDoc="1" locked="0" layoutInCell="1" allowOverlap="1" wp14:anchorId="0E84365C" wp14:editId="08D2261C">
            <wp:simplePos x="0" y="0"/>
            <wp:positionH relativeFrom="column">
              <wp:posOffset>137297</wp:posOffset>
            </wp:positionH>
            <wp:positionV relativeFrom="paragraph">
              <wp:posOffset>4382581</wp:posOffset>
            </wp:positionV>
            <wp:extent cx="6181725" cy="3657600"/>
            <wp:effectExtent l="0" t="0" r="9525" b="0"/>
            <wp:wrapTight wrapText="bothSides">
              <wp:wrapPolygon edited="0">
                <wp:start x="0" y="0"/>
                <wp:lineTo x="0" y="21488"/>
                <wp:lineTo x="21567" y="21488"/>
                <wp:lineTo x="21567" y="0"/>
                <wp:lineTo x="0" y="0"/>
              </wp:wrapPolygon>
            </wp:wrapTight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909FE39" wp14:editId="0B58AEF5">
            <wp:extent cx="6181725" cy="434530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9C2A" w14:textId="38E4C303" w:rsidR="008E6FAD" w:rsidRDefault="008E6FAD" w:rsidP="006F50B3">
      <w:r>
        <w:rPr>
          <w:noProof/>
        </w:rPr>
        <w:lastRenderedPageBreak/>
        <w:drawing>
          <wp:inline distT="0" distB="0" distL="0" distR="0" wp14:anchorId="09F5D429" wp14:editId="4A3F76BC">
            <wp:extent cx="6181725" cy="4511675"/>
            <wp:effectExtent l="0" t="0" r="952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DFF" w14:textId="7EFC5682" w:rsidR="006A2DA6" w:rsidRDefault="008E6FAD" w:rsidP="00477E0B">
      <w:pPr>
        <w:pStyle w:val="V1"/>
      </w:pPr>
      <w:bookmarkStart w:id="1" w:name="_Toc119018961"/>
      <w:r>
        <w:t>Основные этапы вычисления</w:t>
      </w:r>
      <w:bookmarkEnd w:id="1"/>
    </w:p>
    <w:p w14:paraId="318FC27F" w14:textId="77777777" w:rsidR="0097130C" w:rsidRPr="006F50B3" w:rsidRDefault="0097130C" w:rsidP="0097130C"/>
    <w:p w14:paraId="5F36DE6F" w14:textId="26D2693F" w:rsidR="0097130C" w:rsidRPr="00210EA3" w:rsidRDefault="0097130C" w:rsidP="00210EA3">
      <w:pPr>
        <w:pStyle w:val="2"/>
        <w:ind w:firstLine="720"/>
      </w:pPr>
      <w:bookmarkStart w:id="2" w:name="_Toc119018962"/>
      <w:r w:rsidRPr="00210EA3">
        <w:t>getHTMLwithBs4.py</w:t>
      </w:r>
      <w:bookmarkEnd w:id="2"/>
    </w:p>
    <w:p w14:paraId="711C68E8" w14:textId="77777777" w:rsidR="006F50B3" w:rsidRPr="00957DD2" w:rsidRDefault="006F50B3" w:rsidP="006F50B3"/>
    <w:bookmarkStart w:id="3" w:name="_MON_1729627295"/>
    <w:bookmarkEnd w:id="3"/>
    <w:p w14:paraId="5C5A4317" w14:textId="164090E3" w:rsidR="006F50B3" w:rsidRPr="006F50B3" w:rsidRDefault="006F50B3" w:rsidP="006F50B3">
      <w:pPr>
        <w:ind w:left="720"/>
        <w:rPr>
          <w:lang w:val="en-US"/>
        </w:rPr>
      </w:pPr>
      <w:r>
        <w:rPr>
          <w:lang w:val="en-US"/>
        </w:rPr>
        <w:object w:dxaOrig="9355" w:dyaOrig="2265" w14:anchorId="18ABE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68pt;height:113.35pt" o:ole="">
            <v:imagedata r:id="rId14" o:title=""/>
          </v:shape>
          <o:OLEObject Type="Embed" ProgID="Word.OpenDocumentText.12" ShapeID="_x0000_i1047" DrawAspect="Content" ObjectID="_1729631735" r:id="rId15"/>
        </w:object>
      </w:r>
    </w:p>
    <w:p w14:paraId="1C931585" w14:textId="1D9E619B" w:rsidR="0097130C" w:rsidRDefault="0097130C" w:rsidP="00957DD2">
      <w:pPr>
        <w:pStyle w:val="2"/>
        <w:rPr>
          <w:lang w:val="en-US"/>
        </w:rPr>
      </w:pPr>
      <w:r>
        <w:rPr>
          <w:lang w:val="en-US"/>
        </w:rPr>
        <w:tab/>
      </w:r>
      <w:bookmarkStart w:id="4" w:name="_Toc119018963"/>
      <w:r w:rsidR="00957DD2">
        <w:rPr>
          <w:lang w:val="en-US"/>
        </w:rPr>
        <w:t>HtmlToJson.py</w:t>
      </w:r>
      <w:bookmarkEnd w:id="4"/>
    </w:p>
    <w:p w14:paraId="1F6DC8E3" w14:textId="5EC6DFDD" w:rsidR="00957DD2" w:rsidRDefault="00957DD2" w:rsidP="00957DD2">
      <w:pPr>
        <w:rPr>
          <w:lang w:val="en-US"/>
        </w:rPr>
      </w:pPr>
      <w:r>
        <w:rPr>
          <w:lang w:val="en-US"/>
        </w:rPr>
        <w:tab/>
      </w:r>
    </w:p>
    <w:bookmarkStart w:id="5" w:name="_MON_1729629827"/>
    <w:bookmarkEnd w:id="5"/>
    <w:p w14:paraId="0E8718B9" w14:textId="3671478C" w:rsidR="00957DD2" w:rsidRDefault="00957DD2" w:rsidP="00957DD2">
      <w:pPr>
        <w:ind w:firstLine="720"/>
        <w:rPr>
          <w:lang w:val="en-US"/>
        </w:rPr>
      </w:pPr>
      <w:r>
        <w:rPr>
          <w:lang w:val="en-US"/>
        </w:rPr>
        <w:object w:dxaOrig="9355" w:dyaOrig="1133" w14:anchorId="5CAF8C11">
          <v:shape id="_x0000_i1048" type="#_x0000_t75" style="width:468pt;height:56.4pt" o:ole="">
            <v:imagedata r:id="rId16" o:title=""/>
          </v:shape>
          <o:OLEObject Type="Embed" ProgID="Word.OpenDocumentText.12" ShapeID="_x0000_i1048" DrawAspect="Content" ObjectID="_1729631736" r:id="rId17"/>
        </w:object>
      </w:r>
    </w:p>
    <w:p w14:paraId="5F4F6E24" w14:textId="6AA99B71" w:rsidR="00957DD2" w:rsidRPr="00A80556" w:rsidRDefault="00957DD2" w:rsidP="00A80556">
      <w:pPr>
        <w:pStyle w:val="2"/>
        <w:rPr>
          <w:lang w:val="en-US"/>
        </w:rPr>
      </w:pPr>
      <w:r>
        <w:rPr>
          <w:lang w:val="en-US"/>
        </w:rPr>
        <w:lastRenderedPageBreak/>
        <w:tab/>
      </w:r>
      <w:bookmarkStart w:id="6" w:name="_Toc119018964"/>
      <w:r w:rsidR="00A80556">
        <w:rPr>
          <w:lang w:val="en-US"/>
        </w:rPr>
        <w:t>JsonToYaml.py</w:t>
      </w:r>
      <w:bookmarkEnd w:id="6"/>
    </w:p>
    <w:p w14:paraId="2AC06D74" w14:textId="4D255CF2" w:rsidR="0097130C" w:rsidRDefault="0097130C" w:rsidP="0097130C">
      <w:pPr>
        <w:ind w:left="720"/>
        <w:rPr>
          <w:lang w:val="en-US"/>
        </w:rPr>
      </w:pPr>
    </w:p>
    <w:bookmarkStart w:id="7" w:name="_MON_1729630153"/>
    <w:bookmarkEnd w:id="7"/>
    <w:p w14:paraId="376574EF" w14:textId="77777777" w:rsidR="00A80556" w:rsidRDefault="00A80556" w:rsidP="0097130C">
      <w:pPr>
        <w:ind w:left="720"/>
        <w:rPr>
          <w:lang w:val="en-US"/>
        </w:rPr>
      </w:pPr>
      <w:r>
        <w:rPr>
          <w:lang w:val="en-US"/>
        </w:rPr>
        <w:object w:dxaOrig="9355" w:dyaOrig="11781" w14:anchorId="6D234CE7">
          <v:shape id="_x0000_i1049" type="#_x0000_t75" style="width:468pt;height:588.9pt" o:ole="">
            <v:imagedata r:id="rId18" o:title=""/>
          </v:shape>
          <o:OLEObject Type="Embed" ProgID="Word.OpenDocumentText.12" ShapeID="_x0000_i1049" DrawAspect="Content" ObjectID="_1729631737" r:id="rId19"/>
        </w:object>
      </w:r>
    </w:p>
    <w:p w14:paraId="2D6B8269" w14:textId="4A43BF3A" w:rsidR="00A80556" w:rsidRDefault="00A80556" w:rsidP="0097130C">
      <w:pPr>
        <w:ind w:left="720"/>
        <w:rPr>
          <w:lang w:val="en-US"/>
        </w:rPr>
      </w:pPr>
    </w:p>
    <w:p w14:paraId="240BFC13" w14:textId="7AD21CDF" w:rsidR="00A80556" w:rsidRDefault="00A80556" w:rsidP="0097130C">
      <w:pPr>
        <w:ind w:left="720"/>
        <w:rPr>
          <w:lang w:val="en-US"/>
        </w:rPr>
      </w:pPr>
    </w:p>
    <w:p w14:paraId="4426AF74" w14:textId="6118A1BA" w:rsidR="00A80556" w:rsidRDefault="00A80556" w:rsidP="00A80556">
      <w:pPr>
        <w:pStyle w:val="2"/>
        <w:ind w:firstLine="720"/>
        <w:rPr>
          <w:lang w:val="en-US"/>
        </w:rPr>
      </w:pPr>
      <w:bookmarkStart w:id="8" w:name="_Toc119018965"/>
      <w:r>
        <w:rPr>
          <w:lang w:val="en-US"/>
        </w:rPr>
        <w:lastRenderedPageBreak/>
        <w:t>JsonToYamlLibrary.py</w:t>
      </w:r>
      <w:bookmarkEnd w:id="8"/>
    </w:p>
    <w:p w14:paraId="12885B9F" w14:textId="2A78850A" w:rsidR="00A80556" w:rsidRDefault="00A80556" w:rsidP="00A80556">
      <w:pPr>
        <w:ind w:left="720"/>
        <w:rPr>
          <w:lang w:val="en-US"/>
        </w:rPr>
      </w:pPr>
      <w:r>
        <w:rPr>
          <w:lang w:val="en-US"/>
        </w:rPr>
        <w:tab/>
      </w:r>
    </w:p>
    <w:bookmarkStart w:id="9" w:name="_MON_1729630428"/>
    <w:bookmarkEnd w:id="9"/>
    <w:p w14:paraId="6C94883A" w14:textId="13101CBF" w:rsidR="00A80556" w:rsidRDefault="00A80556" w:rsidP="00A80556">
      <w:pPr>
        <w:ind w:left="720"/>
        <w:rPr>
          <w:lang w:val="en-US"/>
        </w:rPr>
      </w:pPr>
      <w:r>
        <w:rPr>
          <w:lang w:val="en-US"/>
        </w:rPr>
        <w:object w:dxaOrig="9355" w:dyaOrig="1359" w14:anchorId="64C5CB2B">
          <v:shape id="_x0000_i1062" type="#_x0000_t75" style="width:468pt;height:67.7pt" o:ole="">
            <v:imagedata r:id="rId20" o:title=""/>
          </v:shape>
          <o:OLEObject Type="Embed" ProgID="Word.OpenDocumentText.12" ShapeID="_x0000_i1062" DrawAspect="Content" ObjectID="_1729631738" r:id="rId21"/>
        </w:object>
      </w:r>
    </w:p>
    <w:p w14:paraId="01CDCBBD" w14:textId="1EFA6D54" w:rsidR="00070367" w:rsidRDefault="00070367" w:rsidP="00070367">
      <w:pPr>
        <w:pStyle w:val="2"/>
        <w:ind w:firstLine="720"/>
        <w:rPr>
          <w:lang w:val="en-US"/>
        </w:rPr>
      </w:pPr>
      <w:bookmarkStart w:id="10" w:name="_Toc119018966"/>
      <w:r>
        <w:rPr>
          <w:lang w:val="en-US"/>
        </w:rPr>
        <w:t>JsonToYaml</w:t>
      </w:r>
      <w:r>
        <w:rPr>
          <w:lang w:val="en-US"/>
        </w:rPr>
        <w:t>Regex</w:t>
      </w:r>
      <w:r>
        <w:rPr>
          <w:lang w:val="en-US"/>
        </w:rPr>
        <w:t>.py</w:t>
      </w:r>
      <w:bookmarkEnd w:id="10"/>
    </w:p>
    <w:p w14:paraId="08410204" w14:textId="77777777" w:rsidR="00070367" w:rsidRPr="00070367" w:rsidRDefault="00070367" w:rsidP="00070367">
      <w:pPr>
        <w:rPr>
          <w:lang w:val="en-US"/>
        </w:rPr>
      </w:pPr>
    </w:p>
    <w:bookmarkStart w:id="11" w:name="_MON_1729630525"/>
    <w:bookmarkEnd w:id="11"/>
    <w:p w14:paraId="01C15DFA" w14:textId="0FA98A00" w:rsidR="00A80556" w:rsidRDefault="00070367" w:rsidP="00A80556">
      <w:pPr>
        <w:ind w:left="720"/>
        <w:rPr>
          <w:lang w:val="ru-KZ"/>
        </w:rPr>
      </w:pPr>
      <w:r>
        <w:rPr>
          <w:lang w:val="ru-KZ"/>
        </w:rPr>
        <w:object w:dxaOrig="9355" w:dyaOrig="12461" w14:anchorId="63C48627">
          <v:shape id="_x0000_i1071" type="#_x0000_t75" style="width:395.45pt;height:526.05pt" o:ole="">
            <v:imagedata r:id="rId22" o:title=""/>
          </v:shape>
          <o:OLEObject Type="Embed" ProgID="Word.OpenDocumentText.12" ShapeID="_x0000_i1071" DrawAspect="Content" ObjectID="_1729631739" r:id="rId23"/>
        </w:object>
      </w:r>
    </w:p>
    <w:p w14:paraId="61A63D04" w14:textId="6657CC1D" w:rsidR="00070367" w:rsidRDefault="00070367" w:rsidP="00070367">
      <w:pPr>
        <w:pStyle w:val="2"/>
        <w:ind w:firstLine="720"/>
        <w:rPr>
          <w:lang w:val="en-US"/>
        </w:rPr>
      </w:pPr>
      <w:bookmarkStart w:id="12" w:name="_Toc119018967"/>
      <w:r>
        <w:rPr>
          <w:lang w:val="en-US"/>
        </w:rPr>
        <w:lastRenderedPageBreak/>
        <w:t>main.py</w:t>
      </w:r>
      <w:bookmarkEnd w:id="12"/>
    </w:p>
    <w:p w14:paraId="513E697F" w14:textId="62621BBB" w:rsidR="00070367" w:rsidRDefault="00070367" w:rsidP="00070367">
      <w:pPr>
        <w:rPr>
          <w:lang w:val="en-US"/>
        </w:rPr>
      </w:pPr>
    </w:p>
    <w:bookmarkStart w:id="13" w:name="_MON_1729630664"/>
    <w:bookmarkEnd w:id="13"/>
    <w:p w14:paraId="30994C1E" w14:textId="77777777" w:rsidR="00070367" w:rsidRDefault="00070367" w:rsidP="00070367">
      <w:pPr>
        <w:ind w:left="720"/>
        <w:rPr>
          <w:lang w:val="en-US"/>
        </w:rPr>
      </w:pPr>
      <w:r>
        <w:rPr>
          <w:lang w:val="en-US"/>
        </w:rPr>
        <w:object w:dxaOrig="9355" w:dyaOrig="4531" w14:anchorId="5D0CDB54">
          <v:shape id="_x0000_i1074" type="#_x0000_t75" style="width:468pt;height:226.75pt" o:ole="">
            <v:imagedata r:id="rId24" o:title=""/>
          </v:shape>
          <o:OLEObject Type="Embed" ProgID="Word.OpenDocumentText.12" ShapeID="_x0000_i1074" DrawAspect="Content" ObjectID="_1729631740" r:id="rId25"/>
        </w:object>
      </w:r>
    </w:p>
    <w:p w14:paraId="68CEB2AB" w14:textId="7BCCFC83" w:rsidR="00070367" w:rsidRDefault="00070367" w:rsidP="00070367">
      <w:pPr>
        <w:pStyle w:val="2"/>
        <w:ind w:firstLine="720"/>
        <w:rPr>
          <w:lang w:val="en-US"/>
        </w:rPr>
      </w:pPr>
      <w:bookmarkStart w:id="14" w:name="_Toc119018968"/>
      <w:r>
        <w:rPr>
          <w:lang w:val="en-US"/>
        </w:rPr>
        <w:t>compare.py</w:t>
      </w:r>
      <w:bookmarkEnd w:id="14"/>
    </w:p>
    <w:p w14:paraId="02001EA9" w14:textId="59A4F09E" w:rsidR="00070367" w:rsidRDefault="00070367" w:rsidP="00070367">
      <w:pPr>
        <w:rPr>
          <w:lang w:val="en-US"/>
        </w:rPr>
      </w:pPr>
    </w:p>
    <w:p w14:paraId="27AFB239" w14:textId="1A3DDBBD" w:rsidR="00070367" w:rsidRDefault="00070367" w:rsidP="00070367">
      <w:pPr>
        <w:rPr>
          <w:lang w:val="en-US"/>
        </w:rPr>
      </w:pPr>
      <w:r>
        <w:rPr>
          <w:lang w:val="en-US"/>
        </w:rPr>
        <w:tab/>
      </w:r>
      <w:bookmarkStart w:id="15" w:name="_MON_1729630731"/>
      <w:bookmarkEnd w:id="15"/>
      <w:r>
        <w:rPr>
          <w:lang w:val="en-US"/>
        </w:rPr>
        <w:object w:dxaOrig="9355" w:dyaOrig="8156" w14:anchorId="4227DA09">
          <v:shape id="_x0000_i1082" type="#_x0000_t75" style="width:430.4pt;height:375.05pt" o:ole="">
            <v:imagedata r:id="rId26" o:title=""/>
          </v:shape>
          <o:OLEObject Type="Embed" ProgID="Word.OpenDocumentText.12" ShapeID="_x0000_i1082" DrawAspect="Content" ObjectID="_1729631741" r:id="rId27"/>
        </w:object>
      </w:r>
    </w:p>
    <w:p w14:paraId="61B872D7" w14:textId="55921CC7" w:rsidR="00070367" w:rsidRPr="00070367" w:rsidRDefault="00070367" w:rsidP="00070367">
      <w:r>
        <w:rPr>
          <w:lang w:val="en-US"/>
        </w:rPr>
        <w:lastRenderedPageBreak/>
        <w:tab/>
      </w:r>
      <w:r>
        <w:t xml:space="preserve">Результат выполнения программы </w:t>
      </w:r>
      <w:r w:rsidRPr="00070367">
        <w:rPr>
          <w:rStyle w:val="ab"/>
        </w:rPr>
        <w:t>compare</w:t>
      </w:r>
      <w:r w:rsidRPr="00070367">
        <w:rPr>
          <w:rStyle w:val="ab"/>
          <w:lang w:val="ru-RU"/>
        </w:rPr>
        <w:t>.</w:t>
      </w:r>
      <w:r w:rsidRPr="00070367">
        <w:rPr>
          <w:rStyle w:val="ab"/>
        </w:rPr>
        <w:t>py</w:t>
      </w:r>
      <w:r w:rsidRPr="00070367">
        <w:rPr>
          <w:rStyle w:val="ab"/>
          <w:lang w:val="ru-RU"/>
        </w:rPr>
        <w:t>:</w:t>
      </w:r>
    </w:p>
    <w:tbl>
      <w:tblPr>
        <w:tblW w:w="0" w:type="auto"/>
        <w:tblInd w:w="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0"/>
      </w:tblGrid>
      <w:tr w:rsidR="00070367" w14:paraId="0DD71A80" w14:textId="77777777" w:rsidTr="00070367">
        <w:tblPrEx>
          <w:tblCellMar>
            <w:top w:w="0" w:type="dxa"/>
            <w:bottom w:w="0" w:type="dxa"/>
          </w:tblCellMar>
        </w:tblPrEx>
        <w:trPr>
          <w:trHeight w:val="1074"/>
        </w:trPr>
        <w:tc>
          <w:tcPr>
            <w:tcW w:w="7070" w:type="dxa"/>
          </w:tcPr>
          <w:p w14:paraId="7D1BCE52" w14:textId="2EC72025" w:rsidR="00070367" w:rsidRDefault="00070367" w:rsidP="00070367">
            <w:pPr>
              <w:pStyle w:val="af5"/>
            </w:pPr>
            <w:proofErr w:type="spellStart"/>
            <w:r>
              <w:t>Парсинг</w:t>
            </w:r>
            <w:proofErr w:type="spellEnd"/>
            <w:r>
              <w:t xml:space="preserve"> через библиотеку: 4.575491189956665 </w:t>
            </w:r>
            <w:proofErr w:type="spellStart"/>
            <w:r>
              <w:t>seconds</w:t>
            </w:r>
            <w:proofErr w:type="spellEnd"/>
          </w:p>
          <w:p w14:paraId="2BBB828A" w14:textId="158A7E4B" w:rsidR="00070367" w:rsidRDefault="00070367" w:rsidP="00070367">
            <w:pPr>
              <w:pStyle w:val="af5"/>
            </w:pPr>
            <w:proofErr w:type="spellStart"/>
            <w:r>
              <w:t>Парсинг</w:t>
            </w:r>
            <w:proofErr w:type="spellEnd"/>
            <w:r>
              <w:t xml:space="preserve"> написанной функцией: 0.23781204223632812 </w:t>
            </w:r>
            <w:proofErr w:type="spellStart"/>
            <w:r>
              <w:t>seconds</w:t>
            </w:r>
            <w:proofErr w:type="spellEnd"/>
          </w:p>
          <w:p w14:paraId="7502F753" w14:textId="730E31FD" w:rsidR="00070367" w:rsidRDefault="00070367" w:rsidP="00070367">
            <w:pPr>
              <w:pStyle w:val="af5"/>
            </w:pPr>
            <w:r>
              <w:t>Разница составляет ~1923% или 4.337679147720337 секунд</w:t>
            </w:r>
          </w:p>
        </w:tc>
      </w:tr>
    </w:tbl>
    <w:p w14:paraId="0978AAD2" w14:textId="5C8A6884" w:rsidR="00934B69" w:rsidRDefault="00070367" w:rsidP="00934B69">
      <w:pPr>
        <w:rPr>
          <w:noProof/>
          <w:color w:val="C45911" w:themeColor="accent2" w:themeShade="BF"/>
        </w:rPr>
      </w:pPr>
      <w:r>
        <w:rPr>
          <w:noProof/>
          <w:color w:val="C45911" w:themeColor="accent2" w:themeShade="BF"/>
        </w:rPr>
        <w:tab/>
      </w:r>
    </w:p>
    <w:p w14:paraId="44D882BE" w14:textId="2BECF981" w:rsidR="00934B69" w:rsidRDefault="00934B69" w:rsidP="00934B69">
      <w:pPr>
        <w:rPr>
          <w:rStyle w:val="ab"/>
          <w:lang w:val="ru-RU"/>
        </w:rPr>
      </w:pPr>
      <w:r>
        <w:rPr>
          <w:noProof/>
        </w:rPr>
        <w:tab/>
        <w:t xml:space="preserve">Результаты работы </w:t>
      </w:r>
      <w:r w:rsidRPr="00934B69">
        <w:rPr>
          <w:rStyle w:val="ab"/>
        </w:rPr>
        <w:t>main</w:t>
      </w:r>
      <w:r w:rsidRPr="00934B69">
        <w:rPr>
          <w:rStyle w:val="ab"/>
          <w:lang w:val="ru-RU"/>
        </w:rPr>
        <w:t>.</w:t>
      </w:r>
      <w:r w:rsidRPr="00934B69">
        <w:rPr>
          <w:rStyle w:val="ab"/>
        </w:rPr>
        <w:t>py</w:t>
      </w:r>
      <w:r w:rsidRPr="00934B69">
        <w:rPr>
          <w:rStyle w:val="ab"/>
          <w:lang w:val="ru-RU"/>
        </w:rPr>
        <w:t xml:space="preserve"> </w:t>
      </w:r>
      <w:r w:rsidRPr="00934B69">
        <w:t>с</w:t>
      </w:r>
      <w:r>
        <w:t xml:space="preserve">одержаться в папке </w:t>
      </w:r>
      <w:r w:rsidRPr="00934B69">
        <w:rPr>
          <w:rStyle w:val="ab"/>
        </w:rPr>
        <w:t>results</w:t>
      </w:r>
      <w:r w:rsidRPr="00934B69">
        <w:rPr>
          <w:rStyle w:val="ab"/>
          <w:lang w:val="ru-RU"/>
        </w:rPr>
        <w:t>/</w:t>
      </w:r>
    </w:p>
    <w:p w14:paraId="3D2C9850" w14:textId="57D764B8" w:rsidR="00934B69" w:rsidRPr="00934B69" w:rsidRDefault="00934B69" w:rsidP="00934B69">
      <w:pPr>
        <w:pStyle w:val="V1"/>
      </w:pPr>
      <w:r>
        <w:rPr>
          <w:rStyle w:val="ab"/>
          <w:lang w:val="ru-RU"/>
        </w:rPr>
        <w:tab/>
      </w:r>
      <w:bookmarkStart w:id="16" w:name="_Toc119018969"/>
      <w:r w:rsidRPr="00934B69">
        <w:rPr>
          <w:rStyle w:val="ab"/>
          <w:rFonts w:cstheme="majorBidi"/>
          <w:noProof w:val="0"/>
          <w:color w:val="2F5496" w:themeColor="accent1" w:themeShade="BF"/>
          <w:sz w:val="32"/>
          <w:szCs w:val="32"/>
          <w:lang w:val="ru-RU"/>
        </w:rPr>
        <w:t>Вывод</w:t>
      </w:r>
      <w:bookmarkEnd w:id="16"/>
    </w:p>
    <w:p w14:paraId="616A65CF" w14:textId="4ADC4FC8" w:rsidR="00934B69" w:rsidRDefault="00934B69" w:rsidP="00934B69">
      <w:pPr>
        <w:ind w:left="720"/>
      </w:pPr>
    </w:p>
    <w:p w14:paraId="00ED9443" w14:textId="64F094A2" w:rsidR="00934B69" w:rsidRPr="00934B69" w:rsidRDefault="00934B69" w:rsidP="00934B69">
      <w:pPr>
        <w:ind w:left="720"/>
      </w:pPr>
      <w:r>
        <w:t xml:space="preserve">Во время выполнения работы я использовал библиотеки </w:t>
      </w:r>
      <w:proofErr w:type="spellStart"/>
      <w:r>
        <w:rPr>
          <w:lang w:val="en-US"/>
        </w:rPr>
        <w:t>json</w:t>
      </w:r>
      <w:proofErr w:type="spellEnd"/>
      <w:r w:rsidRPr="00934B69">
        <w:t xml:space="preserve">, </w:t>
      </w:r>
      <w:r>
        <w:rPr>
          <w:lang w:val="en-US"/>
        </w:rPr>
        <w:t>requests</w:t>
      </w:r>
      <w:r w:rsidRPr="00934B69">
        <w:t xml:space="preserve">, </w:t>
      </w:r>
      <w:r>
        <w:rPr>
          <w:lang w:val="en-US"/>
        </w:rPr>
        <w:t>bs</w:t>
      </w:r>
      <w:r w:rsidRPr="00934B69">
        <w:t xml:space="preserve">4, </w:t>
      </w:r>
      <w:proofErr w:type="spellStart"/>
      <w:r>
        <w:rPr>
          <w:lang w:val="en-US"/>
        </w:rPr>
        <w:t>yaml</w:t>
      </w:r>
      <w:proofErr w:type="spellEnd"/>
      <w:r w:rsidRPr="00934B69">
        <w:t xml:space="preserve"> </w:t>
      </w:r>
      <w:r>
        <w:t xml:space="preserve">для перевода файлов между заданными форматами. Наглядно заметил читаемость и удобство формата </w:t>
      </w:r>
      <w:proofErr w:type="spellStart"/>
      <w:r>
        <w:rPr>
          <w:lang w:val="en-US"/>
        </w:rPr>
        <w:t>yaml</w:t>
      </w:r>
      <w:proofErr w:type="spellEnd"/>
      <w:r w:rsidRPr="00934B69">
        <w:t xml:space="preserve"> </w:t>
      </w:r>
      <w:r>
        <w:t xml:space="preserve">в сравнении с </w:t>
      </w:r>
      <w:proofErr w:type="spellStart"/>
      <w:r>
        <w:rPr>
          <w:lang w:val="en-US"/>
        </w:rPr>
        <w:t>json</w:t>
      </w:r>
      <w:proofErr w:type="spellEnd"/>
      <w:r>
        <w:t>.</w:t>
      </w:r>
    </w:p>
    <w:sectPr w:rsidR="00934B69" w:rsidRPr="00934B69" w:rsidSect="008F1FB3">
      <w:footerReference w:type="default" r:id="rId28"/>
      <w:footerReference w:type="first" r:id="rId2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2CC1C" w14:textId="77777777" w:rsidR="002A38DF" w:rsidRDefault="002A38DF" w:rsidP="00535759">
      <w:r>
        <w:separator/>
      </w:r>
    </w:p>
  </w:endnote>
  <w:endnote w:type="continuationSeparator" w:id="0">
    <w:p w14:paraId="340AABDD" w14:textId="77777777" w:rsidR="002A38DF" w:rsidRDefault="002A38DF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07ABBD77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99A62E" wp14:editId="7088EB81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FA7ED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B99A62E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4FBFA7ED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62902B7C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E011" w14:textId="77777777" w:rsidR="0097761C" w:rsidRDefault="008F1FB3" w:rsidP="00F30134">
    <w:pPr>
      <w:pStyle w:val="a5"/>
      <w:jc w:val="center"/>
    </w:pPr>
    <w:r>
      <w:t>Санкт-Петербург</w:t>
    </w:r>
  </w:p>
  <w:p w14:paraId="4C449B4E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1BE43" w14:textId="77777777" w:rsidR="002A38DF" w:rsidRDefault="002A38DF" w:rsidP="00535759">
      <w:r>
        <w:separator/>
      </w:r>
    </w:p>
  </w:footnote>
  <w:footnote w:type="continuationSeparator" w:id="0">
    <w:p w14:paraId="3CB0CD43" w14:textId="77777777" w:rsidR="002A38DF" w:rsidRDefault="002A38DF" w:rsidP="00535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32"/>
    <w:rsid w:val="00007457"/>
    <w:rsid w:val="00012832"/>
    <w:rsid w:val="000246A7"/>
    <w:rsid w:val="00040D39"/>
    <w:rsid w:val="00050636"/>
    <w:rsid w:val="00057A8B"/>
    <w:rsid w:val="00064E59"/>
    <w:rsid w:val="00070118"/>
    <w:rsid w:val="00070367"/>
    <w:rsid w:val="00084218"/>
    <w:rsid w:val="0009456C"/>
    <w:rsid w:val="000A2003"/>
    <w:rsid w:val="000A36A3"/>
    <w:rsid w:val="000A6E4B"/>
    <w:rsid w:val="00105007"/>
    <w:rsid w:val="00133BE0"/>
    <w:rsid w:val="001475EB"/>
    <w:rsid w:val="0018478F"/>
    <w:rsid w:val="001A7B20"/>
    <w:rsid w:val="00210EA3"/>
    <w:rsid w:val="00253DBF"/>
    <w:rsid w:val="00260948"/>
    <w:rsid w:val="00293AA6"/>
    <w:rsid w:val="002948ED"/>
    <w:rsid w:val="002A38DF"/>
    <w:rsid w:val="002B4D3B"/>
    <w:rsid w:val="002E1BD0"/>
    <w:rsid w:val="002E1F6F"/>
    <w:rsid w:val="002E6B39"/>
    <w:rsid w:val="002E6C82"/>
    <w:rsid w:val="0030156F"/>
    <w:rsid w:val="003102E8"/>
    <w:rsid w:val="00314539"/>
    <w:rsid w:val="00325258"/>
    <w:rsid w:val="00325EFC"/>
    <w:rsid w:val="00333157"/>
    <w:rsid w:val="00341F07"/>
    <w:rsid w:val="003570FA"/>
    <w:rsid w:val="00360ECE"/>
    <w:rsid w:val="00367FA4"/>
    <w:rsid w:val="00385D83"/>
    <w:rsid w:val="003C198E"/>
    <w:rsid w:val="003C1996"/>
    <w:rsid w:val="0042099A"/>
    <w:rsid w:val="00424010"/>
    <w:rsid w:val="004341BD"/>
    <w:rsid w:val="00446E05"/>
    <w:rsid w:val="004504D3"/>
    <w:rsid w:val="00452A7B"/>
    <w:rsid w:val="00466B3B"/>
    <w:rsid w:val="00477E0B"/>
    <w:rsid w:val="00496092"/>
    <w:rsid w:val="004B5B93"/>
    <w:rsid w:val="004D6104"/>
    <w:rsid w:val="004E50BB"/>
    <w:rsid w:val="00504FD7"/>
    <w:rsid w:val="00535759"/>
    <w:rsid w:val="005421CD"/>
    <w:rsid w:val="00560354"/>
    <w:rsid w:val="00597707"/>
    <w:rsid w:val="005A2F38"/>
    <w:rsid w:val="005A72D4"/>
    <w:rsid w:val="005B0BF6"/>
    <w:rsid w:val="005B5787"/>
    <w:rsid w:val="005E6450"/>
    <w:rsid w:val="005F52AB"/>
    <w:rsid w:val="00601D9C"/>
    <w:rsid w:val="0063187D"/>
    <w:rsid w:val="00643DB1"/>
    <w:rsid w:val="00646095"/>
    <w:rsid w:val="00663CDF"/>
    <w:rsid w:val="006A01AD"/>
    <w:rsid w:val="006A2DA6"/>
    <w:rsid w:val="006A5318"/>
    <w:rsid w:val="006A6A17"/>
    <w:rsid w:val="006B1D4A"/>
    <w:rsid w:val="006C0316"/>
    <w:rsid w:val="006C4A14"/>
    <w:rsid w:val="006C6F46"/>
    <w:rsid w:val="006F50B3"/>
    <w:rsid w:val="00715AFC"/>
    <w:rsid w:val="00722530"/>
    <w:rsid w:val="00722956"/>
    <w:rsid w:val="00742873"/>
    <w:rsid w:val="00745A4D"/>
    <w:rsid w:val="00760FAD"/>
    <w:rsid w:val="00797404"/>
    <w:rsid w:val="007B4F6B"/>
    <w:rsid w:val="007E719C"/>
    <w:rsid w:val="008004F5"/>
    <w:rsid w:val="00815877"/>
    <w:rsid w:val="008221B4"/>
    <w:rsid w:val="00840557"/>
    <w:rsid w:val="0087500F"/>
    <w:rsid w:val="00880FAA"/>
    <w:rsid w:val="00885E6A"/>
    <w:rsid w:val="00895255"/>
    <w:rsid w:val="00896BD4"/>
    <w:rsid w:val="008E6FAD"/>
    <w:rsid w:val="008F1FB3"/>
    <w:rsid w:val="008F34F1"/>
    <w:rsid w:val="00904BC3"/>
    <w:rsid w:val="0090649D"/>
    <w:rsid w:val="00934B69"/>
    <w:rsid w:val="00953B38"/>
    <w:rsid w:val="00954EB0"/>
    <w:rsid w:val="00957DD2"/>
    <w:rsid w:val="0097130C"/>
    <w:rsid w:val="0097761C"/>
    <w:rsid w:val="00981976"/>
    <w:rsid w:val="00996BB1"/>
    <w:rsid w:val="009B35D3"/>
    <w:rsid w:val="009B3883"/>
    <w:rsid w:val="009C453C"/>
    <w:rsid w:val="009E3F43"/>
    <w:rsid w:val="00A01F80"/>
    <w:rsid w:val="00A05210"/>
    <w:rsid w:val="00A239EA"/>
    <w:rsid w:val="00A321B2"/>
    <w:rsid w:val="00A5224F"/>
    <w:rsid w:val="00A736FF"/>
    <w:rsid w:val="00A80556"/>
    <w:rsid w:val="00AA6DA4"/>
    <w:rsid w:val="00AC66AF"/>
    <w:rsid w:val="00AF502E"/>
    <w:rsid w:val="00B122C0"/>
    <w:rsid w:val="00B12F22"/>
    <w:rsid w:val="00B3256D"/>
    <w:rsid w:val="00B440F8"/>
    <w:rsid w:val="00B44A36"/>
    <w:rsid w:val="00B501A3"/>
    <w:rsid w:val="00B51BA7"/>
    <w:rsid w:val="00B71B34"/>
    <w:rsid w:val="00B9330A"/>
    <w:rsid w:val="00BB22A1"/>
    <w:rsid w:val="00BB74CE"/>
    <w:rsid w:val="00C006B2"/>
    <w:rsid w:val="00C0412B"/>
    <w:rsid w:val="00C37162"/>
    <w:rsid w:val="00C4327D"/>
    <w:rsid w:val="00C86C9A"/>
    <w:rsid w:val="00CA6A32"/>
    <w:rsid w:val="00CE1DEB"/>
    <w:rsid w:val="00CE4EF7"/>
    <w:rsid w:val="00CE76F7"/>
    <w:rsid w:val="00CE79DD"/>
    <w:rsid w:val="00CF3BFB"/>
    <w:rsid w:val="00CF6B22"/>
    <w:rsid w:val="00D04002"/>
    <w:rsid w:val="00D31105"/>
    <w:rsid w:val="00D4320D"/>
    <w:rsid w:val="00D7036F"/>
    <w:rsid w:val="00D92274"/>
    <w:rsid w:val="00D961B1"/>
    <w:rsid w:val="00DB5C00"/>
    <w:rsid w:val="00DE3349"/>
    <w:rsid w:val="00E07C7A"/>
    <w:rsid w:val="00E26A4E"/>
    <w:rsid w:val="00E31BB4"/>
    <w:rsid w:val="00E90026"/>
    <w:rsid w:val="00E91EFE"/>
    <w:rsid w:val="00EC1A32"/>
    <w:rsid w:val="00EC338D"/>
    <w:rsid w:val="00EC5915"/>
    <w:rsid w:val="00ED0226"/>
    <w:rsid w:val="00EE424F"/>
    <w:rsid w:val="00F215C7"/>
    <w:rsid w:val="00F21F0F"/>
    <w:rsid w:val="00F30134"/>
    <w:rsid w:val="00F409BA"/>
    <w:rsid w:val="00F547D9"/>
    <w:rsid w:val="00FB15F1"/>
    <w:rsid w:val="00FB1EED"/>
    <w:rsid w:val="00FB6998"/>
    <w:rsid w:val="00FB6A8B"/>
    <w:rsid w:val="00FE3D7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D2E00"/>
  <w15:chartTrackingRefBased/>
  <w15:docId w15:val="{263EE205-6829-4E5C-94D1-AFC7ED4C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0EA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link w:val="V10"/>
    <w:qFormat/>
    <w:rsid w:val="004E50BB"/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4E50B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97130C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97130C"/>
    <w:rPr>
      <w:rFonts w:eastAsiaTheme="minorEastAsia"/>
      <w:color w:val="5A5A5A" w:themeColor="text1" w:themeTint="A5"/>
      <w:spacing w:val="15"/>
      <w:lang w:val="ru-RU"/>
    </w:rPr>
  </w:style>
  <w:style w:type="paragraph" w:styleId="af3">
    <w:name w:val="Title"/>
    <w:basedOn w:val="a"/>
    <w:next w:val="a"/>
    <w:link w:val="af4"/>
    <w:uiPriority w:val="10"/>
    <w:qFormat/>
    <w:rsid w:val="00971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97130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10EA3"/>
    <w:rPr>
      <w:rFonts w:eastAsiaTheme="majorEastAsia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F50B3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0703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customStyle="1" w:styleId="af5">
    <w:name w:val="Чиловый текст"/>
    <w:basedOn w:val="a"/>
    <w:link w:val="af6"/>
    <w:qFormat/>
    <w:rsid w:val="00070367"/>
    <w:rPr>
      <w:i/>
    </w:rPr>
  </w:style>
  <w:style w:type="character" w:customStyle="1" w:styleId="sc0">
    <w:name w:val="sc0"/>
    <w:basedOn w:val="a0"/>
    <w:rsid w:val="00934B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af6">
    <w:name w:val="Чиловый текст Знак"/>
    <w:basedOn w:val="a0"/>
    <w:link w:val="af5"/>
    <w:rsid w:val="00070367"/>
    <w:rPr>
      <w:rFonts w:cstheme="minorHAnsi"/>
      <w:i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0.emf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Отчёты.dotm</Template>
  <TotalTime>724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8</cp:revision>
  <dcterms:created xsi:type="dcterms:W3CDTF">2022-11-04T12:22:00Z</dcterms:created>
  <dcterms:modified xsi:type="dcterms:W3CDTF">2022-11-10T21:29:00Z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