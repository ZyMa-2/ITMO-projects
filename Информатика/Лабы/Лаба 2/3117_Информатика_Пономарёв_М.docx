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C43B1" w14:textId="77777777" w:rsidR="00367FA4" w:rsidRPr="0030156F" w:rsidRDefault="005B0BF6" w:rsidP="00F30134">
      <w:pPr>
        <w:jc w:val="center"/>
        <w:rPr>
          <w:rFonts w:asciiTheme="majorHAnsi" w:hAnsiTheme="majorHAnsi" w:cstheme="majorHAnsi"/>
          <w:sz w:val="36"/>
          <w:szCs w:val="36"/>
        </w:rPr>
      </w:pPr>
      <w:r w:rsidRPr="0030156F">
        <w:rPr>
          <w:rFonts w:asciiTheme="majorHAnsi" w:hAnsiTheme="majorHAnsi" w:cstheme="majorHAnsi"/>
          <w:sz w:val="36"/>
          <w:szCs w:val="36"/>
        </w:rPr>
        <w:t>Санкт-Петербургский Национальный Исследовательский Университет ИТМО</w:t>
      </w:r>
    </w:p>
    <w:p w14:paraId="0FCDA037" w14:textId="77777777" w:rsidR="005B0BF6" w:rsidRPr="0030156F" w:rsidRDefault="005B0BF6" w:rsidP="00F30134">
      <w:pPr>
        <w:jc w:val="center"/>
        <w:rPr>
          <w:rFonts w:asciiTheme="majorHAnsi" w:hAnsiTheme="majorHAnsi" w:cstheme="majorHAnsi"/>
          <w:sz w:val="28"/>
          <w:szCs w:val="28"/>
        </w:rPr>
      </w:pPr>
      <w:r w:rsidRPr="0030156F">
        <w:rPr>
          <w:rFonts w:asciiTheme="majorHAnsi" w:hAnsiTheme="majorHAnsi" w:cstheme="majorHAnsi"/>
          <w:sz w:val="28"/>
          <w:szCs w:val="28"/>
        </w:rPr>
        <w:t>Факультет программной инженерии и компьютерной техники</w:t>
      </w:r>
    </w:p>
    <w:p w14:paraId="5E881952" w14:textId="77777777" w:rsidR="005B0BF6" w:rsidRDefault="005B0BF6" w:rsidP="00535759"/>
    <w:p w14:paraId="26405999" w14:textId="77777777" w:rsidR="005B0BF6" w:rsidRPr="00880FAA" w:rsidRDefault="005B0BF6" w:rsidP="00535759"/>
    <w:p w14:paraId="0DBA1143" w14:textId="77777777" w:rsidR="005B0BF6" w:rsidRDefault="005B0BF6" w:rsidP="00535759"/>
    <w:p w14:paraId="3634E02D" w14:textId="344D9C7D" w:rsidR="005B0BF6" w:rsidRPr="00CE05CC" w:rsidRDefault="005B0BF6" w:rsidP="0030156F">
      <w:pPr>
        <w:jc w:val="center"/>
        <w:rPr>
          <w:sz w:val="28"/>
          <w:szCs w:val="28"/>
          <w:lang w:val="en-US"/>
        </w:rPr>
      </w:pPr>
      <w:r w:rsidRPr="0030156F">
        <w:rPr>
          <w:sz w:val="28"/>
          <w:szCs w:val="28"/>
        </w:rPr>
        <w:t>Лабораторная работа №</w:t>
      </w:r>
      <w:r w:rsidR="00CE05CC">
        <w:rPr>
          <w:sz w:val="28"/>
          <w:szCs w:val="28"/>
        </w:rPr>
        <w:t>2</w:t>
      </w:r>
    </w:p>
    <w:p w14:paraId="2588F7F7" w14:textId="77777777" w:rsidR="005B0BF6" w:rsidRPr="0030156F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По дисциплине</w:t>
      </w:r>
    </w:p>
    <w:p w14:paraId="129D7B80" w14:textId="5F75BBEE" w:rsidR="005B0BF6" w:rsidRPr="0030156F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“</w:t>
      </w:r>
      <w:r w:rsidR="00CE05CC">
        <w:rPr>
          <w:sz w:val="28"/>
          <w:szCs w:val="28"/>
        </w:rPr>
        <w:t>Информатик</w:t>
      </w:r>
      <w:r w:rsidR="00A50626">
        <w:rPr>
          <w:sz w:val="28"/>
          <w:szCs w:val="28"/>
        </w:rPr>
        <w:t>а</w:t>
      </w:r>
      <w:r w:rsidRPr="0030156F">
        <w:rPr>
          <w:sz w:val="28"/>
          <w:szCs w:val="28"/>
        </w:rPr>
        <w:t>”</w:t>
      </w:r>
    </w:p>
    <w:p w14:paraId="3E979CE4" w14:textId="50AFB57C" w:rsidR="005B0BF6" w:rsidRPr="00CE05CC" w:rsidRDefault="005B0BF6" w:rsidP="0030156F">
      <w:pPr>
        <w:jc w:val="center"/>
        <w:rPr>
          <w:sz w:val="28"/>
          <w:szCs w:val="28"/>
          <w:lang w:val="en-US"/>
        </w:rPr>
      </w:pPr>
      <w:r w:rsidRPr="0030156F">
        <w:rPr>
          <w:sz w:val="28"/>
          <w:szCs w:val="28"/>
        </w:rPr>
        <w:t xml:space="preserve">Вариант </w:t>
      </w:r>
      <w:r w:rsidR="00CE05CC">
        <w:rPr>
          <w:sz w:val="28"/>
          <w:szCs w:val="28"/>
          <w:lang w:val="en-US"/>
        </w:rPr>
        <w:t>35</w:t>
      </w:r>
    </w:p>
    <w:p w14:paraId="596AA3EE" w14:textId="77777777" w:rsidR="005B0BF6" w:rsidRDefault="005B0BF6" w:rsidP="00535759"/>
    <w:p w14:paraId="6B1FB7C7" w14:textId="77777777" w:rsidR="005B0BF6" w:rsidRDefault="005B0BF6" w:rsidP="00535759"/>
    <w:p w14:paraId="3ADA30B9" w14:textId="77777777" w:rsidR="005B0BF6" w:rsidRPr="005B0BF6" w:rsidRDefault="005B0BF6" w:rsidP="00535759"/>
    <w:p w14:paraId="5F8C048B" w14:textId="77777777" w:rsidR="005B0BF6" w:rsidRPr="002E1BD0" w:rsidRDefault="005B0BF6" w:rsidP="00F30134">
      <w:pPr>
        <w:jc w:val="right"/>
        <w:rPr>
          <w:rFonts w:asciiTheme="majorHAnsi" w:hAnsiTheme="majorHAnsi" w:cstheme="majorHAnsi"/>
        </w:rPr>
      </w:pPr>
      <w:r w:rsidRPr="002E1BD0">
        <w:rPr>
          <w:rFonts w:asciiTheme="majorHAnsi" w:hAnsiTheme="majorHAnsi" w:cstheme="majorHAnsi"/>
        </w:rPr>
        <w:t>Выполнил:</w:t>
      </w:r>
    </w:p>
    <w:p w14:paraId="19973273" w14:textId="77777777" w:rsidR="005B0BF6" w:rsidRPr="00314539" w:rsidRDefault="005B0BF6" w:rsidP="00F30134">
      <w:pPr>
        <w:jc w:val="right"/>
      </w:pPr>
      <w:r w:rsidRPr="00333157">
        <w:rPr>
          <w:sz w:val="28"/>
          <w:szCs w:val="28"/>
        </w:rPr>
        <w:tab/>
      </w:r>
      <w:r w:rsidRPr="005B0BF6">
        <w:t xml:space="preserve">Студент группы </w:t>
      </w:r>
      <w:r w:rsidRPr="005B0BF6">
        <w:rPr>
          <w:lang w:val="en-US"/>
        </w:rPr>
        <w:t>P</w:t>
      </w:r>
      <w:r w:rsidRPr="00314539">
        <w:t>3117</w:t>
      </w:r>
    </w:p>
    <w:p w14:paraId="5877131C" w14:textId="4BB6865E" w:rsidR="005B0BF6" w:rsidRPr="005B0BF6" w:rsidRDefault="005B0BF6" w:rsidP="00F30134">
      <w:pPr>
        <w:jc w:val="right"/>
      </w:pPr>
      <w:r w:rsidRPr="005B0BF6">
        <w:t xml:space="preserve">Пономарёв </w:t>
      </w:r>
      <w:r w:rsidR="00CE05CC">
        <w:t>М. И.</w:t>
      </w:r>
    </w:p>
    <w:p w14:paraId="6B24EEE3" w14:textId="77777777" w:rsidR="005B0BF6" w:rsidRPr="002E1BD0" w:rsidRDefault="005B0BF6" w:rsidP="002E1BD0">
      <w:pPr>
        <w:ind w:firstLine="720"/>
        <w:jc w:val="right"/>
        <w:rPr>
          <w:rFonts w:asciiTheme="majorHAnsi" w:hAnsiTheme="majorHAnsi" w:cstheme="majorHAnsi"/>
        </w:rPr>
      </w:pPr>
      <w:r w:rsidRPr="002E1BD0">
        <w:rPr>
          <w:rFonts w:asciiTheme="majorHAnsi" w:hAnsiTheme="majorHAnsi" w:cstheme="majorHAnsi"/>
        </w:rPr>
        <w:t>Преподаватель:</w:t>
      </w:r>
    </w:p>
    <w:p w14:paraId="02ED72E1" w14:textId="6D96742C" w:rsidR="006A01AD" w:rsidRPr="00CE05CC" w:rsidRDefault="00CE05CC" w:rsidP="00F30134">
      <w:pPr>
        <w:jc w:val="right"/>
      </w:pPr>
      <w:r>
        <w:t>Машина Е. А.</w:t>
      </w:r>
    </w:p>
    <w:p w14:paraId="6A5CD151" w14:textId="77777777" w:rsidR="006A01AD" w:rsidRDefault="006A01AD" w:rsidP="00535759">
      <w:r>
        <w:rPr>
          <w:noProof/>
        </w:rPr>
        <w:drawing>
          <wp:anchor distT="0" distB="0" distL="114300" distR="114300" simplePos="0" relativeHeight="251658240" behindDoc="1" locked="0" layoutInCell="1" allowOverlap="1" wp14:anchorId="167605F3" wp14:editId="48CEEF34">
            <wp:simplePos x="0" y="0"/>
            <wp:positionH relativeFrom="margin">
              <wp:posOffset>1443516</wp:posOffset>
            </wp:positionH>
            <wp:positionV relativeFrom="margin">
              <wp:posOffset>7716520</wp:posOffset>
            </wp:positionV>
            <wp:extent cx="3136265" cy="788670"/>
            <wp:effectExtent l="0" t="0" r="698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ru-RU" w:eastAsia="en-US"/>
        </w:rPr>
        <w:id w:val="61452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D6F762" w14:textId="77777777" w:rsidR="0087500F" w:rsidRDefault="0087500F" w:rsidP="00C86C9A">
          <w:pPr>
            <w:pStyle w:val="af"/>
            <w:ind w:firstLine="720"/>
            <w:rPr>
              <w:sz w:val="40"/>
              <w:szCs w:val="40"/>
              <w:lang w:val="ru-RU"/>
            </w:rPr>
          </w:pPr>
          <w:r w:rsidRPr="0087500F">
            <w:rPr>
              <w:sz w:val="40"/>
              <w:szCs w:val="40"/>
              <w:lang w:val="ru-RU"/>
            </w:rPr>
            <w:t>Оглавление</w:t>
          </w:r>
        </w:p>
        <w:p w14:paraId="22DD24BF" w14:textId="77777777" w:rsidR="0087500F" w:rsidRPr="0087500F" w:rsidRDefault="0087500F" w:rsidP="0087500F">
          <w:pPr>
            <w:rPr>
              <w:lang w:eastAsia="ru-KZ"/>
            </w:rPr>
          </w:pPr>
        </w:p>
        <w:p w14:paraId="18D78B6E" w14:textId="77777777" w:rsidR="00B51BA7" w:rsidRDefault="0087500F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419932" w:history="1">
            <w:r w:rsidR="00B51BA7" w:rsidRPr="009304D5">
              <w:rPr>
                <w:rStyle w:val="af0"/>
                <w:noProof/>
              </w:rPr>
              <w:t>Пункт 1</w:t>
            </w:r>
            <w:r w:rsidR="00B51BA7">
              <w:rPr>
                <w:noProof/>
                <w:webHidden/>
              </w:rPr>
              <w:tab/>
            </w:r>
            <w:r w:rsidR="00B51BA7">
              <w:rPr>
                <w:noProof/>
                <w:webHidden/>
              </w:rPr>
              <w:fldChar w:fldCharType="begin"/>
            </w:r>
            <w:r w:rsidR="00B51BA7">
              <w:rPr>
                <w:noProof/>
                <w:webHidden/>
              </w:rPr>
              <w:instrText xml:space="preserve"> PAGEREF _Toc114419932 \h </w:instrText>
            </w:r>
            <w:r w:rsidR="00B51BA7">
              <w:rPr>
                <w:noProof/>
                <w:webHidden/>
              </w:rPr>
            </w:r>
            <w:r w:rsidR="00B51BA7">
              <w:rPr>
                <w:noProof/>
                <w:webHidden/>
              </w:rPr>
              <w:fldChar w:fldCharType="separate"/>
            </w:r>
            <w:r w:rsidR="00B51BA7">
              <w:rPr>
                <w:noProof/>
                <w:webHidden/>
              </w:rPr>
              <w:t>3</w:t>
            </w:r>
            <w:r w:rsidR="00B51BA7">
              <w:rPr>
                <w:noProof/>
                <w:webHidden/>
              </w:rPr>
              <w:fldChar w:fldCharType="end"/>
            </w:r>
          </w:hyperlink>
        </w:p>
        <w:p w14:paraId="200CBED9" w14:textId="77777777" w:rsidR="0087500F" w:rsidRDefault="0087500F">
          <w:r>
            <w:rPr>
              <w:b/>
              <w:bCs/>
            </w:rPr>
            <w:fldChar w:fldCharType="end"/>
          </w:r>
        </w:p>
      </w:sdtContent>
    </w:sdt>
    <w:p w14:paraId="2402540A" w14:textId="77777777" w:rsidR="005A2F38" w:rsidRPr="00D31105" w:rsidRDefault="005A2F38" w:rsidP="00A01F80">
      <w:pPr>
        <w:pStyle w:val="1"/>
      </w:pPr>
      <w:r w:rsidRPr="00D31105">
        <w:br w:type="page"/>
      </w:r>
    </w:p>
    <w:p w14:paraId="1F8B605C" w14:textId="569F3522" w:rsidR="00AD229C" w:rsidRPr="00AD229C" w:rsidRDefault="00781ACD" w:rsidP="00781ACD">
      <w:pPr>
        <w:pStyle w:val="V1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8B1DC6E" wp14:editId="34C62B66">
            <wp:simplePos x="0" y="0"/>
            <wp:positionH relativeFrom="margin">
              <wp:align>right</wp:align>
            </wp:positionH>
            <wp:positionV relativeFrom="paragraph">
              <wp:posOffset>454490</wp:posOffset>
            </wp:positionV>
            <wp:extent cx="6182360" cy="7076440"/>
            <wp:effectExtent l="0" t="0" r="889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707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2E91">
        <w:t>Задание</w:t>
      </w:r>
    </w:p>
    <w:p w14:paraId="0B687E69" w14:textId="77777777" w:rsidR="00E12304" w:rsidRDefault="00E12304" w:rsidP="00D12E91">
      <w:pPr>
        <w:pStyle w:val="V1"/>
      </w:pPr>
    </w:p>
    <w:p w14:paraId="4C56C027" w14:textId="77777777" w:rsidR="00E12304" w:rsidRDefault="00E12304" w:rsidP="00D12E91">
      <w:pPr>
        <w:pStyle w:val="V1"/>
      </w:pPr>
    </w:p>
    <w:p w14:paraId="743A3BB9" w14:textId="77777777" w:rsidR="00E12304" w:rsidRDefault="00E12304" w:rsidP="00D12E91">
      <w:pPr>
        <w:pStyle w:val="V1"/>
      </w:pPr>
    </w:p>
    <w:p w14:paraId="1B45EEC7" w14:textId="3716795A" w:rsidR="00E12304" w:rsidRDefault="00D12E91" w:rsidP="00D12E91">
      <w:pPr>
        <w:pStyle w:val="V1"/>
      </w:pPr>
      <w:r>
        <w:lastRenderedPageBreak/>
        <w:t>Основные этапы вычисления</w:t>
      </w:r>
    </w:p>
    <w:p w14:paraId="26C43949" w14:textId="77777777" w:rsidR="008A32E0" w:rsidRDefault="008A32E0" w:rsidP="008A32E0"/>
    <w:p w14:paraId="61DD0FA2" w14:textId="1C86D6FE" w:rsidR="008A32E0" w:rsidRPr="00D544C7" w:rsidRDefault="008A32E0" w:rsidP="00891BD1">
      <w:pPr>
        <w:pStyle w:val="af1"/>
        <w:numPr>
          <w:ilvl w:val="0"/>
          <w:numId w:val="5"/>
        </w:numPr>
      </w:pPr>
    </w:p>
    <w:p w14:paraId="00947249" w14:textId="083F60B7" w:rsidR="00D544C7" w:rsidRDefault="00D544C7" w:rsidP="00AC7A03">
      <w:pPr>
        <w:pStyle w:val="af1"/>
        <w:numPr>
          <w:ilvl w:val="0"/>
          <w:numId w:val="6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=31</m:t>
        </m:r>
      </m:oMath>
      <w:r>
        <w:rPr>
          <w:rFonts w:eastAsiaTheme="minorEastAsia"/>
          <w:lang w:val="en-US"/>
        </w:rPr>
        <w:t xml:space="preserve"> </w:t>
      </w:r>
    </w:p>
    <w:p w14:paraId="2A93BEEB" w14:textId="41E5B8EA" w:rsidR="00D544C7" w:rsidRPr="009E3B07" w:rsidRDefault="0025471C" w:rsidP="00EC115A">
      <w:pPr>
        <w:pStyle w:val="af1"/>
        <w:ind w:left="1080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31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0011111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E3B07">
        <w:rPr>
          <w:rFonts w:eastAsiaTheme="minorEastAsia"/>
          <w:i/>
          <w:lang w:val="en-US"/>
        </w:rPr>
        <w:t xml:space="preserve"> </w:t>
      </w:r>
    </w:p>
    <w:tbl>
      <w:tblPr>
        <w:tblStyle w:val="af2"/>
        <w:tblW w:w="0" w:type="auto"/>
        <w:tblInd w:w="1081" w:type="dxa"/>
        <w:tblLook w:val="04A0" w:firstRow="1" w:lastRow="0" w:firstColumn="1" w:lastColumn="0" w:noHBand="0" w:noVBand="1"/>
      </w:tblPr>
      <w:tblGrid>
        <w:gridCol w:w="2671"/>
        <w:gridCol w:w="407"/>
        <w:gridCol w:w="413"/>
        <w:gridCol w:w="395"/>
        <w:gridCol w:w="413"/>
        <w:gridCol w:w="401"/>
        <w:gridCol w:w="401"/>
        <w:gridCol w:w="401"/>
        <w:gridCol w:w="430"/>
      </w:tblGrid>
      <w:tr w:rsidR="00345FE2" w14:paraId="57DFE1DD" w14:textId="77777777" w:rsidTr="00EC115A">
        <w:trPr>
          <w:trHeight w:val="413"/>
        </w:trPr>
        <w:tc>
          <w:tcPr>
            <w:tcW w:w="0" w:type="auto"/>
            <w:vAlign w:val="center"/>
          </w:tcPr>
          <w:p w14:paraId="640860CB" w14:textId="7B32E778" w:rsidR="005C7373" w:rsidRDefault="005C7373" w:rsidP="00BD7516">
            <w:pPr>
              <w:jc w:val="center"/>
            </w:pPr>
          </w:p>
        </w:tc>
        <w:tc>
          <w:tcPr>
            <w:tcW w:w="0" w:type="auto"/>
            <w:vAlign w:val="center"/>
          </w:tcPr>
          <w:p w14:paraId="30762B81" w14:textId="163BA7A1" w:rsidR="005C7373" w:rsidRPr="005C7373" w:rsidRDefault="005C7373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06FD2F3" w14:textId="099A8B42" w:rsidR="005C7373" w:rsidRPr="005C7373" w:rsidRDefault="005C7373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1CFC7B03" w14:textId="08DD0632" w:rsidR="005C7373" w:rsidRPr="005C7373" w:rsidRDefault="005C7373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D07E78D" w14:textId="22436DE1" w:rsidR="005C7373" w:rsidRPr="005C7373" w:rsidRDefault="005C7373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534ACE4F" w14:textId="0FDB0FAE" w:rsidR="005C7373" w:rsidRPr="005C7373" w:rsidRDefault="005C7373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77D98E7A" w14:textId="61F54FDD" w:rsidR="005C7373" w:rsidRPr="005C7373" w:rsidRDefault="005C7373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703BE018" w14:textId="1B05C055" w:rsidR="005C7373" w:rsidRPr="005C7373" w:rsidRDefault="005C7373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4410E9A3" w14:textId="77777777" w:rsidR="005C7373" w:rsidRDefault="005C7373" w:rsidP="00BD7516">
            <w:pPr>
              <w:jc w:val="center"/>
            </w:pPr>
          </w:p>
        </w:tc>
      </w:tr>
      <w:tr w:rsidR="00345FE2" w14:paraId="13FB60BA" w14:textId="77777777" w:rsidTr="00EC115A">
        <w:trPr>
          <w:trHeight w:val="495"/>
        </w:trPr>
        <w:tc>
          <w:tcPr>
            <w:tcW w:w="0" w:type="auto"/>
            <w:vAlign w:val="center"/>
          </w:tcPr>
          <w:p w14:paraId="42E8B859" w14:textId="12E6EC91" w:rsidR="005C7373" w:rsidRDefault="00C537B9" w:rsidP="00BD7516">
            <w:pPr>
              <w:jc w:val="center"/>
            </w:pPr>
            <w:r>
              <w:t>П</w:t>
            </w:r>
            <w:r w:rsidR="005C7373">
              <w:t>олученное сообщение</w:t>
            </w:r>
          </w:p>
        </w:tc>
        <w:tc>
          <w:tcPr>
            <w:tcW w:w="0" w:type="auto"/>
            <w:vAlign w:val="center"/>
          </w:tcPr>
          <w:p w14:paraId="74F4F8BC" w14:textId="53D3CABF" w:rsidR="005C7373" w:rsidRPr="00360F51" w:rsidRDefault="00360F51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4F72C4B" w14:textId="7F15D1B5" w:rsidR="005C7373" w:rsidRPr="00360F51" w:rsidRDefault="00360F51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96B3DF2" w14:textId="031B022C" w:rsidR="005C7373" w:rsidRPr="00360F51" w:rsidRDefault="00360F51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2343AC4" w14:textId="3E2EF760" w:rsidR="005C7373" w:rsidRPr="00360F51" w:rsidRDefault="00360F51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8BF407B" w14:textId="2AD4E9DB" w:rsidR="005C7373" w:rsidRPr="00360F51" w:rsidRDefault="00360F51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C1968E6" w14:textId="451C4815" w:rsidR="005C7373" w:rsidRPr="00360F51" w:rsidRDefault="00360F51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5DA44ED" w14:textId="69061914" w:rsidR="005C7373" w:rsidRPr="00360F51" w:rsidRDefault="00360F51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1931E39" w14:textId="77777777" w:rsidR="005C7373" w:rsidRDefault="005C7373" w:rsidP="00BD7516">
            <w:pPr>
              <w:jc w:val="center"/>
            </w:pPr>
          </w:p>
        </w:tc>
      </w:tr>
      <w:tr w:rsidR="00345FE2" w14:paraId="4E385AD0" w14:textId="77777777" w:rsidTr="00EC115A">
        <w:trPr>
          <w:trHeight w:val="411"/>
        </w:trPr>
        <w:tc>
          <w:tcPr>
            <w:tcW w:w="0" w:type="auto"/>
            <w:vAlign w:val="center"/>
          </w:tcPr>
          <w:p w14:paraId="2DBA8841" w14:textId="564B79B5" w:rsidR="005C7373" w:rsidRDefault="00345FE2" w:rsidP="00BD7516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6809E06E" w14:textId="3342D107" w:rsidR="005C7373" w:rsidRPr="005C7373" w:rsidRDefault="005C7373" w:rsidP="00BD7516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DF3CC5A" w14:textId="375F706E" w:rsidR="005C7373" w:rsidRDefault="005C7373" w:rsidP="00BD751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CF38437" w14:textId="09B668B3" w:rsidR="005C7373" w:rsidRDefault="005C7373" w:rsidP="00BD751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52424EB" w14:textId="3A67F0A3" w:rsidR="005C7373" w:rsidRDefault="005C7373" w:rsidP="00BD751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6A93DC9" w14:textId="7B3AC959" w:rsidR="005C7373" w:rsidRDefault="005C7373" w:rsidP="00BD751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5B42FE0" w14:textId="6097F773" w:rsidR="005C7373" w:rsidRDefault="005C7373" w:rsidP="00BD751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C9D4E68" w14:textId="0817F566" w:rsidR="005C7373" w:rsidRDefault="005C7373" w:rsidP="00BD751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9D5E829" w14:textId="46B037B3" w:rsidR="005C7373" w:rsidRPr="005C7373" w:rsidRDefault="005C7373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345FE2" w14:paraId="4A3DEFBE" w14:textId="77777777" w:rsidTr="00EC115A">
        <w:trPr>
          <w:trHeight w:val="411"/>
        </w:trPr>
        <w:tc>
          <w:tcPr>
            <w:tcW w:w="0" w:type="auto"/>
            <w:vAlign w:val="center"/>
          </w:tcPr>
          <w:p w14:paraId="6300C94F" w14:textId="2888F26B" w:rsidR="005C7373" w:rsidRPr="00345FE2" w:rsidRDefault="00345FE2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00B0F0"/>
            <w:vAlign w:val="center"/>
          </w:tcPr>
          <w:p w14:paraId="3037BD2F" w14:textId="50715B77" w:rsidR="005C7373" w:rsidRPr="00D96301" w:rsidRDefault="004A75F7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6561739D" w14:textId="77777777" w:rsidR="005C7373" w:rsidRDefault="005C7373" w:rsidP="00BD7516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669D2912" w14:textId="41D464E9" w:rsidR="005C7373" w:rsidRPr="00D96301" w:rsidRDefault="004A75F7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363D8BFB" w14:textId="77777777" w:rsidR="005C7373" w:rsidRDefault="005C7373" w:rsidP="00BD7516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722FD9FF" w14:textId="7312BA25" w:rsidR="005C7373" w:rsidRPr="008A32E0" w:rsidRDefault="004A75F7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30CB0638" w14:textId="77777777" w:rsidR="005C7373" w:rsidRDefault="005C7373" w:rsidP="00BD7516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77BA7279" w14:textId="258FA8FF" w:rsidR="005C7373" w:rsidRPr="008A32E0" w:rsidRDefault="004A75F7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46C68DE2" w14:textId="78536290" w:rsidR="005C7373" w:rsidRDefault="002D7246" w:rsidP="00BD751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345FE2" w14:paraId="0BE6DF33" w14:textId="77777777" w:rsidTr="00EC115A">
        <w:trPr>
          <w:trHeight w:val="411"/>
        </w:trPr>
        <w:tc>
          <w:tcPr>
            <w:tcW w:w="0" w:type="auto"/>
            <w:vAlign w:val="center"/>
          </w:tcPr>
          <w:p w14:paraId="4523214B" w14:textId="28C8A84C" w:rsidR="005C7373" w:rsidRPr="00345FE2" w:rsidRDefault="00345FE2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6FC108D8" w14:textId="77777777" w:rsidR="005C7373" w:rsidRDefault="005C7373" w:rsidP="00BD7516">
            <w:pPr>
              <w:jc w:val="center"/>
            </w:pPr>
          </w:p>
        </w:tc>
        <w:tc>
          <w:tcPr>
            <w:tcW w:w="0" w:type="auto"/>
            <w:shd w:val="clear" w:color="auto" w:fill="C709C7"/>
            <w:vAlign w:val="center"/>
          </w:tcPr>
          <w:p w14:paraId="5B7D3510" w14:textId="29C3DA44" w:rsidR="005C7373" w:rsidRPr="00D96301" w:rsidRDefault="004A75F7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C709C7"/>
            <w:vAlign w:val="center"/>
          </w:tcPr>
          <w:p w14:paraId="6D69848C" w14:textId="65F3DAD5" w:rsidR="005C7373" w:rsidRPr="00D96301" w:rsidRDefault="004A75F7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040ED19E" w14:textId="77777777" w:rsidR="005C7373" w:rsidRDefault="005C7373" w:rsidP="00BD7516">
            <w:pPr>
              <w:jc w:val="center"/>
            </w:pPr>
          </w:p>
        </w:tc>
        <w:tc>
          <w:tcPr>
            <w:tcW w:w="0" w:type="auto"/>
            <w:vAlign w:val="center"/>
          </w:tcPr>
          <w:p w14:paraId="478C5D76" w14:textId="77777777" w:rsidR="005C7373" w:rsidRDefault="005C7373" w:rsidP="00BD7516">
            <w:pPr>
              <w:jc w:val="center"/>
            </w:pPr>
          </w:p>
        </w:tc>
        <w:tc>
          <w:tcPr>
            <w:tcW w:w="0" w:type="auto"/>
            <w:shd w:val="clear" w:color="auto" w:fill="C709C7"/>
            <w:vAlign w:val="center"/>
          </w:tcPr>
          <w:p w14:paraId="6EEA4125" w14:textId="6E4B7C75" w:rsidR="005C7373" w:rsidRPr="008A32E0" w:rsidRDefault="004A75F7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C709C7"/>
            <w:vAlign w:val="center"/>
          </w:tcPr>
          <w:p w14:paraId="2BD21B02" w14:textId="7C98C890" w:rsidR="005C7373" w:rsidRPr="008A32E0" w:rsidRDefault="004A75F7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3662EB3A" w14:textId="28E5C99C" w:rsidR="005C7373" w:rsidRDefault="002D7246" w:rsidP="00BD751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345FE2" w14:paraId="31FBA033" w14:textId="77777777" w:rsidTr="00EC115A">
        <w:trPr>
          <w:trHeight w:val="425"/>
        </w:trPr>
        <w:tc>
          <w:tcPr>
            <w:tcW w:w="0" w:type="auto"/>
            <w:vAlign w:val="center"/>
          </w:tcPr>
          <w:p w14:paraId="7371D204" w14:textId="34ED32A4" w:rsidR="002D7246" w:rsidRPr="00345FE2" w:rsidRDefault="00345FE2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7092C6BB" w14:textId="77777777" w:rsidR="002D7246" w:rsidRDefault="002D7246" w:rsidP="00BD7516">
            <w:pPr>
              <w:jc w:val="center"/>
            </w:pPr>
          </w:p>
        </w:tc>
        <w:tc>
          <w:tcPr>
            <w:tcW w:w="0" w:type="auto"/>
            <w:vAlign w:val="center"/>
          </w:tcPr>
          <w:p w14:paraId="49DEE7B3" w14:textId="77777777" w:rsidR="002D7246" w:rsidRDefault="002D7246" w:rsidP="00BD7516">
            <w:pPr>
              <w:jc w:val="center"/>
            </w:pPr>
          </w:p>
        </w:tc>
        <w:tc>
          <w:tcPr>
            <w:tcW w:w="0" w:type="auto"/>
            <w:vAlign w:val="center"/>
          </w:tcPr>
          <w:p w14:paraId="076B89EF" w14:textId="77777777" w:rsidR="002D7246" w:rsidRDefault="002D7246" w:rsidP="00BD7516">
            <w:pPr>
              <w:jc w:val="center"/>
            </w:pPr>
          </w:p>
        </w:tc>
        <w:tc>
          <w:tcPr>
            <w:tcW w:w="0" w:type="auto"/>
            <w:shd w:val="clear" w:color="auto" w:fill="00B050"/>
            <w:vAlign w:val="center"/>
          </w:tcPr>
          <w:p w14:paraId="43974960" w14:textId="55AFD088" w:rsidR="002D7246" w:rsidRPr="008A32E0" w:rsidRDefault="004A75F7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1DE6C084" w14:textId="297396D4" w:rsidR="002D7246" w:rsidRPr="008A32E0" w:rsidRDefault="004A75F7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38745D39" w14:textId="60006CA9" w:rsidR="002D7246" w:rsidRPr="008A32E0" w:rsidRDefault="004A75F7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6329224E" w14:textId="66C71390" w:rsidR="002D7246" w:rsidRPr="008A32E0" w:rsidRDefault="004A75F7" w:rsidP="00BD75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3C15F8EE" w14:textId="46779E14" w:rsidR="002D7246" w:rsidRDefault="002D7246" w:rsidP="00BD751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61BA0F3E" w14:textId="77777777" w:rsidR="00B36C57" w:rsidRDefault="00B36C57" w:rsidP="00EC115A">
      <w:pPr>
        <w:ind w:left="360"/>
        <w:rPr>
          <w:rFonts w:eastAsiaTheme="minorEastAsia"/>
          <w:iCs/>
          <w:lang w:val="ru-KZ"/>
        </w:rPr>
      </w:pPr>
    </w:p>
    <w:p w14:paraId="7331E6B7" w14:textId="51818AAB" w:rsidR="00781ACD" w:rsidRDefault="000A1065" w:rsidP="00EC115A">
      <w:pPr>
        <w:ind w:left="360" w:firstLine="720"/>
        <w:rPr>
          <w:rFonts w:eastAsiaTheme="minorEastAsia"/>
          <w:i/>
          <w:iCs/>
          <w:lang w:val="en-US"/>
        </w:rPr>
      </w:pPr>
      <m:oMath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s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hAnsi="Cambria Math" w:cs="FranklinGothic-BookItalic"/>
            <w:lang w:val="ru-KZ"/>
          </w:rPr>
          <m:t xml:space="preserve">=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r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Cambria Math"/>
            <w:lang w:val="ru-KZ"/>
          </w:rPr>
          <m:t xml:space="preserve">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Cambria Math"/>
            <w:lang w:val="ru-KZ"/>
          </w:rPr>
          <m:t xml:space="preserve">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4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= 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1 = 1</m:t>
        </m:r>
      </m:oMath>
      <w:r w:rsidR="00B36C57" w:rsidRPr="00794117">
        <w:rPr>
          <w:rFonts w:eastAsiaTheme="minorEastAsia"/>
          <w:i/>
          <w:iCs/>
          <w:lang w:val="ru-KZ"/>
        </w:rPr>
        <w:t xml:space="preserve"> </w:t>
      </w:r>
    </w:p>
    <w:p w14:paraId="71B1ABD8" w14:textId="71B41CEB" w:rsidR="00794117" w:rsidRDefault="00794117" w:rsidP="00EC115A">
      <w:pPr>
        <w:ind w:left="360" w:firstLine="720"/>
        <w:rPr>
          <w:rFonts w:eastAsiaTheme="minorEastAsia"/>
          <w:i/>
          <w:iCs/>
          <w:lang w:val="en-US"/>
        </w:rPr>
      </w:pPr>
      <m:oMath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s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hAnsi="Cambria Math" w:cs="FranklinGothic-BookItalic"/>
            <w:lang w:val="ru-KZ"/>
          </w:rPr>
          <m:t xml:space="preserve">=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r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Cambria Math"/>
            <w:lang w:val="ru-KZ"/>
          </w:rPr>
          <m:t xml:space="preserve">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Cambria Math"/>
            <w:lang w:val="ru-KZ"/>
          </w:rPr>
          <m:t xml:space="preserve">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4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= 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1 = 1</m:t>
        </m:r>
      </m:oMath>
      <w:r>
        <w:rPr>
          <w:rFonts w:eastAsiaTheme="minorEastAsia"/>
          <w:i/>
          <w:iCs/>
          <w:lang w:val="en-US"/>
        </w:rPr>
        <w:t xml:space="preserve"> </w:t>
      </w:r>
    </w:p>
    <w:p w14:paraId="62C8943C" w14:textId="7D9EB415" w:rsidR="00B36C57" w:rsidRDefault="00794117" w:rsidP="00EC115A">
      <w:pPr>
        <w:ind w:left="360" w:firstLine="720"/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s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hAnsi="Cambria Math" w:cs="FranklinGothic-BookItalic"/>
            <w:lang w:val="ru-KZ"/>
          </w:rPr>
          <m:t xml:space="preserve">=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r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Cambria Math"/>
            <w:lang w:val="ru-KZ"/>
          </w:rPr>
          <m:t xml:space="preserve">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Cambria Math"/>
            <w:lang w:val="ru-KZ"/>
          </w:rPr>
          <m:t xml:space="preserve">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4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= </m:t>
        </m:r>
        <m:r>
          <w:rPr>
            <w:rFonts w:ascii="Cambria Math" w:hAnsi="Cambria Math" w:cs="FranklinGothic-Book"/>
            <w:lang w:val="ru-KZ"/>
          </w:rPr>
          <m:t>1</m:t>
        </m:r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1 = </m:t>
        </m:r>
        <m:r>
          <w:rPr>
            <w:rFonts w:ascii="Cambria Math" w:hAnsi="Cambria Math" w:cs="FranklinGothic-Book"/>
            <w:lang w:val="ru-KZ"/>
          </w:rPr>
          <m:t>0</m:t>
        </m:r>
      </m:oMath>
      <w:r>
        <w:rPr>
          <w:rFonts w:eastAsiaTheme="minorEastAsia"/>
          <w:i/>
          <w:iCs/>
          <w:lang w:val="en-US"/>
        </w:rPr>
        <w:t xml:space="preserve"> </w:t>
      </w:r>
    </w:p>
    <w:p w14:paraId="210096D6" w14:textId="77777777" w:rsidR="00E07399" w:rsidRDefault="003D4284" w:rsidP="00EC115A">
      <w:pPr>
        <w:pStyle w:val="Math"/>
        <w:ind w:left="1080"/>
      </w:pPr>
      <w:r w:rsidRPr="006E6675">
        <w:t xml:space="preserve">В данном сообщении имеется ошибка в бите </w:t>
      </w:r>
      <w:r w:rsidR="00B324DF" w:rsidRPr="006E6675">
        <w:t xml:space="preserve">№3 </w:t>
      </w:r>
      <w:r w:rsidR="00E07399">
        <w:t xml:space="preserve">или же в </w:t>
      </w:r>
    </w:p>
    <w:p w14:paraId="4C6F7EBE" w14:textId="4C65424D" w:rsidR="003D4284" w:rsidRDefault="00E07399" w:rsidP="00EC115A">
      <w:pPr>
        <w:pStyle w:val="Math"/>
        <w:ind w:left="1080"/>
      </w:pPr>
      <w:r>
        <w:t xml:space="preserve">информационном бите </w:t>
      </w:r>
      <w:r>
        <w:t>№1</w:t>
      </w:r>
      <w:r w:rsidR="008451D6">
        <w:t>.</w:t>
      </w:r>
    </w:p>
    <w:p w14:paraId="63AD58B7" w14:textId="52D26E9C" w:rsidR="008451D6" w:rsidRDefault="00295326" w:rsidP="00EC115A">
      <w:pPr>
        <w:pStyle w:val="Math"/>
        <w:ind w:left="1080"/>
      </w:pPr>
      <w:r>
        <w:t>Исправленное сообщение будет выглядеть следующим образом</w:t>
      </w:r>
      <w:r w:rsidRPr="00295326">
        <w:t>:</w:t>
      </w:r>
    </w:p>
    <w:p w14:paraId="6DEA45B7" w14:textId="3795EA71" w:rsidR="00295326" w:rsidRPr="00295326" w:rsidRDefault="000F56A1" w:rsidP="00EC115A">
      <w:pPr>
        <w:pStyle w:val="Math"/>
        <w:ind w:left="1080"/>
      </w:pPr>
      <m:oMath>
        <m:sSub>
          <m:sSubPr>
            <m:ctrlPr>
              <w:rPr>
                <w:i/>
                <w:iCs w:val="0"/>
              </w:rPr>
            </m:ctrlPr>
          </m:sSubPr>
          <m:e>
            <m:r>
              <m:t>15</m:t>
            </m:r>
          </m:e>
          <m:sub>
            <m:r>
              <m:t>10</m:t>
            </m:r>
          </m:sub>
        </m:sSub>
        <m:r>
          <m:t xml:space="preserve"> или </m:t>
        </m:r>
        <m:sSub>
          <m:sSubPr>
            <m:ctrlPr>
              <w:rPr>
                <w:i/>
                <w:iCs w:val="0"/>
              </w:rPr>
            </m:ctrlPr>
          </m:sSubPr>
          <m:e>
            <m:r>
              <m:t>00</m:t>
            </m:r>
            <m:r>
              <w:rPr>
                <w:color w:val="4472C4" w:themeColor="accent1"/>
              </w:rPr>
              <m:t>0</m:t>
            </m:r>
            <m:r>
              <m:t>1111</m:t>
            </m:r>
          </m:e>
          <m:sub>
            <m:r>
              <m:t>2</m:t>
            </m:r>
          </m:sub>
        </m:sSub>
      </m:oMath>
      <w:r w:rsidR="00190BED">
        <w:rPr>
          <w:rFonts w:eastAsiaTheme="minorEastAsia"/>
          <w:iCs w:val="0"/>
        </w:rPr>
        <w:t xml:space="preserve"> </w:t>
      </w:r>
    </w:p>
    <w:p w14:paraId="4862751C" w14:textId="4E847857" w:rsidR="00D93A79" w:rsidRDefault="00181D0B" w:rsidP="00181D0B">
      <w:pPr>
        <w:pStyle w:val="Math"/>
        <w:ind w:left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br/>
      </w:r>
    </w:p>
    <w:p w14:paraId="1E84B522" w14:textId="27B51F9D" w:rsidR="0081454A" w:rsidRDefault="0081454A" w:rsidP="007525D9">
      <w:pPr>
        <w:pStyle w:val="af1"/>
        <w:numPr>
          <w:ilvl w:val="0"/>
          <w:numId w:val="6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58</m:t>
        </m:r>
      </m:oMath>
      <w:r>
        <w:rPr>
          <w:rFonts w:eastAsiaTheme="minorEastAsia"/>
          <w:lang w:val="en-US"/>
        </w:rPr>
        <w:t xml:space="preserve"> </w:t>
      </w:r>
    </w:p>
    <w:p w14:paraId="6425A853" w14:textId="443D5009" w:rsidR="0081454A" w:rsidRPr="009E3B07" w:rsidRDefault="0081454A" w:rsidP="007525D9">
      <w:pPr>
        <w:pStyle w:val="af1"/>
        <w:ind w:left="1080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58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111010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i/>
          <w:lang w:val="en-US"/>
        </w:rPr>
        <w:t xml:space="preserve"> </w:t>
      </w:r>
    </w:p>
    <w:tbl>
      <w:tblPr>
        <w:tblStyle w:val="af2"/>
        <w:tblW w:w="0" w:type="auto"/>
        <w:tblInd w:w="1081" w:type="dxa"/>
        <w:tblLook w:val="04A0" w:firstRow="1" w:lastRow="0" w:firstColumn="1" w:lastColumn="0" w:noHBand="0" w:noVBand="1"/>
      </w:tblPr>
      <w:tblGrid>
        <w:gridCol w:w="2671"/>
        <w:gridCol w:w="407"/>
        <w:gridCol w:w="413"/>
        <w:gridCol w:w="395"/>
        <w:gridCol w:w="413"/>
        <w:gridCol w:w="401"/>
        <w:gridCol w:w="401"/>
        <w:gridCol w:w="401"/>
        <w:gridCol w:w="430"/>
      </w:tblGrid>
      <w:tr w:rsidR="0081454A" w14:paraId="5DDB5D4A" w14:textId="77777777" w:rsidTr="007525D9">
        <w:trPr>
          <w:trHeight w:val="413"/>
        </w:trPr>
        <w:tc>
          <w:tcPr>
            <w:tcW w:w="0" w:type="auto"/>
            <w:vAlign w:val="center"/>
          </w:tcPr>
          <w:p w14:paraId="13B7633A" w14:textId="77777777" w:rsidR="0081454A" w:rsidRDefault="0081454A" w:rsidP="00D97142">
            <w:pPr>
              <w:jc w:val="center"/>
            </w:pPr>
          </w:p>
        </w:tc>
        <w:tc>
          <w:tcPr>
            <w:tcW w:w="0" w:type="auto"/>
            <w:vAlign w:val="center"/>
          </w:tcPr>
          <w:p w14:paraId="7D667132" w14:textId="77777777" w:rsidR="0081454A" w:rsidRPr="005C7373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E119628" w14:textId="77777777" w:rsidR="0081454A" w:rsidRPr="005C7373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63BA5445" w14:textId="77777777" w:rsidR="0081454A" w:rsidRPr="005C7373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7E3FCFCD" w14:textId="77777777" w:rsidR="0081454A" w:rsidRPr="005C7373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7113EB86" w14:textId="77777777" w:rsidR="0081454A" w:rsidRPr="005C7373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243F5DDB" w14:textId="77777777" w:rsidR="0081454A" w:rsidRPr="005C7373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2E005CDF" w14:textId="77777777" w:rsidR="0081454A" w:rsidRPr="005C7373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5EF7A755" w14:textId="77777777" w:rsidR="0081454A" w:rsidRDefault="0081454A" w:rsidP="00D97142">
            <w:pPr>
              <w:jc w:val="center"/>
            </w:pPr>
          </w:p>
        </w:tc>
      </w:tr>
      <w:tr w:rsidR="0081454A" w14:paraId="2A691C79" w14:textId="77777777" w:rsidTr="007525D9">
        <w:trPr>
          <w:trHeight w:val="495"/>
        </w:trPr>
        <w:tc>
          <w:tcPr>
            <w:tcW w:w="0" w:type="auto"/>
            <w:vAlign w:val="center"/>
          </w:tcPr>
          <w:p w14:paraId="4396D1EC" w14:textId="77777777" w:rsidR="0081454A" w:rsidRDefault="0081454A" w:rsidP="00D97142">
            <w:pPr>
              <w:jc w:val="center"/>
            </w:pPr>
            <w:r>
              <w:t>Полученное сообщение</w:t>
            </w:r>
          </w:p>
        </w:tc>
        <w:tc>
          <w:tcPr>
            <w:tcW w:w="0" w:type="auto"/>
            <w:vAlign w:val="center"/>
          </w:tcPr>
          <w:p w14:paraId="0C00361C" w14:textId="77777777" w:rsidR="0081454A" w:rsidRPr="00360F51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F288ECF" w14:textId="106758B9" w:rsidR="0081454A" w:rsidRPr="00651A71" w:rsidRDefault="00651A71" w:rsidP="00D97142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1FB95B5" w14:textId="4CDAEC2E" w:rsidR="0081454A" w:rsidRPr="00651A71" w:rsidRDefault="00651A71" w:rsidP="00D97142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BAB19FE" w14:textId="77777777" w:rsidR="0081454A" w:rsidRPr="00360F51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E110BED" w14:textId="6A1496BD" w:rsidR="0081454A" w:rsidRPr="00651A71" w:rsidRDefault="00651A71" w:rsidP="00D97142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F035717" w14:textId="77777777" w:rsidR="0081454A" w:rsidRPr="00360F51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E30FEF3" w14:textId="01308C60" w:rsidR="0081454A" w:rsidRPr="00651A71" w:rsidRDefault="00651A71" w:rsidP="00D97142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8B171D7" w14:textId="77777777" w:rsidR="0081454A" w:rsidRDefault="0081454A" w:rsidP="00D97142">
            <w:pPr>
              <w:jc w:val="center"/>
            </w:pPr>
          </w:p>
        </w:tc>
      </w:tr>
      <w:tr w:rsidR="0081454A" w14:paraId="5A3238E4" w14:textId="77777777" w:rsidTr="007525D9">
        <w:trPr>
          <w:trHeight w:val="411"/>
        </w:trPr>
        <w:tc>
          <w:tcPr>
            <w:tcW w:w="0" w:type="auto"/>
            <w:vAlign w:val="center"/>
          </w:tcPr>
          <w:p w14:paraId="1D761FDB" w14:textId="77777777" w:rsidR="0081454A" w:rsidRDefault="0081454A" w:rsidP="00D9714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7B0DC7D" w14:textId="77777777" w:rsidR="0081454A" w:rsidRPr="005C7373" w:rsidRDefault="0081454A" w:rsidP="00D97142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7078FA3" w14:textId="77777777" w:rsidR="0081454A" w:rsidRDefault="0081454A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81E2D18" w14:textId="77777777" w:rsidR="0081454A" w:rsidRDefault="0081454A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8B4B321" w14:textId="77777777" w:rsidR="0081454A" w:rsidRDefault="0081454A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748E8C8" w14:textId="77777777" w:rsidR="0081454A" w:rsidRDefault="0081454A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3171ACB" w14:textId="77777777" w:rsidR="0081454A" w:rsidRDefault="0081454A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86BCB4B" w14:textId="77777777" w:rsidR="0081454A" w:rsidRDefault="0081454A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A62C527" w14:textId="77777777" w:rsidR="0081454A" w:rsidRPr="005C7373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81454A" w14:paraId="1BF7C84B" w14:textId="77777777" w:rsidTr="007525D9">
        <w:trPr>
          <w:trHeight w:val="411"/>
        </w:trPr>
        <w:tc>
          <w:tcPr>
            <w:tcW w:w="0" w:type="auto"/>
            <w:vAlign w:val="center"/>
          </w:tcPr>
          <w:p w14:paraId="53BD66DB" w14:textId="77777777" w:rsidR="0081454A" w:rsidRPr="00345FE2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00B0F0"/>
            <w:vAlign w:val="center"/>
          </w:tcPr>
          <w:p w14:paraId="241FCC35" w14:textId="77777777" w:rsidR="0081454A" w:rsidRPr="00D96301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72E9CF43" w14:textId="77777777" w:rsidR="0081454A" w:rsidRDefault="0081454A" w:rsidP="00D97142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0EC13E85" w14:textId="77777777" w:rsidR="0081454A" w:rsidRPr="00D96301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26882D7D" w14:textId="77777777" w:rsidR="0081454A" w:rsidRDefault="0081454A" w:rsidP="00D97142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5145DE97" w14:textId="77777777" w:rsidR="0081454A" w:rsidRPr="008A32E0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007919F5" w14:textId="77777777" w:rsidR="0081454A" w:rsidRDefault="0081454A" w:rsidP="00D97142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40E569FA" w14:textId="77777777" w:rsidR="0081454A" w:rsidRPr="008A32E0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3C1F6879" w14:textId="77777777" w:rsidR="0081454A" w:rsidRDefault="0081454A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81454A" w14:paraId="494619E0" w14:textId="77777777" w:rsidTr="007525D9">
        <w:trPr>
          <w:trHeight w:val="411"/>
        </w:trPr>
        <w:tc>
          <w:tcPr>
            <w:tcW w:w="0" w:type="auto"/>
            <w:vAlign w:val="center"/>
          </w:tcPr>
          <w:p w14:paraId="0BCBB306" w14:textId="77777777" w:rsidR="0081454A" w:rsidRPr="00345FE2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209FB57D" w14:textId="77777777" w:rsidR="0081454A" w:rsidRDefault="0081454A" w:rsidP="00D97142">
            <w:pPr>
              <w:jc w:val="center"/>
            </w:pPr>
          </w:p>
        </w:tc>
        <w:tc>
          <w:tcPr>
            <w:tcW w:w="0" w:type="auto"/>
            <w:shd w:val="clear" w:color="auto" w:fill="C709C7"/>
            <w:vAlign w:val="center"/>
          </w:tcPr>
          <w:p w14:paraId="2A023AC1" w14:textId="77777777" w:rsidR="0081454A" w:rsidRPr="00D96301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C709C7"/>
            <w:vAlign w:val="center"/>
          </w:tcPr>
          <w:p w14:paraId="3294B663" w14:textId="77777777" w:rsidR="0081454A" w:rsidRPr="00D96301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0E25B741" w14:textId="77777777" w:rsidR="0081454A" w:rsidRDefault="0081454A" w:rsidP="00D97142">
            <w:pPr>
              <w:jc w:val="center"/>
            </w:pPr>
          </w:p>
        </w:tc>
        <w:tc>
          <w:tcPr>
            <w:tcW w:w="0" w:type="auto"/>
            <w:vAlign w:val="center"/>
          </w:tcPr>
          <w:p w14:paraId="57F3F06F" w14:textId="77777777" w:rsidR="0081454A" w:rsidRDefault="0081454A" w:rsidP="00D97142">
            <w:pPr>
              <w:jc w:val="center"/>
            </w:pPr>
          </w:p>
        </w:tc>
        <w:tc>
          <w:tcPr>
            <w:tcW w:w="0" w:type="auto"/>
            <w:shd w:val="clear" w:color="auto" w:fill="C709C7"/>
            <w:vAlign w:val="center"/>
          </w:tcPr>
          <w:p w14:paraId="445BB887" w14:textId="77777777" w:rsidR="0081454A" w:rsidRPr="008A32E0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C709C7"/>
            <w:vAlign w:val="center"/>
          </w:tcPr>
          <w:p w14:paraId="0DC2E398" w14:textId="77777777" w:rsidR="0081454A" w:rsidRPr="008A32E0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08A1FBD0" w14:textId="77777777" w:rsidR="0081454A" w:rsidRDefault="0081454A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81454A" w14:paraId="73E32D8F" w14:textId="77777777" w:rsidTr="007525D9">
        <w:trPr>
          <w:trHeight w:val="425"/>
        </w:trPr>
        <w:tc>
          <w:tcPr>
            <w:tcW w:w="0" w:type="auto"/>
            <w:vAlign w:val="center"/>
          </w:tcPr>
          <w:p w14:paraId="215B92E0" w14:textId="77777777" w:rsidR="0081454A" w:rsidRPr="00345FE2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511E4F73" w14:textId="77777777" w:rsidR="0081454A" w:rsidRDefault="0081454A" w:rsidP="00D97142">
            <w:pPr>
              <w:jc w:val="center"/>
            </w:pPr>
          </w:p>
        </w:tc>
        <w:tc>
          <w:tcPr>
            <w:tcW w:w="0" w:type="auto"/>
            <w:vAlign w:val="center"/>
          </w:tcPr>
          <w:p w14:paraId="12DAD1D6" w14:textId="77777777" w:rsidR="0081454A" w:rsidRDefault="0081454A" w:rsidP="00D97142">
            <w:pPr>
              <w:jc w:val="center"/>
            </w:pPr>
          </w:p>
        </w:tc>
        <w:tc>
          <w:tcPr>
            <w:tcW w:w="0" w:type="auto"/>
            <w:vAlign w:val="center"/>
          </w:tcPr>
          <w:p w14:paraId="6FB0B729" w14:textId="77777777" w:rsidR="0081454A" w:rsidRDefault="0081454A" w:rsidP="00D97142">
            <w:pPr>
              <w:jc w:val="center"/>
            </w:pPr>
          </w:p>
        </w:tc>
        <w:tc>
          <w:tcPr>
            <w:tcW w:w="0" w:type="auto"/>
            <w:shd w:val="clear" w:color="auto" w:fill="00B050"/>
            <w:vAlign w:val="center"/>
          </w:tcPr>
          <w:p w14:paraId="696F977A" w14:textId="77777777" w:rsidR="0081454A" w:rsidRPr="008A32E0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79131FA0" w14:textId="77777777" w:rsidR="0081454A" w:rsidRPr="008A32E0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6DB12413" w14:textId="77777777" w:rsidR="0081454A" w:rsidRPr="008A32E0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3FC1DCEC" w14:textId="77777777" w:rsidR="0081454A" w:rsidRPr="008A32E0" w:rsidRDefault="0081454A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0B45127E" w14:textId="77777777" w:rsidR="0081454A" w:rsidRDefault="0081454A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6D57B338" w14:textId="77777777" w:rsidR="0081454A" w:rsidRDefault="0081454A" w:rsidP="007525D9">
      <w:pPr>
        <w:ind w:left="360"/>
        <w:rPr>
          <w:rFonts w:eastAsiaTheme="minorEastAsia"/>
          <w:iCs/>
          <w:lang w:val="ru-KZ"/>
        </w:rPr>
      </w:pPr>
    </w:p>
    <w:p w14:paraId="58835750" w14:textId="29EF52CC" w:rsidR="0081454A" w:rsidRPr="0081454A" w:rsidRDefault="0081454A" w:rsidP="007525D9">
      <w:pPr>
        <w:ind w:left="360" w:firstLine="720"/>
        <w:rPr>
          <w:rFonts w:eastAsiaTheme="minorEastAsia"/>
          <w:i/>
          <w:iCs/>
          <w:lang w:val="ru-KZ"/>
        </w:rPr>
      </w:pPr>
      <m:oMath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s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hAnsi="Cambria Math" w:cs="FranklinGothic-BookItalic"/>
            <w:lang w:val="ru-KZ"/>
          </w:rPr>
          <m:t xml:space="preserve">=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r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Cambria Math"/>
            <w:lang w:val="ru-KZ"/>
          </w:rPr>
          <m:t xml:space="preserve">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Cambria Math"/>
            <w:lang w:val="ru-KZ"/>
          </w:rPr>
          <m:t xml:space="preserve">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4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= 0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hAnsi="Cambria Math" w:cs="FranklinGothic-Book"/>
            <w:lang w:val="ru-KZ"/>
          </w:rPr>
          <m:t xml:space="preserve"> = 1</m:t>
        </m:r>
      </m:oMath>
      <w:r w:rsidRPr="00794117">
        <w:rPr>
          <w:rFonts w:eastAsiaTheme="minorEastAsia"/>
          <w:i/>
          <w:iCs/>
          <w:lang w:val="ru-KZ"/>
        </w:rPr>
        <w:t xml:space="preserve"> </w:t>
      </w:r>
    </w:p>
    <w:p w14:paraId="41B98E86" w14:textId="195C6EF6" w:rsidR="0081454A" w:rsidRPr="0081454A" w:rsidRDefault="0081454A" w:rsidP="007525D9">
      <w:pPr>
        <w:ind w:left="360" w:firstLine="720"/>
        <w:rPr>
          <w:rFonts w:eastAsiaTheme="minorEastAsia"/>
          <w:i/>
          <w:iCs/>
          <w:lang w:val="ru-KZ"/>
        </w:rPr>
      </w:pPr>
      <m:oMath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s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hAnsi="Cambria Math" w:cs="FranklinGothic-BookItalic"/>
            <w:lang w:val="ru-KZ"/>
          </w:rPr>
          <m:t xml:space="preserve">=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r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Cambria Math"/>
            <w:lang w:val="ru-KZ"/>
          </w:rPr>
          <m:t xml:space="preserve">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Cambria Math"/>
            <w:lang w:val="ru-KZ"/>
          </w:rPr>
          <m:t xml:space="preserve">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4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= </m:t>
        </m:r>
        <m:r>
          <w:rPr>
            <w:rFonts w:ascii="Cambria Math" w:hAnsi="Cambria Math" w:cs="FranklinGothic-Book"/>
            <w:lang w:val="ru-KZ"/>
          </w:rPr>
          <m:t>1</m:t>
        </m:r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hAnsi="Cambria Math" w:cs="FranklinGothic-Book"/>
            <w:lang w:val="ru-KZ"/>
          </w:rPr>
          <m:t xml:space="preserve"> = 1</m:t>
        </m:r>
      </m:oMath>
      <w:r w:rsidRPr="0081454A">
        <w:rPr>
          <w:rFonts w:eastAsiaTheme="minorEastAsia"/>
          <w:i/>
          <w:iCs/>
          <w:lang w:val="ru-KZ"/>
        </w:rPr>
        <w:t xml:space="preserve"> </w:t>
      </w:r>
    </w:p>
    <w:p w14:paraId="069D8B31" w14:textId="446D46CE" w:rsidR="0081454A" w:rsidRDefault="0081454A" w:rsidP="007525D9">
      <w:pPr>
        <w:ind w:left="360" w:firstLine="720"/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s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hAnsi="Cambria Math" w:cs="FranklinGothic-BookItalic"/>
            <w:lang w:val="ru-KZ"/>
          </w:rPr>
          <m:t xml:space="preserve">=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r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Cambria Math"/>
            <w:lang w:val="ru-KZ"/>
          </w:rPr>
          <m:t xml:space="preserve">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Cambria Math"/>
            <w:lang w:val="ru-KZ"/>
          </w:rPr>
          <m:t xml:space="preserve">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4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= </m:t>
        </m:r>
        <m:r>
          <w:rPr>
            <w:rFonts w:ascii="Cambria Math" w:hAnsi="Cambria Math" w:cs="FranklinGothic-Book"/>
            <w:lang w:val="ru-KZ"/>
          </w:rPr>
          <m:t>1</m:t>
        </m:r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hAnsi="Cambria Math" w:cs="FranklinGothic-Book"/>
            <w:lang w:val="ru-KZ"/>
          </w:rPr>
          <m:t xml:space="preserve"> = </m:t>
        </m:r>
        <m:r>
          <w:rPr>
            <w:rFonts w:ascii="Cambria Math" w:hAnsi="Cambria Math" w:cs="FranklinGothic-Book"/>
            <w:lang w:val="ru-KZ"/>
          </w:rPr>
          <m:t>0</m:t>
        </m:r>
      </m:oMath>
      <w:r>
        <w:rPr>
          <w:rFonts w:eastAsiaTheme="minorEastAsia"/>
          <w:i/>
          <w:iCs/>
          <w:lang w:val="en-US"/>
        </w:rPr>
        <w:t xml:space="preserve"> </w:t>
      </w:r>
    </w:p>
    <w:p w14:paraId="097233CF" w14:textId="77777777" w:rsidR="0081454A" w:rsidRDefault="0081454A" w:rsidP="007525D9">
      <w:pPr>
        <w:pStyle w:val="Math"/>
        <w:ind w:left="1080"/>
      </w:pPr>
    </w:p>
    <w:p w14:paraId="64F1887A" w14:textId="0A4EBB40" w:rsidR="0081454A" w:rsidRDefault="0081454A" w:rsidP="007525D9">
      <w:pPr>
        <w:pStyle w:val="Math"/>
        <w:ind w:left="1080"/>
      </w:pPr>
      <w:r w:rsidRPr="006E6675">
        <w:t xml:space="preserve">В данном сообщении имеется ошибка в бите №3 </w:t>
      </w:r>
      <w:r>
        <w:t xml:space="preserve">или же в </w:t>
      </w:r>
    </w:p>
    <w:p w14:paraId="210D9A92" w14:textId="77777777" w:rsidR="0081454A" w:rsidRDefault="0081454A" w:rsidP="007525D9">
      <w:pPr>
        <w:pStyle w:val="Math"/>
        <w:ind w:left="1080"/>
      </w:pPr>
      <w:r>
        <w:t>информационном бите №1.</w:t>
      </w:r>
    </w:p>
    <w:p w14:paraId="21EF9C3F" w14:textId="77777777" w:rsidR="0081454A" w:rsidRDefault="0081454A" w:rsidP="007525D9">
      <w:pPr>
        <w:pStyle w:val="Math"/>
        <w:ind w:left="1080"/>
      </w:pPr>
      <w:r>
        <w:t>Исправленное сообщение будет выглядеть следующим образом</w:t>
      </w:r>
      <w:r w:rsidRPr="00295326">
        <w:t>:</w:t>
      </w:r>
    </w:p>
    <w:p w14:paraId="0049E220" w14:textId="3EDB5EA5" w:rsidR="0081454A" w:rsidRDefault="0081454A" w:rsidP="007525D9">
      <w:pPr>
        <w:pStyle w:val="Math"/>
        <w:ind w:left="1080"/>
        <w:rPr>
          <w:rFonts w:eastAsiaTheme="minorEastAsia"/>
          <w:iCs w:val="0"/>
        </w:rPr>
      </w:pPr>
      <m:oMath>
        <m:sSub>
          <m:sSubPr>
            <m:ctrlPr>
              <w:rPr>
                <w:i/>
                <w:iCs w:val="0"/>
              </w:rPr>
            </m:ctrlPr>
          </m:sSubPr>
          <m:e>
            <m:r>
              <m:t>42</m:t>
            </m:r>
          </m:e>
          <m:sub>
            <m:r>
              <m:t>10</m:t>
            </m:r>
          </m:sub>
        </m:sSub>
        <m:r>
          <m:t xml:space="preserve"> или </m:t>
        </m:r>
        <m:sSub>
          <m:sSubPr>
            <m:ctrlPr>
              <w:rPr>
                <w:i/>
                <w:iCs w:val="0"/>
              </w:rPr>
            </m:ctrlPr>
          </m:sSubPr>
          <m:e>
            <m:r>
              <m:t>0</m:t>
            </m:r>
            <m:r>
              <m:t>1</m:t>
            </m:r>
            <m:r>
              <w:rPr>
                <w:color w:val="4472C4" w:themeColor="accent1"/>
              </w:rPr>
              <m:t>0</m:t>
            </m:r>
            <m:r>
              <m:t>1</m:t>
            </m:r>
            <m:r>
              <m:t>0</m:t>
            </m:r>
            <m:r>
              <m:t>1</m:t>
            </m:r>
            <m:r>
              <m:t>0</m:t>
            </m:r>
          </m:e>
          <m:sub>
            <m:r>
              <m:t>2</m:t>
            </m:r>
          </m:sub>
        </m:sSub>
      </m:oMath>
      <w:r>
        <w:rPr>
          <w:rFonts w:eastAsiaTheme="minorEastAsia"/>
          <w:iCs w:val="0"/>
        </w:rPr>
        <w:t xml:space="preserve"> </w:t>
      </w:r>
    </w:p>
    <w:p w14:paraId="00CAA6AE" w14:textId="7969174E" w:rsidR="007525D9" w:rsidRDefault="007525D9" w:rsidP="007525D9">
      <w:pPr>
        <w:pStyle w:val="Math"/>
        <w:ind w:left="1080"/>
        <w:rPr>
          <w:rFonts w:eastAsiaTheme="minorEastAsia"/>
          <w:iCs w:val="0"/>
        </w:rPr>
      </w:pPr>
    </w:p>
    <w:p w14:paraId="4FB01115" w14:textId="7113AB48" w:rsidR="007525D9" w:rsidRDefault="007525D9" w:rsidP="007525D9">
      <w:pPr>
        <w:pStyle w:val="Math"/>
        <w:ind w:left="1080"/>
        <w:rPr>
          <w:rFonts w:eastAsiaTheme="minorEastAsia"/>
          <w:iCs w:val="0"/>
        </w:rPr>
      </w:pPr>
    </w:p>
    <w:p w14:paraId="5E28F7A2" w14:textId="77777777" w:rsidR="00031748" w:rsidRDefault="00031748" w:rsidP="00031748">
      <w:pPr>
        <w:pStyle w:val="af1"/>
        <w:numPr>
          <w:ilvl w:val="0"/>
          <w:numId w:val="6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=85</m:t>
        </m:r>
      </m:oMath>
      <w:r>
        <w:rPr>
          <w:rFonts w:eastAsiaTheme="minorEastAsia"/>
          <w:lang w:val="en-US"/>
        </w:rPr>
        <w:t xml:space="preserve"> </w:t>
      </w:r>
    </w:p>
    <w:p w14:paraId="64B0DEC3" w14:textId="77777777" w:rsidR="00031748" w:rsidRPr="009E3B07" w:rsidRDefault="00031748" w:rsidP="00031748">
      <w:pPr>
        <w:pStyle w:val="af1"/>
        <w:ind w:left="1080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85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1010101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i/>
          <w:lang w:val="en-US"/>
        </w:rPr>
        <w:t xml:space="preserve"> </w:t>
      </w:r>
    </w:p>
    <w:tbl>
      <w:tblPr>
        <w:tblStyle w:val="af2"/>
        <w:tblW w:w="0" w:type="auto"/>
        <w:tblInd w:w="1081" w:type="dxa"/>
        <w:tblLook w:val="04A0" w:firstRow="1" w:lastRow="0" w:firstColumn="1" w:lastColumn="0" w:noHBand="0" w:noVBand="1"/>
      </w:tblPr>
      <w:tblGrid>
        <w:gridCol w:w="2671"/>
        <w:gridCol w:w="407"/>
        <w:gridCol w:w="413"/>
        <w:gridCol w:w="395"/>
        <w:gridCol w:w="413"/>
        <w:gridCol w:w="401"/>
        <w:gridCol w:w="401"/>
        <w:gridCol w:w="401"/>
        <w:gridCol w:w="430"/>
      </w:tblGrid>
      <w:tr w:rsidR="00031748" w14:paraId="6780534B" w14:textId="77777777" w:rsidTr="00D97142">
        <w:trPr>
          <w:trHeight w:val="413"/>
        </w:trPr>
        <w:tc>
          <w:tcPr>
            <w:tcW w:w="0" w:type="auto"/>
            <w:vAlign w:val="center"/>
          </w:tcPr>
          <w:p w14:paraId="705EC1AB" w14:textId="77777777" w:rsidR="00031748" w:rsidRDefault="00031748" w:rsidP="00D97142">
            <w:pPr>
              <w:jc w:val="center"/>
            </w:pPr>
          </w:p>
        </w:tc>
        <w:tc>
          <w:tcPr>
            <w:tcW w:w="0" w:type="auto"/>
            <w:vAlign w:val="center"/>
          </w:tcPr>
          <w:p w14:paraId="7E38AD5C" w14:textId="77777777" w:rsidR="00031748" w:rsidRPr="005C7373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F5FA685" w14:textId="77777777" w:rsidR="00031748" w:rsidRPr="005C7373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73841F25" w14:textId="77777777" w:rsidR="00031748" w:rsidRPr="005C7373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2EABBEAF" w14:textId="77777777" w:rsidR="00031748" w:rsidRPr="005C7373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0DBF1D50" w14:textId="77777777" w:rsidR="00031748" w:rsidRPr="005C7373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77D44274" w14:textId="77777777" w:rsidR="00031748" w:rsidRPr="005C7373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2506456B" w14:textId="77777777" w:rsidR="00031748" w:rsidRPr="005C7373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7CA1D549" w14:textId="77777777" w:rsidR="00031748" w:rsidRDefault="00031748" w:rsidP="00D97142">
            <w:pPr>
              <w:jc w:val="center"/>
            </w:pPr>
          </w:p>
        </w:tc>
      </w:tr>
      <w:tr w:rsidR="00031748" w14:paraId="71874BC7" w14:textId="77777777" w:rsidTr="00D97142">
        <w:trPr>
          <w:trHeight w:val="495"/>
        </w:trPr>
        <w:tc>
          <w:tcPr>
            <w:tcW w:w="0" w:type="auto"/>
            <w:vAlign w:val="center"/>
          </w:tcPr>
          <w:p w14:paraId="4108552A" w14:textId="77777777" w:rsidR="00031748" w:rsidRDefault="00031748" w:rsidP="00D97142">
            <w:pPr>
              <w:jc w:val="center"/>
            </w:pPr>
            <w:r>
              <w:t>Полученное сообщение</w:t>
            </w:r>
          </w:p>
        </w:tc>
        <w:tc>
          <w:tcPr>
            <w:tcW w:w="0" w:type="auto"/>
            <w:vAlign w:val="center"/>
          </w:tcPr>
          <w:p w14:paraId="77B7FBD4" w14:textId="77777777" w:rsidR="00031748" w:rsidRPr="00C711AA" w:rsidRDefault="00031748" w:rsidP="00D97142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844F078" w14:textId="77777777" w:rsidR="00031748" w:rsidRPr="00651A71" w:rsidRDefault="00031748" w:rsidP="00D97142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7CA208F" w14:textId="77777777" w:rsidR="00031748" w:rsidRPr="00651A71" w:rsidRDefault="00031748" w:rsidP="00D97142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04FD62E" w14:textId="77777777" w:rsidR="00031748" w:rsidRPr="00C711AA" w:rsidRDefault="00031748" w:rsidP="00D97142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1D88072" w14:textId="77777777" w:rsidR="00031748" w:rsidRPr="00651A71" w:rsidRDefault="00031748" w:rsidP="00D97142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9C4782C" w14:textId="77777777" w:rsidR="00031748" w:rsidRPr="00C711AA" w:rsidRDefault="00031748" w:rsidP="00D97142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142F30C" w14:textId="77777777" w:rsidR="00031748" w:rsidRPr="00651A71" w:rsidRDefault="00031748" w:rsidP="00D97142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072DCA4" w14:textId="77777777" w:rsidR="00031748" w:rsidRDefault="00031748" w:rsidP="00D97142">
            <w:pPr>
              <w:jc w:val="center"/>
            </w:pPr>
          </w:p>
        </w:tc>
      </w:tr>
      <w:tr w:rsidR="00031748" w14:paraId="6EC1A5D7" w14:textId="77777777" w:rsidTr="00D97142">
        <w:trPr>
          <w:trHeight w:val="411"/>
        </w:trPr>
        <w:tc>
          <w:tcPr>
            <w:tcW w:w="0" w:type="auto"/>
            <w:vAlign w:val="center"/>
          </w:tcPr>
          <w:p w14:paraId="6E730714" w14:textId="77777777" w:rsidR="00031748" w:rsidRDefault="00031748" w:rsidP="00D9714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4DE378C9" w14:textId="77777777" w:rsidR="00031748" w:rsidRPr="005C7373" w:rsidRDefault="00031748" w:rsidP="00D97142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A9D8DDD" w14:textId="77777777" w:rsidR="00031748" w:rsidRDefault="00031748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9581EC3" w14:textId="77777777" w:rsidR="00031748" w:rsidRDefault="00031748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4A129FB" w14:textId="77777777" w:rsidR="00031748" w:rsidRDefault="00031748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5D467DC" w14:textId="77777777" w:rsidR="00031748" w:rsidRDefault="00031748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0A14F6A" w14:textId="77777777" w:rsidR="00031748" w:rsidRDefault="00031748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770964E" w14:textId="77777777" w:rsidR="00031748" w:rsidRDefault="00031748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54337D5" w14:textId="77777777" w:rsidR="00031748" w:rsidRPr="005C7373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031748" w14:paraId="26EFB33E" w14:textId="77777777" w:rsidTr="00D97142">
        <w:trPr>
          <w:trHeight w:val="411"/>
        </w:trPr>
        <w:tc>
          <w:tcPr>
            <w:tcW w:w="0" w:type="auto"/>
            <w:vAlign w:val="center"/>
          </w:tcPr>
          <w:p w14:paraId="1604238B" w14:textId="77777777" w:rsidR="00031748" w:rsidRPr="00345FE2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00B0F0"/>
            <w:vAlign w:val="center"/>
          </w:tcPr>
          <w:p w14:paraId="37D4377B" w14:textId="77777777" w:rsidR="00031748" w:rsidRPr="00D96301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6361350F" w14:textId="77777777" w:rsidR="00031748" w:rsidRDefault="00031748" w:rsidP="00D97142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233D7650" w14:textId="77777777" w:rsidR="00031748" w:rsidRPr="00D96301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07F0AA31" w14:textId="77777777" w:rsidR="00031748" w:rsidRDefault="00031748" w:rsidP="00D97142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36BDC616" w14:textId="77777777" w:rsidR="00031748" w:rsidRPr="008A32E0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2964FAE2" w14:textId="77777777" w:rsidR="00031748" w:rsidRDefault="00031748" w:rsidP="00D97142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21F96F1E" w14:textId="77777777" w:rsidR="00031748" w:rsidRPr="008A32E0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7928A285" w14:textId="77777777" w:rsidR="00031748" w:rsidRDefault="00031748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031748" w14:paraId="392FD71F" w14:textId="77777777" w:rsidTr="00D97142">
        <w:trPr>
          <w:trHeight w:val="411"/>
        </w:trPr>
        <w:tc>
          <w:tcPr>
            <w:tcW w:w="0" w:type="auto"/>
            <w:vAlign w:val="center"/>
          </w:tcPr>
          <w:p w14:paraId="54BC0CCA" w14:textId="77777777" w:rsidR="00031748" w:rsidRPr="00345FE2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4D439539" w14:textId="77777777" w:rsidR="00031748" w:rsidRDefault="00031748" w:rsidP="00D97142">
            <w:pPr>
              <w:jc w:val="center"/>
            </w:pPr>
          </w:p>
        </w:tc>
        <w:tc>
          <w:tcPr>
            <w:tcW w:w="0" w:type="auto"/>
            <w:shd w:val="clear" w:color="auto" w:fill="C709C7"/>
            <w:vAlign w:val="center"/>
          </w:tcPr>
          <w:p w14:paraId="34C07E81" w14:textId="77777777" w:rsidR="00031748" w:rsidRPr="00D96301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C709C7"/>
            <w:vAlign w:val="center"/>
          </w:tcPr>
          <w:p w14:paraId="57C1E9B0" w14:textId="77777777" w:rsidR="00031748" w:rsidRPr="00D96301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452EE213" w14:textId="77777777" w:rsidR="00031748" w:rsidRDefault="00031748" w:rsidP="00D97142">
            <w:pPr>
              <w:jc w:val="center"/>
            </w:pPr>
          </w:p>
        </w:tc>
        <w:tc>
          <w:tcPr>
            <w:tcW w:w="0" w:type="auto"/>
            <w:vAlign w:val="center"/>
          </w:tcPr>
          <w:p w14:paraId="32A3C447" w14:textId="77777777" w:rsidR="00031748" w:rsidRDefault="00031748" w:rsidP="00D97142">
            <w:pPr>
              <w:jc w:val="center"/>
            </w:pPr>
          </w:p>
        </w:tc>
        <w:tc>
          <w:tcPr>
            <w:tcW w:w="0" w:type="auto"/>
            <w:shd w:val="clear" w:color="auto" w:fill="C709C7"/>
            <w:vAlign w:val="center"/>
          </w:tcPr>
          <w:p w14:paraId="4FAD954F" w14:textId="77777777" w:rsidR="00031748" w:rsidRPr="008A32E0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C709C7"/>
            <w:vAlign w:val="center"/>
          </w:tcPr>
          <w:p w14:paraId="5145D668" w14:textId="77777777" w:rsidR="00031748" w:rsidRPr="008A32E0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7F3F4465" w14:textId="77777777" w:rsidR="00031748" w:rsidRDefault="00031748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031748" w14:paraId="5F47A2F2" w14:textId="77777777" w:rsidTr="00D97142">
        <w:trPr>
          <w:trHeight w:val="425"/>
        </w:trPr>
        <w:tc>
          <w:tcPr>
            <w:tcW w:w="0" w:type="auto"/>
            <w:vAlign w:val="center"/>
          </w:tcPr>
          <w:p w14:paraId="7B5C809F" w14:textId="77777777" w:rsidR="00031748" w:rsidRPr="00345FE2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26BF5517" w14:textId="77777777" w:rsidR="00031748" w:rsidRDefault="00031748" w:rsidP="00D97142">
            <w:pPr>
              <w:jc w:val="center"/>
            </w:pPr>
          </w:p>
        </w:tc>
        <w:tc>
          <w:tcPr>
            <w:tcW w:w="0" w:type="auto"/>
            <w:vAlign w:val="center"/>
          </w:tcPr>
          <w:p w14:paraId="15301A9D" w14:textId="77777777" w:rsidR="00031748" w:rsidRDefault="00031748" w:rsidP="00D97142">
            <w:pPr>
              <w:jc w:val="center"/>
            </w:pPr>
          </w:p>
        </w:tc>
        <w:tc>
          <w:tcPr>
            <w:tcW w:w="0" w:type="auto"/>
            <w:vAlign w:val="center"/>
          </w:tcPr>
          <w:p w14:paraId="7179C8E8" w14:textId="77777777" w:rsidR="00031748" w:rsidRDefault="00031748" w:rsidP="00D97142">
            <w:pPr>
              <w:jc w:val="center"/>
            </w:pPr>
          </w:p>
        </w:tc>
        <w:tc>
          <w:tcPr>
            <w:tcW w:w="0" w:type="auto"/>
            <w:shd w:val="clear" w:color="auto" w:fill="00B050"/>
            <w:vAlign w:val="center"/>
          </w:tcPr>
          <w:p w14:paraId="681D5E3F" w14:textId="77777777" w:rsidR="00031748" w:rsidRPr="008A32E0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49B57B5E" w14:textId="77777777" w:rsidR="00031748" w:rsidRPr="008A32E0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524A8EE1" w14:textId="77777777" w:rsidR="00031748" w:rsidRPr="008A32E0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11581D64" w14:textId="77777777" w:rsidR="00031748" w:rsidRPr="008A32E0" w:rsidRDefault="00031748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7C6C3C06" w14:textId="77777777" w:rsidR="00031748" w:rsidRDefault="00031748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5A4305FD" w14:textId="77777777" w:rsidR="00031748" w:rsidRDefault="00031748" w:rsidP="00031748">
      <w:pPr>
        <w:ind w:left="360"/>
        <w:rPr>
          <w:rFonts w:eastAsiaTheme="minorEastAsia"/>
          <w:iCs/>
          <w:lang w:val="ru-KZ"/>
        </w:rPr>
      </w:pPr>
    </w:p>
    <w:p w14:paraId="5849A036" w14:textId="77777777" w:rsidR="00031748" w:rsidRPr="0081454A" w:rsidRDefault="00031748" w:rsidP="00031748">
      <w:pPr>
        <w:ind w:left="360" w:firstLine="720"/>
        <w:rPr>
          <w:rFonts w:eastAsiaTheme="minorEastAsia"/>
          <w:i/>
          <w:iCs/>
          <w:lang w:val="ru-KZ"/>
        </w:rPr>
      </w:pPr>
      <m:oMath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s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hAnsi="Cambria Math" w:cs="FranklinGothic-BookItalic"/>
            <w:lang w:val="ru-KZ"/>
          </w:rPr>
          <m:t xml:space="preserve">=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r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Cambria Math"/>
            <w:lang w:val="ru-KZ"/>
          </w:rPr>
          <m:t xml:space="preserve">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Cambria Math"/>
            <w:lang w:val="ru-KZ"/>
          </w:rPr>
          <m:t xml:space="preserve">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4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= </m:t>
        </m:r>
        <m:r>
          <w:rPr>
            <w:rFonts w:ascii="Cambria Math" w:hAnsi="Cambria Math" w:cs="FranklinGothic-Book"/>
            <w:lang w:val="ru-KZ"/>
          </w:rPr>
          <m:t>1</m:t>
        </m:r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1</m:t>
        </m:r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1</m:t>
        </m:r>
        <m:r>
          <w:rPr>
            <w:rFonts w:ascii="Cambria Math" w:hAnsi="Cambria Math" w:cs="FranklinGothic-Book"/>
            <w:lang w:val="ru-KZ"/>
          </w:rPr>
          <m:t xml:space="preserve"> = </m:t>
        </m:r>
        <m:r>
          <w:rPr>
            <w:rFonts w:ascii="Cambria Math" w:hAnsi="Cambria Math" w:cs="FranklinGothic-Book"/>
            <w:lang w:val="ru-KZ"/>
          </w:rPr>
          <m:t>0</m:t>
        </m:r>
      </m:oMath>
      <w:r w:rsidRPr="00794117">
        <w:rPr>
          <w:rFonts w:eastAsiaTheme="minorEastAsia"/>
          <w:i/>
          <w:iCs/>
          <w:lang w:val="ru-KZ"/>
        </w:rPr>
        <w:t xml:space="preserve"> </w:t>
      </w:r>
    </w:p>
    <w:p w14:paraId="1B9427A3" w14:textId="77777777" w:rsidR="00031748" w:rsidRPr="0081454A" w:rsidRDefault="00031748" w:rsidP="00031748">
      <w:pPr>
        <w:ind w:left="360" w:firstLine="720"/>
        <w:rPr>
          <w:rFonts w:eastAsiaTheme="minorEastAsia"/>
          <w:i/>
          <w:iCs/>
          <w:lang w:val="ru-KZ"/>
        </w:rPr>
      </w:pPr>
      <m:oMath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s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hAnsi="Cambria Math" w:cs="FranklinGothic-BookItalic"/>
            <w:lang w:val="ru-KZ"/>
          </w:rPr>
          <m:t xml:space="preserve">=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r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Cambria Math"/>
            <w:lang w:val="ru-KZ"/>
          </w:rPr>
          <m:t xml:space="preserve">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Cambria Math"/>
            <w:lang w:val="ru-KZ"/>
          </w:rPr>
          <m:t xml:space="preserve">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4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=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1</m:t>
        </m:r>
        <m:r>
          <w:rPr>
            <w:rFonts w:ascii="Cambria Math" w:hAnsi="Cambria Math" w:cs="FranklinGothic-Book"/>
            <w:lang w:val="ru-KZ"/>
          </w:rPr>
          <m:t xml:space="preserve"> = </m:t>
        </m:r>
        <m:r>
          <w:rPr>
            <w:rFonts w:ascii="Cambria Math" w:hAnsi="Cambria Math" w:cs="FranklinGothic-Book"/>
            <w:lang w:val="ru-KZ"/>
          </w:rPr>
          <m:t>0</m:t>
        </m:r>
      </m:oMath>
      <w:r w:rsidRPr="0081454A">
        <w:rPr>
          <w:rFonts w:eastAsiaTheme="minorEastAsia"/>
          <w:i/>
          <w:iCs/>
          <w:lang w:val="ru-KZ"/>
        </w:rPr>
        <w:t xml:space="preserve"> </w:t>
      </w:r>
    </w:p>
    <w:p w14:paraId="1DC160E6" w14:textId="77777777" w:rsidR="00031748" w:rsidRPr="00F948C6" w:rsidRDefault="00031748" w:rsidP="00031748">
      <w:pPr>
        <w:ind w:left="360" w:firstLine="720"/>
        <w:rPr>
          <w:rFonts w:eastAsiaTheme="minorEastAsia"/>
          <w:i/>
          <w:iCs/>
          <w:lang w:val="ru-KZ"/>
        </w:rPr>
      </w:pPr>
      <m:oMath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s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hAnsi="Cambria Math" w:cs="FranklinGothic-BookItalic"/>
            <w:lang w:val="ru-KZ"/>
          </w:rPr>
          <m:t xml:space="preserve">=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r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Cambria Math"/>
            <w:lang w:val="ru-KZ"/>
          </w:rPr>
          <m:t xml:space="preserve">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Cambria Math"/>
            <w:lang w:val="ru-KZ"/>
          </w:rPr>
          <m:t xml:space="preserve">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4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=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1</m:t>
        </m:r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1</m:t>
        </m:r>
        <m:r>
          <w:rPr>
            <w:rFonts w:ascii="Cambria Math" w:hAnsi="Cambria Math" w:cs="FranklinGothic-Book"/>
            <w:lang w:val="ru-KZ"/>
          </w:rPr>
          <m:t xml:space="preserve"> = </m:t>
        </m:r>
        <m:r>
          <w:rPr>
            <w:rFonts w:ascii="Cambria Math" w:hAnsi="Cambria Math" w:cs="FranklinGothic-Book"/>
            <w:lang w:val="ru-KZ"/>
          </w:rPr>
          <m:t>0</m:t>
        </m:r>
      </m:oMath>
      <w:r w:rsidRPr="00F948C6">
        <w:rPr>
          <w:rFonts w:eastAsiaTheme="minorEastAsia"/>
          <w:i/>
          <w:iCs/>
          <w:lang w:val="ru-KZ"/>
        </w:rPr>
        <w:t xml:space="preserve"> </w:t>
      </w:r>
    </w:p>
    <w:p w14:paraId="1EAF1260" w14:textId="77777777" w:rsidR="00031748" w:rsidRPr="00F948C6" w:rsidRDefault="00031748" w:rsidP="00031748">
      <w:pPr>
        <w:pStyle w:val="Math"/>
        <w:ind w:left="1080"/>
        <w:rPr>
          <w:lang w:val="ru-KZ"/>
        </w:rPr>
      </w:pPr>
    </w:p>
    <w:p w14:paraId="3D60B6E8" w14:textId="77777777" w:rsidR="00031748" w:rsidRPr="00295326" w:rsidRDefault="00031748" w:rsidP="00031748">
      <w:pPr>
        <w:pStyle w:val="Math"/>
        <w:ind w:left="1080"/>
      </w:pPr>
      <w:r w:rsidRPr="006E6675">
        <w:t xml:space="preserve">В данном сообщении </w:t>
      </w:r>
      <w:r>
        <w:t xml:space="preserve">синдром </w:t>
      </w:r>
      <w:r>
        <w:rPr>
          <w:lang w:val="en-US"/>
        </w:rPr>
        <w:t>S</w:t>
      </w:r>
      <w:r w:rsidRPr="00F948C6">
        <w:t xml:space="preserve"> = 0, </w:t>
      </w:r>
      <w:r>
        <w:t>а значит ошибок в сообщении нет</w:t>
      </w:r>
    </w:p>
    <w:p w14:paraId="1A9EEE4E" w14:textId="7E9C2839" w:rsidR="00031748" w:rsidRDefault="00031748" w:rsidP="007525D9">
      <w:pPr>
        <w:pStyle w:val="Math"/>
        <w:ind w:left="1080"/>
        <w:rPr>
          <w:rFonts w:eastAsiaTheme="minorEastAsia"/>
          <w:iCs w:val="0"/>
        </w:rPr>
      </w:pPr>
    </w:p>
    <w:p w14:paraId="47C017B4" w14:textId="77777777" w:rsidR="00031748" w:rsidRDefault="00031748" w:rsidP="007525D9">
      <w:pPr>
        <w:pStyle w:val="Math"/>
        <w:ind w:left="1080"/>
        <w:rPr>
          <w:rFonts w:eastAsiaTheme="minorEastAsia"/>
          <w:iCs w:val="0"/>
        </w:rPr>
      </w:pPr>
    </w:p>
    <w:p w14:paraId="01336F69" w14:textId="340DC3B0" w:rsidR="007525D9" w:rsidRDefault="007525D9" w:rsidP="007525D9">
      <w:pPr>
        <w:pStyle w:val="af1"/>
        <w:numPr>
          <w:ilvl w:val="0"/>
          <w:numId w:val="6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112</m:t>
        </m:r>
      </m:oMath>
      <w:r>
        <w:rPr>
          <w:rFonts w:eastAsiaTheme="minorEastAsia"/>
          <w:lang w:val="en-US"/>
        </w:rPr>
        <w:t xml:space="preserve"> </w:t>
      </w:r>
    </w:p>
    <w:p w14:paraId="2D45C35F" w14:textId="174C7002" w:rsidR="007525D9" w:rsidRPr="009E3B07" w:rsidRDefault="007525D9" w:rsidP="007525D9">
      <w:pPr>
        <w:pStyle w:val="af1"/>
        <w:ind w:left="1080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112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1110000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i/>
          <w:lang w:val="en-US"/>
        </w:rPr>
        <w:t xml:space="preserve"> </w:t>
      </w:r>
    </w:p>
    <w:tbl>
      <w:tblPr>
        <w:tblStyle w:val="af2"/>
        <w:tblW w:w="0" w:type="auto"/>
        <w:tblInd w:w="1081" w:type="dxa"/>
        <w:tblLook w:val="04A0" w:firstRow="1" w:lastRow="0" w:firstColumn="1" w:lastColumn="0" w:noHBand="0" w:noVBand="1"/>
      </w:tblPr>
      <w:tblGrid>
        <w:gridCol w:w="2671"/>
        <w:gridCol w:w="407"/>
        <w:gridCol w:w="413"/>
        <w:gridCol w:w="395"/>
        <w:gridCol w:w="413"/>
        <w:gridCol w:w="401"/>
        <w:gridCol w:w="401"/>
        <w:gridCol w:w="401"/>
        <w:gridCol w:w="430"/>
      </w:tblGrid>
      <w:tr w:rsidR="007525D9" w14:paraId="2BC0223A" w14:textId="77777777" w:rsidTr="00D97142">
        <w:trPr>
          <w:trHeight w:val="413"/>
        </w:trPr>
        <w:tc>
          <w:tcPr>
            <w:tcW w:w="0" w:type="auto"/>
            <w:vAlign w:val="center"/>
          </w:tcPr>
          <w:p w14:paraId="6864DE24" w14:textId="77777777" w:rsidR="007525D9" w:rsidRDefault="007525D9" w:rsidP="00D97142">
            <w:pPr>
              <w:jc w:val="center"/>
            </w:pPr>
          </w:p>
        </w:tc>
        <w:tc>
          <w:tcPr>
            <w:tcW w:w="0" w:type="auto"/>
            <w:vAlign w:val="center"/>
          </w:tcPr>
          <w:p w14:paraId="00AAED20" w14:textId="77777777" w:rsidR="007525D9" w:rsidRPr="005C7373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8579EEC" w14:textId="77777777" w:rsidR="007525D9" w:rsidRPr="005C7373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1478835A" w14:textId="77777777" w:rsidR="007525D9" w:rsidRPr="005C7373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6E53DACD" w14:textId="77777777" w:rsidR="007525D9" w:rsidRPr="005C7373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21FDD2C6" w14:textId="77777777" w:rsidR="007525D9" w:rsidRPr="005C7373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218BC9C7" w14:textId="77777777" w:rsidR="007525D9" w:rsidRPr="005C7373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0AC89496" w14:textId="77777777" w:rsidR="007525D9" w:rsidRPr="005C7373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4BF9084C" w14:textId="77777777" w:rsidR="007525D9" w:rsidRDefault="007525D9" w:rsidP="00D97142">
            <w:pPr>
              <w:jc w:val="center"/>
            </w:pPr>
          </w:p>
        </w:tc>
      </w:tr>
      <w:tr w:rsidR="007525D9" w14:paraId="721BDD1D" w14:textId="77777777" w:rsidTr="00D97142">
        <w:trPr>
          <w:trHeight w:val="495"/>
        </w:trPr>
        <w:tc>
          <w:tcPr>
            <w:tcW w:w="0" w:type="auto"/>
            <w:vAlign w:val="center"/>
          </w:tcPr>
          <w:p w14:paraId="04EDE404" w14:textId="77777777" w:rsidR="007525D9" w:rsidRDefault="007525D9" w:rsidP="00D97142">
            <w:pPr>
              <w:jc w:val="center"/>
            </w:pPr>
            <w:r>
              <w:t>Полученное сообщение</w:t>
            </w:r>
          </w:p>
        </w:tc>
        <w:tc>
          <w:tcPr>
            <w:tcW w:w="0" w:type="auto"/>
            <w:vAlign w:val="center"/>
          </w:tcPr>
          <w:p w14:paraId="355111DF" w14:textId="515334A1" w:rsidR="007525D9" w:rsidRPr="00C711AA" w:rsidRDefault="00C711AA" w:rsidP="00D97142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2275622" w14:textId="268A2C2D" w:rsidR="007525D9" w:rsidRPr="00651A71" w:rsidRDefault="00F858C3" w:rsidP="00D97142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A1FF9B8" w14:textId="77777777" w:rsidR="007525D9" w:rsidRPr="00651A71" w:rsidRDefault="007525D9" w:rsidP="00D97142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7BBD77E" w14:textId="10EE332B" w:rsidR="007525D9" w:rsidRPr="00C711AA" w:rsidRDefault="00C711AA" w:rsidP="00D97142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C46F0D6" w14:textId="70CF3D39" w:rsidR="007525D9" w:rsidRPr="00651A71" w:rsidRDefault="00F858C3" w:rsidP="00D97142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8922985" w14:textId="6CF3BD52" w:rsidR="007525D9" w:rsidRPr="00C711AA" w:rsidRDefault="00C711AA" w:rsidP="00D97142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A4F9CD3" w14:textId="368D0E04" w:rsidR="007525D9" w:rsidRPr="00651A71" w:rsidRDefault="00F858C3" w:rsidP="00D97142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B400565" w14:textId="77777777" w:rsidR="007525D9" w:rsidRDefault="007525D9" w:rsidP="00D97142">
            <w:pPr>
              <w:jc w:val="center"/>
            </w:pPr>
          </w:p>
        </w:tc>
      </w:tr>
      <w:tr w:rsidR="007525D9" w14:paraId="0E243780" w14:textId="77777777" w:rsidTr="00D97142">
        <w:trPr>
          <w:trHeight w:val="411"/>
        </w:trPr>
        <w:tc>
          <w:tcPr>
            <w:tcW w:w="0" w:type="auto"/>
            <w:vAlign w:val="center"/>
          </w:tcPr>
          <w:p w14:paraId="31FE912E" w14:textId="77777777" w:rsidR="007525D9" w:rsidRDefault="007525D9" w:rsidP="00D9714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0E145E11" w14:textId="77777777" w:rsidR="007525D9" w:rsidRPr="005C7373" w:rsidRDefault="007525D9" w:rsidP="00D97142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E69692C" w14:textId="77777777" w:rsidR="007525D9" w:rsidRDefault="007525D9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CF4A342" w14:textId="77777777" w:rsidR="007525D9" w:rsidRDefault="007525D9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02818DC" w14:textId="77777777" w:rsidR="007525D9" w:rsidRDefault="007525D9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D4E6965" w14:textId="77777777" w:rsidR="007525D9" w:rsidRDefault="007525D9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42E0761" w14:textId="77777777" w:rsidR="007525D9" w:rsidRDefault="007525D9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4DE0B99" w14:textId="77777777" w:rsidR="007525D9" w:rsidRDefault="007525D9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56FD3FB" w14:textId="77777777" w:rsidR="007525D9" w:rsidRPr="005C7373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7525D9" w14:paraId="1FB58363" w14:textId="77777777" w:rsidTr="00D97142">
        <w:trPr>
          <w:trHeight w:val="411"/>
        </w:trPr>
        <w:tc>
          <w:tcPr>
            <w:tcW w:w="0" w:type="auto"/>
            <w:vAlign w:val="center"/>
          </w:tcPr>
          <w:p w14:paraId="1E71F1E2" w14:textId="77777777" w:rsidR="007525D9" w:rsidRPr="00345FE2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00B0F0"/>
            <w:vAlign w:val="center"/>
          </w:tcPr>
          <w:p w14:paraId="1459306A" w14:textId="77777777" w:rsidR="007525D9" w:rsidRPr="00D96301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3CA306A9" w14:textId="77777777" w:rsidR="007525D9" w:rsidRDefault="007525D9" w:rsidP="00D97142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5543450E" w14:textId="77777777" w:rsidR="007525D9" w:rsidRPr="00D96301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10BD04C1" w14:textId="77777777" w:rsidR="007525D9" w:rsidRDefault="007525D9" w:rsidP="00D97142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3E6C0B59" w14:textId="77777777" w:rsidR="007525D9" w:rsidRPr="008A32E0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51FC27C1" w14:textId="77777777" w:rsidR="007525D9" w:rsidRDefault="007525D9" w:rsidP="00D97142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518DE975" w14:textId="77777777" w:rsidR="007525D9" w:rsidRPr="008A32E0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4C421F3F" w14:textId="77777777" w:rsidR="007525D9" w:rsidRDefault="007525D9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7525D9" w14:paraId="3182E175" w14:textId="77777777" w:rsidTr="00D97142">
        <w:trPr>
          <w:trHeight w:val="411"/>
        </w:trPr>
        <w:tc>
          <w:tcPr>
            <w:tcW w:w="0" w:type="auto"/>
            <w:vAlign w:val="center"/>
          </w:tcPr>
          <w:p w14:paraId="117E3C18" w14:textId="77777777" w:rsidR="007525D9" w:rsidRPr="00345FE2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2D41101" w14:textId="77777777" w:rsidR="007525D9" w:rsidRDefault="007525D9" w:rsidP="00D97142">
            <w:pPr>
              <w:jc w:val="center"/>
            </w:pPr>
          </w:p>
        </w:tc>
        <w:tc>
          <w:tcPr>
            <w:tcW w:w="0" w:type="auto"/>
            <w:shd w:val="clear" w:color="auto" w:fill="C709C7"/>
            <w:vAlign w:val="center"/>
          </w:tcPr>
          <w:p w14:paraId="0C9D1441" w14:textId="77777777" w:rsidR="007525D9" w:rsidRPr="00D96301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C709C7"/>
            <w:vAlign w:val="center"/>
          </w:tcPr>
          <w:p w14:paraId="011EC0A2" w14:textId="77777777" w:rsidR="007525D9" w:rsidRPr="00D96301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13D0B11D" w14:textId="77777777" w:rsidR="007525D9" w:rsidRDefault="007525D9" w:rsidP="00D97142">
            <w:pPr>
              <w:jc w:val="center"/>
            </w:pPr>
          </w:p>
        </w:tc>
        <w:tc>
          <w:tcPr>
            <w:tcW w:w="0" w:type="auto"/>
            <w:vAlign w:val="center"/>
          </w:tcPr>
          <w:p w14:paraId="48276A18" w14:textId="77777777" w:rsidR="007525D9" w:rsidRDefault="007525D9" w:rsidP="00D97142">
            <w:pPr>
              <w:jc w:val="center"/>
            </w:pPr>
          </w:p>
        </w:tc>
        <w:tc>
          <w:tcPr>
            <w:tcW w:w="0" w:type="auto"/>
            <w:shd w:val="clear" w:color="auto" w:fill="C709C7"/>
            <w:vAlign w:val="center"/>
          </w:tcPr>
          <w:p w14:paraId="2B1E07C7" w14:textId="77777777" w:rsidR="007525D9" w:rsidRPr="008A32E0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C709C7"/>
            <w:vAlign w:val="center"/>
          </w:tcPr>
          <w:p w14:paraId="3A1D326A" w14:textId="77777777" w:rsidR="007525D9" w:rsidRPr="008A32E0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0D23CD2D" w14:textId="77777777" w:rsidR="007525D9" w:rsidRDefault="007525D9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7525D9" w14:paraId="7CB7D880" w14:textId="77777777" w:rsidTr="00D97142">
        <w:trPr>
          <w:trHeight w:val="425"/>
        </w:trPr>
        <w:tc>
          <w:tcPr>
            <w:tcW w:w="0" w:type="auto"/>
            <w:vAlign w:val="center"/>
          </w:tcPr>
          <w:p w14:paraId="0510227E" w14:textId="77777777" w:rsidR="007525D9" w:rsidRPr="00345FE2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5707FF35" w14:textId="77777777" w:rsidR="007525D9" w:rsidRDefault="007525D9" w:rsidP="00D97142">
            <w:pPr>
              <w:jc w:val="center"/>
            </w:pPr>
          </w:p>
        </w:tc>
        <w:tc>
          <w:tcPr>
            <w:tcW w:w="0" w:type="auto"/>
            <w:vAlign w:val="center"/>
          </w:tcPr>
          <w:p w14:paraId="68D68060" w14:textId="77777777" w:rsidR="007525D9" w:rsidRDefault="007525D9" w:rsidP="00D97142">
            <w:pPr>
              <w:jc w:val="center"/>
            </w:pPr>
          </w:p>
        </w:tc>
        <w:tc>
          <w:tcPr>
            <w:tcW w:w="0" w:type="auto"/>
            <w:vAlign w:val="center"/>
          </w:tcPr>
          <w:p w14:paraId="0807C0D7" w14:textId="77777777" w:rsidR="007525D9" w:rsidRDefault="007525D9" w:rsidP="00D97142">
            <w:pPr>
              <w:jc w:val="center"/>
            </w:pPr>
          </w:p>
        </w:tc>
        <w:tc>
          <w:tcPr>
            <w:tcW w:w="0" w:type="auto"/>
            <w:shd w:val="clear" w:color="auto" w:fill="00B050"/>
            <w:vAlign w:val="center"/>
          </w:tcPr>
          <w:p w14:paraId="2C7DA30A" w14:textId="77777777" w:rsidR="007525D9" w:rsidRPr="008A32E0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6AE4938B" w14:textId="77777777" w:rsidR="007525D9" w:rsidRPr="008A32E0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5DFD1E53" w14:textId="77777777" w:rsidR="007525D9" w:rsidRPr="008A32E0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52814678" w14:textId="77777777" w:rsidR="007525D9" w:rsidRPr="008A32E0" w:rsidRDefault="007525D9" w:rsidP="00D971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44794E26" w14:textId="77777777" w:rsidR="007525D9" w:rsidRDefault="007525D9" w:rsidP="00D971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33F99864" w14:textId="77777777" w:rsidR="007525D9" w:rsidRDefault="007525D9" w:rsidP="007525D9">
      <w:pPr>
        <w:ind w:left="360"/>
        <w:rPr>
          <w:rFonts w:eastAsiaTheme="minorEastAsia"/>
          <w:iCs/>
          <w:lang w:val="ru-KZ"/>
        </w:rPr>
      </w:pPr>
    </w:p>
    <w:p w14:paraId="095811C4" w14:textId="5BEF9DC2" w:rsidR="007525D9" w:rsidRPr="0081454A" w:rsidRDefault="007525D9" w:rsidP="007525D9">
      <w:pPr>
        <w:ind w:left="360" w:firstLine="720"/>
        <w:rPr>
          <w:rFonts w:eastAsiaTheme="minorEastAsia"/>
          <w:i/>
          <w:iCs/>
          <w:lang w:val="ru-KZ"/>
        </w:rPr>
      </w:pPr>
      <m:oMath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s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hAnsi="Cambria Math" w:cs="FranklinGothic-BookItalic"/>
            <w:lang w:val="ru-KZ"/>
          </w:rPr>
          <m:t xml:space="preserve">=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r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Cambria Math"/>
            <w:lang w:val="ru-KZ"/>
          </w:rPr>
          <m:t xml:space="preserve">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Cambria Math"/>
            <w:lang w:val="ru-KZ"/>
          </w:rPr>
          <m:t xml:space="preserve">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4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= </m:t>
        </m:r>
        <m:r>
          <w:rPr>
            <w:rFonts w:ascii="Cambria Math" w:hAnsi="Cambria Math" w:cs="FranklinGothic-Book"/>
            <w:lang w:val="ru-KZ"/>
          </w:rPr>
          <m:t>1</m:t>
        </m:r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hAnsi="Cambria Math" w:cs="FranklinGothic-Book"/>
            <w:lang w:val="ru-KZ"/>
          </w:rPr>
          <m:t xml:space="preserve"> = </m:t>
        </m:r>
        <m:r>
          <w:rPr>
            <w:rFonts w:ascii="Cambria Math" w:hAnsi="Cambria Math" w:cs="FranklinGothic-Book"/>
            <w:lang w:val="ru-KZ"/>
          </w:rPr>
          <m:t>0</m:t>
        </m:r>
      </m:oMath>
      <w:r w:rsidRPr="00794117">
        <w:rPr>
          <w:rFonts w:eastAsiaTheme="minorEastAsia"/>
          <w:i/>
          <w:iCs/>
          <w:lang w:val="ru-KZ"/>
        </w:rPr>
        <w:t xml:space="preserve"> </w:t>
      </w:r>
    </w:p>
    <w:p w14:paraId="12AE5317" w14:textId="4F6426A5" w:rsidR="007525D9" w:rsidRPr="0081454A" w:rsidRDefault="007525D9" w:rsidP="007525D9">
      <w:pPr>
        <w:ind w:left="360" w:firstLine="720"/>
        <w:rPr>
          <w:rFonts w:eastAsiaTheme="minorEastAsia"/>
          <w:i/>
          <w:iCs/>
          <w:lang w:val="ru-KZ"/>
        </w:rPr>
      </w:pPr>
      <m:oMath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s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hAnsi="Cambria Math" w:cs="FranklinGothic-BookItalic"/>
            <w:lang w:val="ru-KZ"/>
          </w:rPr>
          <m:t xml:space="preserve">=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r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Cambria Math"/>
            <w:lang w:val="ru-KZ"/>
          </w:rPr>
          <m:t xml:space="preserve">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Cambria Math"/>
            <w:lang w:val="ru-KZ"/>
          </w:rPr>
          <m:t xml:space="preserve">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4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= </m:t>
        </m:r>
        <m:r>
          <w:rPr>
            <w:rFonts w:ascii="Cambria Math" w:hAnsi="Cambria Math" w:cs="FranklinGothic-Book"/>
            <w:lang w:val="ru-KZ"/>
          </w:rPr>
          <m:t>1</m:t>
        </m:r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 xml:space="preserve">1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hAnsi="Cambria Math" w:cs="FranklinGothic-Book"/>
            <w:lang w:val="ru-KZ"/>
          </w:rPr>
          <m:t xml:space="preserve"> = </m:t>
        </m:r>
        <m:r>
          <w:rPr>
            <w:rFonts w:ascii="Cambria Math" w:hAnsi="Cambria Math" w:cs="FranklinGothic-Book"/>
            <w:lang w:val="ru-KZ"/>
          </w:rPr>
          <m:t>0</m:t>
        </m:r>
      </m:oMath>
      <w:r w:rsidRPr="0081454A">
        <w:rPr>
          <w:rFonts w:eastAsiaTheme="minorEastAsia"/>
          <w:i/>
          <w:iCs/>
          <w:lang w:val="ru-KZ"/>
        </w:rPr>
        <w:t xml:space="preserve"> </w:t>
      </w:r>
    </w:p>
    <w:p w14:paraId="44B64663" w14:textId="4BBBACA3" w:rsidR="007525D9" w:rsidRPr="00F948C6" w:rsidRDefault="007525D9" w:rsidP="007525D9">
      <w:pPr>
        <w:ind w:left="360" w:firstLine="720"/>
        <w:rPr>
          <w:rFonts w:eastAsiaTheme="minorEastAsia"/>
          <w:i/>
          <w:iCs/>
          <w:lang w:val="ru-KZ"/>
        </w:rPr>
      </w:pPr>
      <m:oMath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s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hAnsi="Cambria Math" w:cs="FranklinGothic-BookItalic"/>
            <w:lang w:val="ru-KZ"/>
          </w:rPr>
          <m:t xml:space="preserve">=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r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Cambria Math"/>
            <w:lang w:val="ru-KZ"/>
          </w:rPr>
          <m:t xml:space="preserve">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Cambria Math"/>
            <w:lang w:val="ru-KZ"/>
          </w:rPr>
          <m:t xml:space="preserve">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4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=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hAnsi="Cambria Math" w:cs="FranklinGothic-Book"/>
            <w:lang w:val="ru-KZ"/>
          </w:rPr>
          <m:t xml:space="preserve"> = </m:t>
        </m:r>
        <m:r>
          <w:rPr>
            <w:rFonts w:ascii="Cambria Math" w:hAnsi="Cambria Math" w:cs="FranklinGothic-Book"/>
            <w:lang w:val="ru-KZ"/>
          </w:rPr>
          <m:t>0</m:t>
        </m:r>
      </m:oMath>
      <w:r w:rsidRPr="00F948C6">
        <w:rPr>
          <w:rFonts w:eastAsiaTheme="minorEastAsia"/>
          <w:i/>
          <w:iCs/>
          <w:lang w:val="ru-KZ"/>
        </w:rPr>
        <w:t xml:space="preserve"> </w:t>
      </w:r>
    </w:p>
    <w:p w14:paraId="1FB7242D" w14:textId="77777777" w:rsidR="007525D9" w:rsidRPr="00F948C6" w:rsidRDefault="007525D9" w:rsidP="007525D9">
      <w:pPr>
        <w:pStyle w:val="Math"/>
        <w:ind w:left="1080"/>
        <w:rPr>
          <w:lang w:val="ru-KZ"/>
        </w:rPr>
      </w:pPr>
    </w:p>
    <w:p w14:paraId="1F634C19" w14:textId="7E2B2380" w:rsidR="0081454A" w:rsidRDefault="007525D9" w:rsidP="00031748">
      <w:pPr>
        <w:pStyle w:val="Math"/>
        <w:ind w:left="1080"/>
      </w:pPr>
      <w:r w:rsidRPr="006E6675">
        <w:t xml:space="preserve">В данном сообщении </w:t>
      </w:r>
      <w:r w:rsidR="00F948C6">
        <w:t xml:space="preserve">синдром </w:t>
      </w:r>
      <w:r w:rsidR="00F948C6">
        <w:rPr>
          <w:lang w:val="en-US"/>
        </w:rPr>
        <w:t>S</w:t>
      </w:r>
      <w:r w:rsidR="00F948C6" w:rsidRPr="00F948C6">
        <w:t xml:space="preserve"> = 0, </w:t>
      </w:r>
      <w:r w:rsidR="00F948C6">
        <w:t xml:space="preserve">а значит </w:t>
      </w:r>
      <w:r w:rsidR="007847BB">
        <w:t>ошибок в сообщении нет</w:t>
      </w:r>
    </w:p>
    <w:p w14:paraId="57FDE63A" w14:textId="77777777" w:rsidR="001050BB" w:rsidRDefault="001050BB" w:rsidP="00F25DCE">
      <w:pPr>
        <w:pStyle w:val="Math"/>
      </w:pPr>
    </w:p>
    <w:p w14:paraId="50C9C62C" w14:textId="1E0A6B19" w:rsidR="003C0ADC" w:rsidRPr="003C0ADC" w:rsidRDefault="003C0ADC" w:rsidP="003C0ADC">
      <w:pPr>
        <w:pStyle w:val="Math"/>
        <w:numPr>
          <w:ilvl w:val="0"/>
          <w:numId w:val="5"/>
        </w:numPr>
      </w:pPr>
      <m:oMath>
        <m:sSub>
          <m:sSubPr>
            <m:ctrlPr>
              <w:rPr>
                <w:i/>
              </w:rPr>
            </m:ctrlPr>
          </m:sSubPr>
          <m:e>
            <m:r>
              <m:t>n</m:t>
            </m:r>
          </m:e>
          <m:sub>
            <m:r>
              <m:t>1</m:t>
            </m:r>
          </m:sub>
        </m:sSub>
        <m:r>
          <m:t>=</m:t>
        </m:r>
        <m:r>
          <m:t>36</m:t>
        </m:r>
      </m:oMath>
      <w:r w:rsidRPr="003C0ADC">
        <w:rPr>
          <w:rFonts w:eastAsiaTheme="minorEastAsia"/>
          <w:lang w:val="en-US"/>
        </w:rPr>
        <w:t xml:space="preserve"> </w:t>
      </w:r>
    </w:p>
    <w:p w14:paraId="67C47819" w14:textId="45C55B80" w:rsidR="003C0ADC" w:rsidRPr="009E3B07" w:rsidRDefault="003C0ADC" w:rsidP="003C0ADC">
      <w:pPr>
        <w:pStyle w:val="af1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36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000000000</m:t>
            </m:r>
            <m:r>
              <w:rPr>
                <w:rFonts w:ascii="Cambria Math" w:hAnsi="Cambria Math"/>
              </w:rPr>
              <m:t>100100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i/>
          <w:lang w:val="en-US"/>
        </w:rPr>
        <w:t xml:space="preserve"> </w:t>
      </w:r>
    </w:p>
    <w:tbl>
      <w:tblPr>
        <w:tblStyle w:val="af2"/>
        <w:tblW w:w="9564" w:type="dxa"/>
        <w:tblInd w:w="710" w:type="dxa"/>
        <w:tblLook w:val="04A0" w:firstRow="1" w:lastRow="0" w:firstColumn="1" w:lastColumn="0" w:noHBand="0" w:noVBand="1"/>
      </w:tblPr>
      <w:tblGrid>
        <w:gridCol w:w="2671"/>
        <w:gridCol w:w="407"/>
        <w:gridCol w:w="413"/>
        <w:gridCol w:w="395"/>
        <w:gridCol w:w="413"/>
        <w:gridCol w:w="401"/>
        <w:gridCol w:w="401"/>
        <w:gridCol w:w="401"/>
        <w:gridCol w:w="403"/>
        <w:gridCol w:w="401"/>
        <w:gridCol w:w="460"/>
        <w:gridCol w:w="460"/>
        <w:gridCol w:w="460"/>
        <w:gridCol w:w="460"/>
        <w:gridCol w:w="494"/>
        <w:gridCol w:w="494"/>
        <w:gridCol w:w="430"/>
      </w:tblGrid>
      <w:tr w:rsidR="005A1630" w14:paraId="72B4DB9D" w14:textId="2BBD8B1B" w:rsidTr="001050BB">
        <w:trPr>
          <w:trHeight w:val="413"/>
        </w:trPr>
        <w:tc>
          <w:tcPr>
            <w:tcW w:w="0" w:type="auto"/>
            <w:vAlign w:val="center"/>
          </w:tcPr>
          <w:p w14:paraId="7740496B" w14:textId="77777777" w:rsidR="00FA5D24" w:rsidRDefault="00FA5D24" w:rsidP="005A1630">
            <w:pPr>
              <w:jc w:val="center"/>
            </w:pPr>
          </w:p>
        </w:tc>
        <w:tc>
          <w:tcPr>
            <w:tcW w:w="0" w:type="auto"/>
            <w:vAlign w:val="center"/>
          </w:tcPr>
          <w:p w14:paraId="784D951D" w14:textId="77777777" w:rsidR="00FA5D24" w:rsidRPr="005C7373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35E747E" w14:textId="77777777" w:rsidR="00FA5D24" w:rsidRPr="005C7373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69A7E275" w14:textId="77777777" w:rsidR="00FA5D24" w:rsidRPr="005C7373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68A796CA" w14:textId="77777777" w:rsidR="00FA5D24" w:rsidRPr="005C7373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0050BFFE" w14:textId="77777777" w:rsidR="00FA5D24" w:rsidRPr="005C7373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34E2295F" w14:textId="77777777" w:rsidR="00FA5D24" w:rsidRPr="005C7373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635A00E5" w14:textId="77777777" w:rsidR="00FA5D24" w:rsidRPr="005C7373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0EE14230" w14:textId="6219098F" w:rsidR="00FA5D24" w:rsidRPr="00FA5D24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2E625FF2" w14:textId="7590AE0E" w:rsidR="00FA5D24" w:rsidRPr="00FA5D24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14:paraId="3E6EE9B3" w14:textId="1B19E115" w:rsidR="00FA5D24" w:rsidRPr="00FA5D24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4C7BDD93" w14:textId="0DBEE13B" w:rsidR="00FA5D24" w:rsidRPr="00FA5D24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14:paraId="532BA701" w14:textId="7442ADE0" w:rsidR="00FA5D24" w:rsidRPr="00FA5D24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14:paraId="2E18B2A4" w14:textId="79954249" w:rsidR="00FA5D24" w:rsidRPr="00FA5D24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0" w:type="auto"/>
            <w:vAlign w:val="center"/>
          </w:tcPr>
          <w:p w14:paraId="168618AC" w14:textId="6554792A" w:rsidR="00FA5D24" w:rsidRPr="00FA5D24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0" w:type="auto"/>
            <w:vAlign w:val="center"/>
          </w:tcPr>
          <w:p w14:paraId="28901172" w14:textId="7D4A75D1" w:rsidR="00FA5D24" w:rsidRPr="00FA5D24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  <w:vAlign w:val="center"/>
          </w:tcPr>
          <w:p w14:paraId="3F5864E8" w14:textId="77777777" w:rsidR="00FA5D24" w:rsidRDefault="00FA5D24" w:rsidP="005A1630">
            <w:pPr>
              <w:jc w:val="center"/>
            </w:pPr>
          </w:p>
        </w:tc>
      </w:tr>
      <w:tr w:rsidR="005A1630" w14:paraId="30B3CE70" w14:textId="5065EA4D" w:rsidTr="001050BB">
        <w:trPr>
          <w:trHeight w:val="495"/>
        </w:trPr>
        <w:tc>
          <w:tcPr>
            <w:tcW w:w="0" w:type="auto"/>
            <w:vAlign w:val="center"/>
          </w:tcPr>
          <w:p w14:paraId="1F5A0E5F" w14:textId="77777777" w:rsidR="00FA5D24" w:rsidRDefault="00FA5D24" w:rsidP="005A1630">
            <w:pPr>
              <w:jc w:val="center"/>
            </w:pPr>
            <w:r>
              <w:t>Полученное сообщение</w:t>
            </w:r>
          </w:p>
        </w:tc>
        <w:tc>
          <w:tcPr>
            <w:tcW w:w="0" w:type="auto"/>
            <w:vAlign w:val="center"/>
          </w:tcPr>
          <w:p w14:paraId="5CE6218F" w14:textId="012FD759" w:rsidR="00FA5D24" w:rsidRPr="00295AF4" w:rsidRDefault="00295AF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3A25CFE" w14:textId="61600E0F" w:rsidR="00FA5D24" w:rsidRPr="00295AF4" w:rsidRDefault="00295AF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6D64149" w14:textId="28F6C320" w:rsidR="00FA5D24" w:rsidRPr="00295AF4" w:rsidRDefault="00295AF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4934C28" w14:textId="77777777" w:rsidR="00FA5D24" w:rsidRPr="00C711AA" w:rsidRDefault="00FA5D24" w:rsidP="005A1630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1DD950B" w14:textId="77777777" w:rsidR="00FA5D24" w:rsidRPr="00651A71" w:rsidRDefault="00FA5D24" w:rsidP="005A1630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CAB79CD" w14:textId="77777777" w:rsidR="00FA5D24" w:rsidRPr="00C711AA" w:rsidRDefault="00FA5D24" w:rsidP="005A1630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96C66CB" w14:textId="77777777" w:rsidR="00FA5D24" w:rsidRPr="00651A71" w:rsidRDefault="00FA5D24" w:rsidP="005A1630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EB068DD" w14:textId="41E7B263" w:rsidR="00FA5D24" w:rsidRPr="00295AF4" w:rsidRDefault="00295AF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2DE3445" w14:textId="57C529F6" w:rsidR="00FA5D24" w:rsidRPr="00295AF4" w:rsidRDefault="00295AF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BE074B2" w14:textId="53289ABD" w:rsidR="00FA5D24" w:rsidRPr="00295AF4" w:rsidRDefault="00295AF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199E0E5" w14:textId="4128BEB2" w:rsidR="00FA5D24" w:rsidRPr="00295AF4" w:rsidRDefault="00295AF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C03A518" w14:textId="44BA7BB6" w:rsidR="00FA5D24" w:rsidRPr="00295AF4" w:rsidRDefault="00295AF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BF22F92" w14:textId="0436C89A" w:rsidR="00FA5D24" w:rsidRPr="00295AF4" w:rsidRDefault="00295AF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B18D050" w14:textId="167AE884" w:rsidR="00FA5D24" w:rsidRPr="00295AF4" w:rsidRDefault="00295AF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D5533B0" w14:textId="3F540CC6" w:rsidR="00FA5D24" w:rsidRPr="00295AF4" w:rsidRDefault="00295AF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D0D21FC" w14:textId="77777777" w:rsidR="00FA5D24" w:rsidRDefault="00FA5D24" w:rsidP="005A1630">
            <w:pPr>
              <w:jc w:val="center"/>
            </w:pPr>
          </w:p>
        </w:tc>
      </w:tr>
      <w:tr w:rsidR="005A1630" w14:paraId="280AF724" w14:textId="0A715A95" w:rsidTr="001050BB">
        <w:trPr>
          <w:trHeight w:val="411"/>
        </w:trPr>
        <w:tc>
          <w:tcPr>
            <w:tcW w:w="0" w:type="auto"/>
            <w:vAlign w:val="center"/>
          </w:tcPr>
          <w:p w14:paraId="7D036498" w14:textId="77777777" w:rsidR="00FA5D24" w:rsidRDefault="00FA5D24" w:rsidP="005A1630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0637071F" w14:textId="77777777" w:rsidR="00FA5D24" w:rsidRPr="005C7373" w:rsidRDefault="00FA5D24" w:rsidP="005A163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818D2F5" w14:textId="77777777" w:rsidR="00FA5D24" w:rsidRDefault="00FA5D24" w:rsidP="005A163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B61B84D" w14:textId="77777777" w:rsidR="00FA5D24" w:rsidRDefault="00FA5D24" w:rsidP="005A163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EE83DC3" w14:textId="77777777" w:rsidR="00FA5D24" w:rsidRDefault="00FA5D24" w:rsidP="005A163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E9628E0" w14:textId="77777777" w:rsidR="00FA5D24" w:rsidRDefault="00FA5D24" w:rsidP="005A163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1AAD459" w14:textId="77777777" w:rsidR="00FA5D24" w:rsidRDefault="00FA5D24" w:rsidP="005A163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1A10BF0" w14:textId="77777777" w:rsidR="00FA5D24" w:rsidRDefault="00FA5D24" w:rsidP="005A163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A53B31B" w14:textId="3312955B" w:rsidR="00FA5D24" w:rsidRPr="005C7373" w:rsidRDefault="00690529" w:rsidP="005A163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63DBF14" w14:textId="1765E2F0" w:rsidR="00FA5D24" w:rsidRDefault="00690529" w:rsidP="005A163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A25FFD9" w14:textId="51835003" w:rsidR="00FA5D24" w:rsidRDefault="00690529" w:rsidP="005A163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518EEB3" w14:textId="7B13BF91" w:rsidR="00FA5D24" w:rsidRDefault="00690529" w:rsidP="005A163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99A3CD7" w14:textId="35C97F7D" w:rsidR="00FA5D24" w:rsidRDefault="00690529" w:rsidP="005A163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D3CB8A4" w14:textId="219A728D" w:rsidR="00FA5D24" w:rsidRDefault="00690529" w:rsidP="005A163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B387179" w14:textId="56E1D49A" w:rsidR="00FA5D24" w:rsidRDefault="00690529" w:rsidP="005A163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4B1A5BC" w14:textId="3624A5D6" w:rsidR="00FA5D24" w:rsidRDefault="00690529" w:rsidP="005A163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6EAFCC9" w14:textId="0F54C3B6" w:rsidR="00FA5D24" w:rsidRDefault="00690529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5A1630" w14:paraId="446779A7" w14:textId="34E78180" w:rsidTr="001050BB">
        <w:trPr>
          <w:trHeight w:val="411"/>
        </w:trPr>
        <w:tc>
          <w:tcPr>
            <w:tcW w:w="0" w:type="auto"/>
            <w:vAlign w:val="center"/>
          </w:tcPr>
          <w:p w14:paraId="47B7DBDF" w14:textId="77777777" w:rsidR="00FA5D24" w:rsidRPr="00345FE2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00B0F0"/>
            <w:vAlign w:val="center"/>
          </w:tcPr>
          <w:p w14:paraId="737AD1E6" w14:textId="77777777" w:rsidR="00FA5D24" w:rsidRPr="00D96301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49D3673B" w14:textId="77777777" w:rsidR="00FA5D24" w:rsidRDefault="00FA5D24" w:rsidP="005A1630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4E2C13E1" w14:textId="77777777" w:rsidR="00FA5D24" w:rsidRPr="00D96301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0C038997" w14:textId="77777777" w:rsidR="00FA5D24" w:rsidRDefault="00FA5D24" w:rsidP="005A1630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7EC21A14" w14:textId="77777777" w:rsidR="00FA5D24" w:rsidRPr="008A32E0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776F6241" w14:textId="77777777" w:rsidR="00FA5D24" w:rsidRDefault="00FA5D24" w:rsidP="005A1630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07195486" w14:textId="77777777" w:rsidR="00FA5D24" w:rsidRPr="008A32E0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71CC445C" w14:textId="663516C0" w:rsidR="00FA5D24" w:rsidRDefault="00FA5D24" w:rsidP="005A1630">
            <w:pPr>
              <w:jc w:val="center"/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7DFB4DF3" w14:textId="4B76FB0A" w:rsidR="00FA5D24" w:rsidRPr="0040750E" w:rsidRDefault="00F4110B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0C65E0F1" w14:textId="77777777" w:rsidR="00FA5D24" w:rsidRPr="0040750E" w:rsidRDefault="00FA5D24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08A28A9B" w14:textId="482F0733" w:rsidR="00FA5D24" w:rsidRPr="0040750E" w:rsidRDefault="00F4110B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3E6D2042" w14:textId="77777777" w:rsidR="00FA5D24" w:rsidRPr="0040750E" w:rsidRDefault="00FA5D24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39B6BF78" w14:textId="3786C48C" w:rsidR="00FA5D24" w:rsidRPr="0040750E" w:rsidRDefault="00F4110B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4F22351B" w14:textId="77777777" w:rsidR="00FA5D24" w:rsidRPr="0040750E" w:rsidRDefault="00FA5D24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0" w:type="auto"/>
            <w:shd w:val="clear" w:color="auto" w:fill="00B0F0"/>
            <w:vAlign w:val="center"/>
          </w:tcPr>
          <w:p w14:paraId="45E8A5FE" w14:textId="31F5A34E" w:rsidR="00FA5D24" w:rsidRPr="0040750E" w:rsidRDefault="00F4110B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3803979A" w14:textId="0119F8C3" w:rsidR="00FA5D24" w:rsidRPr="0040750E" w:rsidRDefault="00690529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5A1630" w14:paraId="437F9D3E" w14:textId="448AB91E" w:rsidTr="001050BB">
        <w:trPr>
          <w:trHeight w:val="411"/>
        </w:trPr>
        <w:tc>
          <w:tcPr>
            <w:tcW w:w="0" w:type="auto"/>
            <w:vAlign w:val="center"/>
          </w:tcPr>
          <w:p w14:paraId="50B2DBCD" w14:textId="77777777" w:rsidR="00FA5D24" w:rsidRPr="00345FE2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78A72308" w14:textId="77777777" w:rsidR="00FA5D24" w:rsidRDefault="00FA5D24" w:rsidP="005A1630">
            <w:pPr>
              <w:jc w:val="center"/>
            </w:pPr>
          </w:p>
        </w:tc>
        <w:tc>
          <w:tcPr>
            <w:tcW w:w="0" w:type="auto"/>
            <w:shd w:val="clear" w:color="auto" w:fill="C709C7"/>
            <w:vAlign w:val="center"/>
          </w:tcPr>
          <w:p w14:paraId="3EF7E8C3" w14:textId="77777777" w:rsidR="00FA5D24" w:rsidRPr="00D96301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C709C7"/>
            <w:vAlign w:val="center"/>
          </w:tcPr>
          <w:p w14:paraId="47A9483F" w14:textId="77777777" w:rsidR="00FA5D24" w:rsidRPr="00D96301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444576B2" w14:textId="77777777" w:rsidR="00FA5D24" w:rsidRDefault="00FA5D24" w:rsidP="005A1630">
            <w:pPr>
              <w:jc w:val="center"/>
            </w:pPr>
          </w:p>
        </w:tc>
        <w:tc>
          <w:tcPr>
            <w:tcW w:w="0" w:type="auto"/>
            <w:vAlign w:val="center"/>
          </w:tcPr>
          <w:p w14:paraId="37E77464" w14:textId="77777777" w:rsidR="00FA5D24" w:rsidRDefault="00FA5D24" w:rsidP="005A1630">
            <w:pPr>
              <w:jc w:val="center"/>
            </w:pPr>
          </w:p>
        </w:tc>
        <w:tc>
          <w:tcPr>
            <w:tcW w:w="0" w:type="auto"/>
            <w:shd w:val="clear" w:color="auto" w:fill="C709C7"/>
            <w:vAlign w:val="center"/>
          </w:tcPr>
          <w:p w14:paraId="4568DF1E" w14:textId="77777777" w:rsidR="00FA5D24" w:rsidRPr="008A32E0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C709C7"/>
            <w:vAlign w:val="center"/>
          </w:tcPr>
          <w:p w14:paraId="634463FA" w14:textId="77777777" w:rsidR="00FA5D24" w:rsidRPr="008A32E0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51BC651B" w14:textId="1DB6ABFA" w:rsidR="00FA5D24" w:rsidRDefault="00FA5D24" w:rsidP="005A1630">
            <w:pPr>
              <w:jc w:val="center"/>
            </w:pPr>
          </w:p>
        </w:tc>
        <w:tc>
          <w:tcPr>
            <w:tcW w:w="0" w:type="auto"/>
            <w:vAlign w:val="center"/>
          </w:tcPr>
          <w:p w14:paraId="4C6F238A" w14:textId="77777777" w:rsidR="00FA5D24" w:rsidRPr="0040750E" w:rsidRDefault="00FA5D24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0" w:type="auto"/>
            <w:shd w:val="clear" w:color="auto" w:fill="C709C7"/>
            <w:vAlign w:val="center"/>
          </w:tcPr>
          <w:p w14:paraId="2188CF99" w14:textId="1B3B429B" w:rsidR="00FA5D24" w:rsidRPr="0040750E" w:rsidRDefault="00F4110B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X</w:t>
            </w:r>
          </w:p>
        </w:tc>
        <w:tc>
          <w:tcPr>
            <w:tcW w:w="0" w:type="auto"/>
            <w:shd w:val="clear" w:color="auto" w:fill="C709C7"/>
            <w:vAlign w:val="center"/>
          </w:tcPr>
          <w:p w14:paraId="69B9A929" w14:textId="4F340F49" w:rsidR="00FA5D24" w:rsidRPr="0040750E" w:rsidRDefault="00F4110B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5559E260" w14:textId="77777777" w:rsidR="00FA5D24" w:rsidRPr="0040750E" w:rsidRDefault="00FA5D24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1260B5C" w14:textId="77777777" w:rsidR="00FA5D24" w:rsidRPr="0040750E" w:rsidRDefault="00FA5D24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0" w:type="auto"/>
            <w:shd w:val="clear" w:color="auto" w:fill="C709C7"/>
            <w:vAlign w:val="center"/>
          </w:tcPr>
          <w:p w14:paraId="11A1335F" w14:textId="6343865D" w:rsidR="00FA5D24" w:rsidRPr="0040750E" w:rsidRDefault="00F4110B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X</w:t>
            </w:r>
          </w:p>
        </w:tc>
        <w:tc>
          <w:tcPr>
            <w:tcW w:w="0" w:type="auto"/>
            <w:shd w:val="clear" w:color="auto" w:fill="C709C7"/>
            <w:vAlign w:val="center"/>
          </w:tcPr>
          <w:p w14:paraId="612E8C6B" w14:textId="308679A6" w:rsidR="00FA5D24" w:rsidRPr="0040750E" w:rsidRDefault="00F4110B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465A5ED1" w14:textId="422E0A9D" w:rsidR="00FA5D24" w:rsidRPr="0040750E" w:rsidRDefault="00690529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5A1630" w14:paraId="417A8FAA" w14:textId="27DE9E58" w:rsidTr="001050BB">
        <w:trPr>
          <w:trHeight w:val="425"/>
        </w:trPr>
        <w:tc>
          <w:tcPr>
            <w:tcW w:w="0" w:type="auto"/>
            <w:vAlign w:val="center"/>
          </w:tcPr>
          <w:p w14:paraId="11C02499" w14:textId="77777777" w:rsidR="00FA5D24" w:rsidRPr="00345FE2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1348C997" w14:textId="77777777" w:rsidR="00FA5D24" w:rsidRDefault="00FA5D24" w:rsidP="005A1630">
            <w:pPr>
              <w:jc w:val="center"/>
            </w:pPr>
          </w:p>
        </w:tc>
        <w:tc>
          <w:tcPr>
            <w:tcW w:w="0" w:type="auto"/>
            <w:vAlign w:val="center"/>
          </w:tcPr>
          <w:p w14:paraId="6A6A6EAF" w14:textId="77777777" w:rsidR="00FA5D24" w:rsidRDefault="00FA5D24" w:rsidP="005A1630">
            <w:pPr>
              <w:jc w:val="center"/>
            </w:pPr>
          </w:p>
        </w:tc>
        <w:tc>
          <w:tcPr>
            <w:tcW w:w="0" w:type="auto"/>
            <w:vAlign w:val="center"/>
          </w:tcPr>
          <w:p w14:paraId="10251EB2" w14:textId="77777777" w:rsidR="00FA5D24" w:rsidRDefault="00FA5D24" w:rsidP="005A1630">
            <w:pPr>
              <w:jc w:val="center"/>
            </w:pPr>
          </w:p>
        </w:tc>
        <w:tc>
          <w:tcPr>
            <w:tcW w:w="0" w:type="auto"/>
            <w:shd w:val="clear" w:color="auto" w:fill="00B050"/>
            <w:vAlign w:val="center"/>
          </w:tcPr>
          <w:p w14:paraId="7B175473" w14:textId="77777777" w:rsidR="00FA5D24" w:rsidRPr="008A32E0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490FAC0C" w14:textId="77777777" w:rsidR="00FA5D24" w:rsidRPr="008A32E0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79483454" w14:textId="77777777" w:rsidR="00FA5D24" w:rsidRPr="008A32E0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620C70E7" w14:textId="77777777" w:rsidR="00FA5D24" w:rsidRPr="008A32E0" w:rsidRDefault="00FA5D24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12542776" w14:textId="03F062B3" w:rsidR="00FA5D24" w:rsidRDefault="00FA5D24" w:rsidP="005A1630">
            <w:pPr>
              <w:jc w:val="center"/>
            </w:pPr>
          </w:p>
        </w:tc>
        <w:tc>
          <w:tcPr>
            <w:tcW w:w="0" w:type="auto"/>
            <w:vAlign w:val="center"/>
          </w:tcPr>
          <w:p w14:paraId="5E0437F4" w14:textId="77777777" w:rsidR="00FA5D24" w:rsidRPr="0040750E" w:rsidRDefault="00FA5D24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D6C9985" w14:textId="77777777" w:rsidR="00FA5D24" w:rsidRPr="0040750E" w:rsidRDefault="00FA5D24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BEEB3A7" w14:textId="77777777" w:rsidR="00FA5D24" w:rsidRPr="0040750E" w:rsidRDefault="00FA5D24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0" w:type="auto"/>
            <w:shd w:val="clear" w:color="auto" w:fill="00B050"/>
            <w:vAlign w:val="center"/>
          </w:tcPr>
          <w:p w14:paraId="2DC61103" w14:textId="3F7BAD6B" w:rsidR="00FA5D24" w:rsidRPr="0040750E" w:rsidRDefault="00F4110B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542D7ADF" w14:textId="06B8C681" w:rsidR="00FA5D24" w:rsidRPr="0040750E" w:rsidRDefault="00F4110B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7CAD4A8E" w14:textId="79A3F42A" w:rsidR="00FA5D24" w:rsidRPr="0040750E" w:rsidRDefault="00F4110B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X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346EE12D" w14:textId="1150C934" w:rsidR="00FA5D24" w:rsidRPr="0040750E" w:rsidRDefault="00F4110B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019F3A13" w14:textId="4419807B" w:rsidR="00FA5D24" w:rsidRPr="0040750E" w:rsidRDefault="00690529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5A1630" w14:paraId="3E43E2BB" w14:textId="6DF4AED6" w:rsidTr="001050BB">
        <w:trPr>
          <w:trHeight w:val="425"/>
        </w:trPr>
        <w:tc>
          <w:tcPr>
            <w:tcW w:w="0" w:type="auto"/>
            <w:vAlign w:val="center"/>
          </w:tcPr>
          <w:p w14:paraId="28F4E351" w14:textId="500B1CE7" w:rsidR="00FA5D24" w:rsidRDefault="00690529" w:rsidP="005A1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55C174DD" w14:textId="77777777" w:rsidR="00FA5D24" w:rsidRDefault="00FA5D24" w:rsidP="005A1630">
            <w:pPr>
              <w:jc w:val="center"/>
            </w:pPr>
          </w:p>
        </w:tc>
        <w:tc>
          <w:tcPr>
            <w:tcW w:w="0" w:type="auto"/>
            <w:vAlign w:val="center"/>
          </w:tcPr>
          <w:p w14:paraId="79AD2556" w14:textId="77777777" w:rsidR="00FA5D24" w:rsidRDefault="00FA5D24" w:rsidP="005A1630">
            <w:pPr>
              <w:jc w:val="center"/>
            </w:pPr>
          </w:p>
        </w:tc>
        <w:tc>
          <w:tcPr>
            <w:tcW w:w="0" w:type="auto"/>
            <w:vAlign w:val="center"/>
          </w:tcPr>
          <w:p w14:paraId="027E5965" w14:textId="77777777" w:rsidR="00FA5D24" w:rsidRDefault="00FA5D24" w:rsidP="005A1630">
            <w:pPr>
              <w:jc w:val="center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43822A0" w14:textId="77777777" w:rsidR="00FA5D24" w:rsidRDefault="00FA5D24" w:rsidP="005A16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895310A" w14:textId="77777777" w:rsidR="00FA5D24" w:rsidRDefault="00FA5D24" w:rsidP="005A16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E87201A" w14:textId="77777777" w:rsidR="00FA5D24" w:rsidRDefault="00FA5D24" w:rsidP="005A16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0E76C9F" w14:textId="77777777" w:rsidR="00FA5D24" w:rsidRDefault="00FA5D24" w:rsidP="005A163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shd w:val="clear" w:color="auto" w:fill="C00000"/>
            <w:vAlign w:val="center"/>
          </w:tcPr>
          <w:p w14:paraId="393EEE2C" w14:textId="6203517A" w:rsidR="00FA5D24" w:rsidRPr="00690529" w:rsidRDefault="00690529" w:rsidP="005A1630">
            <w:pPr>
              <w:jc w:val="center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690529">
              <w:rPr>
                <w:rFonts w:ascii="Calibri" w:eastAsia="Calibri" w:hAnsi="Calibri" w:cs="Calibri"/>
                <w:color w:val="000000" w:themeColor="text1"/>
                <w:lang w:val="en-US"/>
              </w:rPr>
              <w:t>X</w:t>
            </w:r>
          </w:p>
        </w:tc>
        <w:tc>
          <w:tcPr>
            <w:tcW w:w="0" w:type="auto"/>
            <w:shd w:val="clear" w:color="auto" w:fill="C00000"/>
            <w:vAlign w:val="center"/>
          </w:tcPr>
          <w:p w14:paraId="40C7345E" w14:textId="0D140AAD" w:rsidR="00FA5D24" w:rsidRPr="00690529" w:rsidRDefault="00690529" w:rsidP="005A1630">
            <w:pPr>
              <w:jc w:val="center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690529">
              <w:rPr>
                <w:rFonts w:ascii="Calibri" w:eastAsia="Calibri" w:hAnsi="Calibri" w:cs="Calibri"/>
                <w:color w:val="000000" w:themeColor="text1"/>
                <w:lang w:val="en-US"/>
              </w:rPr>
              <w:t>X</w:t>
            </w:r>
          </w:p>
        </w:tc>
        <w:tc>
          <w:tcPr>
            <w:tcW w:w="0" w:type="auto"/>
            <w:shd w:val="clear" w:color="auto" w:fill="C00000"/>
            <w:vAlign w:val="center"/>
          </w:tcPr>
          <w:p w14:paraId="7578193C" w14:textId="54EA367C" w:rsidR="00FA5D24" w:rsidRPr="00690529" w:rsidRDefault="00690529" w:rsidP="005A1630">
            <w:pPr>
              <w:jc w:val="center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690529">
              <w:rPr>
                <w:rFonts w:ascii="Calibri" w:eastAsia="Calibri" w:hAnsi="Calibri" w:cs="Calibri"/>
                <w:color w:val="000000" w:themeColor="text1"/>
                <w:lang w:val="en-US"/>
              </w:rPr>
              <w:t>X</w:t>
            </w:r>
          </w:p>
        </w:tc>
        <w:tc>
          <w:tcPr>
            <w:tcW w:w="0" w:type="auto"/>
            <w:shd w:val="clear" w:color="auto" w:fill="C00000"/>
            <w:vAlign w:val="center"/>
          </w:tcPr>
          <w:p w14:paraId="7512E75E" w14:textId="38391042" w:rsidR="00FA5D24" w:rsidRPr="00690529" w:rsidRDefault="00690529" w:rsidP="005A1630">
            <w:pPr>
              <w:jc w:val="center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690529">
              <w:rPr>
                <w:rFonts w:ascii="Calibri" w:eastAsia="Calibri" w:hAnsi="Calibri" w:cs="Calibri"/>
                <w:color w:val="000000" w:themeColor="text1"/>
                <w:lang w:val="en-US"/>
              </w:rPr>
              <w:t>X</w:t>
            </w:r>
          </w:p>
        </w:tc>
        <w:tc>
          <w:tcPr>
            <w:tcW w:w="0" w:type="auto"/>
            <w:shd w:val="clear" w:color="auto" w:fill="C00000"/>
            <w:vAlign w:val="center"/>
          </w:tcPr>
          <w:p w14:paraId="5D2253AE" w14:textId="00318C52" w:rsidR="00FA5D24" w:rsidRPr="00690529" w:rsidRDefault="00690529" w:rsidP="005A1630">
            <w:pPr>
              <w:jc w:val="center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690529">
              <w:rPr>
                <w:rFonts w:ascii="Calibri" w:eastAsia="Calibri" w:hAnsi="Calibri" w:cs="Calibri"/>
                <w:color w:val="000000" w:themeColor="text1"/>
                <w:lang w:val="en-US"/>
              </w:rPr>
              <w:t>X</w:t>
            </w:r>
          </w:p>
        </w:tc>
        <w:tc>
          <w:tcPr>
            <w:tcW w:w="0" w:type="auto"/>
            <w:shd w:val="clear" w:color="auto" w:fill="C00000"/>
            <w:vAlign w:val="center"/>
          </w:tcPr>
          <w:p w14:paraId="52845E8F" w14:textId="63780B42" w:rsidR="00FA5D24" w:rsidRPr="00690529" w:rsidRDefault="00690529" w:rsidP="005A1630">
            <w:pPr>
              <w:jc w:val="center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>X</w:t>
            </w:r>
          </w:p>
        </w:tc>
        <w:tc>
          <w:tcPr>
            <w:tcW w:w="0" w:type="auto"/>
            <w:shd w:val="clear" w:color="auto" w:fill="C00000"/>
            <w:vAlign w:val="center"/>
          </w:tcPr>
          <w:p w14:paraId="0C507F2D" w14:textId="58DEED29" w:rsidR="00FA5D24" w:rsidRPr="00690529" w:rsidRDefault="00690529" w:rsidP="005A1630">
            <w:pPr>
              <w:jc w:val="center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690529">
              <w:rPr>
                <w:rFonts w:ascii="Calibri" w:eastAsia="Calibri" w:hAnsi="Calibri" w:cs="Calibri"/>
                <w:color w:val="000000" w:themeColor="text1"/>
                <w:lang w:val="en-US"/>
              </w:rPr>
              <w:t>X</w:t>
            </w:r>
          </w:p>
        </w:tc>
        <w:tc>
          <w:tcPr>
            <w:tcW w:w="0" w:type="auto"/>
            <w:shd w:val="clear" w:color="auto" w:fill="C00000"/>
            <w:vAlign w:val="center"/>
          </w:tcPr>
          <w:p w14:paraId="58CAED93" w14:textId="7B3D1300" w:rsidR="00FA5D24" w:rsidRPr="00690529" w:rsidRDefault="00690529" w:rsidP="005A1630">
            <w:pPr>
              <w:jc w:val="center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690529">
              <w:rPr>
                <w:rFonts w:ascii="Calibri" w:eastAsia="Calibri" w:hAnsi="Calibri" w:cs="Calibri"/>
                <w:color w:val="000000" w:themeColor="text1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0BF85AB2" w14:textId="6820726A" w:rsidR="00FA5D24" w:rsidRPr="0040750E" w:rsidRDefault="00690529" w:rsidP="005A1630">
            <w:pPr>
              <w:jc w:val="center"/>
              <w:rPr>
                <w:rFonts w:ascii="Calibri" w:eastAsia="Calibri" w:hAnsi="Calibri" w:cs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</w:tbl>
    <w:p w14:paraId="15E656A2" w14:textId="77777777" w:rsidR="003C0ADC" w:rsidRDefault="003C0ADC" w:rsidP="003C0ADC">
      <w:pPr>
        <w:rPr>
          <w:rFonts w:eastAsiaTheme="minorEastAsia"/>
          <w:iCs/>
          <w:lang w:val="ru-KZ"/>
        </w:rPr>
      </w:pPr>
    </w:p>
    <w:p w14:paraId="6DB69B14" w14:textId="65C2EF83" w:rsidR="00640BA2" w:rsidRPr="00755776" w:rsidRDefault="003C0ADC" w:rsidP="003C0ADC">
      <w:pPr>
        <w:ind w:firstLine="720"/>
        <w:rPr>
          <w:rFonts w:eastAsiaTheme="minorEastAsia"/>
          <w:iCs/>
          <w:lang w:val="ru-KZ"/>
        </w:rPr>
      </w:pPr>
      <m:oMath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s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hAnsi="Cambria Math" w:cs="FranklinGothic-BookItalic"/>
            <w:lang w:val="ru-KZ"/>
          </w:rPr>
          <m:t xml:space="preserve">=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r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Cambria Math"/>
            <w:lang w:val="ru-KZ"/>
          </w:rPr>
          <m:t xml:space="preserve">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Cambria Math"/>
            <w:lang w:val="ru-KZ"/>
          </w:rPr>
          <m:t xml:space="preserve">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4</m:t>
            </m:r>
          </m:sub>
        </m:sSub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5</m:t>
            </m:r>
          </m:sub>
        </m:sSub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7</m:t>
            </m:r>
          </m:sub>
        </m:sSub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9</m:t>
            </m:r>
          </m:sub>
        </m:sSub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11</m:t>
            </m:r>
          </m:sub>
        </m:sSub>
        <m:r>
          <w:rPr>
            <w:rFonts w:ascii="Cambria Math" w:hAnsi="Cambria Math" w:cs="FranklinGothic-Book"/>
            <w:lang w:val="ru-KZ"/>
          </w:rPr>
          <m:t>=</m:t>
        </m:r>
      </m:oMath>
      <w:r w:rsidR="00640BA2" w:rsidRPr="00755776">
        <w:rPr>
          <w:rFonts w:eastAsiaTheme="minorEastAsia"/>
          <w:iCs/>
          <w:lang w:val="ru-KZ"/>
        </w:rPr>
        <w:t xml:space="preserve"> </w:t>
      </w:r>
    </w:p>
    <w:p w14:paraId="40965194" w14:textId="1AC45B84" w:rsidR="003C0ADC" w:rsidRPr="0081454A" w:rsidRDefault="00E1732C" w:rsidP="003C0ADC">
      <w:pPr>
        <w:ind w:firstLine="720"/>
        <w:rPr>
          <w:rFonts w:eastAsiaTheme="minorEastAsia"/>
          <w:i/>
          <w:iCs/>
          <w:lang w:val="ru-KZ"/>
        </w:rPr>
      </w:pPr>
      <m:oMath>
        <m:r>
          <w:rPr>
            <w:rFonts w:ascii="Cambria Math" w:hAnsi="Cambria Math" w:cs="FranklinGothic-Book"/>
            <w:lang w:val="ru-KZ"/>
          </w:rPr>
          <m:t xml:space="preserve">      </m:t>
        </m:r>
        <m:r>
          <w:rPr>
            <w:rFonts w:ascii="Cambria Math" w:hAnsi="Cambria Math" w:cs="FranklinGothic-Book"/>
            <w:lang w:val="ru-KZ"/>
          </w:rPr>
          <m:t>=</m:t>
        </m:r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1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hAnsi="Cambria Math" w:cs="FranklinGothic-Book"/>
            <w:lang w:val="ru-KZ"/>
          </w:rPr>
          <m:t xml:space="preserve">= </m:t>
        </m:r>
        <m:r>
          <w:rPr>
            <w:rFonts w:ascii="Cambria Math" w:hAnsi="Cambria Math" w:cs="FranklinGothic-Book"/>
            <w:lang w:val="ru-KZ"/>
          </w:rPr>
          <m:t>1</m:t>
        </m:r>
      </m:oMath>
      <w:r w:rsidR="003C0ADC" w:rsidRPr="00794117">
        <w:rPr>
          <w:rFonts w:eastAsiaTheme="minorEastAsia"/>
          <w:i/>
          <w:iCs/>
          <w:lang w:val="ru-KZ"/>
        </w:rPr>
        <w:t xml:space="preserve"> </w:t>
      </w:r>
    </w:p>
    <w:p w14:paraId="2490EC3C" w14:textId="0A7C3D72" w:rsidR="00755776" w:rsidRPr="00755776" w:rsidRDefault="00755776" w:rsidP="00755776">
      <w:pPr>
        <w:ind w:firstLine="720"/>
        <w:rPr>
          <w:rFonts w:eastAsiaTheme="minorEastAsia"/>
          <w:iCs/>
          <w:lang w:val="ru-KZ"/>
        </w:rPr>
      </w:pPr>
      <m:oMath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s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hAnsi="Cambria Math" w:cs="FranklinGothic-BookItalic"/>
            <w:lang w:val="ru-KZ"/>
          </w:rPr>
          <m:t xml:space="preserve">=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r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Cambria Math"/>
            <w:lang w:val="ru-KZ"/>
          </w:rPr>
          <m:t xml:space="preserve">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Cambria Math"/>
            <w:lang w:val="ru-KZ"/>
          </w:rPr>
          <m:t xml:space="preserve">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4</m:t>
            </m:r>
          </m:sub>
        </m:sSub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6</m:t>
            </m:r>
          </m:sub>
        </m:sSub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7</m:t>
            </m:r>
          </m:sub>
        </m:sSub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10</m:t>
            </m:r>
          </m:sub>
        </m:sSub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11</m:t>
            </m:r>
          </m:sub>
        </m:sSub>
        <m:r>
          <w:rPr>
            <w:rFonts w:ascii="Cambria Math" w:hAnsi="Cambria Math" w:cs="FranklinGothic-Book"/>
            <w:lang w:val="ru-KZ"/>
          </w:rPr>
          <m:t>=</m:t>
        </m:r>
      </m:oMath>
      <w:r w:rsidRPr="00755776">
        <w:rPr>
          <w:rFonts w:eastAsiaTheme="minorEastAsia"/>
          <w:iCs/>
          <w:lang w:val="ru-KZ"/>
        </w:rPr>
        <w:t xml:space="preserve"> </w:t>
      </w:r>
    </w:p>
    <w:p w14:paraId="66C36E65" w14:textId="3AC12FEA" w:rsidR="00755776" w:rsidRPr="0081454A" w:rsidRDefault="00E1732C" w:rsidP="00755776">
      <w:pPr>
        <w:ind w:firstLine="720"/>
        <w:rPr>
          <w:rFonts w:eastAsiaTheme="minorEastAsia"/>
          <w:i/>
          <w:iCs/>
          <w:lang w:val="ru-KZ"/>
        </w:rPr>
      </w:pPr>
      <m:oMath>
        <m:r>
          <w:rPr>
            <w:rFonts w:ascii="Cambria Math" w:eastAsiaTheme="minorEastAsia" w:hAnsi="Cambria Math"/>
            <w:lang w:val="ru-KZ"/>
          </w:rPr>
          <m:t xml:space="preserve">      </m:t>
        </m:r>
        <m:r>
          <w:rPr>
            <w:rFonts w:ascii="Cambria Math" w:hAnsi="Cambria Math" w:cs="FranklinGothic-Book"/>
            <w:lang w:val="ru-KZ"/>
          </w:rPr>
          <m:t>=</m:t>
        </m:r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1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hAnsi="Cambria Math" w:cs="FranklinGothic-Book"/>
            <w:lang w:val="ru-KZ"/>
          </w:rPr>
          <m:t xml:space="preserve">= </m:t>
        </m:r>
        <m:r>
          <w:rPr>
            <w:rFonts w:ascii="Cambria Math" w:hAnsi="Cambria Math" w:cs="FranklinGothic-Book"/>
            <w:lang w:val="ru-KZ"/>
          </w:rPr>
          <m:t>1</m:t>
        </m:r>
      </m:oMath>
      <w:r w:rsidR="00755776" w:rsidRPr="00794117">
        <w:rPr>
          <w:rFonts w:eastAsiaTheme="minorEastAsia"/>
          <w:i/>
          <w:iCs/>
          <w:lang w:val="ru-KZ"/>
        </w:rPr>
        <w:t xml:space="preserve"> </w:t>
      </w:r>
    </w:p>
    <w:p w14:paraId="65898CBB" w14:textId="42B64CFA" w:rsidR="00755776" w:rsidRPr="00755776" w:rsidRDefault="00755776" w:rsidP="00755776">
      <w:pPr>
        <w:ind w:firstLine="720"/>
        <w:rPr>
          <w:rFonts w:eastAsiaTheme="minorEastAsia"/>
          <w:iCs/>
          <w:lang w:val="ru-KZ"/>
        </w:rPr>
      </w:pPr>
      <m:oMath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s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hAnsi="Cambria Math" w:cs="FranklinGothic-BookItalic"/>
            <w:lang w:val="ru-KZ"/>
          </w:rPr>
          <m:t xml:space="preserve">=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r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Cambria Math"/>
            <w:lang w:val="ru-KZ"/>
          </w:rPr>
          <m:t xml:space="preserve">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2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Cambria Math"/>
            <w:lang w:val="ru-KZ"/>
          </w:rPr>
          <m:t xml:space="preserve">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3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4</m:t>
            </m:r>
          </m:sub>
        </m:sSub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8</m:t>
            </m:r>
          </m:sub>
        </m:sSub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9</m:t>
            </m:r>
          </m:sub>
        </m:sSub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10</m:t>
            </m:r>
          </m:sub>
        </m:sSub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11</m:t>
            </m:r>
          </m:sub>
        </m:sSub>
        <m:r>
          <w:rPr>
            <w:rFonts w:ascii="Cambria Math" w:hAnsi="Cambria Math" w:cs="FranklinGothic-Book"/>
            <w:lang w:val="ru-KZ"/>
          </w:rPr>
          <m:t>=</m:t>
        </m:r>
      </m:oMath>
      <w:r w:rsidRPr="00755776">
        <w:rPr>
          <w:rFonts w:eastAsiaTheme="minorEastAsia"/>
          <w:iCs/>
          <w:lang w:val="ru-KZ"/>
        </w:rPr>
        <w:t xml:space="preserve"> </w:t>
      </w:r>
    </w:p>
    <w:p w14:paraId="68E8C908" w14:textId="76E28C8D" w:rsidR="00755776" w:rsidRPr="00462F5A" w:rsidRDefault="00E1732C" w:rsidP="00755776">
      <w:pPr>
        <w:ind w:firstLine="720"/>
        <w:rPr>
          <w:rFonts w:eastAsiaTheme="minorEastAsia"/>
          <w:i/>
          <w:iCs/>
          <w:lang w:val="en-US"/>
        </w:rPr>
      </w:pPr>
      <m:oMath>
        <m:r>
          <w:rPr>
            <w:rFonts w:ascii="Cambria Math" w:hAnsi="Cambria Math" w:cs="FranklinGothic-Book"/>
            <w:lang w:val="ru-KZ"/>
          </w:rPr>
          <m:t xml:space="preserve">      </m:t>
        </m:r>
        <m:r>
          <w:rPr>
            <w:rFonts w:ascii="Cambria Math" w:hAnsi="Cambria Math" w:cs="FranklinGothic-Book"/>
            <w:lang w:val="ru-KZ"/>
          </w:rPr>
          <m:t>=</m:t>
        </m:r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1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hAnsi="Cambria Math" w:cs="FranklinGothic-Book"/>
            <w:lang w:val="ru-KZ"/>
          </w:rPr>
          <m:t xml:space="preserve">= </m:t>
        </m:r>
        <m:r>
          <w:rPr>
            <w:rFonts w:ascii="Cambria Math" w:hAnsi="Cambria Math" w:cs="FranklinGothic-Book"/>
            <w:lang w:val="ru-KZ"/>
          </w:rPr>
          <m:t>1</m:t>
        </m:r>
      </m:oMath>
      <w:r w:rsidR="00755776" w:rsidRPr="00794117">
        <w:rPr>
          <w:rFonts w:eastAsiaTheme="minorEastAsia"/>
          <w:i/>
          <w:iCs/>
          <w:lang w:val="ru-KZ"/>
        </w:rPr>
        <w:t xml:space="preserve"> </w:t>
      </w:r>
    </w:p>
    <w:p w14:paraId="510739E3" w14:textId="1CBC4166" w:rsidR="00755776" w:rsidRPr="00755776" w:rsidRDefault="00755776" w:rsidP="00755776">
      <w:pPr>
        <w:ind w:firstLine="720"/>
        <w:rPr>
          <w:rFonts w:eastAsiaTheme="minorEastAsia"/>
          <w:iCs/>
          <w:lang w:val="ru-KZ"/>
        </w:rPr>
      </w:pPr>
      <m:oMath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s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4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hAnsi="Cambria Math" w:cs="FranklinGothic-BookItalic"/>
            <w:lang w:val="ru-KZ"/>
          </w:rPr>
          <m:t xml:space="preserve">=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r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4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Cambria Math"/>
            <w:lang w:val="ru-KZ"/>
          </w:rPr>
          <m:t xml:space="preserve">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5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Cambria Math"/>
            <w:lang w:val="ru-KZ"/>
          </w:rPr>
          <m:t xml:space="preserve"> 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6</m:t>
            </m:r>
          </m:sub>
        </m:sSub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7</m:t>
            </m:r>
          </m:sub>
        </m:sSub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8</m:t>
            </m:r>
          </m:sub>
        </m:sSub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9</m:t>
            </m:r>
          </m:sub>
        </m:sSub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10</m:t>
            </m:r>
          </m:sub>
        </m:sSub>
        <m:r>
          <w:rPr>
            <w:rFonts w:ascii="Cambria Math" w:eastAsia="OpenSymbol" w:hAnsi="Cambria Math" w:cs="Cambria Math"/>
            <w:lang w:val="ru-KZ"/>
          </w:rPr>
          <m:t>⊕</m:t>
        </m:r>
        <m:sSub>
          <m:sSubPr>
            <m:ctrlPr>
              <w:rPr>
                <w:rFonts w:ascii="Cambria Math" w:hAnsi="Cambria Math" w:cs="FranklinGothic-BookItalic"/>
                <w:i/>
                <w:iCs/>
                <w:lang w:val="ru-KZ"/>
              </w:rPr>
            </m:ctrlPr>
          </m:sSubPr>
          <m:e>
            <m:r>
              <w:rPr>
                <w:rFonts w:ascii="Cambria Math" w:hAnsi="Cambria Math" w:cs="FranklinGothic-BookItalic"/>
                <w:lang w:val="ru-KZ"/>
              </w:rPr>
              <m:t>i</m:t>
            </m:r>
          </m:e>
          <m:sub>
            <m:r>
              <w:rPr>
                <w:rFonts w:ascii="Cambria Math" w:hAnsi="Cambria Math" w:cs="FranklinGothic-BookItalic"/>
                <w:lang w:val="ru-KZ"/>
              </w:rPr>
              <m:t>11</m:t>
            </m:r>
          </m:sub>
        </m:sSub>
        <m:r>
          <w:rPr>
            <w:rFonts w:ascii="Cambria Math" w:hAnsi="Cambria Math" w:cs="FranklinGothic-Book"/>
            <w:lang w:val="ru-KZ"/>
          </w:rPr>
          <m:t>=</m:t>
        </m:r>
      </m:oMath>
      <w:r w:rsidRPr="00755776">
        <w:rPr>
          <w:rFonts w:eastAsiaTheme="minorEastAsia"/>
          <w:iCs/>
          <w:lang w:val="ru-KZ"/>
        </w:rPr>
        <w:t xml:space="preserve"> </w:t>
      </w:r>
    </w:p>
    <w:p w14:paraId="54EC2E43" w14:textId="618BFB9E" w:rsidR="00E228F1" w:rsidRDefault="00E1732C" w:rsidP="00E228F1">
      <w:pPr>
        <w:ind w:firstLine="720"/>
        <w:rPr>
          <w:rFonts w:eastAsiaTheme="minorEastAsia"/>
          <w:i/>
          <w:iCs/>
          <w:lang w:val="ru-KZ"/>
        </w:rPr>
      </w:pPr>
      <m:oMath>
        <m:r>
          <w:rPr>
            <w:rFonts w:ascii="Cambria Math" w:hAnsi="Cambria Math" w:cs="FranklinGothic-Book"/>
            <w:lang w:val="ru-KZ"/>
          </w:rPr>
          <m:t xml:space="preserve">      </m:t>
        </m:r>
        <m:r>
          <w:rPr>
            <w:rFonts w:ascii="Cambria Math" w:hAnsi="Cambria Math" w:cs="FranklinGothic-Book"/>
            <w:lang w:val="ru-KZ"/>
          </w:rPr>
          <m:t>=</m:t>
        </m:r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1</m:t>
        </m:r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hAnsi="Cambria Math" w:cs="FranklinGothic-Book"/>
            <w:lang w:val="ru-KZ"/>
          </w:rPr>
          <m:t xml:space="preserve"> 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1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eastAsia="OpenSymbol" w:hAnsi="Cambria Math" w:cs="Cambria Math"/>
            <w:lang w:val="ru-KZ"/>
          </w:rPr>
          <m:t>⊕</m:t>
        </m:r>
        <m:r>
          <w:rPr>
            <w:rFonts w:ascii="Cambria Math" w:eastAsia="OpenSymbol" w:hAnsi="Cambria Math" w:cs="OpenSymbol"/>
            <w:lang w:val="ru-KZ"/>
          </w:rPr>
          <m:t xml:space="preserve"> </m:t>
        </m:r>
        <m:r>
          <w:rPr>
            <w:rFonts w:ascii="Cambria Math" w:hAnsi="Cambria Math" w:cs="FranklinGothic-Book"/>
            <w:lang w:val="ru-KZ"/>
          </w:rPr>
          <m:t>0</m:t>
        </m:r>
        <m:r>
          <w:rPr>
            <w:rFonts w:ascii="Cambria Math" w:hAnsi="Cambria Math" w:cs="FranklinGothic-Book"/>
            <w:lang w:val="ru-KZ"/>
          </w:rPr>
          <m:t xml:space="preserve">= </m:t>
        </m:r>
        <m:r>
          <w:rPr>
            <w:rFonts w:ascii="Cambria Math" w:hAnsi="Cambria Math" w:cs="FranklinGothic-Book"/>
            <w:lang w:val="ru-KZ"/>
          </w:rPr>
          <m:t>0</m:t>
        </m:r>
      </m:oMath>
      <w:r w:rsidR="00755776" w:rsidRPr="00794117">
        <w:rPr>
          <w:rFonts w:eastAsiaTheme="minorEastAsia"/>
          <w:i/>
          <w:iCs/>
          <w:lang w:val="ru-KZ"/>
        </w:rPr>
        <w:t xml:space="preserve"> </w:t>
      </w:r>
    </w:p>
    <w:p w14:paraId="6EC7CC73" w14:textId="77777777" w:rsidR="00E228F1" w:rsidRPr="00E228F1" w:rsidRDefault="00E228F1" w:rsidP="00E228F1">
      <w:pPr>
        <w:ind w:firstLine="720"/>
        <w:rPr>
          <w:rFonts w:eastAsiaTheme="minorEastAsia"/>
          <w:lang w:val="ru-KZ"/>
        </w:rPr>
      </w:pPr>
    </w:p>
    <w:p w14:paraId="3CB2EB6F" w14:textId="4A878BAF" w:rsidR="00E228F1" w:rsidRDefault="00E228F1" w:rsidP="00E228F1">
      <w:pPr>
        <w:pStyle w:val="Math"/>
      </w:pPr>
      <w:r w:rsidRPr="006E6675">
        <w:t>В данном сообщении имеется ошибка в бите №</w:t>
      </w:r>
      <w:r w:rsidR="002E6DE9">
        <w:t>7</w:t>
      </w:r>
      <w:r w:rsidRPr="006E6675">
        <w:t xml:space="preserve"> </w:t>
      </w:r>
      <w:r>
        <w:t xml:space="preserve">или же в </w:t>
      </w:r>
    </w:p>
    <w:p w14:paraId="36FEE1D6" w14:textId="12EBFE7F" w:rsidR="00E228F1" w:rsidRDefault="00E228F1" w:rsidP="00E228F1">
      <w:pPr>
        <w:pStyle w:val="Math"/>
      </w:pPr>
      <w:r>
        <w:t>информационном бите №</w:t>
      </w:r>
      <w:r w:rsidR="002E6DE9">
        <w:t>4</w:t>
      </w:r>
      <w:r>
        <w:t>.</w:t>
      </w:r>
    </w:p>
    <w:p w14:paraId="6B2A976C" w14:textId="77777777" w:rsidR="00E228F1" w:rsidRDefault="00E228F1" w:rsidP="00E228F1">
      <w:pPr>
        <w:pStyle w:val="Math"/>
      </w:pPr>
      <w:r>
        <w:t>Исправленное сообщение будет выглядеть следующим образом</w:t>
      </w:r>
      <w:r w:rsidRPr="00295326">
        <w:t>:</w:t>
      </w:r>
    </w:p>
    <w:p w14:paraId="5BFFEB6A" w14:textId="4FC5C959" w:rsidR="00E228F1" w:rsidRDefault="00E228F1" w:rsidP="00E228F1">
      <w:pPr>
        <w:pStyle w:val="Math"/>
        <w:rPr>
          <w:rFonts w:eastAsiaTheme="minorEastAsia"/>
          <w:iCs w:val="0"/>
        </w:rPr>
      </w:pPr>
      <m:oMath>
        <m:sSub>
          <m:sSubPr>
            <m:ctrlPr>
              <w:rPr>
                <w:i/>
                <w:iCs w:val="0"/>
              </w:rPr>
            </m:ctrlPr>
          </m:sSubPr>
          <m:e>
            <m:r>
              <m:t>548</m:t>
            </m:r>
          </m:e>
          <m:sub>
            <m:r>
              <m:t>10</m:t>
            </m:r>
          </m:sub>
        </m:sSub>
        <m:r>
          <m:t xml:space="preserve"> или </m:t>
        </m:r>
        <m:sSub>
          <m:sSubPr>
            <m:ctrlPr>
              <w:rPr>
                <w:i/>
                <w:iCs w:val="0"/>
              </w:rPr>
            </m:ctrlPr>
          </m:sSubPr>
          <m:e>
            <m:r>
              <m:t>000000</m:t>
            </m:r>
            <m:r>
              <w:rPr>
                <w:color w:val="0070C0"/>
              </w:rPr>
              <m:t>1</m:t>
            </m:r>
            <m:r>
              <m:t>00</m:t>
            </m:r>
            <m:r>
              <m:t>100100</m:t>
            </m:r>
          </m:e>
          <m:sub>
            <m:r>
              <m:t>2</m:t>
            </m:r>
          </m:sub>
        </m:sSub>
      </m:oMath>
      <w:r>
        <w:rPr>
          <w:rFonts w:eastAsiaTheme="minorEastAsia"/>
          <w:iCs w:val="0"/>
        </w:rPr>
        <w:t xml:space="preserve"> </w:t>
      </w:r>
    </w:p>
    <w:p w14:paraId="29CF8993" w14:textId="77777777" w:rsidR="003C0ADC" w:rsidRPr="00F948C6" w:rsidRDefault="003C0ADC" w:rsidP="003C0ADC">
      <w:pPr>
        <w:pStyle w:val="Math"/>
        <w:rPr>
          <w:lang w:val="ru-KZ"/>
        </w:rPr>
      </w:pPr>
    </w:p>
    <w:p w14:paraId="4A5D1034" w14:textId="093DF9C7" w:rsidR="00B33C1C" w:rsidRPr="00CC4CB9" w:rsidRDefault="00B33C1C" w:rsidP="00B33C1C">
      <w:pPr>
        <w:pStyle w:val="Math"/>
        <w:numPr>
          <w:ilvl w:val="0"/>
          <w:numId w:val="5"/>
        </w:numPr>
      </w:pPr>
      <m:oMath>
        <m:sSub>
          <m:sSubPr>
            <m:ctrlPr>
              <w:rPr>
                <w:i/>
              </w:rPr>
            </m:ctrlPr>
          </m:sSubPr>
          <m:e>
            <m:r>
              <m:t>n</m:t>
            </m:r>
          </m:e>
          <m:sub>
            <m:r>
              <m:t>1</m:t>
            </m:r>
          </m:sub>
        </m:sSub>
        <m:r>
          <m:t>=</m:t>
        </m:r>
        <m:r>
          <m:t>(31+58+85</m:t>
        </m:r>
        <m:r>
          <m:rPr>
            <m:sty m:val="p"/>
          </m:rPr>
          <w:rPr>
            <w:rFonts w:eastAsiaTheme="minorEastAsia"/>
            <w:lang w:val="en-US"/>
          </w:rPr>
          <m:t>+ 112 + 36)*4 =</m:t>
        </m:r>
        <m:r>
          <m:rPr>
            <m:sty m:val="p"/>
          </m:rPr>
          <w:rPr>
            <w:rFonts w:eastAsiaTheme="minorEastAsia"/>
            <w:lang w:val="en-US"/>
          </w:rPr>
          <m:t>1288</m:t>
        </m:r>
      </m:oMath>
      <w:r w:rsidRPr="003C0ADC">
        <w:rPr>
          <w:rFonts w:eastAsiaTheme="minorEastAsia"/>
          <w:lang w:val="en-US"/>
        </w:rPr>
        <w:t xml:space="preserve"> </w:t>
      </w:r>
    </w:p>
    <w:p w14:paraId="29A3F05B" w14:textId="6C413763" w:rsidR="00CC4CB9" w:rsidRPr="004B5A5B" w:rsidRDefault="00690E85" w:rsidP="00CC4CB9">
      <w:pPr>
        <w:pStyle w:val="Math"/>
        <w:rPr>
          <w:rFonts w:eastAsiaTheme="minorEastAsia"/>
        </w:rPr>
      </w:pPr>
      <m:oMath>
        <m:sSub>
          <m:sSubPr>
            <m:ctrlPr>
              <w:rPr>
                <w:i/>
              </w:rPr>
            </m:ctrlPr>
          </m:sSubPr>
          <m:e>
            <m:r>
              <m:t>n</m:t>
            </m:r>
          </m:e>
          <m:sub>
            <m:r>
              <m:t>1</m:t>
            </m:r>
          </m:sub>
        </m:sSub>
        <m:r>
          <m:t>-число информационных разрядов в сообщении</m:t>
        </m:r>
        <m:r>
          <m:t>.</m:t>
        </m:r>
      </m:oMath>
      <w:r w:rsidR="004B5A5B">
        <w:rPr>
          <w:rFonts w:eastAsiaTheme="minorEastAsia"/>
        </w:rPr>
        <w:t xml:space="preserve"> </w:t>
      </w:r>
    </w:p>
    <w:p w14:paraId="7A5FF1E5" w14:textId="77777777" w:rsidR="004E4832" w:rsidRDefault="004E4832" w:rsidP="00CC4CB9">
      <w:pPr>
        <w:pStyle w:val="Math"/>
        <w:rPr>
          <w:rFonts w:eastAsiaTheme="minorEastAsia"/>
        </w:rPr>
      </w:pPr>
    </w:p>
    <w:p w14:paraId="36C80627" w14:textId="77777777" w:rsidR="004E4832" w:rsidRDefault="004E4832" w:rsidP="00CC4CB9">
      <w:pPr>
        <w:pStyle w:val="Math"/>
        <w:rPr>
          <w:rFonts w:eastAsiaTheme="minorEastAsia"/>
        </w:rPr>
      </w:pPr>
    </w:p>
    <w:p w14:paraId="5DBF00ED" w14:textId="77777777" w:rsidR="004E4832" w:rsidRDefault="004E4832" w:rsidP="00CC4CB9">
      <w:pPr>
        <w:pStyle w:val="Math"/>
        <w:rPr>
          <w:rFonts w:eastAsiaTheme="minorEastAsia"/>
        </w:rPr>
      </w:pPr>
    </w:p>
    <w:p w14:paraId="7266C930" w14:textId="32A0CC01" w:rsidR="004B5A5B" w:rsidRDefault="004B5A5B" w:rsidP="00CC4CB9">
      <w:pPr>
        <w:pStyle w:val="Math"/>
        <w:rPr>
          <w:rFonts w:eastAsiaTheme="minorEastAsia"/>
        </w:rPr>
      </w:pPr>
      <w:r>
        <w:rPr>
          <w:rFonts w:eastAsiaTheme="minorEastAsia"/>
        </w:rPr>
        <w:lastRenderedPageBreak/>
        <w:t xml:space="preserve">Необходимо найти </w:t>
      </w:r>
      <w:r w:rsidR="000D008A">
        <w:rPr>
          <w:rFonts w:eastAsiaTheme="minorEastAsia"/>
        </w:rPr>
        <w:t>минимальное число проверочных разрядов и коэффициент избыточности</w:t>
      </w:r>
      <w:r w:rsidR="000D008A" w:rsidRPr="000D008A">
        <w:rPr>
          <w:rFonts w:eastAsiaTheme="minorEastAsia"/>
        </w:rPr>
        <w:t>:</w:t>
      </w:r>
    </w:p>
    <w:p w14:paraId="2FECB0F9" w14:textId="77777777" w:rsidR="004E4832" w:rsidRDefault="004E4832" w:rsidP="00CC4CB9">
      <w:pPr>
        <w:pStyle w:val="Math"/>
        <w:rPr>
          <w:rFonts w:eastAsiaTheme="minorEastAsia"/>
        </w:rPr>
      </w:pPr>
    </w:p>
    <w:p w14:paraId="0EA976F1" w14:textId="264E13B4" w:rsidR="000D008A" w:rsidRDefault="000D008A" w:rsidP="00CC4CB9">
      <w:pPr>
        <w:pStyle w:val="Math"/>
        <w:rPr>
          <w:rFonts w:eastAsiaTheme="minorEastAsia"/>
          <w:lang w:val="en-US"/>
        </w:rPr>
      </w:pPr>
      <m:oMath>
        <m:sSup>
          <m:sSupPr>
            <m:ctrlPr>
              <w:rPr>
                <w:rFonts w:cs="FranklinGothic-Book"/>
                <w:lang w:val="ru-KZ"/>
              </w:rPr>
            </m:ctrlPr>
          </m:sSupPr>
          <m:e>
            <m:r>
              <w:rPr>
                <w:rFonts w:cs="FranklinGothic-Book"/>
                <w:lang w:val="ru-KZ"/>
              </w:rPr>
              <m:t>2</m:t>
            </m:r>
          </m:e>
          <m:sup>
            <m:r>
              <w:rPr>
                <w:rFonts w:cs="FranklinGothic-Book"/>
                <w:lang w:val="ru-KZ"/>
              </w:rPr>
              <m:t>r</m:t>
            </m:r>
          </m:sup>
        </m:sSup>
        <m:r>
          <m:rPr>
            <m:sty m:val="p"/>
          </m:rPr>
          <w:rPr>
            <w:rFonts w:cs="FranklinGothic-Book"/>
            <w:lang w:val="ru-KZ"/>
          </w:rPr>
          <m:t xml:space="preserve"> ≥ </m:t>
        </m:r>
        <m:r>
          <w:rPr>
            <w:rFonts w:cs="FranklinGothic-BookItalic"/>
            <w:lang w:val="ru-KZ"/>
          </w:rPr>
          <m:t xml:space="preserve">r </m:t>
        </m:r>
        <m:r>
          <m:rPr>
            <m:sty m:val="p"/>
          </m:rPr>
          <w:rPr>
            <w:rFonts w:cs="FranklinGothic-Book"/>
            <w:lang w:val="ru-KZ"/>
          </w:rPr>
          <m:t xml:space="preserve">+ </m:t>
        </m:r>
        <m:r>
          <w:rPr>
            <w:rFonts w:cs="FranklinGothic-BookItalic"/>
            <w:lang w:val="ru-KZ"/>
          </w:rPr>
          <m:t xml:space="preserve">i </m:t>
        </m:r>
        <m:r>
          <m:rPr>
            <m:sty m:val="p"/>
          </m:rPr>
          <w:rPr>
            <w:rFonts w:cs="FranklinGothic-Book"/>
            <w:lang w:val="ru-KZ"/>
          </w:rPr>
          <m:t>+ 1</m:t>
        </m:r>
      </m:oMath>
      <w:r w:rsidRPr="000D008A">
        <w:rPr>
          <w:rFonts w:eastAsiaTheme="minorEastAsia"/>
          <w:lang w:val="en-US"/>
        </w:rPr>
        <w:t xml:space="preserve"> </w:t>
      </w:r>
    </w:p>
    <w:p w14:paraId="1C56B2AA" w14:textId="5059DD3A" w:rsidR="004E4832" w:rsidRDefault="000D2BB7" w:rsidP="00CC4CB9">
      <w:pPr>
        <w:pStyle w:val="Math"/>
        <w:rPr>
          <w:rFonts w:eastAsiaTheme="minorEastAsia"/>
          <w:i/>
        </w:rPr>
      </w:pPr>
      <m:oMath>
        <m:r>
          <w:rPr>
            <w:rFonts w:eastAsiaTheme="minorEastAsia"/>
            <w:lang w:val="en-US"/>
          </w:rPr>
          <m:t>r≥</m:t>
        </m:r>
        <m:func>
          <m:funcPr>
            <m:ctrlPr>
              <w:rPr>
                <w:rFonts w:eastAsiaTheme="minorEastAsia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eastAsiaTheme="minorEastAsia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lang w:val="en-US"/>
                  </w:rPr>
                  <m:t>log</m:t>
                </m:r>
              </m:e>
              <m:sub>
                <m:r>
                  <w:rPr>
                    <w:rFonts w:eastAsiaTheme="minorEastAsia"/>
                    <w:lang w:val="en-US"/>
                  </w:rPr>
                  <m:t>2</m:t>
                </m:r>
              </m:sub>
            </m:sSub>
          </m:fName>
          <m:e>
            <m:r>
              <w:rPr>
                <w:rFonts w:eastAsiaTheme="minorEastAsia"/>
                <w:lang w:val="en-US"/>
              </w:rPr>
              <m:t>(r+128</m:t>
            </m:r>
            <m:r>
              <w:rPr>
                <w:rFonts w:eastAsiaTheme="minorEastAsia"/>
                <w:lang w:val="en-US"/>
              </w:rPr>
              <m:t>9</m:t>
            </m:r>
            <m:r>
              <w:rPr>
                <w:rFonts w:eastAsiaTheme="minorEastAsia"/>
                <w:lang w:val="en-US"/>
              </w:rPr>
              <m:t>)</m:t>
            </m:r>
          </m:e>
        </m:func>
      </m:oMath>
      <w:r w:rsidR="00A872C7" w:rsidRPr="00236885">
        <w:rPr>
          <w:rFonts w:eastAsiaTheme="minorEastAsia"/>
          <w:i/>
        </w:rPr>
        <w:t xml:space="preserve"> </w:t>
      </w:r>
    </w:p>
    <w:p w14:paraId="2288C8E6" w14:textId="77777777" w:rsidR="004D2369" w:rsidRPr="00236885" w:rsidRDefault="004D2369" w:rsidP="00CC4CB9">
      <w:pPr>
        <w:pStyle w:val="Math"/>
        <w:rPr>
          <w:rFonts w:eastAsiaTheme="minorEastAsia"/>
          <w:i/>
        </w:rPr>
      </w:pPr>
    </w:p>
    <w:p w14:paraId="0CC683B8" w14:textId="657661A0" w:rsidR="003C0ADC" w:rsidRDefault="00236885" w:rsidP="003C0ADC">
      <w:pPr>
        <w:pStyle w:val="Math"/>
      </w:pPr>
      <w:r>
        <w:t xml:space="preserve">Минимальное </w:t>
      </w:r>
      <w:r w:rsidR="00BD3AE0">
        <w:t xml:space="preserve">целое </w:t>
      </w:r>
      <w:r>
        <w:rPr>
          <w:lang w:val="en-US"/>
        </w:rPr>
        <w:t>r</w:t>
      </w:r>
      <w:r w:rsidRPr="00236885">
        <w:t xml:space="preserve"> </w:t>
      </w:r>
      <w:r>
        <w:t xml:space="preserve">при котором данное равенство выполняется равно </w:t>
      </w:r>
      <w:r w:rsidR="00BD3AE0" w:rsidRPr="00BD3AE0">
        <w:t>11</w:t>
      </w:r>
    </w:p>
    <w:p w14:paraId="098C336F" w14:textId="12763BDF" w:rsidR="00477C18" w:rsidRDefault="004E6FB4" w:rsidP="003C0ADC">
      <w:pPr>
        <w:pStyle w:val="Math"/>
        <w:rPr>
          <w:rFonts w:eastAsiaTheme="minorEastAsia"/>
        </w:rPr>
      </w:pPr>
      <w:r w:rsidRPr="004E6FB4">
        <w:t>Коэффициент избыточности</w:t>
      </w:r>
      <w:r>
        <w:t xml:space="preserve"> равен </w:t>
      </w:r>
      <m:oMath>
        <m:f>
          <m:fPr>
            <m:ctrlPr>
              <w:rPr>
                <w:i/>
              </w:rPr>
            </m:ctrlPr>
          </m:fPr>
          <m:num>
            <m:r>
              <m:t>r</m:t>
            </m:r>
          </m:num>
          <m:den>
            <m:r>
              <m:t>r+i</m:t>
            </m:r>
          </m:den>
        </m:f>
        <m:r>
          <m:t>=</m:t>
        </m:r>
        <m:f>
          <m:fPr>
            <m:ctrlPr>
              <w:rPr>
                <w:i/>
              </w:rPr>
            </m:ctrlPr>
          </m:fPr>
          <m:num>
            <m:r>
              <m:t>11</m:t>
            </m:r>
          </m:num>
          <m:den>
            <m:r>
              <m:t>11+1288</m:t>
            </m:r>
          </m:den>
        </m:f>
        <m:r>
          <m:t>≈</m:t>
        </m:r>
        <m:r>
          <m:t>0.008</m:t>
        </m:r>
        <m:r>
          <m:t>5</m:t>
        </m:r>
      </m:oMath>
    </w:p>
    <w:p w14:paraId="5CE39E58" w14:textId="77777777" w:rsidR="004F0F5A" w:rsidRDefault="004F0F5A" w:rsidP="003C0ADC">
      <w:pPr>
        <w:pStyle w:val="Math"/>
        <w:rPr>
          <w:rFonts w:eastAsiaTheme="minorEastAsia"/>
        </w:rPr>
      </w:pPr>
    </w:p>
    <w:p w14:paraId="38F771FD" w14:textId="5969F146" w:rsidR="00E25CF3" w:rsidRPr="00E25CF3" w:rsidRDefault="00E25CF3" w:rsidP="00C0677C">
      <w:pPr>
        <w:pStyle w:val="Math"/>
        <w:numPr>
          <w:ilvl w:val="0"/>
          <w:numId w:val="5"/>
        </w:numPr>
        <w:rPr>
          <w:iCs w:val="0"/>
        </w:rPr>
      </w:pPr>
      <w:r>
        <w:rPr>
          <w:iCs w:val="0"/>
        </w:rPr>
        <w:t xml:space="preserve">Программа на языке </w:t>
      </w:r>
      <w:r w:rsidRPr="00E25CF3">
        <w:rPr>
          <w:iCs w:val="0"/>
        </w:rPr>
        <w:t>“</w:t>
      </w:r>
      <w:r>
        <w:rPr>
          <w:iCs w:val="0"/>
          <w:lang w:val="en-US"/>
        </w:rPr>
        <w:t>python</w:t>
      </w:r>
      <w:r w:rsidRPr="00E25CF3">
        <w:rPr>
          <w:iCs w:val="0"/>
        </w:rPr>
        <w:t xml:space="preserve">” </w:t>
      </w:r>
      <w:r>
        <w:rPr>
          <w:iCs w:val="0"/>
        </w:rPr>
        <w:t xml:space="preserve">демонстрирующая работу кода </w:t>
      </w:r>
      <w:r w:rsidR="004D2369">
        <w:rPr>
          <w:iCs w:val="0"/>
        </w:rPr>
        <w:t>Хэмминга</w:t>
      </w:r>
      <w:r w:rsidR="004D2369" w:rsidRPr="004D2369">
        <w:rPr>
          <w:iCs w:val="0"/>
        </w:rPr>
        <w:t>:</w:t>
      </w:r>
    </w:p>
    <w:bookmarkStart w:id="0" w:name="_MON_1727452590"/>
    <w:bookmarkEnd w:id="0"/>
    <w:p w14:paraId="2DBA04C4" w14:textId="78E76529" w:rsidR="00FF5FDC" w:rsidRPr="00C0677C" w:rsidRDefault="007E0CC1" w:rsidP="00E25CF3">
      <w:pPr>
        <w:pStyle w:val="Math"/>
        <w:rPr>
          <w:iCs w:val="0"/>
          <w:lang w:val="en-US"/>
        </w:rPr>
      </w:pPr>
      <w:r>
        <w:rPr>
          <w:iCs w:val="0"/>
          <w:lang w:val="en-US"/>
        </w:rPr>
        <w:object w:dxaOrig="9355" w:dyaOrig="7327" w14:anchorId="413E10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468pt;height:366.45pt" o:ole="">
            <v:imagedata r:id="rId13" o:title=""/>
          </v:shape>
          <o:OLEObject Type="Embed" ProgID="Word.OpenDocumentText.12" ShapeID="_x0000_i1052" DrawAspect="Content" ObjectID="_1727458738" r:id="rId14"/>
        </w:object>
      </w:r>
    </w:p>
    <w:p w14:paraId="46999252" w14:textId="5B92968E" w:rsidR="00D12E91" w:rsidRDefault="00D12E91" w:rsidP="00D12E91">
      <w:pPr>
        <w:pStyle w:val="V1"/>
      </w:pPr>
      <w:r>
        <w:t>Вывод</w:t>
      </w:r>
    </w:p>
    <w:p w14:paraId="21A6BF46" w14:textId="75A9FEBC" w:rsidR="00F63F3A" w:rsidRDefault="00F63F3A" w:rsidP="00F63F3A"/>
    <w:p w14:paraId="159E6F6E" w14:textId="34CC9A81" w:rsidR="00F63F3A" w:rsidRPr="00F63F3A" w:rsidRDefault="00F63F3A" w:rsidP="00F63F3A">
      <w:r>
        <w:t>В ходе данной лабораторной работы я познакомился с кодом Хэмминга</w:t>
      </w:r>
      <w:r w:rsidR="006D623D">
        <w:t xml:space="preserve"> и применил его на практике</w:t>
      </w:r>
    </w:p>
    <w:sectPr w:rsidR="00F63F3A" w:rsidRPr="00F63F3A" w:rsidSect="008F1FB3">
      <w:footerReference w:type="default" r:id="rId15"/>
      <w:footerReference w:type="first" r:id="rId16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4B3AF" w14:textId="77777777" w:rsidR="0092554A" w:rsidRDefault="0092554A" w:rsidP="00535759">
      <w:r>
        <w:separator/>
      </w:r>
    </w:p>
  </w:endnote>
  <w:endnote w:type="continuationSeparator" w:id="0">
    <w:p w14:paraId="6A012736" w14:textId="77777777" w:rsidR="0092554A" w:rsidRDefault="0092554A" w:rsidP="00535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Gothic-BookItalic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FranklinGothic-Book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OpenSymbol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574569"/>
      <w:docPartObj>
        <w:docPartGallery w:val="Page Numbers (Bottom of Page)"/>
        <w:docPartUnique/>
      </w:docPartObj>
    </w:sdtPr>
    <w:sdtContent>
      <w:p w14:paraId="3C1D4BC4" w14:textId="77777777" w:rsidR="00A239EA" w:rsidRDefault="006C6F46" w:rsidP="00535759">
        <w:pPr>
          <w:pStyle w:val="a5"/>
        </w:pPr>
        <w:r w:rsidRPr="0097761C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48C3DB" wp14:editId="2C8E7A15">
                  <wp:simplePos x="0" y="0"/>
                  <wp:positionH relativeFrom="rightMargin">
                    <wp:posOffset>-204147</wp:posOffset>
                  </wp:positionH>
                  <wp:positionV relativeFrom="bottomMargin">
                    <wp:posOffset>176909</wp:posOffset>
                  </wp:positionV>
                  <wp:extent cx="579888" cy="381436"/>
                  <wp:effectExtent l="0" t="0" r="0" b="0"/>
                  <wp:wrapNone/>
                  <wp:docPr id="4" name="Прямоугольник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79888" cy="381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EE4314" w14:textId="77777777" w:rsidR="0097761C" w:rsidRPr="005A2F38" w:rsidRDefault="0097761C" w:rsidP="00535759">
                              <w:r w:rsidRPr="005A2F38">
                                <w:fldChar w:fldCharType="begin"/>
                              </w:r>
                              <w:r w:rsidRPr="005A2F38">
                                <w:instrText>PAGE   \* MERGEFORMAT</w:instrText>
                              </w:r>
                              <w:r w:rsidRPr="005A2F38">
                                <w:fldChar w:fldCharType="separate"/>
                              </w:r>
                              <w:r w:rsidRPr="005A2F38">
                                <w:t>2</w:t>
                              </w:r>
                              <w:r w:rsidRPr="005A2F38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3248C3DB" id="Прямоугольник 4" o:spid="_x0000_s1026" style="position:absolute;margin-left:-16.05pt;margin-top:13.95pt;width:45.65pt;height:30.05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" filled="f" fillcolor="#c0504d" stroked="f" strokecolor="#5c83b4" strokeweight="2.25pt">
                  <v:textbox inset=",0,,0">
                    <w:txbxContent>
                      <w:p w14:paraId="70EE4314" w14:textId="77777777" w:rsidR="0097761C" w:rsidRPr="005A2F38" w:rsidRDefault="0097761C" w:rsidP="00535759">
                        <w:r w:rsidRPr="005A2F38">
                          <w:fldChar w:fldCharType="begin"/>
                        </w:r>
                        <w:r w:rsidRPr="005A2F38">
                          <w:instrText>PAGE   \* MERGEFORMAT</w:instrText>
                        </w:r>
                        <w:r w:rsidRPr="005A2F38">
                          <w:fldChar w:fldCharType="separate"/>
                        </w:r>
                        <w:r w:rsidRPr="005A2F38">
                          <w:t>2</w:t>
                        </w:r>
                        <w:r w:rsidRPr="005A2F38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  <w:p w14:paraId="4AF08108" w14:textId="77777777" w:rsidR="00F21F0F" w:rsidRDefault="00000000" w:rsidP="00535759">
        <w:pPr>
          <w:pStyle w:val="a5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98F64" w14:textId="77777777" w:rsidR="0097761C" w:rsidRDefault="008F1FB3" w:rsidP="00F30134">
    <w:pPr>
      <w:pStyle w:val="a5"/>
      <w:jc w:val="center"/>
    </w:pPr>
    <w:r>
      <w:t>Санкт-Петербург</w:t>
    </w:r>
  </w:p>
  <w:p w14:paraId="2B7EC426" w14:textId="77777777" w:rsidR="008F1FB3" w:rsidRPr="008F1FB3" w:rsidRDefault="008F1FB3" w:rsidP="00F30134">
    <w:pPr>
      <w:pStyle w:val="a5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4B5CD" w14:textId="77777777" w:rsidR="0092554A" w:rsidRDefault="0092554A" w:rsidP="00535759">
      <w:r>
        <w:separator/>
      </w:r>
    </w:p>
  </w:footnote>
  <w:footnote w:type="continuationSeparator" w:id="0">
    <w:p w14:paraId="31D966BC" w14:textId="77777777" w:rsidR="0092554A" w:rsidRDefault="0092554A" w:rsidP="005357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013"/>
    <w:multiLevelType w:val="hybridMultilevel"/>
    <w:tmpl w:val="CC3EE21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62186"/>
    <w:multiLevelType w:val="hybridMultilevel"/>
    <w:tmpl w:val="2F4A834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A6F38"/>
    <w:multiLevelType w:val="hybridMultilevel"/>
    <w:tmpl w:val="17D0ED28"/>
    <w:lvl w:ilvl="0" w:tplc="E42E4AA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665360"/>
    <w:multiLevelType w:val="hybridMultilevel"/>
    <w:tmpl w:val="0358BB1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007E1"/>
    <w:multiLevelType w:val="hybridMultilevel"/>
    <w:tmpl w:val="ED2AE1E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830C3"/>
    <w:multiLevelType w:val="hybridMultilevel"/>
    <w:tmpl w:val="1A6AB00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242903">
    <w:abstractNumId w:val="1"/>
  </w:num>
  <w:num w:numId="2" w16cid:durableId="1121336900">
    <w:abstractNumId w:val="0"/>
  </w:num>
  <w:num w:numId="3" w16cid:durableId="804933469">
    <w:abstractNumId w:val="4"/>
  </w:num>
  <w:num w:numId="4" w16cid:durableId="1612929923">
    <w:abstractNumId w:val="3"/>
  </w:num>
  <w:num w:numId="5" w16cid:durableId="1712805366">
    <w:abstractNumId w:val="5"/>
  </w:num>
  <w:num w:numId="6" w16cid:durableId="1430849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CC"/>
    <w:rsid w:val="00007457"/>
    <w:rsid w:val="00012832"/>
    <w:rsid w:val="000246A7"/>
    <w:rsid w:val="00031748"/>
    <w:rsid w:val="00036B71"/>
    <w:rsid w:val="00040D39"/>
    <w:rsid w:val="00050636"/>
    <w:rsid w:val="00057A8B"/>
    <w:rsid w:val="00064E59"/>
    <w:rsid w:val="00070118"/>
    <w:rsid w:val="00084218"/>
    <w:rsid w:val="0009456C"/>
    <w:rsid w:val="000A1065"/>
    <w:rsid w:val="000A2003"/>
    <w:rsid w:val="000A36A3"/>
    <w:rsid w:val="000A6E4B"/>
    <w:rsid w:val="000D008A"/>
    <w:rsid w:val="000D01CA"/>
    <w:rsid w:val="000D2BB7"/>
    <w:rsid w:val="000F378C"/>
    <w:rsid w:val="000F56A1"/>
    <w:rsid w:val="00105007"/>
    <w:rsid w:val="001050BB"/>
    <w:rsid w:val="00133BE0"/>
    <w:rsid w:val="001475EB"/>
    <w:rsid w:val="00181D0B"/>
    <w:rsid w:val="0018478F"/>
    <w:rsid w:val="00187899"/>
    <w:rsid w:val="00190BED"/>
    <w:rsid w:val="001A0049"/>
    <w:rsid w:val="001A7B20"/>
    <w:rsid w:val="00236885"/>
    <w:rsid w:val="00253DBF"/>
    <w:rsid w:val="0025471C"/>
    <w:rsid w:val="00260948"/>
    <w:rsid w:val="00293AA6"/>
    <w:rsid w:val="002948ED"/>
    <w:rsid w:val="00295326"/>
    <w:rsid w:val="00295AF4"/>
    <w:rsid w:val="002A3240"/>
    <w:rsid w:val="002B4D3B"/>
    <w:rsid w:val="002D2711"/>
    <w:rsid w:val="002D7246"/>
    <w:rsid w:val="002E1BD0"/>
    <w:rsid w:val="002E1F6F"/>
    <w:rsid w:val="002E6B39"/>
    <w:rsid w:val="002E6C82"/>
    <w:rsid w:val="002E6DE9"/>
    <w:rsid w:val="0030156F"/>
    <w:rsid w:val="003102E8"/>
    <w:rsid w:val="00314539"/>
    <w:rsid w:val="00325258"/>
    <w:rsid w:val="00325EFC"/>
    <w:rsid w:val="00331E2A"/>
    <w:rsid w:val="00333157"/>
    <w:rsid w:val="00341F07"/>
    <w:rsid w:val="00345FE2"/>
    <w:rsid w:val="00353F84"/>
    <w:rsid w:val="003570FA"/>
    <w:rsid w:val="00360F51"/>
    <w:rsid w:val="00367FA4"/>
    <w:rsid w:val="00374C13"/>
    <w:rsid w:val="00385D83"/>
    <w:rsid w:val="003C0ADC"/>
    <w:rsid w:val="003C198E"/>
    <w:rsid w:val="003C1996"/>
    <w:rsid w:val="003D4284"/>
    <w:rsid w:val="0042099A"/>
    <w:rsid w:val="00424010"/>
    <w:rsid w:val="004341BD"/>
    <w:rsid w:val="00446E05"/>
    <w:rsid w:val="004504D3"/>
    <w:rsid w:val="00452A7B"/>
    <w:rsid w:val="00462F5A"/>
    <w:rsid w:val="00466B3B"/>
    <w:rsid w:val="00477C18"/>
    <w:rsid w:val="00496092"/>
    <w:rsid w:val="004A75F7"/>
    <w:rsid w:val="004B1CAB"/>
    <w:rsid w:val="004B5A5B"/>
    <w:rsid w:val="004B5B93"/>
    <w:rsid w:val="004D2369"/>
    <w:rsid w:val="004D6104"/>
    <w:rsid w:val="004E4832"/>
    <w:rsid w:val="004E50BB"/>
    <w:rsid w:val="004E6FB4"/>
    <w:rsid w:val="004F0F5A"/>
    <w:rsid w:val="00504FD7"/>
    <w:rsid w:val="005062C9"/>
    <w:rsid w:val="00535759"/>
    <w:rsid w:val="00541734"/>
    <w:rsid w:val="005421CD"/>
    <w:rsid w:val="00560354"/>
    <w:rsid w:val="00597707"/>
    <w:rsid w:val="00597CA1"/>
    <w:rsid w:val="005A1630"/>
    <w:rsid w:val="005A2F38"/>
    <w:rsid w:val="005A72D4"/>
    <w:rsid w:val="005B0BF6"/>
    <w:rsid w:val="005B5787"/>
    <w:rsid w:val="005C7373"/>
    <w:rsid w:val="005D2A16"/>
    <w:rsid w:val="005E6450"/>
    <w:rsid w:val="005F52AB"/>
    <w:rsid w:val="00601D9C"/>
    <w:rsid w:val="006253DC"/>
    <w:rsid w:val="0063187D"/>
    <w:rsid w:val="00640BA2"/>
    <w:rsid w:val="00643DB1"/>
    <w:rsid w:val="00646095"/>
    <w:rsid w:val="00651A71"/>
    <w:rsid w:val="006529CF"/>
    <w:rsid w:val="00663CDF"/>
    <w:rsid w:val="00690529"/>
    <w:rsid w:val="00690E85"/>
    <w:rsid w:val="006A01AD"/>
    <w:rsid w:val="006A5318"/>
    <w:rsid w:val="006A6A17"/>
    <w:rsid w:val="006B1D4A"/>
    <w:rsid w:val="006B5B67"/>
    <w:rsid w:val="006C0316"/>
    <w:rsid w:val="006C4A14"/>
    <w:rsid w:val="006C6F46"/>
    <w:rsid w:val="006D623D"/>
    <w:rsid w:val="006E6675"/>
    <w:rsid w:val="00713A47"/>
    <w:rsid w:val="00713D65"/>
    <w:rsid w:val="00715AFC"/>
    <w:rsid w:val="00721DDE"/>
    <w:rsid w:val="00722530"/>
    <w:rsid w:val="00722956"/>
    <w:rsid w:val="00742873"/>
    <w:rsid w:val="00745A4D"/>
    <w:rsid w:val="007525D9"/>
    <w:rsid w:val="00755776"/>
    <w:rsid w:val="00760FAD"/>
    <w:rsid w:val="00761404"/>
    <w:rsid w:val="00765DE6"/>
    <w:rsid w:val="00781ACD"/>
    <w:rsid w:val="007847BB"/>
    <w:rsid w:val="00794117"/>
    <w:rsid w:val="00797404"/>
    <w:rsid w:val="007B4F6B"/>
    <w:rsid w:val="007E0CC1"/>
    <w:rsid w:val="007E719C"/>
    <w:rsid w:val="008004F5"/>
    <w:rsid w:val="0081454A"/>
    <w:rsid w:val="00815877"/>
    <w:rsid w:val="008221B4"/>
    <w:rsid w:val="00840557"/>
    <w:rsid w:val="008451D6"/>
    <w:rsid w:val="008702F8"/>
    <w:rsid w:val="0087500F"/>
    <w:rsid w:val="00880FAA"/>
    <w:rsid w:val="00885E6A"/>
    <w:rsid w:val="00891BD1"/>
    <w:rsid w:val="00895255"/>
    <w:rsid w:val="00896BD4"/>
    <w:rsid w:val="0089772D"/>
    <w:rsid w:val="008A32E0"/>
    <w:rsid w:val="008C5098"/>
    <w:rsid w:val="008D03E9"/>
    <w:rsid w:val="008F1FB3"/>
    <w:rsid w:val="008F3234"/>
    <w:rsid w:val="008F34F1"/>
    <w:rsid w:val="00904BC3"/>
    <w:rsid w:val="00907B46"/>
    <w:rsid w:val="0092554A"/>
    <w:rsid w:val="00953B38"/>
    <w:rsid w:val="00954EB0"/>
    <w:rsid w:val="0097761C"/>
    <w:rsid w:val="00981976"/>
    <w:rsid w:val="00996BB1"/>
    <w:rsid w:val="009B35D3"/>
    <w:rsid w:val="009B3883"/>
    <w:rsid w:val="009C453C"/>
    <w:rsid w:val="009E3B07"/>
    <w:rsid w:val="009E3F43"/>
    <w:rsid w:val="00A01F80"/>
    <w:rsid w:val="00A05210"/>
    <w:rsid w:val="00A239EA"/>
    <w:rsid w:val="00A321B2"/>
    <w:rsid w:val="00A50626"/>
    <w:rsid w:val="00A5224F"/>
    <w:rsid w:val="00A701B1"/>
    <w:rsid w:val="00A730DE"/>
    <w:rsid w:val="00A736FF"/>
    <w:rsid w:val="00A872C7"/>
    <w:rsid w:val="00A91815"/>
    <w:rsid w:val="00AA6DA4"/>
    <w:rsid w:val="00AC66AF"/>
    <w:rsid w:val="00AC7A03"/>
    <w:rsid w:val="00AD229C"/>
    <w:rsid w:val="00AF502E"/>
    <w:rsid w:val="00B122C0"/>
    <w:rsid w:val="00B12F22"/>
    <w:rsid w:val="00B324DF"/>
    <w:rsid w:val="00B3256D"/>
    <w:rsid w:val="00B33C1C"/>
    <w:rsid w:val="00B36C57"/>
    <w:rsid w:val="00B440F8"/>
    <w:rsid w:val="00B44A36"/>
    <w:rsid w:val="00B501A3"/>
    <w:rsid w:val="00B51BA7"/>
    <w:rsid w:val="00B71B34"/>
    <w:rsid w:val="00B9330A"/>
    <w:rsid w:val="00BB22A1"/>
    <w:rsid w:val="00BB74CE"/>
    <w:rsid w:val="00BD3AE0"/>
    <w:rsid w:val="00BD7516"/>
    <w:rsid w:val="00C006B2"/>
    <w:rsid w:val="00C0212D"/>
    <w:rsid w:val="00C0412B"/>
    <w:rsid w:val="00C0677C"/>
    <w:rsid w:val="00C15D00"/>
    <w:rsid w:val="00C25346"/>
    <w:rsid w:val="00C33F7D"/>
    <w:rsid w:val="00C37162"/>
    <w:rsid w:val="00C4327D"/>
    <w:rsid w:val="00C537B9"/>
    <w:rsid w:val="00C711AA"/>
    <w:rsid w:val="00C8604B"/>
    <w:rsid w:val="00C86C9A"/>
    <w:rsid w:val="00CB053E"/>
    <w:rsid w:val="00CB2998"/>
    <w:rsid w:val="00CC4CB9"/>
    <w:rsid w:val="00CE05CC"/>
    <w:rsid w:val="00CE1DEB"/>
    <w:rsid w:val="00CE4EF7"/>
    <w:rsid w:val="00CE76F7"/>
    <w:rsid w:val="00CE79DD"/>
    <w:rsid w:val="00CF25B0"/>
    <w:rsid w:val="00CF3BFB"/>
    <w:rsid w:val="00CF6B22"/>
    <w:rsid w:val="00D04002"/>
    <w:rsid w:val="00D05DC4"/>
    <w:rsid w:val="00D12E91"/>
    <w:rsid w:val="00D31105"/>
    <w:rsid w:val="00D4320D"/>
    <w:rsid w:val="00D544C7"/>
    <w:rsid w:val="00D67914"/>
    <w:rsid w:val="00D7036F"/>
    <w:rsid w:val="00D92274"/>
    <w:rsid w:val="00D93A79"/>
    <w:rsid w:val="00D956DF"/>
    <w:rsid w:val="00D961B1"/>
    <w:rsid w:val="00D96301"/>
    <w:rsid w:val="00DB5C00"/>
    <w:rsid w:val="00DD2364"/>
    <w:rsid w:val="00DE3349"/>
    <w:rsid w:val="00DE75E7"/>
    <w:rsid w:val="00E07399"/>
    <w:rsid w:val="00E07C7A"/>
    <w:rsid w:val="00E12304"/>
    <w:rsid w:val="00E1732C"/>
    <w:rsid w:val="00E228F1"/>
    <w:rsid w:val="00E25CF3"/>
    <w:rsid w:val="00E31BB4"/>
    <w:rsid w:val="00E67E48"/>
    <w:rsid w:val="00E848F1"/>
    <w:rsid w:val="00E90026"/>
    <w:rsid w:val="00E91EFE"/>
    <w:rsid w:val="00EC115A"/>
    <w:rsid w:val="00EC1A32"/>
    <w:rsid w:val="00EC338D"/>
    <w:rsid w:val="00EC5915"/>
    <w:rsid w:val="00ED0226"/>
    <w:rsid w:val="00EE424F"/>
    <w:rsid w:val="00F215C7"/>
    <w:rsid w:val="00F21F0F"/>
    <w:rsid w:val="00F25DCE"/>
    <w:rsid w:val="00F30134"/>
    <w:rsid w:val="00F33583"/>
    <w:rsid w:val="00F409BA"/>
    <w:rsid w:val="00F4110B"/>
    <w:rsid w:val="00F547D9"/>
    <w:rsid w:val="00F63F3A"/>
    <w:rsid w:val="00F858C3"/>
    <w:rsid w:val="00F948C6"/>
    <w:rsid w:val="00FA5D24"/>
    <w:rsid w:val="00FB1EED"/>
    <w:rsid w:val="00FB6998"/>
    <w:rsid w:val="00FB6A8B"/>
    <w:rsid w:val="00FE3D77"/>
    <w:rsid w:val="00FF2F08"/>
    <w:rsid w:val="00FF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A4679"/>
  <w15:chartTrackingRefBased/>
  <w15:docId w15:val="{470F93FB-178F-4B29-8A12-D8704E11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759"/>
    <w:rPr>
      <w:rFonts w:cstheme="minorHAnsi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21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1F0F"/>
  </w:style>
  <w:style w:type="paragraph" w:styleId="a5">
    <w:name w:val="footer"/>
    <w:basedOn w:val="a"/>
    <w:link w:val="a6"/>
    <w:uiPriority w:val="99"/>
    <w:unhideWhenUsed/>
    <w:rsid w:val="00F2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1F0F"/>
  </w:style>
  <w:style w:type="paragraph" w:styleId="HTML">
    <w:name w:val="HTML Preformatted"/>
    <w:basedOn w:val="a"/>
    <w:link w:val="HTML0"/>
    <w:uiPriority w:val="99"/>
    <w:semiHidden/>
    <w:unhideWhenUsed/>
    <w:rsid w:val="00B71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B34"/>
    <w:rPr>
      <w:rFonts w:ascii="Courier New" w:eastAsia="Times New Roman" w:hAnsi="Courier New" w:cs="Courier New"/>
      <w:sz w:val="20"/>
      <w:szCs w:val="20"/>
      <w:lang w:eastAsia="ru-KZ"/>
    </w:rPr>
  </w:style>
  <w:style w:type="character" w:styleId="a7">
    <w:name w:val="Placeholder Text"/>
    <w:basedOn w:val="a0"/>
    <w:uiPriority w:val="99"/>
    <w:semiHidden/>
    <w:rsid w:val="00DB5C0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21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V1">
    <w:name w:val="Заголовок V1"/>
    <w:basedOn w:val="1"/>
    <w:link w:val="V10"/>
    <w:qFormat/>
    <w:rsid w:val="004E50BB"/>
    <w:rPr>
      <w:b/>
      <w:bCs/>
    </w:rPr>
  </w:style>
  <w:style w:type="character" w:styleId="HTML1">
    <w:name w:val="HTML Code"/>
    <w:basedOn w:val="a0"/>
    <w:uiPriority w:val="99"/>
    <w:semiHidden/>
    <w:unhideWhenUsed/>
    <w:rsid w:val="00535759"/>
    <w:rPr>
      <w:rFonts w:ascii="Courier New" w:eastAsia="Times New Roman" w:hAnsi="Courier New" w:cs="Courier New"/>
      <w:sz w:val="20"/>
      <w:szCs w:val="20"/>
    </w:rPr>
  </w:style>
  <w:style w:type="character" w:customStyle="1" w:styleId="V10">
    <w:name w:val="Заголовок V1 Знак"/>
    <w:basedOn w:val="10"/>
    <w:link w:val="V1"/>
    <w:rsid w:val="004E50BB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ru-RU"/>
    </w:rPr>
  </w:style>
  <w:style w:type="paragraph" w:customStyle="1" w:styleId="a8">
    <w:name w:val="Обычный текст"/>
    <w:basedOn w:val="a"/>
    <w:link w:val="a9"/>
    <w:rsid w:val="00535759"/>
  </w:style>
  <w:style w:type="paragraph" w:customStyle="1" w:styleId="aa">
    <w:name w:val="Типо код текст"/>
    <w:basedOn w:val="a"/>
    <w:link w:val="ab"/>
    <w:qFormat/>
    <w:rsid w:val="006C4A14"/>
    <w:rPr>
      <w:color w:val="C45911" w:themeColor="accent2" w:themeShade="BF"/>
      <w:lang w:val="en-US"/>
    </w:rPr>
  </w:style>
  <w:style w:type="character" w:customStyle="1" w:styleId="a9">
    <w:name w:val="Обычный текст Знак"/>
    <w:basedOn w:val="a0"/>
    <w:link w:val="a8"/>
    <w:rsid w:val="00535759"/>
    <w:rPr>
      <w:rFonts w:cstheme="minorHAnsi"/>
      <w:noProof/>
      <w:sz w:val="24"/>
      <w:szCs w:val="24"/>
      <w:lang w:val="ru-RU"/>
    </w:rPr>
  </w:style>
  <w:style w:type="paragraph" w:customStyle="1" w:styleId="ac">
    <w:name w:val="Курьер Нью"/>
    <w:basedOn w:val="a"/>
    <w:link w:val="ad"/>
    <w:qFormat/>
    <w:rsid w:val="00C4327D"/>
    <w:pPr>
      <w:spacing w:after="0"/>
    </w:pPr>
    <w:rPr>
      <w:rFonts w:ascii="Courier New" w:eastAsia="Times New Roman" w:hAnsi="Courier New" w:cs="Courier New"/>
      <w:color w:val="000000"/>
      <w:sz w:val="20"/>
      <w:szCs w:val="20"/>
      <w:lang w:eastAsia="ru-KZ"/>
    </w:rPr>
  </w:style>
  <w:style w:type="character" w:customStyle="1" w:styleId="ab">
    <w:name w:val="Типо код текст Знак"/>
    <w:basedOn w:val="a0"/>
    <w:link w:val="aa"/>
    <w:rsid w:val="006C4A14"/>
    <w:rPr>
      <w:rFonts w:cstheme="minorHAnsi"/>
      <w:noProof/>
      <w:color w:val="C45911" w:themeColor="accent2" w:themeShade="BF"/>
      <w:sz w:val="24"/>
      <w:szCs w:val="24"/>
      <w:lang w:val="en-US"/>
    </w:rPr>
  </w:style>
  <w:style w:type="paragraph" w:styleId="ae">
    <w:name w:val="No Spacing"/>
    <w:uiPriority w:val="1"/>
    <w:qFormat/>
    <w:rsid w:val="006B1D4A"/>
    <w:pPr>
      <w:spacing w:after="0" w:line="240" w:lineRule="auto"/>
    </w:pPr>
    <w:rPr>
      <w:rFonts w:cstheme="minorHAnsi"/>
      <w:noProof/>
      <w:sz w:val="24"/>
      <w:szCs w:val="24"/>
      <w:lang w:val="ru-RU"/>
    </w:rPr>
  </w:style>
  <w:style w:type="character" w:customStyle="1" w:styleId="ad">
    <w:name w:val="Курьер Нью Знак"/>
    <w:basedOn w:val="a0"/>
    <w:link w:val="ac"/>
    <w:rsid w:val="00C4327D"/>
    <w:rPr>
      <w:rFonts w:ascii="Courier New" w:eastAsia="Times New Roman" w:hAnsi="Courier New" w:cs="Courier New"/>
      <w:noProof/>
      <w:color w:val="000000"/>
      <w:sz w:val="20"/>
      <w:szCs w:val="20"/>
      <w:lang w:val="ru-RU" w:eastAsia="ru-KZ"/>
    </w:rPr>
  </w:style>
  <w:style w:type="paragraph" w:styleId="af">
    <w:name w:val="TOC Heading"/>
    <w:basedOn w:val="1"/>
    <w:next w:val="a"/>
    <w:uiPriority w:val="39"/>
    <w:unhideWhenUsed/>
    <w:qFormat/>
    <w:rsid w:val="0087500F"/>
    <w:pPr>
      <w:outlineLvl w:val="9"/>
    </w:pPr>
    <w:rPr>
      <w:lang w:val="ru-KZ" w:eastAsia="ru-KZ"/>
    </w:rPr>
  </w:style>
  <w:style w:type="paragraph" w:styleId="11">
    <w:name w:val="toc 1"/>
    <w:basedOn w:val="a"/>
    <w:next w:val="a"/>
    <w:autoRedefine/>
    <w:uiPriority w:val="39"/>
    <w:unhideWhenUsed/>
    <w:rsid w:val="0087500F"/>
    <w:pPr>
      <w:spacing w:after="100"/>
    </w:pPr>
  </w:style>
  <w:style w:type="character" w:styleId="af0">
    <w:name w:val="Hyperlink"/>
    <w:basedOn w:val="a0"/>
    <w:uiPriority w:val="99"/>
    <w:unhideWhenUsed/>
    <w:rsid w:val="0087500F"/>
    <w:rPr>
      <w:color w:val="0563C1" w:themeColor="hyperlink"/>
      <w:u w:val="single"/>
    </w:rPr>
  </w:style>
  <w:style w:type="paragraph" w:styleId="af1">
    <w:name w:val="List Paragraph"/>
    <w:basedOn w:val="a"/>
    <w:uiPriority w:val="34"/>
    <w:qFormat/>
    <w:rsid w:val="00AD229C"/>
    <w:pPr>
      <w:ind w:left="720"/>
      <w:contextualSpacing/>
    </w:pPr>
  </w:style>
  <w:style w:type="table" w:styleId="af2">
    <w:name w:val="Table Grid"/>
    <w:basedOn w:val="a1"/>
    <w:uiPriority w:val="39"/>
    <w:rsid w:val="005C7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th">
    <w:name w:val="Math"/>
    <w:basedOn w:val="a"/>
    <w:link w:val="Math0"/>
    <w:qFormat/>
    <w:rsid w:val="00E07399"/>
    <w:pPr>
      <w:spacing w:after="40"/>
      <w:ind w:left="720"/>
    </w:pPr>
    <w:rPr>
      <w:rFonts w:ascii="Cambria Math" w:hAnsi="Cambria Math"/>
      <w:iCs/>
    </w:rPr>
  </w:style>
  <w:style w:type="character" w:customStyle="1" w:styleId="Math0">
    <w:name w:val="Math Знак"/>
    <w:basedOn w:val="a0"/>
    <w:link w:val="Math"/>
    <w:rsid w:val="00E07399"/>
    <w:rPr>
      <w:rFonts w:ascii="Cambria Math" w:hAnsi="Cambria Math" w:cstheme="minorHAnsi"/>
      <w:i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3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nom\Documents\&#1053;&#1072;&#1089;&#1090;&#1088;&#1072;&#1080;&#1074;&#1072;&#1077;&#1084;&#1099;&#1077;%20&#1096;&#1072;&#1073;&#1083;&#1086;&#1085;&#1099;%20Office\&#1054;&#1090;&#1095;&#1105;&#1090;&#1099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2" ma:contentTypeDescription="Создание документа." ma:contentTypeScope="" ma:versionID="5abeac1370b8b53d19033204ec14dd65">
  <xsd:schema xmlns:xsd="http://www.w3.org/2001/XMLSchema" xmlns:xs="http://www.w3.org/2001/XMLSchema" xmlns:p="http://schemas.microsoft.com/office/2006/metadata/properties" xmlns:ns3="69b0e695-c7e3-45c3-9376-31d8200ad01c" targetNamespace="http://schemas.microsoft.com/office/2006/metadata/properties" ma:root="true" ma:fieldsID="5c61194d1351225537375bd6048418db" ns3:_="">
    <xsd:import namespace="69b0e695-c7e3-45c3-9376-31d8200ad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0e695-c7e3-45c3-9376-31d8200ad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08A986-7D7A-4C2B-B407-4E41ACA10B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DF6F2-D90C-4347-97C2-F40E256D8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7504C7-6E25-478F-9DA5-0030A84D065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1BD45E1-5114-4B2B-87F5-E05FBB9C56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0e695-c7e3-45c3-9376-31d8200ad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Отчёты.dotm</Template>
  <TotalTime>364</TotalTime>
  <Pages>7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Пономарев</dc:creator>
  <cp:keywords/>
  <dc:description/>
  <cp:lastModifiedBy>Пономарёв Михаил</cp:lastModifiedBy>
  <cp:revision>124</cp:revision>
  <dcterms:created xsi:type="dcterms:W3CDTF">2022-10-16T11:45:00Z</dcterms:created>
  <dcterms:modified xsi:type="dcterms:W3CDTF">2022-10-16T17:52:00Z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0x0101000631687E8029D14B878CA838C9CA142A</vt:lpwstr>
  </property>
</Properties>
</file>