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F109" w14:textId="77777777" w:rsidR="00367FA4" w:rsidRPr="009356D3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9356D3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255999AC" w14:textId="77777777" w:rsidR="005B0BF6" w:rsidRPr="009356D3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9356D3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79692630" w14:textId="77777777" w:rsidR="005B0BF6" w:rsidRPr="009356D3" w:rsidRDefault="005B0BF6" w:rsidP="00535759"/>
    <w:p w14:paraId="51EAEA96" w14:textId="77777777" w:rsidR="005B0BF6" w:rsidRPr="009356D3" w:rsidRDefault="005B0BF6" w:rsidP="00535759"/>
    <w:p w14:paraId="3C364CBE" w14:textId="77777777" w:rsidR="005B0BF6" w:rsidRPr="009356D3" w:rsidRDefault="005B0BF6" w:rsidP="00535759"/>
    <w:p w14:paraId="0A2ADD1C" w14:textId="63DFF3BF" w:rsidR="005B0BF6" w:rsidRPr="009356D3" w:rsidRDefault="005B0BF6" w:rsidP="0030156F">
      <w:pPr>
        <w:jc w:val="center"/>
        <w:rPr>
          <w:sz w:val="28"/>
          <w:szCs w:val="28"/>
        </w:rPr>
      </w:pPr>
      <w:r w:rsidRPr="009356D3">
        <w:rPr>
          <w:sz w:val="28"/>
          <w:szCs w:val="28"/>
        </w:rPr>
        <w:t>Лабораторная работа №</w:t>
      </w:r>
      <w:r w:rsidR="00046A44" w:rsidRPr="009356D3">
        <w:rPr>
          <w:sz w:val="28"/>
          <w:szCs w:val="28"/>
        </w:rPr>
        <w:t>1</w:t>
      </w:r>
    </w:p>
    <w:p w14:paraId="2196C6D2" w14:textId="55034979" w:rsidR="000F510F" w:rsidRPr="009356D3" w:rsidRDefault="000F510F" w:rsidP="0030156F">
      <w:pPr>
        <w:jc w:val="center"/>
        <w:rPr>
          <w:sz w:val="28"/>
          <w:szCs w:val="28"/>
        </w:rPr>
      </w:pPr>
      <w:r w:rsidRPr="009356D3">
        <w:rPr>
          <w:sz w:val="28"/>
          <w:szCs w:val="28"/>
        </w:rPr>
        <w:t>"Перевод чисел между различными системами счисления"</w:t>
      </w:r>
    </w:p>
    <w:p w14:paraId="7496394E" w14:textId="7EF1A151" w:rsidR="005B0BF6" w:rsidRPr="009356D3" w:rsidRDefault="005B0BF6" w:rsidP="000F510F">
      <w:pPr>
        <w:jc w:val="center"/>
        <w:rPr>
          <w:sz w:val="28"/>
          <w:szCs w:val="28"/>
        </w:rPr>
      </w:pPr>
      <w:r w:rsidRPr="009356D3">
        <w:rPr>
          <w:sz w:val="28"/>
          <w:szCs w:val="28"/>
        </w:rPr>
        <w:t>По дисциплине</w:t>
      </w:r>
      <w:r w:rsidR="000F510F" w:rsidRPr="00FB1143">
        <w:rPr>
          <w:sz w:val="28"/>
          <w:szCs w:val="28"/>
        </w:rPr>
        <w:t xml:space="preserve"> </w:t>
      </w:r>
      <w:r w:rsidRPr="009356D3">
        <w:rPr>
          <w:sz w:val="28"/>
          <w:szCs w:val="28"/>
        </w:rPr>
        <w:t>“</w:t>
      </w:r>
      <w:r w:rsidR="00046A44" w:rsidRPr="009356D3">
        <w:rPr>
          <w:sz w:val="28"/>
          <w:szCs w:val="28"/>
        </w:rPr>
        <w:t>Информатика</w:t>
      </w:r>
      <w:r w:rsidRPr="009356D3">
        <w:rPr>
          <w:sz w:val="28"/>
          <w:szCs w:val="28"/>
        </w:rPr>
        <w:t>”</w:t>
      </w:r>
    </w:p>
    <w:p w14:paraId="42214DDC" w14:textId="23A984DE" w:rsidR="005B0BF6" w:rsidRPr="00FB1143" w:rsidRDefault="005B0BF6" w:rsidP="0030156F">
      <w:pPr>
        <w:jc w:val="center"/>
        <w:rPr>
          <w:sz w:val="28"/>
          <w:szCs w:val="28"/>
        </w:rPr>
      </w:pPr>
      <w:r w:rsidRPr="009356D3">
        <w:rPr>
          <w:sz w:val="28"/>
          <w:szCs w:val="28"/>
        </w:rPr>
        <w:t xml:space="preserve">Вариант </w:t>
      </w:r>
      <w:r w:rsidR="009D6211" w:rsidRPr="00FB1143">
        <w:rPr>
          <w:sz w:val="28"/>
          <w:szCs w:val="28"/>
        </w:rPr>
        <w:t>22</w:t>
      </w:r>
    </w:p>
    <w:p w14:paraId="12B4D9C0" w14:textId="77777777" w:rsidR="005B0BF6" w:rsidRPr="009356D3" w:rsidRDefault="005B0BF6" w:rsidP="00535759"/>
    <w:p w14:paraId="3F1252A6" w14:textId="77777777" w:rsidR="005B0BF6" w:rsidRPr="009356D3" w:rsidRDefault="005B0BF6" w:rsidP="00535759"/>
    <w:p w14:paraId="3CF9711D" w14:textId="77777777" w:rsidR="005B0BF6" w:rsidRPr="009356D3" w:rsidRDefault="005B0BF6" w:rsidP="00535759"/>
    <w:p w14:paraId="487531F6" w14:textId="77777777" w:rsidR="005B0BF6" w:rsidRPr="009356D3" w:rsidRDefault="005B0BF6" w:rsidP="00F30134">
      <w:pPr>
        <w:jc w:val="right"/>
        <w:rPr>
          <w:rFonts w:asciiTheme="majorHAnsi" w:hAnsiTheme="majorHAnsi" w:cstheme="majorHAnsi"/>
        </w:rPr>
      </w:pPr>
      <w:r w:rsidRPr="009356D3">
        <w:rPr>
          <w:rFonts w:asciiTheme="majorHAnsi" w:hAnsiTheme="majorHAnsi" w:cstheme="majorHAnsi"/>
        </w:rPr>
        <w:t>Выполнил:</w:t>
      </w:r>
    </w:p>
    <w:p w14:paraId="530A8EB2" w14:textId="77777777" w:rsidR="005B0BF6" w:rsidRPr="009356D3" w:rsidRDefault="005B0BF6" w:rsidP="00F30134">
      <w:pPr>
        <w:jc w:val="right"/>
      </w:pPr>
      <w:r w:rsidRPr="009356D3">
        <w:rPr>
          <w:sz w:val="28"/>
          <w:szCs w:val="28"/>
        </w:rPr>
        <w:tab/>
      </w:r>
      <w:r w:rsidRPr="009356D3">
        <w:t xml:space="preserve">Студент группы </w:t>
      </w:r>
      <w:r w:rsidRPr="009356D3">
        <w:rPr>
          <w:lang w:val="en-US"/>
        </w:rPr>
        <w:t>P</w:t>
      </w:r>
      <w:r w:rsidRPr="009356D3">
        <w:t>3117</w:t>
      </w:r>
    </w:p>
    <w:p w14:paraId="571124D2" w14:textId="77777777" w:rsidR="005B0BF6" w:rsidRPr="009356D3" w:rsidRDefault="005B0BF6" w:rsidP="00F30134">
      <w:pPr>
        <w:jc w:val="right"/>
      </w:pPr>
      <w:r w:rsidRPr="009356D3">
        <w:t>Пономарёв Михаил Игоревич</w:t>
      </w:r>
    </w:p>
    <w:p w14:paraId="47BE642E" w14:textId="77777777" w:rsidR="005B0BF6" w:rsidRPr="009356D3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9356D3">
        <w:rPr>
          <w:rFonts w:asciiTheme="majorHAnsi" w:hAnsiTheme="majorHAnsi" w:cstheme="majorHAnsi"/>
        </w:rPr>
        <w:t>Преподаватель:</w:t>
      </w:r>
    </w:p>
    <w:p w14:paraId="6E161505" w14:textId="5B90C693" w:rsidR="006A01AD" w:rsidRPr="009356D3" w:rsidRDefault="00DD4731" w:rsidP="00F30134">
      <w:pPr>
        <w:jc w:val="right"/>
        <w:rPr>
          <w:lang w:val="en-US"/>
        </w:rPr>
      </w:pPr>
      <w:r w:rsidRPr="009356D3">
        <w:t>Машина Екате</w:t>
      </w:r>
      <w:r w:rsidR="00DE4769" w:rsidRPr="009356D3">
        <w:t>рина Алексеевна</w:t>
      </w:r>
    </w:p>
    <w:p w14:paraId="603158A0" w14:textId="77777777" w:rsidR="006A01AD" w:rsidRPr="009356D3" w:rsidRDefault="006A01AD" w:rsidP="00535759">
      <w:r w:rsidRPr="009356D3">
        <w:rPr>
          <w:noProof/>
        </w:rPr>
        <w:drawing>
          <wp:anchor distT="0" distB="0" distL="114300" distR="114300" simplePos="0" relativeHeight="251658240" behindDoc="1" locked="0" layoutInCell="1" allowOverlap="1" wp14:anchorId="0F1D2424" wp14:editId="6C0033BF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D3"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1DD0C" w14:textId="77777777" w:rsidR="0087500F" w:rsidRPr="009356D3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9356D3">
            <w:rPr>
              <w:sz w:val="40"/>
              <w:szCs w:val="40"/>
              <w:lang w:val="ru-RU"/>
            </w:rPr>
            <w:t>Оглавление</w:t>
          </w:r>
        </w:p>
        <w:p w14:paraId="0E29F6EB" w14:textId="77777777" w:rsidR="0087500F" w:rsidRPr="009356D3" w:rsidRDefault="0087500F" w:rsidP="0087500F">
          <w:pPr>
            <w:rPr>
              <w:lang w:eastAsia="ru-KZ"/>
            </w:rPr>
          </w:pPr>
        </w:p>
        <w:p w14:paraId="4B49DC5A" w14:textId="1FB98C33" w:rsidR="009C4CCA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 w:rsidRPr="009356D3">
            <w:fldChar w:fldCharType="begin"/>
          </w:r>
          <w:r w:rsidRPr="009356D3">
            <w:instrText xml:space="preserve"> TOC \o "1-3" \h \z \u </w:instrText>
          </w:r>
          <w:r w:rsidRPr="009356D3">
            <w:fldChar w:fldCharType="separate"/>
          </w:r>
          <w:hyperlink w:anchor="_Toc114666973" w:history="1">
            <w:r w:rsidR="009C4CCA" w:rsidRPr="00CA0D4D">
              <w:rPr>
                <w:rStyle w:val="af0"/>
                <w:noProof/>
              </w:rPr>
              <w:t>Задание</w:t>
            </w:r>
            <w:r w:rsidR="009C4CCA">
              <w:rPr>
                <w:noProof/>
                <w:webHidden/>
              </w:rPr>
              <w:tab/>
            </w:r>
            <w:r w:rsidR="009C4CCA">
              <w:rPr>
                <w:noProof/>
                <w:webHidden/>
              </w:rPr>
              <w:fldChar w:fldCharType="begin"/>
            </w:r>
            <w:r w:rsidR="009C4CCA">
              <w:rPr>
                <w:noProof/>
                <w:webHidden/>
              </w:rPr>
              <w:instrText xml:space="preserve"> PAGEREF _Toc114666973 \h </w:instrText>
            </w:r>
            <w:r w:rsidR="009C4CCA">
              <w:rPr>
                <w:noProof/>
                <w:webHidden/>
              </w:rPr>
            </w:r>
            <w:r w:rsidR="009C4CCA">
              <w:rPr>
                <w:noProof/>
                <w:webHidden/>
              </w:rPr>
              <w:fldChar w:fldCharType="separate"/>
            </w:r>
            <w:r w:rsidR="009C4CCA">
              <w:rPr>
                <w:noProof/>
                <w:webHidden/>
              </w:rPr>
              <w:t>3</w:t>
            </w:r>
            <w:r w:rsidR="009C4CCA">
              <w:rPr>
                <w:noProof/>
                <w:webHidden/>
              </w:rPr>
              <w:fldChar w:fldCharType="end"/>
            </w:r>
          </w:hyperlink>
        </w:p>
        <w:p w14:paraId="6B973F76" w14:textId="56D4C64B" w:rsidR="009C4CCA" w:rsidRDefault="00E06EE6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666974" w:history="1">
            <w:r w:rsidR="009C4CCA" w:rsidRPr="00CA0D4D">
              <w:rPr>
                <w:rStyle w:val="af0"/>
                <w:noProof/>
              </w:rPr>
              <w:t>Основные этапы вычисления</w:t>
            </w:r>
            <w:r w:rsidR="009C4CCA">
              <w:rPr>
                <w:noProof/>
                <w:webHidden/>
              </w:rPr>
              <w:tab/>
            </w:r>
            <w:r w:rsidR="009C4CCA">
              <w:rPr>
                <w:noProof/>
                <w:webHidden/>
              </w:rPr>
              <w:fldChar w:fldCharType="begin"/>
            </w:r>
            <w:r w:rsidR="009C4CCA">
              <w:rPr>
                <w:noProof/>
                <w:webHidden/>
              </w:rPr>
              <w:instrText xml:space="preserve"> PAGEREF _Toc114666974 \h </w:instrText>
            </w:r>
            <w:r w:rsidR="009C4CCA">
              <w:rPr>
                <w:noProof/>
                <w:webHidden/>
              </w:rPr>
            </w:r>
            <w:r w:rsidR="009C4CCA">
              <w:rPr>
                <w:noProof/>
                <w:webHidden/>
              </w:rPr>
              <w:fldChar w:fldCharType="separate"/>
            </w:r>
            <w:r w:rsidR="009C4CCA">
              <w:rPr>
                <w:noProof/>
                <w:webHidden/>
              </w:rPr>
              <w:t>4</w:t>
            </w:r>
            <w:r w:rsidR="009C4CCA">
              <w:rPr>
                <w:noProof/>
                <w:webHidden/>
              </w:rPr>
              <w:fldChar w:fldCharType="end"/>
            </w:r>
          </w:hyperlink>
        </w:p>
        <w:p w14:paraId="246A78BF" w14:textId="22BD1316" w:rsidR="009C4CCA" w:rsidRDefault="00E06EE6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4666975" w:history="1">
            <w:r w:rsidR="009C4CCA" w:rsidRPr="00CA0D4D">
              <w:rPr>
                <w:rStyle w:val="af0"/>
                <w:noProof/>
              </w:rPr>
              <w:t>Вывод</w:t>
            </w:r>
            <w:r w:rsidR="009C4CCA">
              <w:rPr>
                <w:noProof/>
                <w:webHidden/>
              </w:rPr>
              <w:tab/>
            </w:r>
            <w:r w:rsidR="009C4CCA">
              <w:rPr>
                <w:noProof/>
                <w:webHidden/>
              </w:rPr>
              <w:fldChar w:fldCharType="begin"/>
            </w:r>
            <w:r w:rsidR="009C4CCA">
              <w:rPr>
                <w:noProof/>
                <w:webHidden/>
              </w:rPr>
              <w:instrText xml:space="preserve"> PAGEREF _Toc114666975 \h </w:instrText>
            </w:r>
            <w:r w:rsidR="009C4CCA">
              <w:rPr>
                <w:noProof/>
                <w:webHidden/>
              </w:rPr>
            </w:r>
            <w:r w:rsidR="009C4CCA">
              <w:rPr>
                <w:noProof/>
                <w:webHidden/>
              </w:rPr>
              <w:fldChar w:fldCharType="separate"/>
            </w:r>
            <w:r w:rsidR="009C4CCA">
              <w:rPr>
                <w:noProof/>
                <w:webHidden/>
              </w:rPr>
              <w:t>6</w:t>
            </w:r>
            <w:r w:rsidR="009C4CCA">
              <w:rPr>
                <w:noProof/>
                <w:webHidden/>
              </w:rPr>
              <w:fldChar w:fldCharType="end"/>
            </w:r>
          </w:hyperlink>
        </w:p>
        <w:p w14:paraId="3EBB9DA8" w14:textId="23A6FA00" w:rsidR="0087500F" w:rsidRPr="009356D3" w:rsidRDefault="0087500F">
          <w:r w:rsidRPr="009356D3">
            <w:rPr>
              <w:b/>
              <w:bCs/>
            </w:rPr>
            <w:fldChar w:fldCharType="end"/>
          </w:r>
        </w:p>
      </w:sdtContent>
    </w:sdt>
    <w:p w14:paraId="3E9C047B" w14:textId="77777777" w:rsidR="005A2F38" w:rsidRPr="009356D3" w:rsidRDefault="005A2F38" w:rsidP="00A01F80">
      <w:pPr>
        <w:pStyle w:val="1"/>
      </w:pPr>
      <w:r w:rsidRPr="009356D3">
        <w:br w:type="page"/>
      </w:r>
    </w:p>
    <w:p w14:paraId="576DB418" w14:textId="06F0BCA0" w:rsidR="00BA59BA" w:rsidRPr="009356D3" w:rsidRDefault="003D155E" w:rsidP="003D155E">
      <w:pPr>
        <w:pStyle w:val="V1"/>
      </w:pPr>
      <w:bookmarkStart w:id="0" w:name="_Toc114666973"/>
      <w:r w:rsidRPr="009356D3">
        <w:lastRenderedPageBreak/>
        <w:t>Задание</w:t>
      </w:r>
      <w:bookmarkEnd w:id="0"/>
    </w:p>
    <w:p w14:paraId="5C80FE9F" w14:textId="77777777" w:rsidR="0010527B" w:rsidRPr="009356D3" w:rsidRDefault="0010527B" w:rsidP="003D155E">
      <w:pPr>
        <w:pStyle w:val="V1"/>
      </w:pPr>
    </w:p>
    <w:p w14:paraId="30CC0A86" w14:textId="77777777" w:rsidR="00BA59BA" w:rsidRPr="009356D3" w:rsidRDefault="00B947F0" w:rsidP="00BA59BA">
      <w:pPr>
        <w:keepNext/>
      </w:pPr>
      <w:r w:rsidRPr="009356D3">
        <w:rPr>
          <w:noProof/>
        </w:rPr>
        <w:drawing>
          <wp:inline distT="0" distB="0" distL="0" distR="0" wp14:anchorId="65AFD40E" wp14:editId="1D537182">
            <wp:extent cx="4073857" cy="1775677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284" cy="17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C5A8" w14:textId="2B82610D" w:rsidR="0013608A" w:rsidRPr="009356D3" w:rsidRDefault="00BA59BA" w:rsidP="00BA59BA">
      <w:pPr>
        <w:pStyle w:val="af5"/>
        <w:ind w:firstLine="720"/>
      </w:pPr>
      <w:r w:rsidRPr="009356D3">
        <w:t xml:space="preserve">Рисунок </w:t>
      </w:r>
      <w:r w:rsidRPr="009356D3">
        <w:fldChar w:fldCharType="begin"/>
      </w:r>
      <w:r w:rsidRPr="009356D3">
        <w:instrText xml:space="preserve"> SEQ Рисунок \* ARABIC </w:instrText>
      </w:r>
      <w:r w:rsidRPr="009356D3">
        <w:fldChar w:fldCharType="separate"/>
      </w:r>
      <w:r w:rsidR="00373794" w:rsidRPr="009356D3">
        <w:rPr>
          <w:noProof/>
        </w:rPr>
        <w:t>1</w:t>
      </w:r>
      <w:r w:rsidRPr="009356D3">
        <w:fldChar w:fldCharType="end"/>
      </w:r>
      <w:r w:rsidRPr="009356D3">
        <w:t>. Задания</w:t>
      </w:r>
      <w:r w:rsidRPr="009356D3">
        <w:rPr>
          <w:noProof/>
        </w:rPr>
        <w:t xml:space="preserve"> 1-5</w:t>
      </w:r>
    </w:p>
    <w:p w14:paraId="7884D47F" w14:textId="77777777" w:rsidR="00373794" w:rsidRPr="009356D3" w:rsidRDefault="00721AA1" w:rsidP="00373794">
      <w:pPr>
        <w:keepNext/>
      </w:pPr>
      <w:r w:rsidRPr="009356D3">
        <w:rPr>
          <w:noProof/>
        </w:rPr>
        <w:drawing>
          <wp:inline distT="0" distB="0" distL="0" distR="0" wp14:anchorId="0E430EB8" wp14:editId="23AB975D">
            <wp:extent cx="4107815" cy="2118817"/>
            <wp:effectExtent l="0" t="0" r="698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979" cy="21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9260" w14:textId="53893B8A" w:rsidR="00721AA1" w:rsidRPr="009356D3" w:rsidRDefault="00373794" w:rsidP="00FB1143">
      <w:pPr>
        <w:pStyle w:val="af5"/>
        <w:ind w:firstLine="720"/>
      </w:pPr>
      <w:r w:rsidRPr="009356D3">
        <w:t xml:space="preserve">Рисунок </w:t>
      </w:r>
      <w:r w:rsidRPr="009356D3">
        <w:fldChar w:fldCharType="begin"/>
      </w:r>
      <w:r w:rsidRPr="009356D3">
        <w:instrText xml:space="preserve"> SEQ Рисунок \* ARABIC </w:instrText>
      </w:r>
      <w:r w:rsidRPr="009356D3">
        <w:fldChar w:fldCharType="separate"/>
      </w:r>
      <w:r w:rsidRPr="009356D3">
        <w:rPr>
          <w:noProof/>
        </w:rPr>
        <w:t>2</w:t>
      </w:r>
      <w:r w:rsidRPr="009356D3">
        <w:fldChar w:fldCharType="end"/>
      </w:r>
      <w:r w:rsidRPr="009356D3">
        <w:t>. Задания 6-9</w:t>
      </w:r>
    </w:p>
    <w:p w14:paraId="6E1F2BB9" w14:textId="77777777" w:rsidR="00373794" w:rsidRPr="009356D3" w:rsidRDefault="00B14039" w:rsidP="00373794">
      <w:pPr>
        <w:keepNext/>
      </w:pPr>
      <w:r w:rsidRPr="009356D3">
        <w:rPr>
          <w:noProof/>
        </w:rPr>
        <w:drawing>
          <wp:inline distT="0" distB="0" distL="0" distR="0" wp14:anchorId="041DE207" wp14:editId="653E6F72">
            <wp:extent cx="2490716" cy="2045129"/>
            <wp:effectExtent l="0" t="0" r="508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916" cy="20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7D7" w14:textId="36D49F71" w:rsidR="00B14039" w:rsidRPr="009356D3" w:rsidRDefault="00373794" w:rsidP="00FB1143">
      <w:pPr>
        <w:pStyle w:val="af5"/>
        <w:ind w:firstLine="720"/>
      </w:pPr>
      <w:r w:rsidRPr="009356D3">
        <w:t xml:space="preserve">Рисунок </w:t>
      </w:r>
      <w:r w:rsidRPr="009356D3">
        <w:fldChar w:fldCharType="begin"/>
      </w:r>
      <w:r w:rsidRPr="009356D3">
        <w:instrText xml:space="preserve"> SEQ Рисунок \* ARABIC </w:instrText>
      </w:r>
      <w:r w:rsidRPr="009356D3">
        <w:fldChar w:fldCharType="separate"/>
      </w:r>
      <w:r w:rsidRPr="009356D3">
        <w:rPr>
          <w:noProof/>
        </w:rPr>
        <w:t>3</w:t>
      </w:r>
      <w:r w:rsidRPr="009356D3">
        <w:fldChar w:fldCharType="end"/>
      </w:r>
      <w:r w:rsidRPr="009356D3">
        <w:t>. Задания 10-11</w:t>
      </w:r>
    </w:p>
    <w:p w14:paraId="3A8A3286" w14:textId="77777777" w:rsidR="00373794" w:rsidRPr="009356D3" w:rsidRDefault="00FE7912" w:rsidP="00373794">
      <w:pPr>
        <w:keepNext/>
      </w:pPr>
      <w:r w:rsidRPr="009356D3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265760" wp14:editId="7DE29446">
                <wp:simplePos x="0" y="0"/>
                <wp:positionH relativeFrom="column">
                  <wp:posOffset>57831</wp:posOffset>
                </wp:positionH>
                <wp:positionV relativeFrom="paragraph">
                  <wp:posOffset>616460</wp:posOffset>
                </wp:positionV>
                <wp:extent cx="3306600" cy="49680"/>
                <wp:effectExtent l="95250" t="133350" r="0" b="16002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066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BD69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.3pt;margin-top:40.05pt;width:268.85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">
                <v:imagedata r:id="rId16" o:title=""/>
              </v:shape>
            </w:pict>
          </mc:Fallback>
        </mc:AlternateContent>
      </w:r>
      <w:r w:rsidR="00DA5DD7" w:rsidRPr="009356D3">
        <w:rPr>
          <w:noProof/>
        </w:rPr>
        <w:drawing>
          <wp:inline distT="0" distB="0" distL="0" distR="0" wp14:anchorId="7B176000" wp14:editId="5D566769">
            <wp:extent cx="3405116" cy="2091185"/>
            <wp:effectExtent l="0" t="0" r="5080" b="4445"/>
            <wp:docPr id="6" name="Рисунок 6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820" cy="21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BF41" w14:textId="0471163A" w:rsidR="00B14039" w:rsidRPr="009356D3" w:rsidRDefault="00373794" w:rsidP="00FB1143">
      <w:pPr>
        <w:pStyle w:val="af5"/>
        <w:ind w:firstLine="360"/>
      </w:pPr>
      <w:r w:rsidRPr="009356D3">
        <w:t xml:space="preserve">Рисунок </w:t>
      </w:r>
      <w:r w:rsidRPr="009356D3">
        <w:fldChar w:fldCharType="begin"/>
      </w:r>
      <w:r w:rsidRPr="009356D3">
        <w:instrText xml:space="preserve"> SEQ Рисунок \* ARABIC </w:instrText>
      </w:r>
      <w:r w:rsidRPr="009356D3">
        <w:fldChar w:fldCharType="separate"/>
      </w:r>
      <w:r w:rsidRPr="009356D3">
        <w:rPr>
          <w:noProof/>
        </w:rPr>
        <w:t>4</w:t>
      </w:r>
      <w:r w:rsidRPr="009356D3">
        <w:fldChar w:fldCharType="end"/>
      </w:r>
      <w:r w:rsidRPr="009356D3">
        <w:t>. Задания 12-13</w:t>
      </w:r>
    </w:p>
    <w:p w14:paraId="6EA6C695" w14:textId="6069D993" w:rsidR="00B3256D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94118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15-ричную СС</m:t>
        </m:r>
      </m:oMath>
    </w:p>
    <w:p w14:paraId="5E8F1485" w14:textId="196A88C7" w:rsidR="00A9598E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9A977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472AC210" w14:textId="18BAE02B" w:rsidR="00A9598E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95183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9-ричную СС</m:t>
        </m:r>
      </m:oMath>
    </w:p>
    <w:p w14:paraId="35097AD1" w14:textId="79491AED" w:rsidR="00A9598E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65</m:t>
            </m:r>
            <m:r>
              <w:rPr>
                <w:rFonts w:ascii="Cambria Math" w:hAnsi="Cambria Math"/>
                <w:lang w:val="en-US"/>
              </w:rPr>
              <m:t>, 94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2-ичную СС</m:t>
        </m:r>
      </m:oMath>
    </w:p>
    <w:p w14:paraId="6A61A099" w14:textId="5E95BD6A" w:rsidR="00A9598E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DE,86 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2-ичную СС</m:t>
        </m:r>
      </m:oMath>
    </w:p>
    <w:p w14:paraId="5FD25236" w14:textId="020D682B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10, 55 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2-ичную СС</m:t>
        </m:r>
      </m:oMath>
    </w:p>
    <w:p w14:paraId="3A761068" w14:textId="18CD6967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0,110001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16-ричную СС</m:t>
        </m:r>
      </m:oMath>
    </w:p>
    <w:p w14:paraId="444EDB50" w14:textId="5D877F82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0,101011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2E31D38E" w14:textId="3233846E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DE,EF 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74582124" w14:textId="3C107FC5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45 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Фибоначчиеву СС</m:t>
        </m:r>
      </m:oMath>
    </w:p>
    <w:p w14:paraId="26D64CDA" w14:textId="57C51625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258 </m:t>
            </m:r>
          </m:e>
          <m:sub>
            <m:r>
              <w:rPr>
                <w:rFonts w:ascii="Cambria Math" w:hAnsi="Cambria Math"/>
                <w:lang w:val="en-US"/>
              </w:rPr>
              <m:t>-10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3DB0CF80" w14:textId="1F93D556" w:rsidR="0076388A" w:rsidRPr="009356D3" w:rsidRDefault="00E06EE6" w:rsidP="0076388A">
      <w:pPr>
        <w:pStyle w:val="af1"/>
        <w:numPr>
          <w:ilvl w:val="0"/>
          <w:numId w:val="2"/>
        </w:numPr>
        <w:spacing w:before="120" w:after="240"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1000000010</m:t>
            </m:r>
          </m:e>
          <m:sub>
            <m:r>
              <w:rPr>
                <w:rFonts w:ascii="Cambria Math" w:hAnsi="Cambria Math"/>
                <w:lang w:val="en-US"/>
              </w:rPr>
              <m:t>Fib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393D9C76" w14:textId="4E07C38A" w:rsidR="007355F5" w:rsidRPr="009356D3" w:rsidRDefault="00E06EE6" w:rsidP="007355F5">
      <w:pPr>
        <w:pStyle w:val="af1"/>
        <w:numPr>
          <w:ilvl w:val="0"/>
          <w:numId w:val="2"/>
        </w:numPr>
        <w:spacing w:before="120" w:after="240" w:line="36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786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-10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перевести в 10-ичную СС</m:t>
        </m:r>
      </m:oMath>
    </w:p>
    <w:p w14:paraId="1AE56E09" w14:textId="77777777" w:rsidR="007355F5" w:rsidRPr="009356D3" w:rsidRDefault="007355F5" w:rsidP="007355F5">
      <w:pPr>
        <w:spacing w:before="120" w:after="240" w:line="360" w:lineRule="auto"/>
        <w:ind w:left="360"/>
        <w:rPr>
          <w:rFonts w:eastAsiaTheme="minorEastAsia"/>
          <w:i/>
        </w:rPr>
      </w:pPr>
    </w:p>
    <w:p w14:paraId="241E32C3" w14:textId="3A88DC66" w:rsidR="007355F5" w:rsidRPr="009356D3" w:rsidRDefault="007355F5" w:rsidP="007355F5">
      <w:pPr>
        <w:pStyle w:val="V1"/>
      </w:pPr>
      <w:bookmarkStart w:id="1" w:name="_Toc114666974"/>
      <w:r w:rsidRPr="009356D3">
        <w:t>Основные этапы вычисления</w:t>
      </w:r>
      <w:bookmarkEnd w:id="1"/>
    </w:p>
    <w:p w14:paraId="2F7C13D7" w14:textId="70AFD9B0" w:rsidR="007355F5" w:rsidRPr="009356D3" w:rsidRDefault="007355F5" w:rsidP="009E1881">
      <w:pPr>
        <w:rPr>
          <w:lang w:val="en-US"/>
        </w:rPr>
      </w:pPr>
    </w:p>
    <w:p w14:paraId="253F2110" w14:textId="09C1C75E" w:rsidR="009E1881" w:rsidRPr="009356D3" w:rsidRDefault="00E06EE6" w:rsidP="009E1881">
      <w:pPr>
        <w:pStyle w:val="af1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94118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15</m:t>
            </m:r>
          </m:sub>
        </m:sSub>
      </m:oMath>
      <w:r w:rsidR="00F537C3" w:rsidRPr="009356D3">
        <w:rPr>
          <w:rFonts w:eastAsiaTheme="minorEastAsia"/>
          <w:lang w:val="en-US"/>
        </w:rPr>
        <w:t xml:space="preserve"> </w:t>
      </w:r>
    </w:p>
    <w:p w14:paraId="6A0A0A5C" w14:textId="7F51C2CB" w:rsidR="00AE114A" w:rsidRPr="009356D3" w:rsidRDefault="00AE114A" w:rsidP="00D119DE">
      <w:pPr>
        <w:ind w:left="720"/>
        <w:rPr>
          <w:lang w:val="en-US"/>
        </w:rPr>
      </w:pPr>
      <w:r w:rsidRPr="009356D3">
        <w:rPr>
          <w:lang w:val="en-US"/>
        </w:rPr>
        <w:t>94118 / 15 =</w:t>
      </w:r>
      <w:r w:rsidR="00B35BC3" w:rsidRPr="009356D3">
        <w:rPr>
          <w:lang w:val="en-US"/>
        </w:rPr>
        <w:t xml:space="preserve"> 6274</w:t>
      </w:r>
      <w:r w:rsidR="00EA137F" w:rsidRPr="009356D3">
        <w:rPr>
          <w:lang w:val="en-US"/>
        </w:rPr>
        <w:tab/>
      </w:r>
      <w:r w:rsidR="00EA137F" w:rsidRPr="009356D3">
        <w:rPr>
          <w:lang w:val="en-US"/>
        </w:rPr>
        <w:tab/>
        <w:t>94118 % 15 = 8</w:t>
      </w:r>
    </w:p>
    <w:p w14:paraId="7D27AE50" w14:textId="4FB6F95D" w:rsidR="00EA137F" w:rsidRPr="009356D3" w:rsidRDefault="00EA137F" w:rsidP="00D119DE">
      <w:pPr>
        <w:ind w:left="720"/>
        <w:rPr>
          <w:lang w:val="en-US"/>
        </w:rPr>
      </w:pPr>
      <w:r w:rsidRPr="009356D3">
        <w:rPr>
          <w:lang w:val="en-US"/>
        </w:rPr>
        <w:t>6274</w:t>
      </w:r>
      <w:r w:rsidR="00A57707" w:rsidRPr="009356D3">
        <w:rPr>
          <w:lang w:val="en-US"/>
        </w:rPr>
        <w:t xml:space="preserve"> </w:t>
      </w:r>
      <w:r w:rsidRPr="009356D3">
        <w:rPr>
          <w:lang w:val="en-US"/>
        </w:rPr>
        <w:t xml:space="preserve">/ 15 = </w:t>
      </w:r>
      <w:r w:rsidR="00A57707" w:rsidRPr="009356D3">
        <w:rPr>
          <w:lang w:val="en-US"/>
        </w:rPr>
        <w:t>418</w:t>
      </w:r>
      <w:r w:rsidRPr="009356D3">
        <w:rPr>
          <w:lang w:val="en-US"/>
        </w:rPr>
        <w:tab/>
      </w:r>
      <w:r w:rsidRPr="009356D3">
        <w:rPr>
          <w:lang w:val="en-US"/>
        </w:rPr>
        <w:tab/>
      </w:r>
      <w:r w:rsidR="00A57707" w:rsidRPr="009356D3">
        <w:rPr>
          <w:lang w:val="en-US"/>
        </w:rPr>
        <w:t>6274</w:t>
      </w:r>
      <w:r w:rsidR="00101BF9" w:rsidRPr="009356D3">
        <w:rPr>
          <w:lang w:val="en-US"/>
        </w:rPr>
        <w:t xml:space="preserve"> </w:t>
      </w:r>
      <w:r w:rsidRPr="009356D3">
        <w:rPr>
          <w:lang w:val="en-US"/>
        </w:rPr>
        <w:t xml:space="preserve">% 15 = </w:t>
      </w:r>
      <w:r w:rsidR="00A57707" w:rsidRPr="009356D3">
        <w:rPr>
          <w:lang w:val="en-US"/>
        </w:rPr>
        <w:t>4</w:t>
      </w:r>
    </w:p>
    <w:p w14:paraId="7EAAE532" w14:textId="37B8BC5B" w:rsidR="00EA137F" w:rsidRPr="009356D3" w:rsidRDefault="00A57707" w:rsidP="00D119DE">
      <w:pPr>
        <w:ind w:left="720"/>
        <w:rPr>
          <w:lang w:val="en-US"/>
        </w:rPr>
      </w:pPr>
      <w:r w:rsidRPr="009356D3">
        <w:rPr>
          <w:lang w:val="en-US"/>
        </w:rPr>
        <w:t>418 / 15 = 27</w:t>
      </w:r>
      <w:r w:rsidRPr="009356D3">
        <w:rPr>
          <w:lang w:val="en-US"/>
        </w:rPr>
        <w:tab/>
      </w:r>
      <w:r w:rsidRPr="009356D3">
        <w:rPr>
          <w:lang w:val="en-US"/>
        </w:rPr>
        <w:tab/>
      </w:r>
      <w:r w:rsidR="008C775D" w:rsidRPr="009356D3">
        <w:rPr>
          <w:lang w:val="en-US"/>
        </w:rPr>
        <w:tab/>
      </w:r>
      <w:r w:rsidR="00D84DD8" w:rsidRPr="009356D3">
        <w:rPr>
          <w:lang w:val="en-US"/>
        </w:rPr>
        <w:t xml:space="preserve">418 % 15 = </w:t>
      </w:r>
      <w:r w:rsidR="00366FC4" w:rsidRPr="009356D3">
        <w:rPr>
          <w:lang w:val="en-US"/>
        </w:rPr>
        <w:t>13</w:t>
      </w:r>
      <w:r w:rsidR="0098107D" w:rsidRPr="009356D3">
        <w:rPr>
          <w:lang w:val="en-US"/>
        </w:rPr>
        <w:t xml:space="preserve"> (D)</w:t>
      </w:r>
    </w:p>
    <w:p w14:paraId="149CA8AB" w14:textId="449F3D26" w:rsidR="00C3751A" w:rsidRPr="009356D3" w:rsidRDefault="00EF5246" w:rsidP="00D119DE">
      <w:pPr>
        <w:ind w:left="720"/>
        <w:rPr>
          <w:lang w:val="en-US"/>
        </w:rPr>
      </w:pPr>
      <w:r w:rsidRPr="009356D3">
        <w:rPr>
          <w:lang w:val="en-US"/>
        </w:rPr>
        <w:t>27 / 15 = 1</w:t>
      </w:r>
      <w:r w:rsidR="00366FC4" w:rsidRPr="009356D3">
        <w:rPr>
          <w:lang w:val="en-US"/>
        </w:rPr>
        <w:tab/>
      </w:r>
      <w:r w:rsidR="00366FC4" w:rsidRPr="009356D3">
        <w:rPr>
          <w:lang w:val="en-US"/>
        </w:rPr>
        <w:tab/>
      </w:r>
      <w:r w:rsidR="00366FC4" w:rsidRPr="009356D3">
        <w:rPr>
          <w:lang w:val="en-US"/>
        </w:rPr>
        <w:tab/>
        <w:t>27 % 15 = 12</w:t>
      </w:r>
      <w:r w:rsidR="0098107D" w:rsidRPr="009356D3">
        <w:rPr>
          <w:lang w:val="en-US"/>
        </w:rPr>
        <w:t xml:space="preserve"> (C)</w:t>
      </w:r>
    </w:p>
    <w:p w14:paraId="7368C772" w14:textId="089E7DB9" w:rsidR="00D119DE" w:rsidRPr="009356D3" w:rsidRDefault="00EF5246" w:rsidP="00D119DE">
      <w:pPr>
        <w:ind w:left="720"/>
        <w:rPr>
          <w:lang w:val="en-US"/>
        </w:rPr>
      </w:pPr>
      <w:r w:rsidRPr="009356D3">
        <w:rPr>
          <w:lang w:val="en-US"/>
        </w:rPr>
        <w:t xml:space="preserve">1 / 15 = </w:t>
      </w:r>
      <w:r w:rsidR="00C3751A" w:rsidRPr="009356D3">
        <w:rPr>
          <w:lang w:val="en-US"/>
        </w:rPr>
        <w:t>0</w:t>
      </w:r>
      <w:r w:rsidR="00366FC4" w:rsidRPr="009356D3">
        <w:rPr>
          <w:lang w:val="en-US"/>
        </w:rPr>
        <w:tab/>
      </w:r>
      <w:r w:rsidR="00366FC4" w:rsidRPr="009356D3">
        <w:rPr>
          <w:lang w:val="en-US"/>
        </w:rPr>
        <w:tab/>
      </w:r>
      <w:r w:rsidR="00366FC4" w:rsidRPr="009356D3">
        <w:rPr>
          <w:lang w:val="en-US"/>
        </w:rPr>
        <w:tab/>
      </w:r>
      <w:r w:rsidR="00C3751A" w:rsidRPr="009356D3">
        <w:rPr>
          <w:lang w:val="en-US"/>
        </w:rPr>
        <w:t>1 % 15 = 1</w:t>
      </w:r>
    </w:p>
    <w:p w14:paraId="4349CC77" w14:textId="0135DC28" w:rsidR="00D119DE" w:rsidRPr="009356D3" w:rsidRDefault="00D119DE" w:rsidP="00D119DE">
      <w:pPr>
        <w:ind w:left="720"/>
        <w:rPr>
          <w:lang w:val="en-US"/>
        </w:rPr>
      </w:pPr>
    </w:p>
    <w:p w14:paraId="20C4E1D0" w14:textId="0A9F5E15" w:rsidR="0098107D" w:rsidRPr="009356D3" w:rsidRDefault="00E06EE6" w:rsidP="0054476E">
      <w:pPr>
        <w:ind w:left="720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94118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48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15</m:t>
            </m:r>
          </m:sub>
        </m:sSub>
      </m:oMath>
      <w:r w:rsidR="0098107D" w:rsidRPr="009356D3">
        <w:rPr>
          <w:rFonts w:eastAsiaTheme="minorEastAsia"/>
          <w:b/>
          <w:bCs/>
          <w:lang w:val="en-US"/>
        </w:rPr>
        <w:t xml:space="preserve"> </w:t>
      </w:r>
    </w:p>
    <w:p w14:paraId="15CF9E85" w14:textId="05F0EB5A" w:rsidR="0098107D" w:rsidRPr="009356D3" w:rsidRDefault="00E06EE6" w:rsidP="00E85E5F">
      <w:pPr>
        <w:pStyle w:val="af1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9A977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98107D" w:rsidRPr="009356D3">
        <w:rPr>
          <w:rFonts w:eastAsiaTheme="minorEastAsia"/>
          <w:lang w:val="en-US"/>
        </w:rPr>
        <w:t xml:space="preserve"> </w:t>
      </w:r>
    </w:p>
    <w:p w14:paraId="59011461" w14:textId="6A1C4203" w:rsidR="0098107D" w:rsidRPr="009356D3" w:rsidRDefault="00FA5683" w:rsidP="0098107D">
      <w:pPr>
        <w:ind w:left="72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 9*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+10*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+9*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+7*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+7*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280638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="0098107D" w:rsidRPr="009356D3">
        <w:rPr>
          <w:rFonts w:eastAsiaTheme="minorEastAsia"/>
          <w:lang w:val="en-US"/>
        </w:rPr>
        <w:t xml:space="preserve"> </w:t>
      </w:r>
    </w:p>
    <w:p w14:paraId="591D5B02" w14:textId="3D3A2B3A" w:rsidR="00660200" w:rsidRPr="009356D3" w:rsidRDefault="00E06EE6" w:rsidP="0098107D">
      <w:pPr>
        <w:ind w:left="720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9A977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=280638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="00660200" w:rsidRPr="009356D3">
        <w:rPr>
          <w:rFonts w:eastAsiaTheme="minorEastAsia"/>
          <w:b/>
          <w:bCs/>
        </w:rPr>
        <w:t xml:space="preserve"> </w:t>
      </w:r>
    </w:p>
    <w:p w14:paraId="5E5C9F33" w14:textId="186D4184" w:rsidR="00254109" w:rsidRPr="009356D3" w:rsidRDefault="00E06EE6" w:rsidP="00254109">
      <w:pPr>
        <w:pStyle w:val="af1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95183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</m:oMath>
    </w:p>
    <w:p w14:paraId="777CE1AB" w14:textId="432D6832" w:rsidR="005D334C" w:rsidRPr="009356D3" w:rsidRDefault="00E06EE6" w:rsidP="00254109">
      <w:pPr>
        <w:pStyle w:val="af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=9*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+8*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11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138636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F426A2" w:rsidRPr="009356D3">
        <w:rPr>
          <w:rFonts w:eastAsiaTheme="minorEastAsia"/>
          <w:lang w:val="en-US"/>
        </w:rPr>
        <w:t xml:space="preserve"> </w:t>
      </w:r>
    </w:p>
    <w:p w14:paraId="73BB4C46" w14:textId="6F921AC4" w:rsidR="00F426A2" w:rsidRPr="009356D3" w:rsidRDefault="00E06EE6" w:rsidP="009D14AD">
      <w:pPr>
        <w:pStyle w:val="af1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138636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</m:oMath>
      <w:r w:rsidR="00F426A2" w:rsidRPr="009356D3">
        <w:rPr>
          <w:rFonts w:eastAsiaTheme="minorEastAsia"/>
          <w:i/>
          <w:lang w:val="en-US"/>
        </w:rPr>
        <w:t xml:space="preserve"> </w:t>
      </w:r>
    </w:p>
    <w:p w14:paraId="5319D53A" w14:textId="21A2F127" w:rsidR="009D14AD" w:rsidRPr="009356D3" w:rsidRDefault="009D14AD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 xml:space="preserve">138636 / 9 = </w:t>
      </w:r>
      <w:r w:rsidR="00454604" w:rsidRPr="009356D3">
        <w:rPr>
          <w:rFonts w:eastAsiaTheme="minorEastAsia"/>
          <w:iCs/>
          <w:lang w:val="en-US"/>
        </w:rPr>
        <w:t>15404</w:t>
      </w:r>
      <w:r w:rsidR="007157BA"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 xml:space="preserve">138636 % 9 = </w:t>
      </w:r>
      <w:r w:rsidR="007943CC" w:rsidRPr="009356D3">
        <w:rPr>
          <w:rFonts w:eastAsiaTheme="minorEastAsia"/>
          <w:iCs/>
          <w:lang w:val="en-US"/>
        </w:rPr>
        <w:t>0</w:t>
      </w:r>
    </w:p>
    <w:p w14:paraId="4034E19A" w14:textId="644322BC" w:rsidR="00454604" w:rsidRPr="009356D3" w:rsidRDefault="00454604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>15404 / 9 = 1711</w:t>
      </w:r>
      <w:r w:rsidR="007157BA"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>15404 % 9</w:t>
      </w:r>
      <w:r w:rsidR="007943CC" w:rsidRPr="009356D3">
        <w:rPr>
          <w:rFonts w:eastAsiaTheme="minorEastAsia"/>
          <w:iCs/>
          <w:lang w:val="en-US"/>
        </w:rPr>
        <w:t xml:space="preserve"> = 5</w:t>
      </w:r>
    </w:p>
    <w:p w14:paraId="34C8B27C" w14:textId="0C619CCC" w:rsidR="00454604" w:rsidRPr="009356D3" w:rsidRDefault="00454604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>1711 / 9 = 190</w:t>
      </w:r>
      <w:r w:rsidR="007157BA" w:rsidRPr="009356D3">
        <w:rPr>
          <w:rFonts w:eastAsiaTheme="minorEastAsia"/>
          <w:iCs/>
          <w:lang w:val="en-US"/>
        </w:rPr>
        <w:tab/>
      </w:r>
      <w:r w:rsidR="007157BA"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>1711 % 9</w:t>
      </w:r>
      <w:r w:rsidR="007943CC" w:rsidRPr="009356D3">
        <w:rPr>
          <w:rFonts w:eastAsiaTheme="minorEastAsia"/>
          <w:iCs/>
          <w:lang w:val="en-US"/>
        </w:rPr>
        <w:t xml:space="preserve"> = 1</w:t>
      </w:r>
    </w:p>
    <w:p w14:paraId="3145609B" w14:textId="05BF2320" w:rsidR="007157BA" w:rsidRPr="009356D3" w:rsidRDefault="007157BA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>190 / 9 = 21</w:t>
      </w:r>
      <w:r w:rsidRPr="009356D3">
        <w:rPr>
          <w:rFonts w:eastAsiaTheme="minorEastAsia"/>
          <w:iCs/>
          <w:lang w:val="en-US"/>
        </w:rPr>
        <w:tab/>
      </w:r>
      <w:r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>190 % 9</w:t>
      </w:r>
      <w:r w:rsidR="008C4E0A" w:rsidRPr="009356D3">
        <w:rPr>
          <w:rFonts w:eastAsiaTheme="minorEastAsia"/>
          <w:iCs/>
          <w:lang w:val="en-US"/>
        </w:rPr>
        <w:t xml:space="preserve"> = 1</w:t>
      </w:r>
    </w:p>
    <w:p w14:paraId="58AD6CC5" w14:textId="465C0F23" w:rsidR="007157BA" w:rsidRPr="009356D3" w:rsidRDefault="007157BA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>21 / 9 = 2</w:t>
      </w:r>
      <w:r w:rsidRPr="009356D3">
        <w:rPr>
          <w:rFonts w:eastAsiaTheme="minorEastAsia"/>
          <w:iCs/>
          <w:lang w:val="en-US"/>
        </w:rPr>
        <w:tab/>
      </w:r>
      <w:r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>21 % 9</w:t>
      </w:r>
      <w:r w:rsidR="008C4E0A" w:rsidRPr="009356D3">
        <w:rPr>
          <w:rFonts w:eastAsiaTheme="minorEastAsia"/>
          <w:iCs/>
          <w:lang w:val="en-US"/>
        </w:rPr>
        <w:t xml:space="preserve"> = 3</w:t>
      </w:r>
    </w:p>
    <w:p w14:paraId="0C96B888" w14:textId="01148B75" w:rsidR="007157BA" w:rsidRPr="009356D3" w:rsidRDefault="007157BA" w:rsidP="009D14AD">
      <w:pPr>
        <w:pStyle w:val="af1"/>
        <w:rPr>
          <w:rFonts w:eastAsiaTheme="minorEastAsia"/>
          <w:iCs/>
          <w:lang w:val="en-US"/>
        </w:rPr>
      </w:pPr>
      <w:r w:rsidRPr="009356D3">
        <w:rPr>
          <w:rFonts w:eastAsiaTheme="minorEastAsia"/>
          <w:iCs/>
          <w:lang w:val="en-US"/>
        </w:rPr>
        <w:t>2 / 9 = 0</w:t>
      </w:r>
      <w:r w:rsidRPr="009356D3">
        <w:rPr>
          <w:rFonts w:eastAsiaTheme="minorEastAsia"/>
          <w:iCs/>
          <w:lang w:val="en-US"/>
        </w:rPr>
        <w:tab/>
      </w:r>
      <w:r w:rsidRPr="009356D3">
        <w:rPr>
          <w:rFonts w:eastAsiaTheme="minorEastAsia"/>
          <w:iCs/>
          <w:lang w:val="en-US"/>
        </w:rPr>
        <w:tab/>
      </w:r>
      <w:r w:rsidR="00132B57" w:rsidRPr="009356D3">
        <w:rPr>
          <w:rFonts w:eastAsiaTheme="minorEastAsia"/>
          <w:iCs/>
          <w:lang w:val="en-US"/>
        </w:rPr>
        <w:t>2 % 9 = 2</w:t>
      </w:r>
    </w:p>
    <w:p w14:paraId="0C36C8D8" w14:textId="77777777" w:rsidR="00AD3B2F" w:rsidRPr="009356D3" w:rsidRDefault="00AD3B2F" w:rsidP="009D14AD">
      <w:pPr>
        <w:pStyle w:val="af1"/>
        <w:rPr>
          <w:rFonts w:eastAsiaTheme="minorEastAsia"/>
          <w:iCs/>
          <w:lang w:val="en-US"/>
        </w:rPr>
      </w:pPr>
    </w:p>
    <w:p w14:paraId="087CC2CB" w14:textId="6C04C706" w:rsidR="008C4E0A" w:rsidRPr="009356D3" w:rsidRDefault="00E06EE6" w:rsidP="009D14AD">
      <w:pPr>
        <w:pStyle w:val="af1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95183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231150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sub>
        </m:sSub>
      </m:oMath>
      <w:r w:rsidR="00AD3B2F" w:rsidRPr="009356D3">
        <w:rPr>
          <w:rFonts w:eastAsiaTheme="minorEastAsia"/>
          <w:b/>
          <w:bCs/>
          <w:lang w:val="en-US"/>
        </w:rPr>
        <w:t xml:space="preserve"> </w:t>
      </w:r>
    </w:p>
    <w:p w14:paraId="7A4A27DB" w14:textId="21F2C3AB" w:rsidR="003D7F0D" w:rsidRPr="009356D3" w:rsidRDefault="00E06EE6" w:rsidP="003D7F0D">
      <w:pPr>
        <w:pStyle w:val="af1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65</m:t>
            </m:r>
            <m:r>
              <w:rPr>
                <w:rFonts w:ascii="Cambria Math" w:hAnsi="Cambria Math"/>
                <w:lang w:val="en-US"/>
              </w:rPr>
              <m:t>, 94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23A45CFC" w14:textId="7B615368" w:rsidR="00D164C0" w:rsidRPr="009356D3" w:rsidRDefault="00D164C0" w:rsidP="00D164C0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>Вычисляем целую часть</w:t>
      </w:r>
      <w:r w:rsidRPr="00FB1143">
        <w:rPr>
          <w:rFonts w:eastAsiaTheme="minorEastAsia"/>
        </w:rPr>
        <w:t xml:space="preserve">: </w:t>
      </w:r>
    </w:p>
    <w:p w14:paraId="5FC9AFCB" w14:textId="098701BD" w:rsidR="00EB75F8" w:rsidRPr="00FB1143" w:rsidRDefault="00EB75F8" w:rsidP="00D164C0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 xml:space="preserve">65 </w:t>
      </w:r>
      <w:r w:rsidRPr="00FB1143">
        <w:rPr>
          <w:rFonts w:eastAsiaTheme="minorEastAsia"/>
        </w:rPr>
        <w:t>/ 2 = 32</w:t>
      </w:r>
      <w:r w:rsidRPr="00FB1143">
        <w:rPr>
          <w:rFonts w:eastAsiaTheme="minorEastAsia"/>
        </w:rPr>
        <w:tab/>
        <w:t>65 % 2 = 1</w:t>
      </w:r>
    </w:p>
    <w:p w14:paraId="1B5A5726" w14:textId="25D90A2E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32 / 2 = 16</w:t>
      </w:r>
      <w:r w:rsidRPr="00FB1143">
        <w:rPr>
          <w:rFonts w:eastAsiaTheme="minorEastAsia"/>
        </w:rPr>
        <w:tab/>
        <w:t>32 % 2 = 0</w:t>
      </w:r>
    </w:p>
    <w:p w14:paraId="12683F6F" w14:textId="58FCF58A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16 / 2 = 8</w:t>
      </w:r>
      <w:r w:rsidRPr="00FB1143">
        <w:rPr>
          <w:rFonts w:eastAsiaTheme="minorEastAsia"/>
        </w:rPr>
        <w:tab/>
        <w:t>16 % 2 = 0</w:t>
      </w:r>
    </w:p>
    <w:p w14:paraId="7B64964E" w14:textId="2D54928A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8 / 2 = 4</w:t>
      </w:r>
      <w:r w:rsidRPr="00FB1143">
        <w:rPr>
          <w:rFonts w:eastAsiaTheme="minorEastAsia"/>
        </w:rPr>
        <w:tab/>
        <w:t>8 % 2 = 0</w:t>
      </w:r>
    </w:p>
    <w:p w14:paraId="208683BD" w14:textId="233A9DC6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4 / 2 = 2</w:t>
      </w:r>
      <w:r w:rsidRPr="00FB1143">
        <w:rPr>
          <w:rFonts w:eastAsiaTheme="minorEastAsia"/>
        </w:rPr>
        <w:tab/>
        <w:t>4 % 2 = 0</w:t>
      </w:r>
    </w:p>
    <w:p w14:paraId="1AC37B71" w14:textId="727FB4C6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2 / 2 = 1</w:t>
      </w:r>
      <w:r w:rsidRPr="00FB1143">
        <w:rPr>
          <w:rFonts w:eastAsiaTheme="minorEastAsia"/>
        </w:rPr>
        <w:tab/>
        <w:t>2 % 2 = 0</w:t>
      </w:r>
    </w:p>
    <w:p w14:paraId="2846FE00" w14:textId="09E105D8" w:rsidR="00EB75F8" w:rsidRPr="00FB1143" w:rsidRDefault="00EB75F8" w:rsidP="00D164C0">
      <w:pPr>
        <w:pStyle w:val="af1"/>
        <w:rPr>
          <w:rFonts w:eastAsiaTheme="minorEastAsia"/>
        </w:rPr>
      </w:pPr>
      <w:r w:rsidRPr="00FB1143">
        <w:rPr>
          <w:rFonts w:eastAsiaTheme="minorEastAsia"/>
        </w:rPr>
        <w:t>1 / 2 = 0</w:t>
      </w:r>
      <w:r w:rsidR="00174A76" w:rsidRPr="00FB1143">
        <w:rPr>
          <w:rFonts w:eastAsiaTheme="minorEastAsia"/>
        </w:rPr>
        <w:tab/>
        <w:t>1 % 2 = 1</w:t>
      </w:r>
    </w:p>
    <w:p w14:paraId="127E274A" w14:textId="57CC28FC" w:rsidR="00174A76" w:rsidRPr="009356D3" w:rsidRDefault="00174A76" w:rsidP="00174A76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>Вычисляем дробную часть</w:t>
      </w:r>
      <w:r w:rsidRPr="00FB1143">
        <w:rPr>
          <w:rFonts w:eastAsiaTheme="minorEastAsia"/>
        </w:rPr>
        <w:t xml:space="preserve">: </w:t>
      </w:r>
    </w:p>
    <w:p w14:paraId="18A9EBA4" w14:textId="5A953E22" w:rsidR="00174A76" w:rsidRPr="009356D3" w:rsidRDefault="006F4067" w:rsidP="00D164C0">
      <w:pPr>
        <w:pStyle w:val="af1"/>
        <w:rPr>
          <w:rFonts w:eastAsiaTheme="minorEastAsia"/>
          <w:iCs/>
        </w:rPr>
      </w:pPr>
      <w:r w:rsidRPr="009356D3">
        <w:rPr>
          <w:rFonts w:eastAsiaTheme="minorEastAsia"/>
          <w:iCs/>
        </w:rPr>
        <w:t xml:space="preserve">0.94 * 2 = </w:t>
      </w:r>
      <w:r w:rsidR="004F1375" w:rsidRPr="009356D3">
        <w:rPr>
          <w:rFonts w:eastAsiaTheme="minorEastAsia"/>
          <w:iCs/>
        </w:rPr>
        <w:t>1.88</w:t>
      </w:r>
      <w:r w:rsidR="004F1375" w:rsidRPr="009356D3">
        <w:rPr>
          <w:rFonts w:eastAsiaTheme="minorEastAsia"/>
          <w:iCs/>
        </w:rPr>
        <w:tab/>
      </w:r>
      <w:r w:rsidR="004F1375" w:rsidRPr="009356D3">
        <w:rPr>
          <w:rFonts w:eastAsiaTheme="minorEastAsia"/>
          <w:iCs/>
        </w:rPr>
        <w:tab/>
        <w:t>1</w:t>
      </w:r>
    </w:p>
    <w:p w14:paraId="6800EA48" w14:textId="101F8CCF" w:rsidR="00DB32AD" w:rsidRPr="009356D3" w:rsidRDefault="009D5C18" w:rsidP="00DB32AD">
      <w:pPr>
        <w:pStyle w:val="af1"/>
        <w:rPr>
          <w:rFonts w:eastAsiaTheme="minorEastAsia"/>
          <w:iCs/>
        </w:rPr>
      </w:pPr>
      <w:r w:rsidRPr="00FB1143">
        <w:rPr>
          <w:rFonts w:eastAsiaTheme="minorEastAsia"/>
          <w:iCs/>
        </w:rPr>
        <w:t>0</w:t>
      </w:r>
      <w:r w:rsidR="00DB32AD" w:rsidRPr="009356D3">
        <w:rPr>
          <w:rFonts w:eastAsiaTheme="minorEastAsia"/>
          <w:iCs/>
        </w:rPr>
        <w:t>.88 * 2 = 1.</w:t>
      </w:r>
      <w:r w:rsidR="00A11642" w:rsidRPr="00FB1143">
        <w:rPr>
          <w:rFonts w:eastAsiaTheme="minorEastAsia"/>
          <w:iCs/>
        </w:rPr>
        <w:t>76</w:t>
      </w:r>
      <w:r w:rsidR="00DB32AD" w:rsidRPr="009356D3">
        <w:rPr>
          <w:rFonts w:eastAsiaTheme="minorEastAsia"/>
          <w:iCs/>
        </w:rPr>
        <w:tab/>
      </w:r>
      <w:r w:rsidR="00DB32AD" w:rsidRPr="009356D3">
        <w:rPr>
          <w:rFonts w:eastAsiaTheme="minorEastAsia"/>
          <w:iCs/>
        </w:rPr>
        <w:tab/>
        <w:t>1</w:t>
      </w:r>
    </w:p>
    <w:p w14:paraId="6D3C2AF2" w14:textId="77777777" w:rsidR="0095466B" w:rsidRPr="00FB1143" w:rsidRDefault="00A11642" w:rsidP="00D164C0">
      <w:pPr>
        <w:pStyle w:val="af1"/>
        <w:rPr>
          <w:rFonts w:eastAsiaTheme="minorEastAsia"/>
          <w:iCs/>
        </w:rPr>
      </w:pPr>
      <w:r w:rsidRPr="00FB1143">
        <w:rPr>
          <w:rFonts w:eastAsiaTheme="minorEastAsia"/>
          <w:iCs/>
        </w:rPr>
        <w:t>0</w:t>
      </w:r>
      <w:r w:rsidRPr="009356D3">
        <w:rPr>
          <w:rFonts w:eastAsiaTheme="minorEastAsia"/>
          <w:iCs/>
        </w:rPr>
        <w:t>.</w:t>
      </w:r>
      <w:r w:rsidR="0095466B" w:rsidRPr="00FB1143">
        <w:rPr>
          <w:rFonts w:eastAsiaTheme="minorEastAsia"/>
          <w:iCs/>
        </w:rPr>
        <w:t>76</w:t>
      </w:r>
      <w:r w:rsidRPr="009356D3">
        <w:rPr>
          <w:rFonts w:eastAsiaTheme="minorEastAsia"/>
          <w:iCs/>
        </w:rPr>
        <w:t xml:space="preserve"> * 2 = 1.</w:t>
      </w:r>
      <w:r w:rsidR="0095466B" w:rsidRPr="00FB1143">
        <w:rPr>
          <w:rFonts w:eastAsiaTheme="minorEastAsia"/>
          <w:iCs/>
        </w:rPr>
        <w:t>52</w:t>
      </w:r>
      <w:r w:rsidR="0095466B" w:rsidRPr="00FB1143">
        <w:rPr>
          <w:rFonts w:eastAsiaTheme="minorEastAsia"/>
          <w:iCs/>
        </w:rPr>
        <w:tab/>
      </w:r>
      <w:r w:rsidR="0095466B" w:rsidRPr="00FB1143">
        <w:rPr>
          <w:rFonts w:eastAsiaTheme="minorEastAsia"/>
          <w:iCs/>
        </w:rPr>
        <w:tab/>
        <w:t>1</w:t>
      </w:r>
    </w:p>
    <w:p w14:paraId="165741CF" w14:textId="77777777" w:rsidR="0095466B" w:rsidRPr="00FB1143" w:rsidRDefault="0095466B" w:rsidP="00D164C0">
      <w:pPr>
        <w:pStyle w:val="af1"/>
        <w:rPr>
          <w:rFonts w:eastAsiaTheme="minorEastAsia"/>
          <w:iCs/>
        </w:rPr>
      </w:pPr>
      <w:r w:rsidRPr="00FB1143">
        <w:rPr>
          <w:rFonts w:eastAsiaTheme="minorEastAsia"/>
          <w:iCs/>
        </w:rPr>
        <w:t>0.52 * 2 = 1.04</w:t>
      </w:r>
      <w:r w:rsidRPr="00FB1143">
        <w:rPr>
          <w:rFonts w:eastAsiaTheme="minorEastAsia"/>
          <w:iCs/>
        </w:rPr>
        <w:tab/>
      </w:r>
      <w:r w:rsidRPr="00FB1143">
        <w:rPr>
          <w:rFonts w:eastAsiaTheme="minorEastAsia"/>
          <w:iCs/>
        </w:rPr>
        <w:tab/>
        <w:t>1</w:t>
      </w:r>
    </w:p>
    <w:p w14:paraId="5EB76571" w14:textId="77777777" w:rsidR="001B717A" w:rsidRPr="00FB1143" w:rsidRDefault="00CB766E" w:rsidP="00D164C0">
      <w:pPr>
        <w:pStyle w:val="af1"/>
        <w:rPr>
          <w:rFonts w:eastAsiaTheme="minorEastAsia"/>
          <w:iCs/>
        </w:rPr>
      </w:pPr>
      <w:r w:rsidRPr="00FB1143">
        <w:rPr>
          <w:rFonts w:eastAsiaTheme="minorEastAsia"/>
          <w:iCs/>
        </w:rPr>
        <w:t>0.04 * 2 = 0.08</w:t>
      </w:r>
      <w:r w:rsidRPr="00FB1143">
        <w:rPr>
          <w:rFonts w:eastAsiaTheme="minorEastAsia"/>
          <w:iCs/>
        </w:rPr>
        <w:tab/>
      </w:r>
      <w:r w:rsidRPr="00FB1143">
        <w:rPr>
          <w:rFonts w:eastAsiaTheme="minorEastAsia"/>
          <w:iCs/>
        </w:rPr>
        <w:tab/>
        <w:t>0</w:t>
      </w:r>
    </w:p>
    <w:p w14:paraId="03F45B51" w14:textId="77777777" w:rsidR="001B717A" w:rsidRPr="00FB1143" w:rsidRDefault="001B717A" w:rsidP="00D164C0">
      <w:pPr>
        <w:pStyle w:val="af1"/>
        <w:rPr>
          <w:rFonts w:eastAsiaTheme="minorEastAsia"/>
          <w:iCs/>
        </w:rPr>
      </w:pPr>
    </w:p>
    <w:p w14:paraId="2A7D87A1" w14:textId="25B8F9E7" w:rsidR="004F1375" w:rsidRPr="00FB1143" w:rsidRDefault="00E06EE6" w:rsidP="00D164C0">
      <w:pPr>
        <w:pStyle w:val="af1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65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94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1000001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11110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A5683" w:rsidRPr="00FB1143">
        <w:rPr>
          <w:rFonts w:eastAsiaTheme="minorEastAsia"/>
          <w:b/>
          <w:bCs/>
          <w:iCs/>
        </w:rPr>
        <w:t xml:space="preserve"> </w:t>
      </w:r>
    </w:p>
    <w:p w14:paraId="7E9D49F9" w14:textId="79FA832B" w:rsidR="00D87F68" w:rsidRPr="009356D3" w:rsidRDefault="00E06EE6" w:rsidP="00D87F68">
      <w:pPr>
        <w:pStyle w:val="af1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DE,86 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A87109E" w14:textId="41277C6F" w:rsidR="00CA4257" w:rsidRPr="009356D3" w:rsidRDefault="00CA4257" w:rsidP="00CA4257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>Вычисляем целую часть</w:t>
      </w:r>
      <w:r w:rsidRPr="00FB1143">
        <w:rPr>
          <w:rFonts w:eastAsiaTheme="minorEastAsia"/>
        </w:rPr>
        <w:t xml:space="preserve">: </w:t>
      </w:r>
    </w:p>
    <w:p w14:paraId="73591EA6" w14:textId="61B446FC" w:rsidR="00F21DFA" w:rsidRPr="00FB1143" w:rsidRDefault="00E06EE6" w:rsidP="00F21DF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1101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2785D" w:rsidRPr="00FB1143">
        <w:rPr>
          <w:rFonts w:eastAsiaTheme="minorEastAsia"/>
          <w:i/>
          <w:iCs/>
        </w:rPr>
        <w:t xml:space="preserve"> </w:t>
      </w:r>
    </w:p>
    <w:p w14:paraId="0BF9791E" w14:textId="596F988B" w:rsidR="00B2785D" w:rsidRPr="00FB1143" w:rsidRDefault="00E06EE6" w:rsidP="00B2785D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2785D" w:rsidRPr="00FB1143">
        <w:rPr>
          <w:rFonts w:eastAsiaTheme="minorEastAsia"/>
          <w:i/>
          <w:iCs/>
        </w:rPr>
        <w:t xml:space="preserve"> </w:t>
      </w:r>
    </w:p>
    <w:p w14:paraId="7E9C8AD4" w14:textId="72C1408A" w:rsidR="00B2785D" w:rsidRPr="009356D3" w:rsidRDefault="008C357A" w:rsidP="008C357A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 xml:space="preserve">Вычисляем дробную часть: </w:t>
      </w:r>
    </w:p>
    <w:p w14:paraId="05FB0F86" w14:textId="6CE38BC0" w:rsidR="008C357A" w:rsidRPr="009356D3" w:rsidRDefault="00E06EE6" w:rsidP="008C357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8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357A" w:rsidRPr="009356D3">
        <w:rPr>
          <w:rFonts w:eastAsiaTheme="minorEastAsia"/>
          <w:i/>
          <w:iCs/>
        </w:rPr>
        <w:t xml:space="preserve"> </w:t>
      </w:r>
    </w:p>
    <w:p w14:paraId="0B8F3DC8" w14:textId="684AF176" w:rsidR="008C357A" w:rsidRPr="009356D3" w:rsidRDefault="00E06EE6" w:rsidP="008C357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6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0110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357A" w:rsidRPr="009356D3">
        <w:rPr>
          <w:rFonts w:eastAsiaTheme="minorEastAsia"/>
          <w:i/>
          <w:iCs/>
        </w:rPr>
        <w:t xml:space="preserve"> </w:t>
      </w:r>
    </w:p>
    <w:p w14:paraId="65BA35C9" w14:textId="11378F59" w:rsidR="00EA1B42" w:rsidRPr="009356D3" w:rsidRDefault="00E06EE6" w:rsidP="00B64350">
      <w:pPr>
        <w:pStyle w:val="af1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DE,86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11011110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10000110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A1B42" w:rsidRPr="009356D3">
        <w:rPr>
          <w:rFonts w:eastAsiaTheme="minorEastAsia"/>
          <w:b/>
          <w:bCs/>
          <w:i/>
        </w:rPr>
        <w:t xml:space="preserve"> </w:t>
      </w:r>
    </w:p>
    <w:p w14:paraId="5C1425C2" w14:textId="61EB215F" w:rsidR="00B2785D" w:rsidRPr="009356D3" w:rsidRDefault="00E06EE6" w:rsidP="00027F61">
      <w:pPr>
        <w:pStyle w:val="af1"/>
        <w:numPr>
          <w:ilvl w:val="0"/>
          <w:numId w:val="3"/>
        </w:num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10, 55 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77D5441" w14:textId="77777777" w:rsidR="005D176A" w:rsidRPr="009356D3" w:rsidRDefault="005D176A" w:rsidP="005D176A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lastRenderedPageBreak/>
        <w:t>Вычисляем целую часть</w:t>
      </w:r>
      <w:r w:rsidRPr="00FB1143">
        <w:rPr>
          <w:rFonts w:eastAsiaTheme="minorEastAsia"/>
        </w:rPr>
        <w:t xml:space="preserve">: </w:t>
      </w:r>
    </w:p>
    <w:p w14:paraId="3E160D84" w14:textId="6B3CE0D5" w:rsidR="005D176A" w:rsidRPr="00FB1143" w:rsidRDefault="00E06EE6" w:rsidP="005D176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76A" w:rsidRPr="00FB1143">
        <w:rPr>
          <w:rFonts w:eastAsiaTheme="minorEastAsia"/>
          <w:i/>
          <w:iCs/>
        </w:rPr>
        <w:t xml:space="preserve"> </w:t>
      </w:r>
    </w:p>
    <w:p w14:paraId="6F115ADD" w14:textId="4B323500" w:rsidR="005D176A" w:rsidRPr="00FB1143" w:rsidRDefault="00E06EE6" w:rsidP="005D176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76A" w:rsidRPr="00FB1143">
        <w:rPr>
          <w:rFonts w:eastAsiaTheme="minorEastAsia"/>
          <w:i/>
          <w:iCs/>
        </w:rPr>
        <w:t xml:space="preserve"> </w:t>
      </w:r>
    </w:p>
    <w:p w14:paraId="07D7CF4B" w14:textId="77777777" w:rsidR="005D176A" w:rsidRPr="009356D3" w:rsidRDefault="005D176A" w:rsidP="005D176A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 xml:space="preserve">Вычисляем дробную часть: </w:t>
      </w:r>
    </w:p>
    <w:p w14:paraId="7D381F39" w14:textId="52FAB15C" w:rsidR="005D176A" w:rsidRPr="009356D3" w:rsidRDefault="00E06EE6" w:rsidP="005D176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5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76A" w:rsidRPr="009356D3">
        <w:rPr>
          <w:rFonts w:eastAsiaTheme="minorEastAsia"/>
          <w:i/>
          <w:iCs/>
        </w:rPr>
        <w:t xml:space="preserve"> </w:t>
      </w:r>
    </w:p>
    <w:p w14:paraId="3A4566B0" w14:textId="13814EF9" w:rsidR="005D176A" w:rsidRPr="00FB1143" w:rsidRDefault="00E06EE6" w:rsidP="005D176A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5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76A" w:rsidRPr="00FB1143">
        <w:rPr>
          <w:rFonts w:eastAsiaTheme="minorEastAsia"/>
          <w:i/>
          <w:iCs/>
        </w:rPr>
        <w:t xml:space="preserve"> </w:t>
      </w:r>
    </w:p>
    <w:p w14:paraId="04CE5CD7" w14:textId="4CF05745" w:rsidR="005D176A" w:rsidRPr="009356D3" w:rsidRDefault="00E06EE6" w:rsidP="005D176A">
      <w:pPr>
        <w:pStyle w:val="af1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10, 55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1000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011011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5D176A" w:rsidRPr="009356D3">
        <w:rPr>
          <w:rFonts w:eastAsiaTheme="minorEastAsia"/>
          <w:b/>
          <w:bCs/>
          <w:i/>
        </w:rPr>
        <w:t xml:space="preserve"> </w:t>
      </w:r>
    </w:p>
    <w:p w14:paraId="146C22B7" w14:textId="645F0415" w:rsidR="005D176A" w:rsidRPr="009356D3" w:rsidRDefault="00E06EE6" w:rsidP="008E471E">
      <w:pPr>
        <w:pStyle w:val="af1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0,110001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</w:p>
    <w:p w14:paraId="7DAF2363" w14:textId="77777777" w:rsidR="008E471E" w:rsidRPr="009356D3" w:rsidRDefault="008E471E" w:rsidP="008E471E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>Вычисляем целую часть</w:t>
      </w:r>
      <w:r w:rsidRPr="00FB1143">
        <w:rPr>
          <w:rFonts w:eastAsiaTheme="minorEastAsia"/>
        </w:rPr>
        <w:t xml:space="preserve">: </w:t>
      </w:r>
    </w:p>
    <w:p w14:paraId="2F5030BB" w14:textId="0E87AD19" w:rsidR="008E471E" w:rsidRPr="00FB1143" w:rsidRDefault="00E06EE6" w:rsidP="005B6CBC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8E471E" w:rsidRPr="00FB1143">
        <w:rPr>
          <w:rFonts w:eastAsiaTheme="minorEastAsia"/>
          <w:i/>
          <w:iCs/>
        </w:rPr>
        <w:t xml:space="preserve"> </w:t>
      </w:r>
    </w:p>
    <w:p w14:paraId="326A3CAB" w14:textId="77777777" w:rsidR="008E471E" w:rsidRPr="009356D3" w:rsidRDefault="008E471E" w:rsidP="008E471E">
      <w:pPr>
        <w:pStyle w:val="af1"/>
        <w:rPr>
          <w:rFonts w:eastAsiaTheme="minorEastAsia"/>
        </w:rPr>
      </w:pPr>
      <w:r w:rsidRPr="009356D3">
        <w:rPr>
          <w:rFonts w:eastAsiaTheme="minorEastAsia"/>
        </w:rPr>
        <w:t xml:space="preserve">Вычисляем дробную часть: </w:t>
      </w:r>
    </w:p>
    <w:p w14:paraId="30A63195" w14:textId="21DC049E" w:rsidR="008E471E" w:rsidRPr="009356D3" w:rsidRDefault="00E06EE6" w:rsidP="008E471E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8E471E" w:rsidRPr="009356D3">
        <w:rPr>
          <w:rFonts w:eastAsiaTheme="minorEastAsia"/>
          <w:i/>
          <w:iCs/>
        </w:rPr>
        <w:t xml:space="preserve"> </w:t>
      </w:r>
    </w:p>
    <w:p w14:paraId="72C8E336" w14:textId="2B058BEE" w:rsidR="008E471E" w:rsidRPr="00FB1143" w:rsidRDefault="00E06EE6" w:rsidP="008E471E">
      <w:pPr>
        <w:pStyle w:val="af1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0100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8E471E" w:rsidRPr="00FB1143">
        <w:rPr>
          <w:rFonts w:eastAsiaTheme="minorEastAsia"/>
          <w:i/>
          <w:iCs/>
        </w:rPr>
        <w:t xml:space="preserve"> </w:t>
      </w:r>
    </w:p>
    <w:p w14:paraId="70C0C922" w14:textId="47C17551" w:rsidR="00660200" w:rsidRPr="0065700B" w:rsidRDefault="00E06EE6" w:rsidP="00660200">
      <w:pPr>
        <w:pStyle w:val="af1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0,110001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660200" w:rsidRPr="0065700B">
        <w:rPr>
          <w:rFonts w:eastAsiaTheme="minorEastAsia"/>
          <w:b/>
          <w:bCs/>
          <w:i/>
        </w:rPr>
        <w:t xml:space="preserve"> </w:t>
      </w:r>
    </w:p>
    <w:p w14:paraId="0ED5F956" w14:textId="5327328C" w:rsidR="00660200" w:rsidRDefault="00E06EE6" w:rsidP="00B7547E">
      <w:pPr>
        <w:pStyle w:val="af1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0,101011 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21CB176D" w14:textId="05420BEA" w:rsidR="00B7547E" w:rsidRPr="00380AC3" w:rsidRDefault="00E06EE6" w:rsidP="00B7547E">
      <w:pPr>
        <w:pStyle w:val="af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0,101011 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0,76563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51CFB792" w14:textId="737D54B0" w:rsidR="00380AC3" w:rsidRPr="00FB1143" w:rsidRDefault="00E06EE6" w:rsidP="00B7547E">
      <w:pPr>
        <w:pStyle w:val="af1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0,101011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0,76563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 w:rsidR="00380AC3" w:rsidRPr="00FB1143">
        <w:rPr>
          <w:rFonts w:eastAsiaTheme="minorEastAsia"/>
          <w:b/>
          <w:bCs/>
          <w:i/>
        </w:rPr>
        <w:t xml:space="preserve"> </w:t>
      </w:r>
    </w:p>
    <w:p w14:paraId="2C2C85E7" w14:textId="4876BF9C" w:rsidR="008E471E" w:rsidRPr="005B78E5" w:rsidRDefault="00E06EE6" w:rsidP="008B2C03">
      <w:pPr>
        <w:pStyle w:val="af1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DE,EF 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5C1B97FE" w14:textId="2BAE8AAD" w:rsidR="00782587" w:rsidRPr="005B78E5" w:rsidRDefault="00E06EE6" w:rsidP="00782587">
      <w:pPr>
        <w:pStyle w:val="af1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DE,EF 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>=13*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+14*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+14*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222, 93359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782587">
        <w:rPr>
          <w:rFonts w:eastAsiaTheme="minorEastAsia"/>
          <w:lang w:val="en-US"/>
        </w:rPr>
        <w:t xml:space="preserve"> </w:t>
      </w:r>
    </w:p>
    <w:p w14:paraId="0EA1AA1A" w14:textId="3D4A6E41" w:rsidR="005B78E5" w:rsidRDefault="00E06EE6" w:rsidP="005B78E5">
      <w:pPr>
        <w:pStyle w:val="af1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DE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EF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222, 93359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2C75FC" w:rsidRPr="002C75FC">
        <w:rPr>
          <w:rFonts w:eastAsiaTheme="minorEastAsia"/>
          <w:b/>
          <w:bCs/>
          <w:lang w:val="en-US"/>
        </w:rPr>
        <w:t xml:space="preserve"> </w:t>
      </w:r>
    </w:p>
    <w:p w14:paraId="6B748AE7" w14:textId="7E1DA414" w:rsidR="002C75FC" w:rsidRPr="001A40BB" w:rsidRDefault="00E06EE6" w:rsidP="001A40BB">
      <w:pPr>
        <w:pStyle w:val="af1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45 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Fib</m:t>
            </m:r>
          </m:sub>
        </m:sSub>
      </m:oMath>
    </w:p>
    <w:p w14:paraId="522C9E1B" w14:textId="5E83A41D" w:rsidR="001A40BB" w:rsidRDefault="003A21D6" w:rsidP="001A40BB">
      <w:pPr>
        <w:pStyle w:val="af1"/>
        <w:rPr>
          <w:rFonts w:eastAsiaTheme="minorEastAsia"/>
        </w:rPr>
      </w:pPr>
      <w:r>
        <w:rPr>
          <w:rFonts w:eastAsiaTheme="minorEastAsia"/>
          <w:lang w:val="en-US"/>
        </w:rPr>
        <w:t xml:space="preserve">45 </w:t>
      </w:r>
      <w:r w:rsidR="00841094">
        <w:rPr>
          <w:rFonts w:eastAsiaTheme="minorEastAsia"/>
        </w:rPr>
        <w:t>– 34 = 11</w:t>
      </w:r>
      <w:r w:rsidR="00BB5FC4">
        <w:rPr>
          <w:rFonts w:eastAsiaTheme="minorEastAsia"/>
        </w:rPr>
        <w:t xml:space="preserve"> </w:t>
      </w:r>
    </w:p>
    <w:p w14:paraId="4884202C" w14:textId="41B445D6" w:rsidR="00BB5FC4" w:rsidRDefault="00BB5FC4" w:rsidP="001A40BB">
      <w:pPr>
        <w:pStyle w:val="af1"/>
        <w:rPr>
          <w:rFonts w:eastAsiaTheme="minorEastAsia"/>
        </w:rPr>
      </w:pPr>
      <w:r>
        <w:rPr>
          <w:rFonts w:eastAsiaTheme="minorEastAsia"/>
        </w:rPr>
        <w:t>11 – 8 = 3</w:t>
      </w:r>
      <w:r w:rsidR="001026FC">
        <w:rPr>
          <w:rFonts w:eastAsiaTheme="minorEastAsia"/>
        </w:rPr>
        <w:t xml:space="preserve"> </w:t>
      </w:r>
    </w:p>
    <w:p w14:paraId="748E4B7D" w14:textId="3BE801FA" w:rsidR="00BB5FC4" w:rsidRDefault="00BB5FC4" w:rsidP="001A40BB">
      <w:pPr>
        <w:pStyle w:val="af1"/>
        <w:rPr>
          <w:rFonts w:eastAsiaTheme="minorEastAsia"/>
        </w:rPr>
      </w:pPr>
      <w:r>
        <w:rPr>
          <w:rFonts w:eastAsiaTheme="minorEastAsia"/>
        </w:rPr>
        <w:t>3  - 3 = 0</w:t>
      </w:r>
    </w:p>
    <w:p w14:paraId="4EA0A87D" w14:textId="727E7D5E" w:rsidR="006D6AE3" w:rsidRDefault="00E06EE6" w:rsidP="001A40BB">
      <w:pPr>
        <w:pStyle w:val="af1"/>
        <w:rPr>
          <w:rFonts w:eastAsiaTheme="minorEastAsia"/>
          <w:b/>
          <w:bCs/>
          <w:i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45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0010100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Fib</m:t>
            </m:r>
          </m:sub>
        </m:sSub>
      </m:oMath>
      <w:r w:rsidR="00961013" w:rsidRPr="00961013">
        <w:rPr>
          <w:rFonts w:eastAsiaTheme="minorEastAsia"/>
          <w:b/>
          <w:bCs/>
          <w:i/>
          <w:lang w:val="en-US"/>
        </w:rPr>
        <w:t xml:space="preserve"> </w:t>
      </w:r>
    </w:p>
    <w:p w14:paraId="799C8052" w14:textId="19E6F5AA" w:rsidR="00961013" w:rsidRPr="00765C3B" w:rsidRDefault="00E06EE6" w:rsidP="00961013">
      <w:pPr>
        <w:pStyle w:val="af1"/>
        <w:numPr>
          <w:ilvl w:val="0"/>
          <w:numId w:val="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258 </m:t>
            </m:r>
          </m:e>
          <m:sub>
            <m:r>
              <w:rPr>
                <w:rFonts w:ascii="Cambria Math" w:hAnsi="Cambria Math"/>
                <w:lang w:val="en-US"/>
              </w:rPr>
              <m:t>-10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2C701E3D" w14:textId="12F0FAAE" w:rsidR="00765C3B" w:rsidRPr="00984C1B" w:rsidRDefault="00E06EE6" w:rsidP="00765C3B">
      <w:pPr>
        <w:pStyle w:val="af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258 </m:t>
            </m:r>
          </m:e>
          <m:sub>
            <m:r>
              <w:rPr>
                <w:rFonts w:ascii="Cambria Math" w:hAnsi="Cambria Math"/>
                <w:lang w:val="en-US"/>
              </w:rPr>
              <m:t>-10</m:t>
            </m:r>
          </m:sub>
        </m:sSub>
        <m:r>
          <w:rPr>
            <w:rFonts w:ascii="Cambria Math" w:hAnsi="Cambria Math"/>
            <w:lang w:val="en-US"/>
          </w:rPr>
          <m:t xml:space="preserve">=-8*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+5*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-2*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-158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984C1B">
        <w:rPr>
          <w:rFonts w:eastAsiaTheme="minorEastAsia"/>
          <w:lang w:val="en-US"/>
        </w:rPr>
        <w:t xml:space="preserve"> </w:t>
      </w:r>
    </w:p>
    <w:p w14:paraId="0603524C" w14:textId="577A4294" w:rsidR="00984C1B" w:rsidRPr="00984C1B" w:rsidRDefault="00E06EE6" w:rsidP="00984C1B">
      <w:pPr>
        <w:pStyle w:val="af1"/>
        <w:rPr>
          <w:rFonts w:eastAsiaTheme="minorEastAsia"/>
          <w:b/>
          <w:bCs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258 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-158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984C1B" w:rsidRPr="00984C1B">
        <w:rPr>
          <w:rFonts w:eastAsiaTheme="minorEastAsia"/>
          <w:b/>
          <w:bCs/>
          <w:lang w:val="en-US"/>
        </w:rPr>
        <w:t xml:space="preserve"> </w:t>
      </w:r>
    </w:p>
    <w:p w14:paraId="45CADF9A" w14:textId="0DCBA89D" w:rsidR="00984C1B" w:rsidRDefault="00E06EE6" w:rsidP="00984C1B">
      <w:pPr>
        <w:pStyle w:val="af1"/>
        <w:numPr>
          <w:ilvl w:val="0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1000000010</m:t>
            </m:r>
          </m:e>
          <m:sub>
            <m:r>
              <w:rPr>
                <w:rFonts w:ascii="Cambria Math" w:hAnsi="Cambria Math"/>
                <w:lang w:val="en-US"/>
              </w:rPr>
              <m:t>Fib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591044D5" w14:textId="0771AEE0" w:rsidR="00AF30B5" w:rsidRPr="00853032" w:rsidRDefault="00E06EE6" w:rsidP="00AF30B5">
      <w:pPr>
        <w:pStyle w:val="af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1000000010</m:t>
            </m:r>
          </m:e>
          <m:sub>
            <m:r>
              <w:rPr>
                <w:rFonts w:ascii="Cambria Math" w:hAnsi="Cambria Math"/>
                <w:lang w:val="en-US"/>
              </w:rPr>
              <m:t>Fib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=89+2=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91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7340BD" w:rsidRPr="00853032">
        <w:rPr>
          <w:rFonts w:eastAsiaTheme="minorEastAsia"/>
          <w:lang w:val="en-US"/>
        </w:rPr>
        <w:t xml:space="preserve"> </w:t>
      </w:r>
    </w:p>
    <w:p w14:paraId="2F4E7C33" w14:textId="4FEC0EB6" w:rsidR="007340BD" w:rsidRPr="00853032" w:rsidRDefault="00E06EE6" w:rsidP="00AF30B5">
      <w:pPr>
        <w:pStyle w:val="af1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1000000010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Fib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91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D17BCE" w:rsidRPr="00853032">
        <w:rPr>
          <w:rFonts w:eastAsiaTheme="minorEastAsia"/>
          <w:b/>
          <w:bCs/>
          <w:lang w:val="en-US"/>
        </w:rPr>
        <w:t xml:space="preserve"> </w:t>
      </w:r>
    </w:p>
    <w:p w14:paraId="2DFD31B0" w14:textId="6B38372E" w:rsidR="00D17BCE" w:rsidRPr="0085452F" w:rsidRDefault="00E06EE6" w:rsidP="00D17BCE">
      <w:pPr>
        <w:pStyle w:val="af1"/>
        <w:numPr>
          <w:ilvl w:val="0"/>
          <w:numId w:val="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786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 xml:space="preserve">-10 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66A9DE0A" w14:textId="0994372F" w:rsidR="0085452F" w:rsidRPr="00853032" w:rsidRDefault="00E06EE6" w:rsidP="0085452F">
      <w:pPr>
        <w:pStyle w:val="af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786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-10 </m:t>
            </m:r>
          </m:sub>
        </m:sSub>
        <m:r>
          <w:rPr>
            <w:rFonts w:ascii="Cambria Math" w:hAnsi="Cambria Math"/>
          </w:rPr>
          <m:t xml:space="preserve">=-6*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+8*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-7*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374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E45C4" w:rsidRPr="00853032">
        <w:rPr>
          <w:rFonts w:eastAsiaTheme="minorEastAsia"/>
        </w:rPr>
        <w:t xml:space="preserve"> </w:t>
      </w:r>
    </w:p>
    <w:p w14:paraId="1615AE63" w14:textId="0F0CE8F3" w:rsidR="006E45C4" w:rsidRDefault="00E06EE6" w:rsidP="0085452F">
      <w:pPr>
        <w:pStyle w:val="af1"/>
        <w:rPr>
          <w:rFonts w:eastAsiaTheme="minorEastAsia"/>
          <w:b/>
          <w:bCs/>
          <w:i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786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374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="006E45C4" w:rsidRPr="00853032">
        <w:rPr>
          <w:rFonts w:eastAsiaTheme="minorEastAsia"/>
          <w:b/>
          <w:bCs/>
          <w:i/>
        </w:rPr>
        <w:t xml:space="preserve"> </w:t>
      </w:r>
    </w:p>
    <w:p w14:paraId="7D517197" w14:textId="637E0B04" w:rsidR="000F4591" w:rsidRDefault="000F4591" w:rsidP="000F4591">
      <w:pPr>
        <w:pStyle w:val="V1"/>
        <w:rPr>
          <w:rFonts w:eastAsiaTheme="minorEastAsia"/>
        </w:rPr>
      </w:pPr>
      <w:bookmarkStart w:id="2" w:name="_Toc114666975"/>
      <w:r>
        <w:rPr>
          <w:rFonts w:eastAsiaTheme="minorEastAsia"/>
        </w:rPr>
        <w:t>Вывод</w:t>
      </w:r>
      <w:bookmarkEnd w:id="2"/>
    </w:p>
    <w:p w14:paraId="75798193" w14:textId="73C70240" w:rsidR="000F4591" w:rsidRPr="000F4591" w:rsidRDefault="000F4591" w:rsidP="000F4591">
      <w:r>
        <w:t xml:space="preserve">Во время выполнения заданий я </w:t>
      </w:r>
      <w:r w:rsidR="00853032">
        <w:t>применил</w:t>
      </w:r>
      <w:r>
        <w:t xml:space="preserve"> </w:t>
      </w:r>
      <w:r w:rsidR="00580BA2">
        <w:t>множество различных систем счисления,</w:t>
      </w:r>
      <w:r w:rsidR="00E06EE6">
        <w:t xml:space="preserve"> выполнил переводы из одной систему счисления в другую.</w:t>
      </w:r>
    </w:p>
    <w:sectPr w:rsidR="000F4591" w:rsidRPr="000F4591" w:rsidSect="008F1FB3">
      <w:footerReference w:type="default" r:id="rId18"/>
      <w:footerReference w:type="first" r:id="rId1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33E3" w14:textId="77777777" w:rsidR="00046A44" w:rsidRDefault="00046A44" w:rsidP="00535759">
      <w:r>
        <w:separator/>
      </w:r>
    </w:p>
  </w:endnote>
  <w:endnote w:type="continuationSeparator" w:id="0">
    <w:p w14:paraId="7F61058E" w14:textId="77777777" w:rsidR="00046A44" w:rsidRDefault="00046A44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6E14D789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11F020" wp14:editId="4735D637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7C69B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11F020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767C69B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309D9736" w14:textId="77777777" w:rsidR="00F21F0F" w:rsidRDefault="00E06EE6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2649" w14:textId="77777777" w:rsidR="0097761C" w:rsidRDefault="008F1FB3" w:rsidP="00F30134">
    <w:pPr>
      <w:pStyle w:val="a5"/>
      <w:jc w:val="center"/>
    </w:pPr>
    <w:r>
      <w:t>Санкт-Петербург</w:t>
    </w:r>
  </w:p>
  <w:p w14:paraId="468E9669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08D7" w14:textId="77777777" w:rsidR="00046A44" w:rsidRDefault="00046A44" w:rsidP="00535759">
      <w:r>
        <w:separator/>
      </w:r>
    </w:p>
  </w:footnote>
  <w:footnote w:type="continuationSeparator" w:id="0">
    <w:p w14:paraId="32AADD95" w14:textId="77777777" w:rsidR="00046A44" w:rsidRDefault="00046A44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3B3"/>
    <w:multiLevelType w:val="hybridMultilevel"/>
    <w:tmpl w:val="BFFCD418"/>
    <w:lvl w:ilvl="0" w:tplc="FB14B63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1EB6"/>
    <w:multiLevelType w:val="hybridMultilevel"/>
    <w:tmpl w:val="F6D039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251D"/>
    <w:multiLevelType w:val="hybridMultilevel"/>
    <w:tmpl w:val="8E8AE24E"/>
    <w:lvl w:ilvl="0" w:tplc="611036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8205E"/>
    <w:multiLevelType w:val="hybridMultilevel"/>
    <w:tmpl w:val="F44A6CFE"/>
    <w:lvl w:ilvl="0" w:tplc="D046C11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255219">
    <w:abstractNumId w:val="2"/>
  </w:num>
  <w:num w:numId="2" w16cid:durableId="1903634193">
    <w:abstractNumId w:val="0"/>
  </w:num>
  <w:num w:numId="3" w16cid:durableId="1207639502">
    <w:abstractNumId w:val="3"/>
  </w:num>
  <w:num w:numId="4" w16cid:durableId="163992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4"/>
    <w:rsid w:val="00007457"/>
    <w:rsid w:val="000100DC"/>
    <w:rsid w:val="00012832"/>
    <w:rsid w:val="000246A7"/>
    <w:rsid w:val="00027F61"/>
    <w:rsid w:val="00040D39"/>
    <w:rsid w:val="00046A44"/>
    <w:rsid w:val="00050636"/>
    <w:rsid w:val="00057A8B"/>
    <w:rsid w:val="00064E59"/>
    <w:rsid w:val="00070118"/>
    <w:rsid w:val="00084218"/>
    <w:rsid w:val="00087715"/>
    <w:rsid w:val="0009456C"/>
    <w:rsid w:val="000A2003"/>
    <w:rsid w:val="000A36A3"/>
    <w:rsid w:val="000A6E4B"/>
    <w:rsid w:val="000B79C4"/>
    <w:rsid w:val="000B7CAF"/>
    <w:rsid w:val="000F4591"/>
    <w:rsid w:val="000F510F"/>
    <w:rsid w:val="00101BF9"/>
    <w:rsid w:val="001026FC"/>
    <w:rsid w:val="00105007"/>
    <w:rsid w:val="0010527B"/>
    <w:rsid w:val="00110B40"/>
    <w:rsid w:val="00113FDE"/>
    <w:rsid w:val="00120A96"/>
    <w:rsid w:val="00127F4C"/>
    <w:rsid w:val="00132B57"/>
    <w:rsid w:val="00133BE0"/>
    <w:rsid w:val="0013608A"/>
    <w:rsid w:val="001377AB"/>
    <w:rsid w:val="001475EB"/>
    <w:rsid w:val="00161165"/>
    <w:rsid w:val="00172272"/>
    <w:rsid w:val="00174A76"/>
    <w:rsid w:val="0018478F"/>
    <w:rsid w:val="00196C1C"/>
    <w:rsid w:val="001A40BB"/>
    <w:rsid w:val="001A7B20"/>
    <w:rsid w:val="001B717A"/>
    <w:rsid w:val="001C5BBF"/>
    <w:rsid w:val="00253DBF"/>
    <w:rsid w:val="00254109"/>
    <w:rsid w:val="00260948"/>
    <w:rsid w:val="00293AA6"/>
    <w:rsid w:val="002948ED"/>
    <w:rsid w:val="00294C86"/>
    <w:rsid w:val="002B4D3B"/>
    <w:rsid w:val="002C75FC"/>
    <w:rsid w:val="002E1BD0"/>
    <w:rsid w:val="002E1F6F"/>
    <w:rsid w:val="002E6B39"/>
    <w:rsid w:val="002E6C82"/>
    <w:rsid w:val="0030156F"/>
    <w:rsid w:val="00302C2F"/>
    <w:rsid w:val="003102E8"/>
    <w:rsid w:val="00314539"/>
    <w:rsid w:val="00325258"/>
    <w:rsid w:val="00325EFC"/>
    <w:rsid w:val="003276FB"/>
    <w:rsid w:val="00333157"/>
    <w:rsid w:val="00341F07"/>
    <w:rsid w:val="003570FA"/>
    <w:rsid w:val="00366FC4"/>
    <w:rsid w:val="00367FA4"/>
    <w:rsid w:val="00373794"/>
    <w:rsid w:val="00380AC3"/>
    <w:rsid w:val="00385D83"/>
    <w:rsid w:val="003A21D6"/>
    <w:rsid w:val="003B10DA"/>
    <w:rsid w:val="003B5ADC"/>
    <w:rsid w:val="003C198E"/>
    <w:rsid w:val="003C1996"/>
    <w:rsid w:val="003D155E"/>
    <w:rsid w:val="003D6568"/>
    <w:rsid w:val="003D7F0D"/>
    <w:rsid w:val="003F21F3"/>
    <w:rsid w:val="003F6AD6"/>
    <w:rsid w:val="0042099A"/>
    <w:rsid w:val="00424010"/>
    <w:rsid w:val="004341BD"/>
    <w:rsid w:val="00434B77"/>
    <w:rsid w:val="00446E05"/>
    <w:rsid w:val="004504D3"/>
    <w:rsid w:val="00452A7B"/>
    <w:rsid w:val="00454604"/>
    <w:rsid w:val="00454DE5"/>
    <w:rsid w:val="00466B3B"/>
    <w:rsid w:val="00496092"/>
    <w:rsid w:val="004A4FD2"/>
    <w:rsid w:val="004B5B93"/>
    <w:rsid w:val="004D6104"/>
    <w:rsid w:val="004E50BB"/>
    <w:rsid w:val="004F1375"/>
    <w:rsid w:val="00504FD7"/>
    <w:rsid w:val="00535759"/>
    <w:rsid w:val="005421CD"/>
    <w:rsid w:val="0054476E"/>
    <w:rsid w:val="005545F4"/>
    <w:rsid w:val="00560354"/>
    <w:rsid w:val="00580BA2"/>
    <w:rsid w:val="00583162"/>
    <w:rsid w:val="00597707"/>
    <w:rsid w:val="005A2F38"/>
    <w:rsid w:val="005A72D4"/>
    <w:rsid w:val="005B0BF6"/>
    <w:rsid w:val="005B5787"/>
    <w:rsid w:val="005B6CBC"/>
    <w:rsid w:val="005B78E5"/>
    <w:rsid w:val="005D176A"/>
    <w:rsid w:val="005D24EE"/>
    <w:rsid w:val="005D334C"/>
    <w:rsid w:val="005E04D2"/>
    <w:rsid w:val="005E44EF"/>
    <w:rsid w:val="005E6450"/>
    <w:rsid w:val="005F52AB"/>
    <w:rsid w:val="00601D9C"/>
    <w:rsid w:val="00604E0B"/>
    <w:rsid w:val="0063187D"/>
    <w:rsid w:val="00643DB1"/>
    <w:rsid w:val="00646095"/>
    <w:rsid w:val="0065700B"/>
    <w:rsid w:val="00660200"/>
    <w:rsid w:val="00663CDF"/>
    <w:rsid w:val="006A01AD"/>
    <w:rsid w:val="006A02F4"/>
    <w:rsid w:val="006A2B3B"/>
    <w:rsid w:val="006A5318"/>
    <w:rsid w:val="006A6A17"/>
    <w:rsid w:val="006B1D4A"/>
    <w:rsid w:val="006C0316"/>
    <w:rsid w:val="006C366A"/>
    <w:rsid w:val="006C4A14"/>
    <w:rsid w:val="006C6F46"/>
    <w:rsid w:val="006D6AE3"/>
    <w:rsid w:val="006E45C4"/>
    <w:rsid w:val="006F4067"/>
    <w:rsid w:val="00704D80"/>
    <w:rsid w:val="007157BA"/>
    <w:rsid w:val="00715AFC"/>
    <w:rsid w:val="00721AA1"/>
    <w:rsid w:val="00722530"/>
    <w:rsid w:val="00722956"/>
    <w:rsid w:val="007340BD"/>
    <w:rsid w:val="007355F5"/>
    <w:rsid w:val="00742873"/>
    <w:rsid w:val="00745A4D"/>
    <w:rsid w:val="00760FAD"/>
    <w:rsid w:val="0076388A"/>
    <w:rsid w:val="00765C3B"/>
    <w:rsid w:val="00782587"/>
    <w:rsid w:val="0078754B"/>
    <w:rsid w:val="007943CC"/>
    <w:rsid w:val="00797404"/>
    <w:rsid w:val="007A3018"/>
    <w:rsid w:val="007A5E72"/>
    <w:rsid w:val="007B4F6B"/>
    <w:rsid w:val="007D631B"/>
    <w:rsid w:val="007E719C"/>
    <w:rsid w:val="008004F5"/>
    <w:rsid w:val="00805C98"/>
    <w:rsid w:val="00810B41"/>
    <w:rsid w:val="00815877"/>
    <w:rsid w:val="008221B4"/>
    <w:rsid w:val="00826C4E"/>
    <w:rsid w:val="00840557"/>
    <w:rsid w:val="00841094"/>
    <w:rsid w:val="00853032"/>
    <w:rsid w:val="0085452F"/>
    <w:rsid w:val="008709AE"/>
    <w:rsid w:val="0087500F"/>
    <w:rsid w:val="00880FAA"/>
    <w:rsid w:val="00885E6A"/>
    <w:rsid w:val="00895255"/>
    <w:rsid w:val="00896BD4"/>
    <w:rsid w:val="008B2C03"/>
    <w:rsid w:val="008C357A"/>
    <w:rsid w:val="008C4E0A"/>
    <w:rsid w:val="008C775D"/>
    <w:rsid w:val="008E471E"/>
    <w:rsid w:val="008F1FB3"/>
    <w:rsid w:val="008F34F1"/>
    <w:rsid w:val="00904BC3"/>
    <w:rsid w:val="00927D0D"/>
    <w:rsid w:val="009356D3"/>
    <w:rsid w:val="00953B38"/>
    <w:rsid w:val="0095466B"/>
    <w:rsid w:val="00954EB0"/>
    <w:rsid w:val="00961013"/>
    <w:rsid w:val="0096239C"/>
    <w:rsid w:val="0096303A"/>
    <w:rsid w:val="0097761C"/>
    <w:rsid w:val="0098107D"/>
    <w:rsid w:val="00981976"/>
    <w:rsid w:val="00984C1B"/>
    <w:rsid w:val="00996BB1"/>
    <w:rsid w:val="009A449B"/>
    <w:rsid w:val="009B1C69"/>
    <w:rsid w:val="009B35D3"/>
    <w:rsid w:val="009B3883"/>
    <w:rsid w:val="009C453C"/>
    <w:rsid w:val="009C4CCA"/>
    <w:rsid w:val="009D14AD"/>
    <w:rsid w:val="009D5C18"/>
    <w:rsid w:val="009D6211"/>
    <w:rsid w:val="009E1881"/>
    <w:rsid w:val="009E3F43"/>
    <w:rsid w:val="00A01F80"/>
    <w:rsid w:val="00A05210"/>
    <w:rsid w:val="00A11642"/>
    <w:rsid w:val="00A239EA"/>
    <w:rsid w:val="00A321B2"/>
    <w:rsid w:val="00A5224F"/>
    <w:rsid w:val="00A57707"/>
    <w:rsid w:val="00A736FF"/>
    <w:rsid w:val="00A9598E"/>
    <w:rsid w:val="00A9619C"/>
    <w:rsid w:val="00AA6DA4"/>
    <w:rsid w:val="00AC66AF"/>
    <w:rsid w:val="00AD3B2F"/>
    <w:rsid w:val="00AE114A"/>
    <w:rsid w:val="00AF30B5"/>
    <w:rsid w:val="00AF502E"/>
    <w:rsid w:val="00B029C5"/>
    <w:rsid w:val="00B122C0"/>
    <w:rsid w:val="00B12F22"/>
    <w:rsid w:val="00B14039"/>
    <w:rsid w:val="00B157C6"/>
    <w:rsid w:val="00B2785D"/>
    <w:rsid w:val="00B3256D"/>
    <w:rsid w:val="00B35BC3"/>
    <w:rsid w:val="00B440F8"/>
    <w:rsid w:val="00B44A36"/>
    <w:rsid w:val="00B501A3"/>
    <w:rsid w:val="00B51BA7"/>
    <w:rsid w:val="00B64350"/>
    <w:rsid w:val="00B71B34"/>
    <w:rsid w:val="00B7547E"/>
    <w:rsid w:val="00B9330A"/>
    <w:rsid w:val="00B947F0"/>
    <w:rsid w:val="00BA59BA"/>
    <w:rsid w:val="00BB22A1"/>
    <w:rsid w:val="00BB5FC4"/>
    <w:rsid w:val="00BB74CE"/>
    <w:rsid w:val="00C006B2"/>
    <w:rsid w:val="00C0412B"/>
    <w:rsid w:val="00C37162"/>
    <w:rsid w:val="00C3751A"/>
    <w:rsid w:val="00C4327D"/>
    <w:rsid w:val="00C44AC9"/>
    <w:rsid w:val="00C759AE"/>
    <w:rsid w:val="00C86C9A"/>
    <w:rsid w:val="00C91BDE"/>
    <w:rsid w:val="00C97A88"/>
    <w:rsid w:val="00CA4257"/>
    <w:rsid w:val="00CB766E"/>
    <w:rsid w:val="00CE1DEB"/>
    <w:rsid w:val="00CE4EF7"/>
    <w:rsid w:val="00CE76F7"/>
    <w:rsid w:val="00CE79DD"/>
    <w:rsid w:val="00CF3BFB"/>
    <w:rsid w:val="00CF6B22"/>
    <w:rsid w:val="00D04002"/>
    <w:rsid w:val="00D119DE"/>
    <w:rsid w:val="00D164C0"/>
    <w:rsid w:val="00D17BCE"/>
    <w:rsid w:val="00D31105"/>
    <w:rsid w:val="00D4320D"/>
    <w:rsid w:val="00D7036F"/>
    <w:rsid w:val="00D84DD8"/>
    <w:rsid w:val="00D85E19"/>
    <w:rsid w:val="00D87F68"/>
    <w:rsid w:val="00D92274"/>
    <w:rsid w:val="00D92F93"/>
    <w:rsid w:val="00D961B1"/>
    <w:rsid w:val="00DA5DD7"/>
    <w:rsid w:val="00DB32AD"/>
    <w:rsid w:val="00DB4849"/>
    <w:rsid w:val="00DB5C00"/>
    <w:rsid w:val="00DD4731"/>
    <w:rsid w:val="00DE3349"/>
    <w:rsid w:val="00DE4769"/>
    <w:rsid w:val="00DE4A08"/>
    <w:rsid w:val="00E06EE6"/>
    <w:rsid w:val="00E07C7A"/>
    <w:rsid w:val="00E31BB4"/>
    <w:rsid w:val="00E519C5"/>
    <w:rsid w:val="00E8216E"/>
    <w:rsid w:val="00E859ED"/>
    <w:rsid w:val="00E85E5F"/>
    <w:rsid w:val="00E90026"/>
    <w:rsid w:val="00E90ABF"/>
    <w:rsid w:val="00E91EFE"/>
    <w:rsid w:val="00E938AE"/>
    <w:rsid w:val="00EA137F"/>
    <w:rsid w:val="00EA1B42"/>
    <w:rsid w:val="00EB75F8"/>
    <w:rsid w:val="00EC1A32"/>
    <w:rsid w:val="00EC338D"/>
    <w:rsid w:val="00EC5915"/>
    <w:rsid w:val="00ED0226"/>
    <w:rsid w:val="00ED61D5"/>
    <w:rsid w:val="00EE424F"/>
    <w:rsid w:val="00EF5246"/>
    <w:rsid w:val="00F215C7"/>
    <w:rsid w:val="00F21DFA"/>
    <w:rsid w:val="00F21F0F"/>
    <w:rsid w:val="00F30134"/>
    <w:rsid w:val="00F409BA"/>
    <w:rsid w:val="00F426A2"/>
    <w:rsid w:val="00F537C3"/>
    <w:rsid w:val="00F547D9"/>
    <w:rsid w:val="00F84BBD"/>
    <w:rsid w:val="00FA1A8A"/>
    <w:rsid w:val="00FA5683"/>
    <w:rsid w:val="00FB1143"/>
    <w:rsid w:val="00FB1EED"/>
    <w:rsid w:val="00FB6998"/>
    <w:rsid w:val="00FB6A8B"/>
    <w:rsid w:val="00FD0337"/>
    <w:rsid w:val="00FE368C"/>
    <w:rsid w:val="00FE3D77"/>
    <w:rsid w:val="00FE7912"/>
    <w:rsid w:val="00FF2758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CFF47"/>
  <w15:chartTrackingRefBased/>
  <w15:docId w15:val="{C5468A13-5313-485C-9764-2512AA5F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7D631B"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rsid w:val="0013608A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13608A"/>
    <w:rPr>
      <w:rFonts w:cstheme="minorHAnsi"/>
      <w:sz w:val="20"/>
      <w:szCs w:val="20"/>
      <w:lang w:val="ru-RU"/>
    </w:rPr>
  </w:style>
  <w:style w:type="character" w:styleId="af4">
    <w:name w:val="footnote reference"/>
    <w:basedOn w:val="a0"/>
    <w:uiPriority w:val="99"/>
    <w:semiHidden/>
    <w:unhideWhenUsed/>
    <w:rsid w:val="0013608A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36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0T18:08:07.2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0,'741'0,"-593"10,10 0,757-11,-500 1,-383 2,40 6,-39-3,37 0,1765-4,-870-3,-851 12,-3 0,572-11,-642 3,0 1,0 1,-1 3,0 1,0 2,48 19,-75-24,0-2,0 0,1 0,-1-1,16 0,72-4,-38 0,418 1,-462 0,-1-1,1 0,-1-2,19-6,-18 4,0 2,0 0,33-2,144-12,-190 18,28 0,0-2,38-7,-25 3,0 2,0 2,49 4,-7 0,823-2,-891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349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178</cp:revision>
  <dcterms:created xsi:type="dcterms:W3CDTF">2022-09-20T15:00:00Z</dcterms:created>
  <dcterms:modified xsi:type="dcterms:W3CDTF">2022-09-22T07:05:00Z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