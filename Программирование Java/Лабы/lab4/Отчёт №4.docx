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4DA" w14:textId="77777777" w:rsidR="00367FA4" w:rsidRPr="0030156F" w:rsidRDefault="005B0BF6" w:rsidP="00F30134">
      <w:pPr>
        <w:jc w:val="center"/>
        <w:rPr>
          <w:rFonts w:asciiTheme="majorHAnsi" w:hAnsiTheme="majorHAnsi" w:cstheme="majorHAnsi"/>
          <w:sz w:val="36"/>
          <w:szCs w:val="36"/>
        </w:rPr>
      </w:pPr>
      <w:r w:rsidRPr="0030156F">
        <w:rPr>
          <w:rFonts w:asciiTheme="majorHAnsi" w:hAnsiTheme="majorHAnsi" w:cstheme="majorHAnsi"/>
          <w:sz w:val="36"/>
          <w:szCs w:val="36"/>
        </w:rPr>
        <w:t>Санкт-Петербургский Национальный Исследовательский Университет ИТМО</w:t>
      </w:r>
    </w:p>
    <w:p w14:paraId="42270834" w14:textId="77777777" w:rsidR="005B0BF6" w:rsidRPr="0030156F" w:rsidRDefault="005B0BF6" w:rsidP="00F30134">
      <w:pPr>
        <w:jc w:val="center"/>
        <w:rPr>
          <w:rFonts w:asciiTheme="majorHAnsi" w:hAnsiTheme="majorHAnsi" w:cstheme="majorHAnsi"/>
          <w:sz w:val="28"/>
          <w:szCs w:val="28"/>
        </w:rPr>
      </w:pPr>
      <w:r w:rsidRPr="0030156F">
        <w:rPr>
          <w:rFonts w:asciiTheme="majorHAnsi" w:hAnsiTheme="majorHAnsi" w:cstheme="majorHAnsi"/>
          <w:sz w:val="28"/>
          <w:szCs w:val="28"/>
        </w:rPr>
        <w:t>Факультет программной инженерии и компьютерной техники</w:t>
      </w:r>
    </w:p>
    <w:p w14:paraId="6E729A37" w14:textId="77777777" w:rsidR="005B0BF6" w:rsidRDefault="005B0BF6" w:rsidP="00535759"/>
    <w:p w14:paraId="3D931C54" w14:textId="77777777" w:rsidR="005B0BF6" w:rsidRPr="00880FAA" w:rsidRDefault="005B0BF6" w:rsidP="00535759"/>
    <w:p w14:paraId="4FB28F2B" w14:textId="77777777" w:rsidR="005B0BF6" w:rsidRDefault="005B0BF6" w:rsidP="00535759"/>
    <w:p w14:paraId="102B377F" w14:textId="66BED450" w:rsidR="005B0BF6" w:rsidRPr="00FB0160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Лабораторная работа №</w:t>
      </w:r>
      <w:r w:rsidR="00AE56A5">
        <w:rPr>
          <w:sz w:val="28"/>
          <w:szCs w:val="28"/>
        </w:rPr>
        <w:t xml:space="preserve"> </w:t>
      </w:r>
      <w:r w:rsidR="00FB0160" w:rsidRPr="00FB0160">
        <w:rPr>
          <w:sz w:val="28"/>
          <w:szCs w:val="28"/>
        </w:rPr>
        <w:t>4</w:t>
      </w:r>
    </w:p>
    <w:p w14:paraId="4D5B3DB1" w14:textId="77777777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По дисциплине</w:t>
      </w:r>
    </w:p>
    <w:p w14:paraId="405A810C" w14:textId="4BD33DFE" w:rsidR="005B0BF6" w:rsidRPr="0030156F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>“</w:t>
      </w:r>
      <w:r w:rsidR="00FB0160">
        <w:rPr>
          <w:sz w:val="28"/>
          <w:szCs w:val="28"/>
        </w:rPr>
        <w:t>Программирование</w:t>
      </w:r>
      <w:r w:rsidRPr="0030156F">
        <w:rPr>
          <w:sz w:val="28"/>
          <w:szCs w:val="28"/>
        </w:rPr>
        <w:t>”</w:t>
      </w:r>
    </w:p>
    <w:p w14:paraId="6B1589B7" w14:textId="18668390" w:rsidR="005B0BF6" w:rsidRPr="008E6FAD" w:rsidRDefault="005B0BF6" w:rsidP="0030156F">
      <w:pPr>
        <w:jc w:val="center"/>
        <w:rPr>
          <w:sz w:val="28"/>
          <w:szCs w:val="28"/>
        </w:rPr>
      </w:pPr>
      <w:r w:rsidRPr="0030156F">
        <w:rPr>
          <w:sz w:val="28"/>
          <w:szCs w:val="28"/>
        </w:rPr>
        <w:t xml:space="preserve">Вариант </w:t>
      </w:r>
      <w:r w:rsidR="00FB0160" w:rsidRPr="00FB0160">
        <w:rPr>
          <w:sz w:val="28"/>
          <w:szCs w:val="28"/>
        </w:rPr>
        <w:t>3117550,5</w:t>
      </w:r>
    </w:p>
    <w:p w14:paraId="345121F3" w14:textId="77777777" w:rsidR="005B0BF6" w:rsidRDefault="005B0BF6" w:rsidP="00535759"/>
    <w:p w14:paraId="2790337B" w14:textId="77777777" w:rsidR="005B0BF6" w:rsidRDefault="005B0BF6" w:rsidP="00535759"/>
    <w:p w14:paraId="6213C51B" w14:textId="77777777" w:rsidR="005B0BF6" w:rsidRPr="005B0BF6" w:rsidRDefault="005B0BF6" w:rsidP="00535759"/>
    <w:p w14:paraId="2B7D8B54" w14:textId="77777777" w:rsidR="005B0BF6" w:rsidRPr="002E1BD0" w:rsidRDefault="005B0BF6" w:rsidP="00F30134">
      <w:pPr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Выполнил:</w:t>
      </w:r>
    </w:p>
    <w:p w14:paraId="0A56EC49" w14:textId="77777777" w:rsidR="005B0BF6" w:rsidRPr="00314539" w:rsidRDefault="005B0BF6" w:rsidP="00F30134">
      <w:pPr>
        <w:jc w:val="right"/>
      </w:pPr>
      <w:r w:rsidRPr="00333157">
        <w:rPr>
          <w:sz w:val="28"/>
          <w:szCs w:val="28"/>
        </w:rPr>
        <w:tab/>
      </w:r>
      <w:r w:rsidRPr="005B0BF6">
        <w:t xml:space="preserve">Студент группы </w:t>
      </w:r>
      <w:r w:rsidRPr="005B0BF6">
        <w:rPr>
          <w:lang w:val="en-US"/>
        </w:rPr>
        <w:t>P</w:t>
      </w:r>
      <w:r w:rsidRPr="00314539">
        <w:t>3117</w:t>
      </w:r>
    </w:p>
    <w:p w14:paraId="43B36D08" w14:textId="77777777" w:rsidR="005B0BF6" w:rsidRPr="005B0BF6" w:rsidRDefault="005B0BF6" w:rsidP="00F30134">
      <w:pPr>
        <w:jc w:val="right"/>
      </w:pPr>
      <w:r w:rsidRPr="005B0BF6">
        <w:t xml:space="preserve">Пономарёв </w:t>
      </w:r>
      <w:r w:rsidR="00CA6A32">
        <w:t>М. И.</w:t>
      </w:r>
    </w:p>
    <w:p w14:paraId="556AB4CE" w14:textId="77777777" w:rsidR="005B0BF6" w:rsidRPr="002E1BD0" w:rsidRDefault="005B0BF6" w:rsidP="002E1BD0">
      <w:pPr>
        <w:ind w:firstLine="720"/>
        <w:jc w:val="right"/>
        <w:rPr>
          <w:rFonts w:asciiTheme="majorHAnsi" w:hAnsiTheme="majorHAnsi" w:cstheme="majorHAnsi"/>
        </w:rPr>
      </w:pPr>
      <w:r w:rsidRPr="002E1BD0">
        <w:rPr>
          <w:rFonts w:asciiTheme="majorHAnsi" w:hAnsiTheme="majorHAnsi" w:cstheme="majorHAnsi"/>
        </w:rPr>
        <w:t>Преподаватель:</w:t>
      </w:r>
    </w:p>
    <w:p w14:paraId="79A72810" w14:textId="78EB589F" w:rsidR="006A01AD" w:rsidRPr="00CA6A32" w:rsidRDefault="00FB0160" w:rsidP="00F30134">
      <w:pPr>
        <w:jc w:val="right"/>
      </w:pPr>
      <w:r>
        <w:t>Письмак А. Е.</w:t>
      </w:r>
    </w:p>
    <w:p w14:paraId="1CB8D6DD" w14:textId="77777777" w:rsidR="006A01AD" w:rsidRDefault="006A01AD" w:rsidP="00535759">
      <w:r>
        <w:rPr>
          <w:noProof/>
        </w:rPr>
        <w:drawing>
          <wp:anchor distT="0" distB="0" distL="114300" distR="114300" simplePos="0" relativeHeight="251658240" behindDoc="1" locked="0" layoutInCell="1" allowOverlap="1" wp14:anchorId="767E215D" wp14:editId="5FD2E33F">
            <wp:simplePos x="0" y="0"/>
            <wp:positionH relativeFrom="margin">
              <wp:posOffset>1443516</wp:posOffset>
            </wp:positionH>
            <wp:positionV relativeFrom="margin">
              <wp:posOffset>7716520</wp:posOffset>
            </wp:positionV>
            <wp:extent cx="3136265" cy="78867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4"/>
          <w:szCs w:val="24"/>
          <w:lang w:val="ru-RU" w:eastAsia="en-US"/>
        </w:rPr>
        <w:id w:val="6145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17A93C" w14:textId="77777777" w:rsidR="0087500F" w:rsidRDefault="0087500F" w:rsidP="00C86C9A">
          <w:pPr>
            <w:pStyle w:val="af"/>
            <w:ind w:firstLine="720"/>
            <w:rPr>
              <w:sz w:val="40"/>
              <w:szCs w:val="40"/>
              <w:lang w:val="ru-RU"/>
            </w:rPr>
          </w:pPr>
          <w:r w:rsidRPr="0087500F">
            <w:rPr>
              <w:sz w:val="40"/>
              <w:szCs w:val="40"/>
              <w:lang w:val="ru-RU"/>
            </w:rPr>
            <w:t>Оглавление</w:t>
          </w:r>
        </w:p>
        <w:p w14:paraId="78C4518A" w14:textId="77777777" w:rsidR="0087500F" w:rsidRPr="0087500F" w:rsidRDefault="0087500F" w:rsidP="0087500F">
          <w:pPr>
            <w:rPr>
              <w:lang w:eastAsia="ru-KZ"/>
            </w:rPr>
          </w:pPr>
        </w:p>
        <w:p w14:paraId="24993F60" w14:textId="0334A72F" w:rsidR="009D1552" w:rsidRDefault="0087500F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78381" w:history="1">
            <w:r w:rsidR="009D1552" w:rsidRPr="001902B9">
              <w:rPr>
                <w:rStyle w:val="af0"/>
                <w:noProof/>
              </w:rPr>
              <w:t>Задание</w:t>
            </w:r>
            <w:r w:rsidR="009D1552">
              <w:rPr>
                <w:noProof/>
                <w:webHidden/>
              </w:rPr>
              <w:tab/>
            </w:r>
            <w:r w:rsidR="009D1552">
              <w:rPr>
                <w:noProof/>
                <w:webHidden/>
              </w:rPr>
              <w:fldChar w:fldCharType="begin"/>
            </w:r>
            <w:r w:rsidR="009D1552">
              <w:rPr>
                <w:noProof/>
                <w:webHidden/>
              </w:rPr>
              <w:instrText xml:space="preserve"> PAGEREF _Toc123678381 \h </w:instrText>
            </w:r>
            <w:r w:rsidR="009D1552">
              <w:rPr>
                <w:noProof/>
                <w:webHidden/>
              </w:rPr>
            </w:r>
            <w:r w:rsidR="009D1552">
              <w:rPr>
                <w:noProof/>
                <w:webHidden/>
              </w:rPr>
              <w:fldChar w:fldCharType="separate"/>
            </w:r>
            <w:r w:rsidR="009D1552">
              <w:rPr>
                <w:noProof/>
                <w:webHidden/>
              </w:rPr>
              <w:t>3</w:t>
            </w:r>
            <w:r w:rsidR="009D1552">
              <w:rPr>
                <w:noProof/>
                <w:webHidden/>
              </w:rPr>
              <w:fldChar w:fldCharType="end"/>
            </w:r>
          </w:hyperlink>
        </w:p>
        <w:p w14:paraId="26210C76" w14:textId="3C6FBE52" w:rsidR="009D1552" w:rsidRDefault="009D1552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78382" w:history="1">
            <w:r w:rsidRPr="001902B9">
              <w:rPr>
                <w:rStyle w:val="af0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7C263" w14:textId="16559825" w:rsidR="009D1552" w:rsidRDefault="009D1552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78383" w:history="1">
            <w:r w:rsidRPr="001902B9">
              <w:rPr>
                <w:rStyle w:val="af0"/>
                <w:noProof/>
                <w:lang w:val="en-US"/>
              </w:rPr>
              <w:t>UML</w:t>
            </w:r>
            <w:r w:rsidRPr="001902B9">
              <w:rPr>
                <w:rStyle w:val="af0"/>
                <w:noProof/>
              </w:rPr>
              <w:t xml:space="preserve">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940A8" w14:textId="01288FCA" w:rsidR="009D1552" w:rsidRDefault="009D1552">
          <w:pPr>
            <w:pStyle w:val="2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78384" w:history="1">
            <w:r w:rsidRPr="001902B9">
              <w:rPr>
                <w:rStyle w:val="af0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4E10" w14:textId="6776C0F6" w:rsidR="009D1552" w:rsidRDefault="009D1552">
          <w:pPr>
            <w:pStyle w:val="11"/>
            <w:tabs>
              <w:tab w:val="right" w:leader="dot" w:pos="9736"/>
            </w:tabs>
            <w:rPr>
              <w:rFonts w:eastAsiaTheme="minorEastAsia" w:cstheme="minorBidi"/>
              <w:noProof/>
              <w:sz w:val="22"/>
              <w:szCs w:val="22"/>
              <w:lang w:val="ru-KZ" w:eastAsia="ru-KZ"/>
            </w:rPr>
          </w:pPr>
          <w:hyperlink w:anchor="_Toc123678385" w:history="1">
            <w:r w:rsidRPr="001902B9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AB5BE" w14:textId="68099E44" w:rsidR="0087500F" w:rsidRDefault="0087500F">
          <w:r>
            <w:rPr>
              <w:b/>
              <w:bCs/>
            </w:rPr>
            <w:fldChar w:fldCharType="end"/>
          </w:r>
        </w:p>
      </w:sdtContent>
    </w:sdt>
    <w:p w14:paraId="07FB2C71" w14:textId="77777777" w:rsidR="005A2F38" w:rsidRPr="00D31105" w:rsidRDefault="005A2F38" w:rsidP="00A01F80">
      <w:pPr>
        <w:pStyle w:val="1"/>
      </w:pPr>
      <w:r w:rsidRPr="00D31105">
        <w:br w:type="page"/>
      </w:r>
    </w:p>
    <w:p w14:paraId="49E4AC8A" w14:textId="6FB1A904" w:rsidR="008E6FAD" w:rsidRDefault="00FB0160" w:rsidP="006F50B3">
      <w:pPr>
        <w:pStyle w:val="V1"/>
      </w:pPr>
      <w:bookmarkStart w:id="0" w:name="_Toc123678381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8B63669" wp14:editId="00BF78DD">
            <wp:simplePos x="0" y="0"/>
            <wp:positionH relativeFrom="margin">
              <wp:align>left</wp:align>
            </wp:positionH>
            <wp:positionV relativeFrom="paragraph">
              <wp:posOffset>400818</wp:posOffset>
            </wp:positionV>
            <wp:extent cx="5198110" cy="4646930"/>
            <wp:effectExtent l="0" t="0" r="2540" b="1270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129" cy="465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FAD">
        <w:t>Задание</w:t>
      </w:r>
      <w:bookmarkEnd w:id="0"/>
    </w:p>
    <w:p w14:paraId="741C3255" w14:textId="39B31F1F" w:rsidR="00FB0160" w:rsidRPr="00FB0160" w:rsidRDefault="00FB0160" w:rsidP="00FB0160"/>
    <w:p w14:paraId="64BBFA87" w14:textId="09A72D45" w:rsidR="008E6FAD" w:rsidRDefault="008E6FAD" w:rsidP="006F50B3"/>
    <w:p w14:paraId="1A87096D" w14:textId="0DADDF90" w:rsidR="008E6FAD" w:rsidRDefault="00FB0160" w:rsidP="006F50B3">
      <w:r>
        <w:rPr>
          <w:noProof/>
        </w:rPr>
        <w:drawing>
          <wp:anchor distT="0" distB="0" distL="114300" distR="114300" simplePos="0" relativeHeight="251660288" behindDoc="1" locked="0" layoutInCell="1" allowOverlap="1" wp14:anchorId="0D13E509" wp14:editId="56B2D2B1">
            <wp:simplePos x="0" y="0"/>
            <wp:positionH relativeFrom="column">
              <wp:posOffset>50497</wp:posOffset>
            </wp:positionH>
            <wp:positionV relativeFrom="paragraph">
              <wp:posOffset>4025332</wp:posOffset>
            </wp:positionV>
            <wp:extent cx="5213350" cy="3809365"/>
            <wp:effectExtent l="0" t="0" r="6350" b="635"/>
            <wp:wrapTight wrapText="bothSides">
              <wp:wrapPolygon edited="0">
                <wp:start x="0" y="0"/>
                <wp:lineTo x="0" y="21496"/>
                <wp:lineTo x="21547" y="21496"/>
                <wp:lineTo x="21547" y="0"/>
                <wp:lineTo x="0" y="0"/>
              </wp:wrapPolygon>
            </wp:wrapTight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16227" w14:textId="77777777" w:rsidR="0097130C" w:rsidRPr="006F50B3" w:rsidRDefault="008E6FAD" w:rsidP="00E71576">
      <w:pPr>
        <w:pStyle w:val="V1"/>
      </w:pPr>
      <w:bookmarkStart w:id="1" w:name="_Toc123678382"/>
      <w:r>
        <w:lastRenderedPageBreak/>
        <w:t>Основные этапы вычисления</w:t>
      </w:r>
      <w:bookmarkEnd w:id="1"/>
    </w:p>
    <w:p w14:paraId="039F5DEB" w14:textId="143E6A14" w:rsidR="006F50B3" w:rsidRPr="00935B85" w:rsidRDefault="00935B85" w:rsidP="00A74D89">
      <w:pPr>
        <w:pStyle w:val="2"/>
      </w:pPr>
      <w:bookmarkStart w:id="2" w:name="_Toc123678383"/>
      <w:r>
        <w:rPr>
          <w:lang w:val="en-US"/>
        </w:rPr>
        <w:t>UML</w:t>
      </w:r>
      <w:r w:rsidRPr="00935B85">
        <w:t xml:space="preserve"> </w:t>
      </w:r>
      <w:r>
        <w:t>диаграмма</w:t>
      </w:r>
      <w:bookmarkEnd w:id="2"/>
    </w:p>
    <w:p w14:paraId="13E2BB7E" w14:textId="16EF8E8A" w:rsidR="006F50B3" w:rsidRDefault="006421DF" w:rsidP="006F50B3">
      <w:pPr>
        <w:ind w:left="720"/>
        <w:rPr>
          <w:lang w:val="en-US"/>
        </w:rPr>
      </w:pPr>
      <w:hyperlink r:id="rId13" w:history="1">
        <w:r w:rsidRPr="006421DF">
          <w:rPr>
            <w:rStyle w:val="af0"/>
            <w:lang w:val="en-US"/>
          </w:rPr>
          <w:t>Link</w:t>
        </w:r>
        <w:r w:rsidRPr="005D0458">
          <w:rPr>
            <w:rStyle w:val="af0"/>
          </w:rPr>
          <w:t xml:space="preserve"> </w:t>
        </w:r>
        <w:r w:rsidRPr="006421DF">
          <w:rPr>
            <w:rStyle w:val="af0"/>
            <w:lang w:val="en-US"/>
          </w:rPr>
          <w:t>to</w:t>
        </w:r>
        <w:r w:rsidRPr="005D0458">
          <w:rPr>
            <w:rStyle w:val="af0"/>
          </w:rPr>
          <w:t xml:space="preserve"> </w:t>
        </w:r>
        <w:r w:rsidRPr="006421DF">
          <w:rPr>
            <w:rStyle w:val="af0"/>
            <w:lang w:val="en-US"/>
          </w:rPr>
          <w:t>image</w:t>
        </w:r>
      </w:hyperlink>
    </w:p>
    <w:p w14:paraId="7F3C13DA" w14:textId="3CB8D4B5" w:rsidR="005D0458" w:rsidRPr="005D0458" w:rsidRDefault="005D0458" w:rsidP="005D0458">
      <w:pPr>
        <w:pStyle w:val="2"/>
      </w:pPr>
      <w:bookmarkStart w:id="3" w:name="_Toc123678384"/>
      <w:r>
        <w:t>Вывод программы</w:t>
      </w:r>
      <w:bookmarkEnd w:id="3"/>
    </w:p>
    <w:p w14:paraId="3A5549B8" w14:textId="77777777" w:rsidR="0026245D" w:rsidRDefault="0097130C" w:rsidP="0026245D">
      <w:r w:rsidRPr="005D0458">
        <w:tab/>
      </w:r>
      <w:r w:rsidR="0026245D">
        <w:t>Дом погружен в послеобеденный сон</w:t>
      </w:r>
    </w:p>
    <w:p w14:paraId="74F9F5BA" w14:textId="77777777" w:rsidR="0026245D" w:rsidRDefault="0026245D" w:rsidP="0026245D">
      <w:pPr>
        <w:ind w:left="720"/>
      </w:pPr>
      <w:r>
        <w:t>Губоцветные растут</w:t>
      </w:r>
    </w:p>
    <w:p w14:paraId="3454D143" w14:textId="77777777" w:rsidR="0026245D" w:rsidRDefault="0026245D" w:rsidP="0026245D">
      <w:pPr>
        <w:ind w:left="720"/>
      </w:pPr>
      <w:r>
        <w:t>Губоцветные мягко извиваются</w:t>
      </w:r>
    </w:p>
    <w:p w14:paraId="34ECD85F" w14:textId="77777777" w:rsidR="0026245D" w:rsidRDefault="0026245D" w:rsidP="0026245D">
      <w:pPr>
        <w:ind w:left="720"/>
      </w:pPr>
      <w:r>
        <w:t>Губоцветные поднялись из шляпы Волшебник</w:t>
      </w:r>
    </w:p>
    <w:p w14:paraId="7D3596F7" w14:textId="77777777" w:rsidR="0026245D" w:rsidRDefault="0026245D" w:rsidP="0026245D">
      <w:pPr>
        <w:ind w:left="720"/>
      </w:pPr>
      <w:r>
        <w:t>Губоцветные стали ощупью взбираться по портьеры, шнурки от вьюшек</w:t>
      </w:r>
    </w:p>
    <w:p w14:paraId="0BED7580" w14:textId="77777777" w:rsidR="0026245D" w:rsidRDefault="0026245D" w:rsidP="0026245D">
      <w:pPr>
        <w:ind w:left="720"/>
      </w:pPr>
      <w:r>
        <w:t>Губоцветные пролезают во все щели, форточки, замочные скважины</w:t>
      </w:r>
    </w:p>
    <w:p w14:paraId="2FC1550A" w14:textId="77777777" w:rsidR="0026245D" w:rsidRDefault="0026245D" w:rsidP="0026245D">
      <w:pPr>
        <w:ind w:left="720"/>
      </w:pPr>
      <w:r>
        <w:t>Цветы распускается</w:t>
      </w:r>
    </w:p>
    <w:p w14:paraId="26E83A8C" w14:textId="77777777" w:rsidR="0026245D" w:rsidRDefault="0026245D" w:rsidP="0026245D">
      <w:pPr>
        <w:ind w:left="720"/>
      </w:pPr>
      <w:r>
        <w:t>Плоды созревает</w:t>
      </w:r>
    </w:p>
    <w:p w14:paraId="361AE580" w14:textId="77777777" w:rsidR="0026245D" w:rsidRDefault="0026245D" w:rsidP="0026245D">
      <w:pPr>
        <w:ind w:left="720"/>
      </w:pPr>
      <w:r>
        <w:t>Огромные пучки листьев заполонили крыльцо</w:t>
      </w:r>
    </w:p>
    <w:p w14:paraId="40E334C5" w14:textId="77777777" w:rsidR="0026245D" w:rsidRDefault="0026245D" w:rsidP="0026245D">
      <w:pPr>
        <w:ind w:left="720"/>
      </w:pPr>
      <w:r>
        <w:t>Вьющиеся стебли оплели ножки стола</w:t>
      </w:r>
    </w:p>
    <w:p w14:paraId="676C382A" w14:textId="77777777" w:rsidR="0026245D" w:rsidRDefault="0026245D" w:rsidP="0026245D">
      <w:pPr>
        <w:ind w:left="720"/>
      </w:pPr>
      <w:r>
        <w:t>Вьющиеся стебли свешивались с потолок</w:t>
      </w:r>
    </w:p>
    <w:p w14:paraId="3DB391DA" w14:textId="77777777" w:rsidR="0026245D" w:rsidRDefault="0026245D" w:rsidP="0026245D">
      <w:pPr>
        <w:ind w:left="720"/>
      </w:pPr>
      <w:r>
        <w:t>Растения заполняли Дом</w:t>
      </w:r>
    </w:p>
    <w:p w14:paraId="2CEF35EF" w14:textId="77777777" w:rsidR="0026245D" w:rsidRDefault="0026245D" w:rsidP="0026245D">
      <w:pPr>
        <w:ind w:left="720"/>
      </w:pPr>
      <w:proofErr w:type="spellStart"/>
      <w:r>
        <w:t>Гиганский</w:t>
      </w:r>
      <w:proofErr w:type="spellEnd"/>
      <w:r>
        <w:t xml:space="preserve"> цветок распускается</w:t>
      </w:r>
    </w:p>
    <w:p w14:paraId="6FF4CE37" w14:textId="77777777" w:rsidR="0026245D" w:rsidRDefault="0026245D" w:rsidP="0026245D">
      <w:pPr>
        <w:ind w:left="720"/>
      </w:pPr>
      <w:r>
        <w:t>Плоды падают на ковёр</w:t>
      </w:r>
    </w:p>
    <w:p w14:paraId="1D97FD42" w14:textId="77777777" w:rsidR="0026245D" w:rsidRDefault="0026245D" w:rsidP="0026245D">
      <w:pPr>
        <w:ind w:left="720"/>
      </w:pPr>
      <w:r>
        <w:t xml:space="preserve">Муми-мама </w:t>
      </w:r>
      <w:proofErr w:type="gramStart"/>
      <w:r>
        <w:t>думает</w:t>
      </w:r>
      <w:proofErr w:type="gramEnd"/>
      <w:r>
        <w:t xml:space="preserve"> что все это дождь</w:t>
      </w:r>
    </w:p>
    <w:p w14:paraId="6ADB8864" w14:textId="77777777" w:rsidR="0026245D" w:rsidRDefault="0026245D" w:rsidP="0026245D">
      <w:pPr>
        <w:ind w:left="720"/>
      </w:pPr>
      <w:r>
        <w:t>Муми-мама повернулась на другой бок</w:t>
      </w:r>
    </w:p>
    <w:p w14:paraId="030C661C" w14:textId="77777777" w:rsidR="0026245D" w:rsidRDefault="0026245D" w:rsidP="0026245D">
      <w:pPr>
        <w:ind w:left="720"/>
      </w:pPr>
      <w:r>
        <w:t>Муми-мама спит</w:t>
      </w:r>
    </w:p>
    <w:p w14:paraId="0DB5E45E" w14:textId="77777777" w:rsidR="0026245D" w:rsidRDefault="0026245D" w:rsidP="0026245D">
      <w:pPr>
        <w:ind w:left="720"/>
      </w:pPr>
      <w:r>
        <w:t>Муми-папа сидел в соседней комнате</w:t>
      </w:r>
    </w:p>
    <w:p w14:paraId="1606935D" w14:textId="77777777" w:rsidR="0026245D" w:rsidRDefault="0026245D" w:rsidP="0026245D">
      <w:pPr>
        <w:ind w:left="720"/>
      </w:pPr>
      <w:r>
        <w:t>Муми-папа строчит мемуары</w:t>
      </w:r>
    </w:p>
    <w:p w14:paraId="15501D85" w14:textId="77777777" w:rsidR="0026245D" w:rsidRDefault="0026245D" w:rsidP="0026245D">
      <w:pPr>
        <w:ind w:left="720"/>
      </w:pPr>
      <w:r>
        <w:t>Муми-папа вспоминает что С той поры как он построил причал для "Приключения", не произошло ничего интересного, что стоило бы поведать потомству</w:t>
      </w:r>
    </w:p>
    <w:p w14:paraId="3D893CC7" w14:textId="77777777" w:rsidR="0026245D" w:rsidRDefault="0026245D" w:rsidP="0026245D">
      <w:pPr>
        <w:ind w:left="720"/>
      </w:pPr>
      <w:r>
        <w:t>Муми-папа описывает своё детство</w:t>
      </w:r>
    </w:p>
    <w:p w14:paraId="54ED6061" w14:textId="77777777" w:rsidR="0026245D" w:rsidRDefault="0026245D" w:rsidP="0026245D">
      <w:pPr>
        <w:ind w:left="720"/>
      </w:pPr>
      <w:r>
        <w:t>Муми-папа расчувствовался</w:t>
      </w:r>
    </w:p>
    <w:p w14:paraId="31974B05" w14:textId="77777777" w:rsidR="0026245D" w:rsidRDefault="0026245D" w:rsidP="0026245D">
      <w:pPr>
        <w:ind w:left="720"/>
      </w:pPr>
      <w:r>
        <w:t>Муми-папа чуть не пустил слезу</w:t>
      </w:r>
    </w:p>
    <w:p w14:paraId="1425DA3B" w14:textId="77777777" w:rsidR="0026245D" w:rsidRDefault="0026245D" w:rsidP="0026245D">
      <w:pPr>
        <w:ind w:left="720"/>
      </w:pPr>
      <w:r>
        <w:lastRenderedPageBreak/>
        <w:t>Муми-папа вспоминает что Он с рождения был необыкновенным, одаренным ребенком, которого никто не понимал</w:t>
      </w:r>
    </w:p>
    <w:p w14:paraId="0B31D3FE" w14:textId="77777777" w:rsidR="0026245D" w:rsidRDefault="0026245D" w:rsidP="0026245D">
      <w:pPr>
        <w:ind w:left="720"/>
      </w:pPr>
      <w:r>
        <w:t>Муми-папа вспоминает что Подросши, он оставался непонятым</w:t>
      </w:r>
    </w:p>
    <w:p w14:paraId="119E607D" w14:textId="77777777" w:rsidR="0026245D" w:rsidRDefault="0026245D" w:rsidP="0026245D">
      <w:pPr>
        <w:ind w:left="720"/>
      </w:pPr>
      <w:r>
        <w:t>Муми-папа вспоминает что во всех отношениях было так тяжело, так тяжело</w:t>
      </w:r>
    </w:p>
    <w:p w14:paraId="03E84B25" w14:textId="77777777" w:rsidR="0026245D" w:rsidRDefault="0026245D" w:rsidP="0026245D">
      <w:pPr>
        <w:ind w:left="720"/>
      </w:pPr>
      <w:r>
        <w:t>Муми-папа строчил и строчил</w:t>
      </w:r>
    </w:p>
    <w:p w14:paraId="0197729B" w14:textId="77777777" w:rsidR="0026245D" w:rsidRDefault="0026245D" w:rsidP="0026245D">
      <w:pPr>
        <w:ind w:left="720"/>
      </w:pPr>
      <w:r>
        <w:t xml:space="preserve">Муми-папа </w:t>
      </w:r>
      <w:proofErr w:type="gramStart"/>
      <w:r>
        <w:t>представляет</w:t>
      </w:r>
      <w:proofErr w:type="gramEnd"/>
      <w:r>
        <w:t xml:space="preserve"> как все будут раскаиваться, когда он прочтет мемуары вслух</w:t>
      </w:r>
    </w:p>
    <w:p w14:paraId="2A146593" w14:textId="77777777" w:rsidR="0026245D" w:rsidRDefault="0026245D" w:rsidP="0026245D">
      <w:pPr>
        <w:ind w:left="720"/>
      </w:pPr>
      <w:r>
        <w:t>Муми-папа имеет в веселом расположении духа настроение</w:t>
      </w:r>
    </w:p>
    <w:p w14:paraId="6B8973E5" w14:textId="77777777" w:rsidR="0026245D" w:rsidRDefault="0026245D" w:rsidP="0026245D">
      <w:pPr>
        <w:ind w:left="720"/>
      </w:pPr>
      <w:r>
        <w:t>Синяя Слива упал на Рукопись</w:t>
      </w:r>
    </w:p>
    <w:p w14:paraId="13300614" w14:textId="77777777" w:rsidR="0026245D" w:rsidRDefault="0026245D" w:rsidP="0026245D">
      <w:pPr>
        <w:ind w:left="720"/>
      </w:pPr>
      <w:r>
        <w:t>Синяя Слива разбилась</w:t>
      </w:r>
    </w:p>
    <w:p w14:paraId="3465DC19" w14:textId="77777777" w:rsidR="0026245D" w:rsidRDefault="0026245D" w:rsidP="0026245D">
      <w:pPr>
        <w:ind w:left="720"/>
      </w:pPr>
      <w:r>
        <w:t>Синяя Слива оставила большое пятно на Рукопись</w:t>
      </w:r>
    </w:p>
    <w:p w14:paraId="42B972B7" w14:textId="77777777" w:rsidR="0026245D" w:rsidRDefault="0026245D" w:rsidP="0026245D">
      <w:pPr>
        <w:ind w:left="720"/>
      </w:pPr>
      <w:r>
        <w:t>Муми-папа обернулся с решимостью</w:t>
      </w:r>
    </w:p>
    <w:p w14:paraId="5F72A2D5" w14:textId="77777777" w:rsidR="0026245D" w:rsidRDefault="0026245D" w:rsidP="0026245D">
      <w:pPr>
        <w:ind w:left="720"/>
      </w:pPr>
      <w:r>
        <w:t xml:space="preserve">Муми-папа хочет намять как </w:t>
      </w:r>
      <w:proofErr w:type="spellStart"/>
      <w:r>
        <w:t>сделедует</w:t>
      </w:r>
      <w:proofErr w:type="spellEnd"/>
      <w:r>
        <w:t xml:space="preserve"> им холку</w:t>
      </w:r>
    </w:p>
    <w:p w14:paraId="4BDDA2BD" w14:textId="77777777" w:rsidR="0026245D" w:rsidRDefault="0026245D" w:rsidP="0026245D">
      <w:pPr>
        <w:ind w:left="720"/>
      </w:pPr>
      <w:r>
        <w:t>Муми-папа смотрит на Кустарники</w:t>
      </w:r>
    </w:p>
    <w:p w14:paraId="10B912F1" w14:textId="77777777" w:rsidR="0026245D" w:rsidRDefault="0026245D" w:rsidP="0026245D">
      <w:pPr>
        <w:ind w:left="720"/>
      </w:pPr>
      <w:r>
        <w:t>Кустарники обсыпаны Жёлтая Ягоды</w:t>
      </w:r>
    </w:p>
    <w:p w14:paraId="271858B5" w14:textId="77777777" w:rsidR="0026245D" w:rsidRDefault="0026245D" w:rsidP="0026245D">
      <w:pPr>
        <w:ind w:left="720"/>
      </w:pPr>
      <w:r>
        <w:t>Муми-папа подскочил на месте</w:t>
      </w:r>
    </w:p>
    <w:p w14:paraId="6C0FD139" w14:textId="77777777" w:rsidR="0026245D" w:rsidRDefault="0026245D" w:rsidP="0026245D">
      <w:pPr>
        <w:ind w:left="720"/>
      </w:pPr>
      <w:r>
        <w:t>Синяя Слива упал на Письменный стол</w:t>
      </w:r>
    </w:p>
    <w:p w14:paraId="35DA5DC3" w14:textId="77777777" w:rsidR="0026245D" w:rsidRDefault="0026245D" w:rsidP="0026245D">
      <w:pPr>
        <w:ind w:left="720"/>
      </w:pPr>
      <w:r>
        <w:t>Синяя Слива разбилась</w:t>
      </w:r>
    </w:p>
    <w:p w14:paraId="154BC49B" w14:textId="77777777" w:rsidR="0026245D" w:rsidRDefault="0026245D" w:rsidP="0026245D">
      <w:pPr>
        <w:ind w:left="720"/>
      </w:pPr>
      <w:r>
        <w:t>Синяя Слива упал на Письменный стол</w:t>
      </w:r>
    </w:p>
    <w:p w14:paraId="16C21BB8" w14:textId="77777777" w:rsidR="0026245D" w:rsidRDefault="0026245D" w:rsidP="0026245D">
      <w:pPr>
        <w:ind w:left="720"/>
      </w:pPr>
      <w:r>
        <w:t>Синяя Слива разбилась</w:t>
      </w:r>
    </w:p>
    <w:p w14:paraId="2FAE182B" w14:textId="77777777" w:rsidR="0026245D" w:rsidRDefault="0026245D" w:rsidP="0026245D">
      <w:pPr>
        <w:ind w:left="720"/>
      </w:pPr>
      <w:r>
        <w:t>Синяя Слива упал на Письменный стол</w:t>
      </w:r>
    </w:p>
    <w:p w14:paraId="44E1F78C" w14:textId="77777777" w:rsidR="0026245D" w:rsidRDefault="0026245D" w:rsidP="0026245D">
      <w:pPr>
        <w:ind w:left="720"/>
      </w:pPr>
      <w:r>
        <w:t>Синяя Слива разбилась</w:t>
      </w:r>
    </w:p>
    <w:p w14:paraId="2BE28C1A" w14:textId="77777777" w:rsidR="0026245D" w:rsidRDefault="0026245D" w:rsidP="0026245D">
      <w:pPr>
        <w:ind w:left="720"/>
      </w:pPr>
      <w:r>
        <w:t>Синяя Слива упал на Письменный стол</w:t>
      </w:r>
    </w:p>
    <w:p w14:paraId="2D259DE9" w14:textId="77777777" w:rsidR="0026245D" w:rsidRDefault="0026245D" w:rsidP="0026245D">
      <w:pPr>
        <w:ind w:left="720"/>
      </w:pPr>
      <w:r>
        <w:t>Синяя Слива разбилась</w:t>
      </w:r>
    </w:p>
    <w:p w14:paraId="1727ACAB" w14:textId="77777777" w:rsidR="0026245D" w:rsidRDefault="0026245D" w:rsidP="0026245D">
      <w:pPr>
        <w:ind w:left="720"/>
      </w:pPr>
      <w:r>
        <w:t>Синяя Слива упал на Письменный стол</w:t>
      </w:r>
    </w:p>
    <w:p w14:paraId="6817D85C" w14:textId="77777777" w:rsidR="0026245D" w:rsidRDefault="0026245D" w:rsidP="0026245D">
      <w:pPr>
        <w:ind w:left="720"/>
      </w:pPr>
      <w:r>
        <w:t>Синяя Слива разбилась</w:t>
      </w:r>
    </w:p>
    <w:p w14:paraId="75D4431F" w14:textId="77777777" w:rsidR="0026245D" w:rsidRDefault="0026245D" w:rsidP="0026245D">
      <w:pPr>
        <w:ind w:left="720"/>
      </w:pPr>
      <w:r>
        <w:t>Потолок заткан сплетением веток</w:t>
      </w:r>
    </w:p>
    <w:p w14:paraId="6B1FE635" w14:textId="77777777" w:rsidR="0026245D" w:rsidRDefault="0026245D" w:rsidP="0026245D">
      <w:pPr>
        <w:ind w:left="720"/>
      </w:pPr>
      <w:r>
        <w:t>Кустарники растут</w:t>
      </w:r>
    </w:p>
    <w:p w14:paraId="41CF7976" w14:textId="77777777" w:rsidR="0026245D" w:rsidRDefault="0026245D" w:rsidP="0026245D">
      <w:pPr>
        <w:ind w:left="720"/>
      </w:pPr>
      <w:r>
        <w:t>Кустарники тянут свои зелёные руки к окну</w:t>
      </w:r>
    </w:p>
    <w:p w14:paraId="4F738799" w14:textId="77777777" w:rsidR="0026245D" w:rsidRDefault="0026245D" w:rsidP="0026245D">
      <w:pPr>
        <w:ind w:left="720"/>
      </w:pPr>
      <w:r>
        <w:t>Муми-мама села в кровати</w:t>
      </w:r>
    </w:p>
    <w:p w14:paraId="1E25C95B" w14:textId="77777777" w:rsidR="0026245D" w:rsidRDefault="0026245D" w:rsidP="0026245D">
      <w:pPr>
        <w:ind w:left="720"/>
      </w:pPr>
      <w:r>
        <w:t>Муми-мама смотрит на Комната</w:t>
      </w:r>
    </w:p>
    <w:p w14:paraId="2AAA7A8E" w14:textId="77777777" w:rsidR="0026245D" w:rsidRDefault="0026245D" w:rsidP="0026245D">
      <w:pPr>
        <w:ind w:left="720"/>
      </w:pPr>
      <w:r>
        <w:lastRenderedPageBreak/>
        <w:t>Комната полна Белая Цветки</w:t>
      </w:r>
    </w:p>
    <w:p w14:paraId="692C72E6" w14:textId="77777777" w:rsidR="0026245D" w:rsidRDefault="0026245D" w:rsidP="0026245D">
      <w:pPr>
        <w:ind w:left="720"/>
      </w:pPr>
      <w:r>
        <w:t>Белая Цветки свисают с потолка</w:t>
      </w:r>
    </w:p>
    <w:p w14:paraId="6940CF2C" w14:textId="77777777" w:rsidR="0026245D" w:rsidRDefault="0026245D" w:rsidP="0026245D">
      <w:pPr>
        <w:ind w:left="720"/>
      </w:pPr>
      <w:r>
        <w:t>Муми-мама раздвинула тонкую занавесь из Цветы</w:t>
      </w:r>
    </w:p>
    <w:p w14:paraId="7C3F904F" w14:textId="7658C138" w:rsidR="0097130C" w:rsidRPr="0097130C" w:rsidRDefault="0026245D" w:rsidP="0026245D">
      <w:pPr>
        <w:ind w:left="720"/>
      </w:pPr>
      <w:r>
        <w:t>Муми-мама встала с кровати</w:t>
      </w:r>
    </w:p>
    <w:p w14:paraId="2D90281A" w14:textId="77777777" w:rsidR="0097130C" w:rsidRDefault="008B5B43" w:rsidP="008B5B43">
      <w:pPr>
        <w:pStyle w:val="V1"/>
      </w:pPr>
      <w:bookmarkStart w:id="4" w:name="_Toc123678385"/>
      <w:r>
        <w:t>В</w:t>
      </w:r>
      <w:r w:rsidR="005B04F5">
        <w:t>ывод</w:t>
      </w:r>
      <w:bookmarkEnd w:id="4"/>
    </w:p>
    <w:p w14:paraId="0E5F3B99" w14:textId="4A6FB610" w:rsidR="008B5B43" w:rsidRPr="008B5B43" w:rsidRDefault="004B524B" w:rsidP="004B524B">
      <w:r>
        <w:t>Во время выполнения работы была д</w:t>
      </w:r>
      <w:r w:rsidRPr="004B524B">
        <w:t>оработан</w:t>
      </w:r>
      <w:r>
        <w:t>а</w:t>
      </w:r>
      <w:r w:rsidRPr="004B524B">
        <w:t xml:space="preserve"> объектн</w:t>
      </w:r>
      <w:r>
        <w:t>ая</w:t>
      </w:r>
      <w:r w:rsidRPr="004B524B">
        <w:t xml:space="preserve"> модель приложения</w:t>
      </w:r>
      <w:r>
        <w:t xml:space="preserve">, </w:t>
      </w:r>
      <w:r w:rsidR="001D4626">
        <w:t>построена</w:t>
      </w:r>
      <w:r>
        <w:t xml:space="preserve"> новая диаграмма классов, были добавлены </w:t>
      </w:r>
      <w:r w:rsidR="00A81588">
        <w:t xml:space="preserve">2 собственных класса </w:t>
      </w:r>
      <w:r w:rsidR="001D4626">
        <w:t>исключений</w:t>
      </w:r>
      <w:r w:rsidR="00A81588">
        <w:t xml:space="preserve">, </w:t>
      </w:r>
      <w:r w:rsidR="001D4626">
        <w:t>использованы</w:t>
      </w:r>
      <w:r w:rsidR="00A81588">
        <w:t xml:space="preserve"> </w:t>
      </w:r>
      <w:r w:rsidR="001D4626">
        <w:t>анонимные</w:t>
      </w:r>
      <w:r w:rsidR="00A81588">
        <w:t xml:space="preserve"> и вложен</w:t>
      </w:r>
      <w:r w:rsidR="001D4626">
        <w:t>ные классы.</w:t>
      </w:r>
    </w:p>
    <w:sectPr w:rsidR="008B5B43" w:rsidRPr="008B5B43" w:rsidSect="008F1FB3">
      <w:footerReference w:type="default" r:id="rId14"/>
      <w:footerReference w:type="first" r:id="rId15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7E33A" w14:textId="77777777" w:rsidR="00FB0160" w:rsidRDefault="00FB0160" w:rsidP="00535759">
      <w:r>
        <w:separator/>
      </w:r>
    </w:p>
  </w:endnote>
  <w:endnote w:type="continuationSeparator" w:id="0">
    <w:p w14:paraId="2D2E2EFD" w14:textId="77777777" w:rsidR="00FB0160" w:rsidRDefault="00FB0160" w:rsidP="00535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574569"/>
      <w:docPartObj>
        <w:docPartGallery w:val="Page Numbers (Bottom of Page)"/>
        <w:docPartUnique/>
      </w:docPartObj>
    </w:sdtPr>
    <w:sdtEndPr/>
    <w:sdtContent>
      <w:p w14:paraId="66494900" w14:textId="77777777" w:rsidR="00A239EA" w:rsidRDefault="006C6F46" w:rsidP="00535759">
        <w:pPr>
          <w:pStyle w:val="a5"/>
        </w:pPr>
        <w:r w:rsidRPr="0097761C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88BF4EF" wp14:editId="4C40224E">
                  <wp:simplePos x="0" y="0"/>
                  <wp:positionH relativeFrom="rightMargin">
                    <wp:posOffset>-204147</wp:posOffset>
                  </wp:positionH>
                  <wp:positionV relativeFrom="bottomMargin">
                    <wp:posOffset>176909</wp:posOffset>
                  </wp:positionV>
                  <wp:extent cx="579888" cy="381436"/>
                  <wp:effectExtent l="0" t="0" r="0" b="0"/>
                  <wp:wrapNone/>
                  <wp:docPr id="4" name="Прямоугольни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79888" cy="381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0EDFD" w14:textId="77777777" w:rsidR="0097761C" w:rsidRPr="005A2F38" w:rsidRDefault="0097761C" w:rsidP="00535759">
                              <w:r w:rsidRPr="005A2F38">
                                <w:fldChar w:fldCharType="begin"/>
                              </w:r>
                              <w:r w:rsidRPr="005A2F38">
                                <w:instrText>PAGE   \* MERGEFORMAT</w:instrText>
                              </w:r>
                              <w:r w:rsidRPr="005A2F38">
                                <w:fldChar w:fldCharType="separate"/>
                              </w:r>
                              <w:r w:rsidRPr="005A2F38">
                                <w:t>2</w:t>
                              </w:r>
                              <w:r w:rsidRPr="005A2F38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188BF4EF" id="Прямоугольник 4" o:spid="_x0000_s1026" style="position:absolute;margin-left:-16.05pt;margin-top:13.95pt;width:45.65pt;height:30.05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" filled="f" fillcolor="#c0504d" stroked="f" strokecolor="#5c83b4" strokeweight="2.25pt">
                  <v:textbox inset=",0,,0">
                    <w:txbxContent>
                      <w:p w14:paraId="5370EDFD" w14:textId="77777777" w:rsidR="0097761C" w:rsidRPr="005A2F38" w:rsidRDefault="0097761C" w:rsidP="00535759">
                        <w:r w:rsidRPr="005A2F38">
                          <w:fldChar w:fldCharType="begin"/>
                        </w:r>
                        <w:r w:rsidRPr="005A2F38">
                          <w:instrText>PAGE   \* MERGEFORMAT</w:instrText>
                        </w:r>
                        <w:r w:rsidRPr="005A2F38">
                          <w:fldChar w:fldCharType="separate"/>
                        </w:r>
                        <w:r w:rsidRPr="005A2F38">
                          <w:t>2</w:t>
                        </w:r>
                        <w:r w:rsidRPr="005A2F38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  <w:p w14:paraId="24827ACA" w14:textId="77777777" w:rsidR="00F21F0F" w:rsidRDefault="0038201B" w:rsidP="00535759">
        <w:pPr>
          <w:pStyle w:val="a5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07E6" w14:textId="77777777" w:rsidR="0097761C" w:rsidRDefault="008F1FB3" w:rsidP="00F30134">
    <w:pPr>
      <w:pStyle w:val="a5"/>
      <w:jc w:val="center"/>
    </w:pPr>
    <w:r>
      <w:t>Санкт-Петербург</w:t>
    </w:r>
  </w:p>
  <w:p w14:paraId="3A4F6E27" w14:textId="5CE3918E" w:rsidR="0038201B" w:rsidRPr="008F1FB3" w:rsidRDefault="008F1FB3" w:rsidP="0038201B">
    <w:pPr>
      <w:pStyle w:val="a5"/>
      <w:jc w:val="center"/>
    </w:pPr>
    <w:r>
      <w:t>202</w:t>
    </w:r>
    <w:r w:rsidR="0038201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0867C" w14:textId="77777777" w:rsidR="00FB0160" w:rsidRDefault="00FB0160" w:rsidP="00535759">
      <w:r>
        <w:separator/>
      </w:r>
    </w:p>
  </w:footnote>
  <w:footnote w:type="continuationSeparator" w:id="0">
    <w:p w14:paraId="6B4D2B85" w14:textId="77777777" w:rsidR="00FB0160" w:rsidRDefault="00FB0160" w:rsidP="00535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60"/>
    <w:rsid w:val="00007457"/>
    <w:rsid w:val="00012832"/>
    <w:rsid w:val="000246A7"/>
    <w:rsid w:val="00040D39"/>
    <w:rsid w:val="00050636"/>
    <w:rsid w:val="00057A8B"/>
    <w:rsid w:val="00064E59"/>
    <w:rsid w:val="00070118"/>
    <w:rsid w:val="00084218"/>
    <w:rsid w:val="0009456C"/>
    <w:rsid w:val="000A2003"/>
    <w:rsid w:val="000A36A3"/>
    <w:rsid w:val="000A6E4B"/>
    <w:rsid w:val="00105007"/>
    <w:rsid w:val="00133BE0"/>
    <w:rsid w:val="001475EB"/>
    <w:rsid w:val="0018478F"/>
    <w:rsid w:val="001A7B20"/>
    <w:rsid w:val="001D4626"/>
    <w:rsid w:val="00210EA3"/>
    <w:rsid w:val="00253DBF"/>
    <w:rsid w:val="00260948"/>
    <w:rsid w:val="0026245D"/>
    <w:rsid w:val="00293AA6"/>
    <w:rsid w:val="002948ED"/>
    <w:rsid w:val="002B4D3B"/>
    <w:rsid w:val="002E1BD0"/>
    <w:rsid w:val="002E1F6F"/>
    <w:rsid w:val="002E6B39"/>
    <w:rsid w:val="002E6C82"/>
    <w:rsid w:val="0030156F"/>
    <w:rsid w:val="003102E8"/>
    <w:rsid w:val="00314539"/>
    <w:rsid w:val="00325258"/>
    <w:rsid w:val="00325EFC"/>
    <w:rsid w:val="00333157"/>
    <w:rsid w:val="00341F07"/>
    <w:rsid w:val="003570FA"/>
    <w:rsid w:val="00367FA4"/>
    <w:rsid w:val="0038201B"/>
    <w:rsid w:val="00385D83"/>
    <w:rsid w:val="003C198E"/>
    <w:rsid w:val="003C1996"/>
    <w:rsid w:val="0042099A"/>
    <w:rsid w:val="00424010"/>
    <w:rsid w:val="004341BD"/>
    <w:rsid w:val="004441CF"/>
    <w:rsid w:val="00446E05"/>
    <w:rsid w:val="004504D3"/>
    <w:rsid w:val="00452A7B"/>
    <w:rsid w:val="00466B3B"/>
    <w:rsid w:val="00496092"/>
    <w:rsid w:val="004B524B"/>
    <w:rsid w:val="004B5B93"/>
    <w:rsid w:val="004D6104"/>
    <w:rsid w:val="004E50BB"/>
    <w:rsid w:val="00504FD7"/>
    <w:rsid w:val="00535759"/>
    <w:rsid w:val="005421CD"/>
    <w:rsid w:val="00560354"/>
    <w:rsid w:val="00597707"/>
    <w:rsid w:val="005A2F38"/>
    <w:rsid w:val="005A72D4"/>
    <w:rsid w:val="005B04F5"/>
    <w:rsid w:val="005B0BF6"/>
    <w:rsid w:val="005B5787"/>
    <w:rsid w:val="005D0458"/>
    <w:rsid w:val="005E6450"/>
    <w:rsid w:val="005F52AB"/>
    <w:rsid w:val="00601D9C"/>
    <w:rsid w:val="0063187D"/>
    <w:rsid w:val="006421DF"/>
    <w:rsid w:val="00643DB1"/>
    <w:rsid w:val="00646095"/>
    <w:rsid w:val="00663CDF"/>
    <w:rsid w:val="006A01AD"/>
    <w:rsid w:val="006A095D"/>
    <w:rsid w:val="006A2DA6"/>
    <w:rsid w:val="006A5318"/>
    <w:rsid w:val="006A6A17"/>
    <w:rsid w:val="006B1D4A"/>
    <w:rsid w:val="006C0316"/>
    <w:rsid w:val="006C4A14"/>
    <w:rsid w:val="006C6F46"/>
    <w:rsid w:val="006F50B3"/>
    <w:rsid w:val="00715AFC"/>
    <w:rsid w:val="00722530"/>
    <w:rsid w:val="00722956"/>
    <w:rsid w:val="00742873"/>
    <w:rsid w:val="00745A4D"/>
    <w:rsid w:val="00760FAD"/>
    <w:rsid w:val="00797404"/>
    <w:rsid w:val="007B4F6B"/>
    <w:rsid w:val="007E719C"/>
    <w:rsid w:val="008004F5"/>
    <w:rsid w:val="00815877"/>
    <w:rsid w:val="008221B4"/>
    <w:rsid w:val="00840557"/>
    <w:rsid w:val="008575E3"/>
    <w:rsid w:val="0087500F"/>
    <w:rsid w:val="00880FAA"/>
    <w:rsid w:val="00885E6A"/>
    <w:rsid w:val="00895255"/>
    <w:rsid w:val="00896BD4"/>
    <w:rsid w:val="008B5B43"/>
    <w:rsid w:val="008E6FAD"/>
    <w:rsid w:val="008F1FB3"/>
    <w:rsid w:val="008F34F1"/>
    <w:rsid w:val="00904BC3"/>
    <w:rsid w:val="0090649D"/>
    <w:rsid w:val="00935B85"/>
    <w:rsid w:val="00953B38"/>
    <w:rsid w:val="00954EB0"/>
    <w:rsid w:val="0097130C"/>
    <w:rsid w:val="0097761C"/>
    <w:rsid w:val="00981976"/>
    <w:rsid w:val="00996BB1"/>
    <w:rsid w:val="009B35D3"/>
    <w:rsid w:val="009B3883"/>
    <w:rsid w:val="009C453C"/>
    <w:rsid w:val="009D1552"/>
    <w:rsid w:val="009E3F43"/>
    <w:rsid w:val="00A01F80"/>
    <w:rsid w:val="00A05210"/>
    <w:rsid w:val="00A239EA"/>
    <w:rsid w:val="00A321B2"/>
    <w:rsid w:val="00A5224F"/>
    <w:rsid w:val="00A736FF"/>
    <w:rsid w:val="00A74D89"/>
    <w:rsid w:val="00A81588"/>
    <w:rsid w:val="00AA6DA4"/>
    <w:rsid w:val="00AC66AF"/>
    <w:rsid w:val="00AE56A5"/>
    <w:rsid w:val="00AF502E"/>
    <w:rsid w:val="00B122C0"/>
    <w:rsid w:val="00B12F22"/>
    <w:rsid w:val="00B22E9C"/>
    <w:rsid w:val="00B3256D"/>
    <w:rsid w:val="00B440F8"/>
    <w:rsid w:val="00B44A36"/>
    <w:rsid w:val="00B501A3"/>
    <w:rsid w:val="00B51BA7"/>
    <w:rsid w:val="00B53BA0"/>
    <w:rsid w:val="00B71B34"/>
    <w:rsid w:val="00B9330A"/>
    <w:rsid w:val="00BB22A1"/>
    <w:rsid w:val="00BB74CE"/>
    <w:rsid w:val="00C006B2"/>
    <w:rsid w:val="00C0412B"/>
    <w:rsid w:val="00C37162"/>
    <w:rsid w:val="00C4327D"/>
    <w:rsid w:val="00C86C9A"/>
    <w:rsid w:val="00CA6A32"/>
    <w:rsid w:val="00CE1DEB"/>
    <w:rsid w:val="00CE4EF7"/>
    <w:rsid w:val="00CE76F7"/>
    <w:rsid w:val="00CE79DD"/>
    <w:rsid w:val="00CF3BFB"/>
    <w:rsid w:val="00CF6B22"/>
    <w:rsid w:val="00D04002"/>
    <w:rsid w:val="00D31105"/>
    <w:rsid w:val="00D32525"/>
    <w:rsid w:val="00D4320D"/>
    <w:rsid w:val="00D7036F"/>
    <w:rsid w:val="00D92274"/>
    <w:rsid w:val="00D961B1"/>
    <w:rsid w:val="00DB5C00"/>
    <w:rsid w:val="00DE3349"/>
    <w:rsid w:val="00E07C7A"/>
    <w:rsid w:val="00E26A4E"/>
    <w:rsid w:val="00E31BB4"/>
    <w:rsid w:val="00E71576"/>
    <w:rsid w:val="00E90026"/>
    <w:rsid w:val="00E91EFE"/>
    <w:rsid w:val="00EC1A32"/>
    <w:rsid w:val="00EC338D"/>
    <w:rsid w:val="00EC5915"/>
    <w:rsid w:val="00ED0226"/>
    <w:rsid w:val="00EE424F"/>
    <w:rsid w:val="00F215C7"/>
    <w:rsid w:val="00F21F0F"/>
    <w:rsid w:val="00F30134"/>
    <w:rsid w:val="00F409BA"/>
    <w:rsid w:val="00F547D9"/>
    <w:rsid w:val="00FB0160"/>
    <w:rsid w:val="00FB1EED"/>
    <w:rsid w:val="00FB6998"/>
    <w:rsid w:val="00FB6A8B"/>
    <w:rsid w:val="00FE3D77"/>
    <w:rsid w:val="00F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AE7C6"/>
  <w15:chartTrackingRefBased/>
  <w15:docId w15:val="{74100E2C-452F-4FB1-BB80-EC42F7F4B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5759"/>
    <w:rPr>
      <w:rFonts w:cstheme="minorHAnsi"/>
      <w:sz w:val="24"/>
      <w:szCs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21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74D89"/>
    <w:pPr>
      <w:keepNext/>
      <w:keepLines/>
      <w:spacing w:before="40" w:after="360"/>
      <w:ind w:left="72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1F0F"/>
  </w:style>
  <w:style w:type="paragraph" w:styleId="a5">
    <w:name w:val="footer"/>
    <w:basedOn w:val="a"/>
    <w:link w:val="a6"/>
    <w:uiPriority w:val="99"/>
    <w:unhideWhenUsed/>
    <w:rsid w:val="00F21F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1F0F"/>
  </w:style>
  <w:style w:type="paragraph" w:styleId="HTML">
    <w:name w:val="HTML Preformatted"/>
    <w:basedOn w:val="a"/>
    <w:link w:val="HTML0"/>
    <w:uiPriority w:val="99"/>
    <w:semiHidden/>
    <w:unhideWhenUsed/>
    <w:rsid w:val="00B71B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B34"/>
    <w:rPr>
      <w:rFonts w:ascii="Courier New" w:eastAsia="Times New Roman" w:hAnsi="Courier New" w:cs="Courier New"/>
      <w:sz w:val="20"/>
      <w:szCs w:val="20"/>
      <w:lang w:eastAsia="ru-KZ"/>
    </w:rPr>
  </w:style>
  <w:style w:type="character" w:styleId="a7">
    <w:name w:val="Placeholder Text"/>
    <w:basedOn w:val="a0"/>
    <w:uiPriority w:val="99"/>
    <w:semiHidden/>
    <w:rsid w:val="00DB5C0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V1">
    <w:name w:val="Заголовок V1"/>
    <w:basedOn w:val="1"/>
    <w:next w:val="a"/>
    <w:link w:val="V10"/>
    <w:autoRedefine/>
    <w:qFormat/>
    <w:rsid w:val="00E71576"/>
    <w:pPr>
      <w:spacing w:after="240"/>
    </w:pPr>
    <w:rPr>
      <w:b/>
      <w:bCs/>
    </w:rPr>
  </w:style>
  <w:style w:type="character" w:styleId="HTML1">
    <w:name w:val="HTML Code"/>
    <w:basedOn w:val="a0"/>
    <w:uiPriority w:val="99"/>
    <w:semiHidden/>
    <w:unhideWhenUsed/>
    <w:rsid w:val="00535759"/>
    <w:rPr>
      <w:rFonts w:ascii="Courier New" w:eastAsia="Times New Roman" w:hAnsi="Courier New" w:cs="Courier New"/>
      <w:sz w:val="20"/>
      <w:szCs w:val="20"/>
    </w:rPr>
  </w:style>
  <w:style w:type="character" w:customStyle="1" w:styleId="V10">
    <w:name w:val="Заголовок V1 Знак"/>
    <w:basedOn w:val="10"/>
    <w:link w:val="V1"/>
    <w:rsid w:val="00E71576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lang w:val="ru-RU"/>
    </w:rPr>
  </w:style>
  <w:style w:type="paragraph" w:customStyle="1" w:styleId="a8">
    <w:name w:val="Обычный текст"/>
    <w:basedOn w:val="a"/>
    <w:link w:val="a9"/>
    <w:rsid w:val="00535759"/>
  </w:style>
  <w:style w:type="paragraph" w:customStyle="1" w:styleId="aa">
    <w:name w:val="Типо код текст"/>
    <w:basedOn w:val="a"/>
    <w:link w:val="ab"/>
    <w:qFormat/>
    <w:rsid w:val="006C4A14"/>
    <w:rPr>
      <w:color w:val="C45911" w:themeColor="accent2" w:themeShade="BF"/>
      <w:lang w:val="en-US"/>
    </w:rPr>
  </w:style>
  <w:style w:type="character" w:customStyle="1" w:styleId="a9">
    <w:name w:val="Обычный текст Знак"/>
    <w:basedOn w:val="a0"/>
    <w:link w:val="a8"/>
    <w:rsid w:val="00535759"/>
    <w:rPr>
      <w:rFonts w:cstheme="minorHAnsi"/>
      <w:noProof/>
      <w:sz w:val="24"/>
      <w:szCs w:val="24"/>
      <w:lang w:val="ru-RU"/>
    </w:rPr>
  </w:style>
  <w:style w:type="paragraph" w:customStyle="1" w:styleId="ac">
    <w:name w:val="Курьер Нью"/>
    <w:basedOn w:val="a"/>
    <w:link w:val="ad"/>
    <w:qFormat/>
    <w:rsid w:val="00C4327D"/>
    <w:pPr>
      <w:spacing w:after="0"/>
    </w:pPr>
    <w:rPr>
      <w:rFonts w:ascii="Courier New" w:eastAsia="Times New Roman" w:hAnsi="Courier New" w:cs="Courier New"/>
      <w:color w:val="000000"/>
      <w:sz w:val="20"/>
      <w:szCs w:val="20"/>
      <w:lang w:eastAsia="ru-KZ"/>
    </w:rPr>
  </w:style>
  <w:style w:type="character" w:customStyle="1" w:styleId="ab">
    <w:name w:val="Типо код текст Знак"/>
    <w:basedOn w:val="a0"/>
    <w:link w:val="aa"/>
    <w:rsid w:val="006C4A14"/>
    <w:rPr>
      <w:rFonts w:cstheme="minorHAnsi"/>
      <w:noProof/>
      <w:color w:val="C45911" w:themeColor="accent2" w:themeShade="BF"/>
      <w:sz w:val="24"/>
      <w:szCs w:val="24"/>
      <w:lang w:val="en-US"/>
    </w:rPr>
  </w:style>
  <w:style w:type="paragraph" w:styleId="ae">
    <w:name w:val="No Spacing"/>
    <w:uiPriority w:val="1"/>
    <w:qFormat/>
    <w:rsid w:val="006B1D4A"/>
    <w:pPr>
      <w:spacing w:after="0" w:line="240" w:lineRule="auto"/>
    </w:pPr>
    <w:rPr>
      <w:rFonts w:cstheme="minorHAnsi"/>
      <w:noProof/>
      <w:sz w:val="24"/>
      <w:szCs w:val="24"/>
      <w:lang w:val="ru-RU"/>
    </w:rPr>
  </w:style>
  <w:style w:type="character" w:customStyle="1" w:styleId="ad">
    <w:name w:val="Курьер Нью Знак"/>
    <w:basedOn w:val="a0"/>
    <w:link w:val="ac"/>
    <w:rsid w:val="00C4327D"/>
    <w:rPr>
      <w:rFonts w:ascii="Courier New" w:eastAsia="Times New Roman" w:hAnsi="Courier New" w:cs="Courier New"/>
      <w:noProof/>
      <w:color w:val="000000"/>
      <w:sz w:val="20"/>
      <w:szCs w:val="20"/>
      <w:lang w:val="ru-RU" w:eastAsia="ru-KZ"/>
    </w:rPr>
  </w:style>
  <w:style w:type="paragraph" w:styleId="af">
    <w:name w:val="TOC Heading"/>
    <w:basedOn w:val="1"/>
    <w:next w:val="a"/>
    <w:uiPriority w:val="39"/>
    <w:unhideWhenUsed/>
    <w:qFormat/>
    <w:rsid w:val="0087500F"/>
    <w:pPr>
      <w:outlineLvl w:val="9"/>
    </w:pPr>
    <w:rPr>
      <w:lang w:val="ru-KZ" w:eastAsia="ru-KZ"/>
    </w:rPr>
  </w:style>
  <w:style w:type="paragraph" w:styleId="11">
    <w:name w:val="toc 1"/>
    <w:basedOn w:val="a"/>
    <w:next w:val="a"/>
    <w:autoRedefine/>
    <w:uiPriority w:val="39"/>
    <w:unhideWhenUsed/>
    <w:rsid w:val="0087500F"/>
    <w:pPr>
      <w:spacing w:after="100"/>
    </w:pPr>
  </w:style>
  <w:style w:type="character" w:styleId="af0">
    <w:name w:val="Hyperlink"/>
    <w:basedOn w:val="a0"/>
    <w:uiPriority w:val="99"/>
    <w:unhideWhenUsed/>
    <w:rsid w:val="0087500F"/>
    <w:rPr>
      <w:color w:val="0563C1" w:themeColor="hyperlink"/>
      <w:u w:val="single"/>
    </w:rPr>
  </w:style>
  <w:style w:type="paragraph" w:styleId="af1">
    <w:name w:val="Subtitle"/>
    <w:basedOn w:val="a"/>
    <w:next w:val="a"/>
    <w:link w:val="af2"/>
    <w:uiPriority w:val="11"/>
    <w:qFormat/>
    <w:rsid w:val="0097130C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1"/>
    <w:uiPriority w:val="11"/>
    <w:rsid w:val="0097130C"/>
    <w:rPr>
      <w:rFonts w:eastAsiaTheme="minorEastAsia"/>
      <w:color w:val="5A5A5A" w:themeColor="text1" w:themeTint="A5"/>
      <w:spacing w:val="15"/>
      <w:lang w:val="ru-RU"/>
    </w:rPr>
  </w:style>
  <w:style w:type="paragraph" w:styleId="af3">
    <w:name w:val="Title"/>
    <w:basedOn w:val="a"/>
    <w:next w:val="a"/>
    <w:link w:val="af4"/>
    <w:uiPriority w:val="10"/>
    <w:qFormat/>
    <w:rsid w:val="009713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Заголовок Знак"/>
    <w:basedOn w:val="a0"/>
    <w:link w:val="af3"/>
    <w:uiPriority w:val="10"/>
    <w:rsid w:val="0097130C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74D89"/>
    <w:rPr>
      <w:rFonts w:eastAsiaTheme="majorEastAsia" w:cstheme="majorBidi"/>
      <w:color w:val="2F5496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F50B3"/>
    <w:pPr>
      <w:spacing w:after="100"/>
      <w:ind w:left="240"/>
    </w:pPr>
  </w:style>
  <w:style w:type="character" w:styleId="af5">
    <w:name w:val="Unresolved Mention"/>
    <w:basedOn w:val="a0"/>
    <w:uiPriority w:val="99"/>
    <w:semiHidden/>
    <w:unhideWhenUsed/>
    <w:rsid w:val="004441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aw.githubusercontent.com/ZyMa-2/ITMO-projects/main/%D0%9F%D1%80%D0%BE%D0%B3%D1%80%D0%B0%D0%BC%D0%BC%D0%B8%D1%80%D0%BE%D0%B2%D0%B0%D0%BD%D0%B8%D0%B5%20Java/%D0%9B%D0%B0%D0%B1%D1%8B/lab4/uml%20diagram/lab4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nom\Documents\&#1053;&#1072;&#1089;&#1090;&#1088;&#1072;&#1080;&#1074;&#1072;&#1077;&#1084;&#1099;&#1077;%20&#1096;&#1072;&#1073;&#1083;&#1086;&#1085;&#1099;%20Office\&#1054;&#1090;&#1095;&#1105;&#1090;&#1099;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631687E8029D14B878CA838C9CA142A" ma:contentTypeVersion="2" ma:contentTypeDescription="Создание документа." ma:contentTypeScope="" ma:versionID="5abeac1370b8b53d19033204ec14dd65">
  <xsd:schema xmlns:xsd="http://www.w3.org/2001/XMLSchema" xmlns:xs="http://www.w3.org/2001/XMLSchema" xmlns:p="http://schemas.microsoft.com/office/2006/metadata/properties" xmlns:ns3="69b0e695-c7e3-45c3-9376-31d8200ad01c" targetNamespace="http://schemas.microsoft.com/office/2006/metadata/properties" ma:root="true" ma:fieldsID="5c61194d1351225537375bd6048418db" ns3:_="">
    <xsd:import namespace="69b0e695-c7e3-45c3-9376-31d8200ad0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0e695-c7e3-45c3-9376-31d8200ad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3DF6F2-D90C-4347-97C2-F40E256D8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504C7-6E25-478F-9DA5-0030A84D06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BD45E1-5114-4B2B-87F5-E05FBB9C5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0e695-c7e3-45c3-9376-31d8200ad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08A986-7D7A-4C2B-B407-4E41ACA10B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Отчёты2.dotm</Template>
  <TotalTime>9</TotalTime>
  <Pages>6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Пономарев</dc:creator>
  <cp:keywords/>
  <dc:description/>
  <cp:lastModifiedBy>Пономарёв Михаил</cp:lastModifiedBy>
  <cp:revision>13</cp:revision>
  <dcterms:created xsi:type="dcterms:W3CDTF">2023-01-03T19:37:00Z</dcterms:created>
  <dcterms:modified xsi:type="dcterms:W3CDTF">2023-01-03T19:46:00Z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0x0101000631687E8029D14B878CA838C9CA142A</vt:lpwstr>
  </property>
</Properties>
</file>