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0B31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0ACB0E67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2AF43BDA" w14:textId="77777777" w:rsidR="005B0BF6" w:rsidRDefault="005B0BF6" w:rsidP="00535759"/>
    <w:p w14:paraId="76A8EEC2" w14:textId="77777777" w:rsidR="005B0BF6" w:rsidRPr="00880FAA" w:rsidRDefault="005B0BF6" w:rsidP="00535759"/>
    <w:p w14:paraId="49DC8408" w14:textId="77777777" w:rsidR="005B0BF6" w:rsidRDefault="005B0BF6" w:rsidP="00535759"/>
    <w:p w14:paraId="2BC214FA" w14:textId="4CB16E0D" w:rsidR="005B0BF6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AE56A5">
        <w:rPr>
          <w:sz w:val="28"/>
          <w:szCs w:val="28"/>
        </w:rPr>
        <w:t xml:space="preserve"> </w:t>
      </w:r>
      <w:r w:rsidR="006119A2">
        <w:rPr>
          <w:sz w:val="28"/>
          <w:szCs w:val="28"/>
        </w:rPr>
        <w:t>3</w:t>
      </w:r>
    </w:p>
    <w:p w14:paraId="0378D452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4D760E14" w14:textId="2D875DB6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6119A2" w:rsidRPr="006119A2">
        <w:rPr>
          <w:sz w:val="28"/>
          <w:szCs w:val="28"/>
        </w:rPr>
        <w:t xml:space="preserve"> </w:t>
      </w:r>
      <w:r w:rsidR="006119A2">
        <w:rPr>
          <w:sz w:val="28"/>
          <w:szCs w:val="28"/>
        </w:rPr>
        <w:t>Программирование</w:t>
      </w:r>
      <w:r w:rsidRPr="0030156F">
        <w:rPr>
          <w:sz w:val="28"/>
          <w:szCs w:val="28"/>
        </w:rPr>
        <w:t>”</w:t>
      </w:r>
    </w:p>
    <w:p w14:paraId="4506E943" w14:textId="01E9900B" w:rsidR="005B0BF6" w:rsidRPr="008E6FAD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6119A2" w:rsidRPr="006119A2">
        <w:rPr>
          <w:sz w:val="28"/>
          <w:szCs w:val="28"/>
        </w:rPr>
        <w:t>3117550</w:t>
      </w:r>
    </w:p>
    <w:p w14:paraId="352F7A92" w14:textId="77777777" w:rsidR="005B0BF6" w:rsidRDefault="005B0BF6" w:rsidP="00535759"/>
    <w:p w14:paraId="797DF499" w14:textId="77777777" w:rsidR="005B0BF6" w:rsidRDefault="005B0BF6" w:rsidP="00535759"/>
    <w:p w14:paraId="701D8F4F" w14:textId="77777777" w:rsidR="005B0BF6" w:rsidRPr="005B0BF6" w:rsidRDefault="005B0BF6" w:rsidP="00535759"/>
    <w:p w14:paraId="390FC21C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2C96821E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250A797D" w14:textId="77777777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1DE379EB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3AC8E71E" w14:textId="560BB188" w:rsidR="006A01AD" w:rsidRPr="001025EC" w:rsidRDefault="006119A2" w:rsidP="00F30134">
      <w:pPr>
        <w:jc w:val="right"/>
        <w:rPr>
          <w:lang w:val="en-US"/>
        </w:rPr>
      </w:pPr>
      <w:r>
        <w:t>Письмак А. Е.</w:t>
      </w:r>
    </w:p>
    <w:p w14:paraId="48572CF6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0E8872B3" wp14:editId="23A500EA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4A2A5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56C08681" w14:textId="77777777" w:rsidR="0087500F" w:rsidRPr="0087500F" w:rsidRDefault="0087500F" w:rsidP="0087500F">
          <w:pPr>
            <w:rPr>
              <w:lang w:eastAsia="ru-KZ"/>
            </w:rPr>
          </w:pPr>
        </w:p>
        <w:p w14:paraId="5EF1A2F5" w14:textId="1C734052" w:rsidR="002B3B75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8162" w:history="1">
            <w:r w:rsidR="002B3B75" w:rsidRPr="00273DAF">
              <w:rPr>
                <w:rStyle w:val="af0"/>
                <w:noProof/>
              </w:rPr>
              <w:t>Текст задания</w:t>
            </w:r>
            <w:r w:rsidR="002B3B75">
              <w:rPr>
                <w:noProof/>
                <w:webHidden/>
              </w:rPr>
              <w:tab/>
            </w:r>
            <w:r w:rsidR="002B3B75">
              <w:rPr>
                <w:noProof/>
                <w:webHidden/>
              </w:rPr>
              <w:fldChar w:fldCharType="begin"/>
            </w:r>
            <w:r w:rsidR="002B3B75">
              <w:rPr>
                <w:noProof/>
                <w:webHidden/>
              </w:rPr>
              <w:instrText xml:space="preserve"> PAGEREF _Toc119708162 \h </w:instrText>
            </w:r>
            <w:r w:rsidR="002B3B75">
              <w:rPr>
                <w:noProof/>
                <w:webHidden/>
              </w:rPr>
            </w:r>
            <w:r w:rsidR="002B3B75">
              <w:rPr>
                <w:noProof/>
                <w:webHidden/>
              </w:rPr>
              <w:fldChar w:fldCharType="separate"/>
            </w:r>
            <w:r w:rsidR="002B3B75">
              <w:rPr>
                <w:noProof/>
                <w:webHidden/>
              </w:rPr>
              <w:t>3</w:t>
            </w:r>
            <w:r w:rsidR="002B3B75">
              <w:rPr>
                <w:noProof/>
                <w:webHidden/>
              </w:rPr>
              <w:fldChar w:fldCharType="end"/>
            </w:r>
          </w:hyperlink>
        </w:p>
        <w:p w14:paraId="77056C1D" w14:textId="4B1D58F3" w:rsidR="002B3B75" w:rsidRDefault="002B3B75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3" w:history="1">
            <w:r w:rsidRPr="00273DAF">
              <w:rPr>
                <w:rStyle w:val="af0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8FF2" w14:textId="2C3005D3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4" w:history="1">
            <w:r w:rsidRPr="00273DAF">
              <w:rPr>
                <w:rStyle w:val="af0"/>
                <w:noProof/>
                <w:lang w:val="en-US"/>
              </w:rPr>
              <w:t>UML</w:t>
            </w:r>
            <w:r w:rsidRPr="00273DAF">
              <w:rPr>
                <w:rStyle w:val="af0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F0B0" w14:textId="767EFEB3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5" w:history="1">
            <w:r w:rsidRPr="00273DAF">
              <w:rPr>
                <w:rStyle w:val="af0"/>
                <w:noProof/>
                <w:lang w:val="en-US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4523" w14:textId="74FE3F71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6" w:history="1">
            <w:r w:rsidRPr="00273DAF">
              <w:rPr>
                <w:rStyle w:val="af0"/>
                <w:noProof/>
                <w:lang w:val="en-US"/>
              </w:rPr>
              <w:t>AnimateObject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2834" w14:textId="5A1DD5C2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7" w:history="1">
            <w:r w:rsidRPr="00273DAF">
              <w:rPr>
                <w:rStyle w:val="af0"/>
                <w:noProof/>
                <w:lang w:val="en-US"/>
              </w:rPr>
              <w:t>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4096" w14:textId="4D7390BB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8" w:history="1">
            <w:r w:rsidRPr="00273DAF">
              <w:rPr>
                <w:rStyle w:val="af0"/>
                <w:noProof/>
                <w:lang w:val="en-US"/>
              </w:rPr>
              <w:t>Bush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9156" w14:textId="1C661B8C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69" w:history="1">
            <w:r w:rsidRPr="00273DAF">
              <w:rPr>
                <w:rStyle w:val="af0"/>
                <w:noProof/>
                <w:lang w:val="en-US"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57BA" w14:textId="5AB2E560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0" w:history="1">
            <w:r w:rsidRPr="00273DAF">
              <w:rPr>
                <w:rStyle w:val="af0"/>
                <w:noProof/>
                <w:lang w:val="en-US"/>
              </w:rPr>
              <w:t>Essence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38FC" w14:textId="1E00595B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1" w:history="1">
            <w:r w:rsidRPr="00273DAF">
              <w:rPr>
                <w:rStyle w:val="af0"/>
                <w:noProof/>
                <w:lang w:val="en-US"/>
              </w:rPr>
              <w:t>InanimateObject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0127" w14:textId="7C78CB64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2" w:history="1">
            <w:r w:rsidRPr="00273DAF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F455" w14:textId="5E550C4A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3" w:history="1">
            <w:r w:rsidRPr="00273DAF">
              <w:rPr>
                <w:rStyle w:val="af0"/>
                <w:noProof/>
                <w:lang w:val="en-US"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3F70" w14:textId="5F51E638" w:rsidR="002B3B75" w:rsidRDefault="002B3B75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4" w:history="1">
            <w:r w:rsidRPr="00273DAF">
              <w:rPr>
                <w:rStyle w:val="af0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99D5" w14:textId="4F033E15" w:rsidR="002B3B75" w:rsidRDefault="002B3B75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708175" w:history="1">
            <w:r w:rsidRPr="00273DAF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761A" w14:textId="3EA65AD1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6C07A766" w14:textId="77777777" w:rsidR="005A2F38" w:rsidRPr="00D31105" w:rsidRDefault="005A2F38" w:rsidP="00A01F80">
      <w:pPr>
        <w:pStyle w:val="1"/>
      </w:pPr>
      <w:r w:rsidRPr="00D31105">
        <w:br w:type="page"/>
      </w:r>
    </w:p>
    <w:p w14:paraId="7CADD9BB" w14:textId="3019EA1B" w:rsidR="008E6FAD" w:rsidRDefault="00A23425" w:rsidP="006F50B3">
      <w:pPr>
        <w:pStyle w:val="V1"/>
      </w:pPr>
      <w:bookmarkStart w:id="0" w:name="_Toc119708162"/>
      <w:r>
        <w:lastRenderedPageBreak/>
        <w:t>Текст задания</w:t>
      </w:r>
      <w:bookmarkEnd w:id="0"/>
    </w:p>
    <w:p w14:paraId="31A08159" w14:textId="271631C7" w:rsidR="008E6FAD" w:rsidRDefault="001025EC" w:rsidP="006F50B3">
      <w:r>
        <w:rPr>
          <w:noProof/>
        </w:rPr>
        <w:drawing>
          <wp:inline distT="0" distB="0" distL="0" distR="0" wp14:anchorId="3B1433DB" wp14:editId="547EFF55">
            <wp:extent cx="6189345" cy="556133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F2DE" w14:textId="77777777" w:rsidR="0097130C" w:rsidRPr="006F50B3" w:rsidRDefault="008E6FAD" w:rsidP="00E71576">
      <w:pPr>
        <w:pStyle w:val="V1"/>
      </w:pPr>
      <w:bookmarkStart w:id="1" w:name="_Toc119708163"/>
      <w:r>
        <w:t>Основные этапы вычисления</w:t>
      </w:r>
      <w:bookmarkEnd w:id="1"/>
    </w:p>
    <w:p w14:paraId="3D2830E0" w14:textId="0353BB3F" w:rsidR="006F50B3" w:rsidRPr="00755FDD" w:rsidRDefault="00A23425" w:rsidP="00755FDD">
      <w:pPr>
        <w:pStyle w:val="2"/>
      </w:pPr>
      <w:bookmarkStart w:id="2" w:name="_Toc119708164"/>
      <w:r>
        <w:rPr>
          <w:lang w:val="en-US"/>
        </w:rPr>
        <w:t>UML</w:t>
      </w:r>
      <w:r w:rsidRPr="00A23425">
        <w:t xml:space="preserve"> </w:t>
      </w:r>
      <w:r>
        <w:t>диаграмма</w:t>
      </w:r>
      <w:bookmarkEnd w:id="2"/>
    </w:p>
    <w:p w14:paraId="0BA58A5B" w14:textId="0507DB45" w:rsidR="00755FDD" w:rsidRPr="00755FDD" w:rsidRDefault="00755FDD" w:rsidP="0097130C">
      <w:pPr>
        <w:rPr>
          <w:noProof/>
          <w:lang w:val="en-US"/>
        </w:rPr>
      </w:pPr>
      <w:r>
        <w:rPr>
          <w:noProof/>
          <w:lang w:val="en-US"/>
        </w:rPr>
        <w:tab/>
        <w:t>Link</w:t>
      </w:r>
    </w:p>
    <w:p w14:paraId="74A4D3C6" w14:textId="6DC658C5" w:rsidR="00755FDD" w:rsidRPr="00755FDD" w:rsidRDefault="00755FDD" w:rsidP="00755FDD">
      <w:pPr>
        <w:pStyle w:val="2"/>
      </w:pPr>
      <w:bookmarkStart w:id="3" w:name="_Toc119708165"/>
      <w:r>
        <w:rPr>
          <w:noProof/>
          <w:lang w:val="en-US"/>
        </w:rPr>
        <w:t>Action</w:t>
      </w:r>
      <w:bookmarkEnd w:id="3"/>
    </w:p>
    <w:p w14:paraId="5809348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interface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Action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74314F7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22C3B24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89AFA1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32F5188F" w14:textId="72319B78" w:rsidR="00755FDD" w:rsidRDefault="00755FDD" w:rsidP="0097130C">
      <w:r>
        <w:tab/>
      </w:r>
    </w:p>
    <w:p w14:paraId="742638A9" w14:textId="5D76AF01" w:rsidR="00755FDD" w:rsidRDefault="00755FDD" w:rsidP="00755FDD">
      <w:pPr>
        <w:pStyle w:val="2"/>
        <w:rPr>
          <w:lang w:val="en-US"/>
        </w:rPr>
      </w:pPr>
      <w:bookmarkStart w:id="4" w:name="_Toc119708166"/>
      <w:proofErr w:type="spellStart"/>
      <w:r>
        <w:rPr>
          <w:lang w:val="en-US"/>
        </w:rPr>
        <w:lastRenderedPageBreak/>
        <w:t>AnimateObject</w:t>
      </w:r>
      <w:bookmarkEnd w:id="4"/>
      <w:proofErr w:type="spellEnd"/>
    </w:p>
    <w:p w14:paraId="0C8E647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AnimateObject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extends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DB226F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AnimateObject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468EA35B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super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691DC60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3642F0E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wants_to_do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4121B40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хочет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503402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8C14EC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stare_at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1AF7A84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смотрит на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2A001F1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61B560A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D24A902" w14:textId="03F51959" w:rsidR="00755FDD" w:rsidRDefault="00755FDD" w:rsidP="00755FDD">
      <w:pPr>
        <w:rPr>
          <w:lang w:val="en-US"/>
        </w:rPr>
      </w:pPr>
      <w:r>
        <w:rPr>
          <w:lang w:val="en-US"/>
        </w:rPr>
        <w:tab/>
      </w:r>
    </w:p>
    <w:p w14:paraId="6CDA1A03" w14:textId="131DD9DC" w:rsidR="00755FDD" w:rsidRDefault="00755FDD" w:rsidP="00755FDD">
      <w:pPr>
        <w:pStyle w:val="2"/>
        <w:rPr>
          <w:lang w:val="en-US"/>
        </w:rPr>
      </w:pPr>
      <w:bookmarkStart w:id="5" w:name="_Toc119708167"/>
      <w:r>
        <w:rPr>
          <w:lang w:val="en-US"/>
        </w:rPr>
        <w:t>Berry</w:t>
      </w:r>
      <w:bookmarkEnd w:id="5"/>
    </w:p>
    <w:p w14:paraId="3F6646F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extends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51BD06D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private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Color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5BBD084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Color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</w:t>
      </w:r>
    </w:p>
    <w:p w14:paraId="7DF45EC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22E47B8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super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3263499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260B59D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C8225C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</w:t>
      </w:r>
    </w:p>
    <w:p w14:paraId="47EF541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37A2E01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super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143BDE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NONE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5ED9CD3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64A39A7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Color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7368AF7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1221A22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F56BEA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crush_into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2DDD22F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упал на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17939289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setState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"разбилась"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136950B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announce_state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4A4A1FC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8B1B79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@Override</w:t>
      </w:r>
    </w:p>
    <w:p w14:paraId="74DDBCD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int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79A2E79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().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*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799B510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567FD31B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@Override</w:t>
      </w:r>
    </w:p>
    <w:p w14:paraId="00D285C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toString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276219E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getColor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79877B4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7EB1398" w14:textId="560DED2F" w:rsid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6F50F704" w14:textId="10215795" w:rsidR="00755FDD" w:rsidRDefault="00755FDD">
      <w:pPr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 w:type="page"/>
      </w:r>
    </w:p>
    <w:p w14:paraId="6A299DC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5F18B149" w14:textId="02523C97" w:rsidR="00755FDD" w:rsidRDefault="00755FDD" w:rsidP="00755FDD">
      <w:pPr>
        <w:pStyle w:val="2"/>
        <w:rPr>
          <w:lang w:val="en-US"/>
        </w:rPr>
      </w:pPr>
      <w:bookmarkStart w:id="6" w:name="_Toc119708168"/>
      <w:r>
        <w:rPr>
          <w:lang w:val="en-US"/>
        </w:rPr>
        <w:t>Bush</w:t>
      </w:r>
      <w:bookmarkEnd w:id="6"/>
    </w:p>
    <w:p w14:paraId="17C0690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extends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B8B23D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33EABC3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super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F43139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5B52AB7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grow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0D88F5D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растут"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5A4CB58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4BDD46F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filledWith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02F7ADA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обсыпаны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72CC825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AB0BAFE" w14:textId="451D1E0B" w:rsid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09166B3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0CE8E880" w14:textId="12806586" w:rsidR="00755FDD" w:rsidRDefault="00755FDD" w:rsidP="00755FDD">
      <w:pPr>
        <w:pStyle w:val="2"/>
        <w:rPr>
          <w:lang w:val="en-US"/>
        </w:rPr>
      </w:pPr>
      <w:bookmarkStart w:id="7" w:name="_Toc119708169"/>
      <w:r>
        <w:rPr>
          <w:lang w:val="en-US"/>
        </w:rPr>
        <w:t>Color</w:t>
      </w:r>
      <w:bookmarkEnd w:id="7"/>
    </w:p>
    <w:p w14:paraId="3F6623E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enum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Color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C7BE16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BLUE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7841F9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@Override</w:t>
      </w:r>
    </w:p>
    <w:p w14:paraId="32BD9E0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toString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2F64642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"Синяя"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3962544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0C47FF2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},</w:t>
      </w:r>
    </w:p>
    <w:p w14:paraId="411499CB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YELLOW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4E5CC8A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@Override</w:t>
      </w:r>
    </w:p>
    <w:p w14:paraId="588B7D1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toString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7A4A0EC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"Жёлтая"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0625D01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73AC0C0A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},</w:t>
      </w:r>
    </w:p>
    <w:p w14:paraId="2A56E31B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NONE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625345D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@Override</w:t>
      </w:r>
    </w:p>
    <w:p w14:paraId="2FAC454B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toString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7EEB1A7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1C627D3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0969FC0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41F72F2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BD1577E" w14:textId="08745136" w:rsidR="00755FDD" w:rsidRDefault="00755FDD" w:rsidP="00755FDD">
      <w:pPr>
        <w:rPr>
          <w:lang w:val="en-US"/>
        </w:rPr>
      </w:pPr>
      <w:r>
        <w:rPr>
          <w:lang w:val="en-US"/>
        </w:rPr>
        <w:tab/>
      </w:r>
    </w:p>
    <w:p w14:paraId="715C2B34" w14:textId="7D1CAA53" w:rsidR="00755FDD" w:rsidRDefault="00755FDD" w:rsidP="00755FDD">
      <w:pPr>
        <w:pStyle w:val="2"/>
        <w:rPr>
          <w:lang w:val="en-US"/>
        </w:rPr>
      </w:pPr>
      <w:bookmarkStart w:id="8" w:name="_Toc119708170"/>
      <w:r>
        <w:rPr>
          <w:lang w:val="en-US"/>
        </w:rPr>
        <w:t>Essence</w:t>
      </w:r>
      <w:bookmarkEnd w:id="8"/>
    </w:p>
    <w:p w14:paraId="105A35E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abstract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implements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Action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6FD1D9F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private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60A4DCA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2FB11A5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name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384BDC7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515478F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30B0C7F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08F3FF5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39841D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5322B1A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7505C6E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79AD76F1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0EB8FDB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action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69E9A97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34B92705" w14:textId="77777777" w:rsid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</w:p>
    <w:p w14:paraId="23E033BD" w14:textId="77777777" w:rsid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44185570" w14:textId="138D4D4A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KZ"/>
        </w:rPr>
        <w:lastRenderedPageBreak/>
        <w:t xml:space="preserve">    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@Override</w:t>
      </w:r>
    </w:p>
    <w:p w14:paraId="74927D8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int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32E6AE1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().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56B065C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483CF4C2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@Override</w:t>
      </w:r>
    </w:p>
    <w:p w14:paraId="6586872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boolean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equals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Object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74FC94D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obj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hashCode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18E832D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EF21C86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@Override</w:t>
      </w:r>
    </w:p>
    <w:p w14:paraId="493CF4A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toString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4283934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4CB6AD8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4FBF3CEB" w14:textId="59505174" w:rsid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7951A647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064F03B4" w14:textId="0990EE00" w:rsidR="00755FDD" w:rsidRDefault="00755FDD" w:rsidP="00755FDD">
      <w:pPr>
        <w:pStyle w:val="2"/>
        <w:rPr>
          <w:lang w:val="en-US"/>
        </w:rPr>
      </w:pPr>
      <w:bookmarkStart w:id="9" w:name="_Toc119708171"/>
      <w:proofErr w:type="spellStart"/>
      <w:r>
        <w:rPr>
          <w:lang w:val="en-US"/>
        </w:rPr>
        <w:t>InanimateObject</w:t>
      </w:r>
      <w:bookmarkEnd w:id="9"/>
      <w:proofErr w:type="spellEnd"/>
    </w:p>
    <w:p w14:paraId="7348570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extends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Essence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implements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State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393E8B51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private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2F73870E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7E10FBC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super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name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6C96E284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</w:t>
      </w:r>
      <w:proofErr w:type="spellStart"/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None</w:t>
      </w:r>
      <w:proofErr w:type="spellEnd"/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737CE633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998234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setState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){</w:t>
      </w:r>
    </w:p>
    <w:p w14:paraId="7C8EDC51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0FA71B1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8C73160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2CBDF88F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return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</w:p>
    <w:p w14:paraId="0EF540C5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71C28F9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announce_state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(){</w:t>
      </w:r>
    </w:p>
    <w:p w14:paraId="500BA5BD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System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out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println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proofErr w:type="spellEnd"/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 "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755F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this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getState</w:t>
      </w:r>
      <w:proofErr w:type="spellEnd"/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());</w:t>
      </w:r>
    </w:p>
    <w:p w14:paraId="69E236AC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26585DB8" w14:textId="77777777" w:rsidR="00755FDD" w:rsidRPr="00755FDD" w:rsidRDefault="00755FDD" w:rsidP="00755FD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755F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7B1FAB66" w14:textId="63E6E4C0" w:rsidR="00755FDD" w:rsidRDefault="00755FDD" w:rsidP="00755FDD">
      <w:pPr>
        <w:rPr>
          <w:lang w:val="en-US"/>
        </w:rPr>
      </w:pPr>
      <w:r>
        <w:rPr>
          <w:lang w:val="en-US"/>
        </w:rPr>
        <w:tab/>
      </w:r>
    </w:p>
    <w:p w14:paraId="2BE27AEF" w14:textId="0BAF7FB9" w:rsidR="00D004CA" w:rsidRDefault="00D004CA" w:rsidP="00D004CA">
      <w:pPr>
        <w:pStyle w:val="2"/>
        <w:rPr>
          <w:lang w:val="en-US"/>
        </w:rPr>
      </w:pPr>
      <w:bookmarkStart w:id="10" w:name="_Toc119708172"/>
      <w:r>
        <w:rPr>
          <w:lang w:val="en-US"/>
        </w:rPr>
        <w:t>Main</w:t>
      </w:r>
      <w:bookmarkEnd w:id="10"/>
    </w:p>
    <w:p w14:paraId="33ADBAC9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class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Main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2AE3932D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static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main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[]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args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7791FD3C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36ACE979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"Слива"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BLUE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22859868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manuscript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"Рукопись"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7A349243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table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"Письменный стол"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DDC154A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bushes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"Кустарники"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0F29A8F4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ceiling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InanimateObject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"Потолок"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C434FCA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AnimateObject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AnimateObject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"Муми-папа"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D58C63C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yellow_berries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"Ягоды"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YELLOW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61B9BB12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2D4A8220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crush_into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manuscript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1E6EBE46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"оставила большое пятно на"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manuscript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19864332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"обернулся с решимостью"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ECC9EBE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wants_to_do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"намять как </w:t>
      </w:r>
      <w:proofErr w:type="spellStart"/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сделедует</w:t>
      </w:r>
      <w:proofErr w:type="spellEnd"/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 xml:space="preserve"> им холку"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1AF2C71A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stare_at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bushes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6ECCEF62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bushes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filledWith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yellow_berries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4708729F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character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"подскочил на месте"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2A220685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7660DE1A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[]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plums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[</w:t>
      </w:r>
      <w:r w:rsidRPr="00D004CA">
        <w:rPr>
          <w:rFonts w:ascii="Courier New" w:eastAsia="Times New Roman" w:hAnsi="Courier New" w:cs="Courier New"/>
          <w:color w:val="FF8000"/>
          <w:sz w:val="20"/>
          <w:szCs w:val="20"/>
          <w:lang w:val="ru-KZ" w:eastAsia="ru-KZ"/>
        </w:rPr>
        <w:t>5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];</w:t>
      </w:r>
    </w:p>
    <w:p w14:paraId="02DAFFDD" w14:textId="77777777" w:rsid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</w:p>
    <w:p w14:paraId="735B01E9" w14:textId="77777777" w:rsid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17CA5572" w14:textId="77777777" w:rsid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7D3577B7" w14:textId="5C37AC45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KZ"/>
        </w:rPr>
        <w:lastRenderedPageBreak/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for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int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i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color w:val="FF8000"/>
          <w:sz w:val="20"/>
          <w:szCs w:val="20"/>
          <w:lang w:val="ru-KZ" w:eastAsia="ru-KZ"/>
        </w:rPr>
        <w:t>0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i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&lt;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color w:val="FF8000"/>
          <w:sz w:val="20"/>
          <w:szCs w:val="20"/>
          <w:lang w:val="ru-KZ" w:eastAsia="ru-KZ"/>
        </w:rPr>
        <w:t>5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;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i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++)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073E9375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plums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[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]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=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KZ" w:eastAsia="ru-KZ"/>
        </w:rPr>
        <w:t>new</w:t>
      </w:r>
      <w:proofErr w:type="spellEnd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Berry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"Слива"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,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Color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BLUE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06AB993E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plums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[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i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].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crush_into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table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002299AC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4A6E0D29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7AFBC824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ceiling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setState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"заткан сплетением веток"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283A0B09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ceiling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announce_state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55C618C8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bushes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grow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2BB1998F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    </w:t>
      </w:r>
      <w:proofErr w:type="spellStart"/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bushes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.</w:t>
      </w: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make_action</w:t>
      </w:r>
      <w:proofErr w:type="spellEnd"/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r w:rsidRPr="00D004CA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"тянут свои зелёные руки к окну"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575CC1D0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</w:p>
    <w:p w14:paraId="1C84319D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167020D7" w14:textId="77777777" w:rsidR="00D004CA" w:rsidRPr="00D004CA" w:rsidRDefault="00D004CA" w:rsidP="00D004C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D0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66C3A2DD" w14:textId="3760D114" w:rsidR="00D004CA" w:rsidRDefault="004942C9" w:rsidP="00D004CA">
      <w:pPr>
        <w:rPr>
          <w:lang w:val="ru-KZ"/>
        </w:rPr>
      </w:pPr>
      <w:r>
        <w:rPr>
          <w:lang w:val="ru-KZ"/>
        </w:rPr>
        <w:tab/>
      </w:r>
    </w:p>
    <w:p w14:paraId="1841B433" w14:textId="143799BB" w:rsidR="004942C9" w:rsidRDefault="004942C9" w:rsidP="004942C9">
      <w:pPr>
        <w:pStyle w:val="2"/>
        <w:rPr>
          <w:lang w:val="en-US"/>
        </w:rPr>
      </w:pPr>
      <w:bookmarkStart w:id="11" w:name="_Toc119708173"/>
      <w:r>
        <w:rPr>
          <w:lang w:val="en-US"/>
        </w:rPr>
        <w:t>State</w:t>
      </w:r>
      <w:bookmarkEnd w:id="11"/>
    </w:p>
    <w:p w14:paraId="6540020A" w14:textId="77777777" w:rsidR="004942C9" w:rsidRPr="004942C9" w:rsidRDefault="004942C9" w:rsidP="004942C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proofErr w:type="spellStart"/>
      <w:r w:rsidRPr="004942C9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public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4942C9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interface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State </w:t>
      </w:r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{</w:t>
      </w:r>
    </w:p>
    <w:p w14:paraId="639B29F3" w14:textId="77777777" w:rsidR="004942C9" w:rsidRPr="004942C9" w:rsidRDefault="004942C9" w:rsidP="004942C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4942C9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setState</w:t>
      </w:r>
      <w:proofErr w:type="spellEnd"/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state</w:t>
      </w:r>
      <w:proofErr w:type="spellEnd"/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);</w:t>
      </w:r>
    </w:p>
    <w:p w14:paraId="52A533D5" w14:textId="77777777" w:rsidR="004942C9" w:rsidRPr="004942C9" w:rsidRDefault="004942C9" w:rsidP="004942C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String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getState</w:t>
      </w:r>
      <w:proofErr w:type="spellEnd"/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26C24314" w14:textId="77777777" w:rsidR="004942C9" w:rsidRPr="004942C9" w:rsidRDefault="004942C9" w:rsidP="004942C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   </w:t>
      </w:r>
      <w:proofErr w:type="spellStart"/>
      <w:r w:rsidRPr="004942C9">
        <w:rPr>
          <w:rFonts w:ascii="Courier New" w:eastAsia="Times New Roman" w:hAnsi="Courier New" w:cs="Courier New"/>
          <w:color w:val="8000FF"/>
          <w:sz w:val="20"/>
          <w:szCs w:val="20"/>
          <w:lang w:val="ru-KZ" w:eastAsia="ru-KZ"/>
        </w:rPr>
        <w:t>void</w:t>
      </w:r>
      <w:proofErr w:type="spellEnd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 </w:t>
      </w:r>
      <w:proofErr w:type="spellStart"/>
      <w:r w:rsidRPr="004942C9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announce_state</w:t>
      </w:r>
      <w:proofErr w:type="spellEnd"/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();</w:t>
      </w:r>
    </w:p>
    <w:p w14:paraId="059421CC" w14:textId="77777777" w:rsidR="004942C9" w:rsidRPr="004942C9" w:rsidRDefault="004942C9" w:rsidP="004942C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</w:pPr>
      <w:r w:rsidRPr="004942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KZ" w:eastAsia="ru-KZ"/>
        </w:rPr>
        <w:t>}</w:t>
      </w:r>
    </w:p>
    <w:p w14:paraId="34114951" w14:textId="37A9E75D" w:rsidR="004942C9" w:rsidRPr="004942C9" w:rsidRDefault="004942C9" w:rsidP="004942C9">
      <w:pPr>
        <w:rPr>
          <w:lang w:val="ru-KZ"/>
        </w:rPr>
      </w:pPr>
    </w:p>
    <w:p w14:paraId="19CACB1E" w14:textId="5771C3DB" w:rsidR="00755FDD" w:rsidRDefault="004942C9" w:rsidP="004942C9">
      <w:pPr>
        <w:pStyle w:val="2"/>
      </w:pPr>
      <w:bookmarkStart w:id="12" w:name="_Toc119708174"/>
      <w:r>
        <w:t>Вывод программы</w:t>
      </w:r>
      <w:bookmarkEnd w:id="12"/>
    </w:p>
    <w:p w14:paraId="4197F224" w14:textId="77777777" w:rsidR="004942C9" w:rsidRDefault="004942C9" w:rsidP="004942C9">
      <w:r>
        <w:tab/>
      </w:r>
      <w:r>
        <w:t>Синяя Слива упал на Рукопись</w:t>
      </w:r>
    </w:p>
    <w:p w14:paraId="7D312DA2" w14:textId="77777777" w:rsidR="004942C9" w:rsidRDefault="004942C9" w:rsidP="004942C9">
      <w:pPr>
        <w:ind w:left="720"/>
      </w:pPr>
      <w:r>
        <w:t>Синяя Слива разбилась</w:t>
      </w:r>
    </w:p>
    <w:p w14:paraId="62B0A8E5" w14:textId="77777777" w:rsidR="004942C9" w:rsidRDefault="004942C9" w:rsidP="004942C9">
      <w:pPr>
        <w:ind w:left="720"/>
      </w:pPr>
      <w:r>
        <w:t>Синяя Слива оставила большое пятно на Рукопись</w:t>
      </w:r>
    </w:p>
    <w:p w14:paraId="2E4C3B93" w14:textId="77777777" w:rsidR="004942C9" w:rsidRDefault="004942C9" w:rsidP="004942C9">
      <w:pPr>
        <w:ind w:left="720"/>
      </w:pPr>
      <w:r>
        <w:t>Муми-папа обернулся с решимостью</w:t>
      </w:r>
    </w:p>
    <w:p w14:paraId="3D963CD6" w14:textId="77777777" w:rsidR="004942C9" w:rsidRDefault="004942C9" w:rsidP="004942C9">
      <w:pPr>
        <w:ind w:left="720"/>
      </w:pPr>
      <w:r>
        <w:t xml:space="preserve">Муми-папа хочет намять как </w:t>
      </w:r>
      <w:proofErr w:type="spellStart"/>
      <w:r>
        <w:t>сделедует</w:t>
      </w:r>
      <w:proofErr w:type="spellEnd"/>
      <w:r>
        <w:t xml:space="preserve"> им холку</w:t>
      </w:r>
    </w:p>
    <w:p w14:paraId="47A8ADB1" w14:textId="77777777" w:rsidR="004942C9" w:rsidRDefault="004942C9" w:rsidP="004942C9">
      <w:pPr>
        <w:ind w:left="720"/>
      </w:pPr>
      <w:r>
        <w:t>Муми-папа смотрит на Кустарники</w:t>
      </w:r>
    </w:p>
    <w:p w14:paraId="2D1C31E0" w14:textId="77777777" w:rsidR="004942C9" w:rsidRDefault="004942C9" w:rsidP="004942C9">
      <w:pPr>
        <w:ind w:left="720"/>
      </w:pPr>
      <w:r>
        <w:t>Кустарники обсыпаны Жёлтая Ягоды</w:t>
      </w:r>
    </w:p>
    <w:p w14:paraId="2DB2184C" w14:textId="77777777" w:rsidR="004942C9" w:rsidRDefault="004942C9" w:rsidP="004942C9">
      <w:pPr>
        <w:ind w:left="720"/>
      </w:pPr>
      <w:r>
        <w:t>Муми-папа подскочил на месте</w:t>
      </w:r>
    </w:p>
    <w:p w14:paraId="245ADEBF" w14:textId="77777777" w:rsidR="004942C9" w:rsidRDefault="004942C9" w:rsidP="004942C9">
      <w:pPr>
        <w:ind w:left="720"/>
      </w:pPr>
      <w:r>
        <w:t>Синяя Слива упал на Письменный стол</w:t>
      </w:r>
    </w:p>
    <w:p w14:paraId="4D2015A2" w14:textId="77777777" w:rsidR="004942C9" w:rsidRDefault="004942C9" w:rsidP="004942C9">
      <w:pPr>
        <w:ind w:left="720"/>
      </w:pPr>
      <w:r>
        <w:t>Синяя Слива разбилась</w:t>
      </w:r>
    </w:p>
    <w:p w14:paraId="62EAD64B" w14:textId="77777777" w:rsidR="004942C9" w:rsidRDefault="004942C9" w:rsidP="004942C9">
      <w:pPr>
        <w:ind w:left="720"/>
      </w:pPr>
      <w:r>
        <w:t>Синяя Слива упал на Письменный стол</w:t>
      </w:r>
    </w:p>
    <w:p w14:paraId="662BF168" w14:textId="77777777" w:rsidR="004942C9" w:rsidRDefault="004942C9" w:rsidP="004942C9">
      <w:pPr>
        <w:ind w:left="720"/>
      </w:pPr>
      <w:r>
        <w:t>Синяя Слива разбилась</w:t>
      </w:r>
    </w:p>
    <w:p w14:paraId="3ED90DC7" w14:textId="77777777" w:rsidR="004942C9" w:rsidRDefault="004942C9" w:rsidP="004942C9">
      <w:pPr>
        <w:ind w:left="720"/>
      </w:pPr>
      <w:r>
        <w:t>Синяя Слива упал на Письменный стол</w:t>
      </w:r>
    </w:p>
    <w:p w14:paraId="27F273D2" w14:textId="77777777" w:rsidR="004942C9" w:rsidRDefault="004942C9" w:rsidP="004942C9">
      <w:pPr>
        <w:ind w:left="720"/>
      </w:pPr>
      <w:r>
        <w:t>Синяя Слива разбилась</w:t>
      </w:r>
    </w:p>
    <w:p w14:paraId="1B5201AE" w14:textId="77777777" w:rsidR="004942C9" w:rsidRDefault="004942C9" w:rsidP="004942C9">
      <w:pPr>
        <w:ind w:left="720"/>
      </w:pPr>
      <w:r>
        <w:t>Синяя Слива упал на Письменный стол</w:t>
      </w:r>
    </w:p>
    <w:p w14:paraId="34172124" w14:textId="77777777" w:rsidR="004942C9" w:rsidRDefault="004942C9" w:rsidP="004942C9">
      <w:pPr>
        <w:ind w:left="720"/>
      </w:pPr>
      <w:r>
        <w:t>Синяя Слива разбилась</w:t>
      </w:r>
    </w:p>
    <w:p w14:paraId="765F2D01" w14:textId="77777777" w:rsidR="004942C9" w:rsidRDefault="004942C9" w:rsidP="004942C9">
      <w:pPr>
        <w:ind w:left="720"/>
      </w:pPr>
      <w:r>
        <w:lastRenderedPageBreak/>
        <w:t>Синяя Слива упал на Письменный стол</w:t>
      </w:r>
    </w:p>
    <w:p w14:paraId="3C4E71C8" w14:textId="77777777" w:rsidR="004942C9" w:rsidRDefault="004942C9" w:rsidP="004942C9">
      <w:pPr>
        <w:ind w:left="720"/>
      </w:pPr>
      <w:r>
        <w:t>Синяя Слива разбилась</w:t>
      </w:r>
    </w:p>
    <w:p w14:paraId="286FC738" w14:textId="77777777" w:rsidR="004942C9" w:rsidRDefault="004942C9" w:rsidP="004942C9">
      <w:pPr>
        <w:ind w:left="720"/>
      </w:pPr>
      <w:r>
        <w:t>Потолок заткан сплетением веток</w:t>
      </w:r>
    </w:p>
    <w:p w14:paraId="633A86B5" w14:textId="77777777" w:rsidR="004942C9" w:rsidRDefault="004942C9" w:rsidP="004942C9">
      <w:pPr>
        <w:ind w:left="720"/>
      </w:pPr>
      <w:r>
        <w:t>Кустарники растут</w:t>
      </w:r>
    </w:p>
    <w:p w14:paraId="427387DE" w14:textId="574EC603" w:rsidR="004942C9" w:rsidRPr="004942C9" w:rsidRDefault="004942C9" w:rsidP="004942C9">
      <w:pPr>
        <w:ind w:left="720"/>
      </w:pPr>
      <w:r>
        <w:t>Кустарники тянут свои зелёные руки к окну</w:t>
      </w:r>
    </w:p>
    <w:p w14:paraId="199C1DA5" w14:textId="152A0F12" w:rsidR="00755FDD" w:rsidRPr="004942C9" w:rsidRDefault="00755FDD" w:rsidP="00755FDD">
      <w:r w:rsidRPr="004942C9">
        <w:tab/>
      </w:r>
    </w:p>
    <w:p w14:paraId="5BA9E2FE" w14:textId="77777777" w:rsidR="0097130C" w:rsidRDefault="008B5B43" w:rsidP="008B5B43">
      <w:pPr>
        <w:pStyle w:val="V1"/>
      </w:pPr>
      <w:bookmarkStart w:id="13" w:name="_Toc119708175"/>
      <w:r>
        <w:t>В</w:t>
      </w:r>
      <w:r w:rsidR="005B04F5">
        <w:t>ывод</w:t>
      </w:r>
      <w:bookmarkEnd w:id="13"/>
    </w:p>
    <w:p w14:paraId="1F760AC9" w14:textId="4519517D" w:rsidR="008B5B43" w:rsidRPr="002B3B75" w:rsidRDefault="002B3B75" w:rsidP="008B5B43">
      <w:r>
        <w:t xml:space="preserve">В данной лабораторной работе я применил принципы </w:t>
      </w:r>
      <w:r>
        <w:rPr>
          <w:lang w:val="en-US"/>
        </w:rPr>
        <w:t>SOLID</w:t>
      </w:r>
      <w:r w:rsidRPr="002B3B75">
        <w:t xml:space="preserve"> </w:t>
      </w:r>
      <w:r>
        <w:t xml:space="preserve">для создания абстрактных классов, классов, интерфейсов, </w:t>
      </w:r>
      <w:proofErr w:type="spellStart"/>
      <w:r>
        <w:rPr>
          <w:lang w:val="en-US"/>
        </w:rPr>
        <w:t>enum</w:t>
      </w:r>
      <w:proofErr w:type="spellEnd"/>
      <w:r>
        <w:t xml:space="preserve"> для описания ситуации в задании.</w:t>
      </w:r>
    </w:p>
    <w:sectPr w:rsidR="008B5B43" w:rsidRPr="002B3B75" w:rsidSect="008F1FB3">
      <w:footerReference w:type="defaul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0935" w14:textId="77777777" w:rsidR="004F18CF" w:rsidRDefault="004F18CF" w:rsidP="00535759">
      <w:r>
        <w:separator/>
      </w:r>
    </w:p>
  </w:endnote>
  <w:endnote w:type="continuationSeparator" w:id="0">
    <w:p w14:paraId="0D5CA62A" w14:textId="77777777" w:rsidR="004F18CF" w:rsidRDefault="004F18CF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71DAA520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D9F47A" wp14:editId="0884989B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F3332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4D9F47A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61DF3332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6BFDA60C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7484" w14:textId="77777777" w:rsidR="0097761C" w:rsidRDefault="008F1FB3" w:rsidP="00F30134">
    <w:pPr>
      <w:pStyle w:val="a5"/>
      <w:jc w:val="center"/>
    </w:pPr>
    <w:r>
      <w:t>Санкт-Петербург</w:t>
    </w:r>
  </w:p>
  <w:p w14:paraId="440D97F0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70C9" w14:textId="77777777" w:rsidR="004F18CF" w:rsidRDefault="004F18CF" w:rsidP="00535759">
      <w:r>
        <w:separator/>
      </w:r>
    </w:p>
  </w:footnote>
  <w:footnote w:type="continuationSeparator" w:id="0">
    <w:p w14:paraId="1EC77DBD" w14:textId="77777777" w:rsidR="004F18CF" w:rsidRDefault="004F18CF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A2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1025EC"/>
    <w:rsid w:val="00105007"/>
    <w:rsid w:val="00133BE0"/>
    <w:rsid w:val="001475EB"/>
    <w:rsid w:val="0018478F"/>
    <w:rsid w:val="001A7B20"/>
    <w:rsid w:val="00210EA3"/>
    <w:rsid w:val="00253DBF"/>
    <w:rsid w:val="00260948"/>
    <w:rsid w:val="00293AA6"/>
    <w:rsid w:val="002948ED"/>
    <w:rsid w:val="002B3B75"/>
    <w:rsid w:val="002B4D3B"/>
    <w:rsid w:val="002E1BD0"/>
    <w:rsid w:val="002E1F6F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7FA4"/>
    <w:rsid w:val="00385D83"/>
    <w:rsid w:val="003C198E"/>
    <w:rsid w:val="003C1996"/>
    <w:rsid w:val="0042099A"/>
    <w:rsid w:val="00424010"/>
    <w:rsid w:val="004341BD"/>
    <w:rsid w:val="00446E05"/>
    <w:rsid w:val="004504D3"/>
    <w:rsid w:val="00452A7B"/>
    <w:rsid w:val="00466B3B"/>
    <w:rsid w:val="004942C9"/>
    <w:rsid w:val="00496092"/>
    <w:rsid w:val="004B5B93"/>
    <w:rsid w:val="004D6104"/>
    <w:rsid w:val="004E50BB"/>
    <w:rsid w:val="004F18CF"/>
    <w:rsid w:val="00504FD7"/>
    <w:rsid w:val="00535759"/>
    <w:rsid w:val="005421CD"/>
    <w:rsid w:val="00560354"/>
    <w:rsid w:val="00597707"/>
    <w:rsid w:val="005A2F38"/>
    <w:rsid w:val="005A72D4"/>
    <w:rsid w:val="005B04F5"/>
    <w:rsid w:val="005B0BF6"/>
    <w:rsid w:val="005B5787"/>
    <w:rsid w:val="005E6450"/>
    <w:rsid w:val="005F52AB"/>
    <w:rsid w:val="00601D9C"/>
    <w:rsid w:val="006119A2"/>
    <w:rsid w:val="0063187D"/>
    <w:rsid w:val="00643DB1"/>
    <w:rsid w:val="00646095"/>
    <w:rsid w:val="00663CDF"/>
    <w:rsid w:val="006A01AD"/>
    <w:rsid w:val="006A095D"/>
    <w:rsid w:val="006A2DA6"/>
    <w:rsid w:val="006A5318"/>
    <w:rsid w:val="006A6A17"/>
    <w:rsid w:val="006B1D4A"/>
    <w:rsid w:val="006C0316"/>
    <w:rsid w:val="006C4A14"/>
    <w:rsid w:val="006C6F46"/>
    <w:rsid w:val="006F50B3"/>
    <w:rsid w:val="00715AFC"/>
    <w:rsid w:val="00722530"/>
    <w:rsid w:val="00722956"/>
    <w:rsid w:val="00742873"/>
    <w:rsid w:val="00745A4D"/>
    <w:rsid w:val="00755FDD"/>
    <w:rsid w:val="00760FAD"/>
    <w:rsid w:val="00797404"/>
    <w:rsid w:val="007B4F6B"/>
    <w:rsid w:val="007E719C"/>
    <w:rsid w:val="008004F5"/>
    <w:rsid w:val="00815877"/>
    <w:rsid w:val="008221B4"/>
    <w:rsid w:val="00840557"/>
    <w:rsid w:val="008575E3"/>
    <w:rsid w:val="0087500F"/>
    <w:rsid w:val="00880FAA"/>
    <w:rsid w:val="00885E6A"/>
    <w:rsid w:val="00895255"/>
    <w:rsid w:val="00896BD4"/>
    <w:rsid w:val="008B5B43"/>
    <w:rsid w:val="008E6FAD"/>
    <w:rsid w:val="008F1FB3"/>
    <w:rsid w:val="008F34F1"/>
    <w:rsid w:val="00904BC3"/>
    <w:rsid w:val="0090649D"/>
    <w:rsid w:val="00953B38"/>
    <w:rsid w:val="00954EB0"/>
    <w:rsid w:val="0097130C"/>
    <w:rsid w:val="0097761C"/>
    <w:rsid w:val="00981976"/>
    <w:rsid w:val="00996BB1"/>
    <w:rsid w:val="009B35D3"/>
    <w:rsid w:val="009B3883"/>
    <w:rsid w:val="009C453C"/>
    <w:rsid w:val="009E3F43"/>
    <w:rsid w:val="00A01F80"/>
    <w:rsid w:val="00A05210"/>
    <w:rsid w:val="00A23425"/>
    <w:rsid w:val="00A239EA"/>
    <w:rsid w:val="00A321B2"/>
    <w:rsid w:val="00A5224F"/>
    <w:rsid w:val="00A736FF"/>
    <w:rsid w:val="00A74D89"/>
    <w:rsid w:val="00AA6DA4"/>
    <w:rsid w:val="00AC66AF"/>
    <w:rsid w:val="00AE56A5"/>
    <w:rsid w:val="00AF502E"/>
    <w:rsid w:val="00B122C0"/>
    <w:rsid w:val="00B12F22"/>
    <w:rsid w:val="00B22E9C"/>
    <w:rsid w:val="00B3256D"/>
    <w:rsid w:val="00B440F8"/>
    <w:rsid w:val="00B44A36"/>
    <w:rsid w:val="00B501A3"/>
    <w:rsid w:val="00B51BA7"/>
    <w:rsid w:val="00B71B34"/>
    <w:rsid w:val="00B9330A"/>
    <w:rsid w:val="00BB22A1"/>
    <w:rsid w:val="00BB74CE"/>
    <w:rsid w:val="00C006B2"/>
    <w:rsid w:val="00C0412B"/>
    <w:rsid w:val="00C37162"/>
    <w:rsid w:val="00C4327D"/>
    <w:rsid w:val="00C86C9A"/>
    <w:rsid w:val="00CA6A32"/>
    <w:rsid w:val="00CE1DEB"/>
    <w:rsid w:val="00CE4EF7"/>
    <w:rsid w:val="00CE76F7"/>
    <w:rsid w:val="00CE79DD"/>
    <w:rsid w:val="00CF3BFB"/>
    <w:rsid w:val="00CF6B22"/>
    <w:rsid w:val="00D004CA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26A4E"/>
    <w:rsid w:val="00E31BB4"/>
    <w:rsid w:val="00E71576"/>
    <w:rsid w:val="00E90026"/>
    <w:rsid w:val="00E91EFE"/>
    <w:rsid w:val="00EC1A32"/>
    <w:rsid w:val="00EC338D"/>
    <w:rsid w:val="00EC5915"/>
    <w:rsid w:val="00ED0226"/>
    <w:rsid w:val="00EE424F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C9DD8"/>
  <w15:chartTrackingRefBased/>
  <w15:docId w15:val="{5C96B913-E39D-4E24-A402-30300262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D89"/>
    <w:pPr>
      <w:keepNext/>
      <w:keepLines/>
      <w:spacing w:before="40" w:after="36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next w:val="a"/>
    <w:link w:val="V10"/>
    <w:autoRedefine/>
    <w:qFormat/>
    <w:rsid w:val="00E71576"/>
    <w:pPr>
      <w:spacing w:after="240"/>
    </w:pPr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E715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4D89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  <w:style w:type="character" w:customStyle="1" w:styleId="sc161">
    <w:name w:val="sc161"/>
    <w:basedOn w:val="a0"/>
    <w:rsid w:val="00755FD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55F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55F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55FD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755F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755F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004CA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Отчёты2.dotm</Template>
  <TotalTime>113</TotalTime>
  <Pages>1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7</cp:revision>
  <dcterms:created xsi:type="dcterms:W3CDTF">2022-11-18T18:48:00Z</dcterms:created>
  <dcterms:modified xsi:type="dcterms:W3CDTF">2022-11-18T20:56:00Z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