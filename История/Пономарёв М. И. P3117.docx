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8986" w14:textId="3481D8BF" w:rsidR="00367FA4" w:rsidRPr="004B6789" w:rsidRDefault="005B0BF6" w:rsidP="00F30134">
      <w:pPr>
        <w:jc w:val="center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4B6789">
        <w:rPr>
          <w:rFonts w:asciiTheme="majorHAnsi" w:hAnsiTheme="majorHAnsi" w:cstheme="majorHAnsi"/>
          <w:color w:val="000000" w:themeColor="text1"/>
          <w:sz w:val="36"/>
          <w:szCs w:val="36"/>
        </w:rPr>
        <w:t>Санкт-Петербургский Национальный Исследовательский Университет ИТМО</w:t>
      </w:r>
    </w:p>
    <w:p w14:paraId="7464EF6D" w14:textId="77777777" w:rsidR="000B4EFC" w:rsidRPr="004B6789" w:rsidRDefault="000B4EFC" w:rsidP="00F30134">
      <w:pPr>
        <w:jc w:val="center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2340B3B5" w14:textId="77777777" w:rsidR="005B0BF6" w:rsidRPr="004B6789" w:rsidRDefault="005B0BF6" w:rsidP="00F30134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B6789">
        <w:rPr>
          <w:rFonts w:asciiTheme="majorHAnsi" w:hAnsiTheme="majorHAnsi" w:cstheme="majorHAnsi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43AF6A2" w14:textId="77777777" w:rsidR="005B0BF6" w:rsidRPr="004B6789" w:rsidRDefault="005B0BF6" w:rsidP="00535759">
      <w:pPr>
        <w:rPr>
          <w:color w:val="000000" w:themeColor="text1"/>
        </w:rPr>
      </w:pPr>
    </w:p>
    <w:p w14:paraId="34403E76" w14:textId="21E0F03E" w:rsidR="000B4EFC" w:rsidRPr="004B6789" w:rsidRDefault="000B4EFC" w:rsidP="000B4EFC">
      <w:pPr>
        <w:jc w:val="center"/>
        <w:rPr>
          <w:color w:val="000000" w:themeColor="text1"/>
          <w:sz w:val="32"/>
          <w:szCs w:val="32"/>
        </w:rPr>
      </w:pPr>
      <w:r w:rsidRPr="004B6789">
        <w:rPr>
          <w:color w:val="000000" w:themeColor="text1"/>
          <w:sz w:val="32"/>
          <w:szCs w:val="32"/>
        </w:rPr>
        <w:t>Сравнительный анализ технологий античности и</w:t>
      </w:r>
    </w:p>
    <w:p w14:paraId="65144A17" w14:textId="1FA90664" w:rsidR="005B0BF6" w:rsidRPr="004B6789" w:rsidRDefault="000B4EFC" w:rsidP="000B4EFC">
      <w:pPr>
        <w:jc w:val="center"/>
        <w:rPr>
          <w:color w:val="000000" w:themeColor="text1"/>
          <w:sz w:val="32"/>
          <w:szCs w:val="32"/>
        </w:rPr>
      </w:pPr>
      <w:r w:rsidRPr="004B6789">
        <w:rPr>
          <w:color w:val="000000" w:themeColor="text1"/>
          <w:sz w:val="32"/>
          <w:szCs w:val="32"/>
        </w:rPr>
        <w:t>современных аналогов</w:t>
      </w:r>
    </w:p>
    <w:p w14:paraId="566B38C2" w14:textId="77777777" w:rsidR="005B0BF6" w:rsidRPr="004B6789" w:rsidRDefault="005B0BF6" w:rsidP="00535759">
      <w:pPr>
        <w:rPr>
          <w:color w:val="000000" w:themeColor="text1"/>
        </w:rPr>
      </w:pPr>
    </w:p>
    <w:p w14:paraId="0341C2A0" w14:textId="07CAFED4" w:rsidR="005B0BF6" w:rsidRPr="004B6789" w:rsidRDefault="005B0BF6" w:rsidP="0030156F">
      <w:pPr>
        <w:jc w:val="center"/>
        <w:rPr>
          <w:color w:val="000000" w:themeColor="text1"/>
          <w:sz w:val="28"/>
          <w:szCs w:val="28"/>
        </w:rPr>
      </w:pPr>
    </w:p>
    <w:p w14:paraId="0CD42B0D" w14:textId="77777777" w:rsidR="005B0BF6" w:rsidRPr="004B6789" w:rsidRDefault="005B0BF6" w:rsidP="00535759">
      <w:pPr>
        <w:rPr>
          <w:color w:val="000000" w:themeColor="text1"/>
        </w:rPr>
      </w:pPr>
    </w:p>
    <w:p w14:paraId="42844AAC" w14:textId="77777777" w:rsidR="005B0BF6" w:rsidRPr="004B6789" w:rsidRDefault="005B0BF6" w:rsidP="00535759">
      <w:pPr>
        <w:rPr>
          <w:color w:val="000000" w:themeColor="text1"/>
        </w:rPr>
      </w:pPr>
    </w:p>
    <w:p w14:paraId="683174C0" w14:textId="77777777" w:rsidR="005B0BF6" w:rsidRPr="004B6789" w:rsidRDefault="005B0BF6" w:rsidP="00535759">
      <w:pPr>
        <w:rPr>
          <w:color w:val="000000" w:themeColor="text1"/>
        </w:rPr>
      </w:pPr>
    </w:p>
    <w:p w14:paraId="4C58D738" w14:textId="77777777" w:rsidR="005B0BF6" w:rsidRPr="004B6789" w:rsidRDefault="005B0BF6" w:rsidP="00F30134">
      <w:pPr>
        <w:jc w:val="right"/>
        <w:rPr>
          <w:rFonts w:asciiTheme="majorHAnsi" w:hAnsiTheme="majorHAnsi" w:cstheme="majorHAnsi"/>
          <w:color w:val="000000" w:themeColor="text1"/>
        </w:rPr>
      </w:pPr>
      <w:r w:rsidRPr="004B6789">
        <w:rPr>
          <w:rFonts w:asciiTheme="majorHAnsi" w:hAnsiTheme="majorHAnsi" w:cstheme="majorHAnsi"/>
          <w:color w:val="000000" w:themeColor="text1"/>
        </w:rPr>
        <w:t>Выполнил:</w:t>
      </w:r>
    </w:p>
    <w:p w14:paraId="074567A6" w14:textId="77777777" w:rsidR="005B0BF6" w:rsidRPr="004B6789" w:rsidRDefault="005B0BF6" w:rsidP="00F30134">
      <w:pPr>
        <w:jc w:val="right"/>
        <w:rPr>
          <w:color w:val="000000" w:themeColor="text1"/>
        </w:rPr>
      </w:pPr>
      <w:r w:rsidRPr="004B6789">
        <w:rPr>
          <w:color w:val="000000" w:themeColor="text1"/>
          <w:sz w:val="28"/>
          <w:szCs w:val="28"/>
        </w:rPr>
        <w:tab/>
      </w:r>
      <w:r w:rsidRPr="004B6789">
        <w:rPr>
          <w:color w:val="000000" w:themeColor="text1"/>
        </w:rPr>
        <w:t xml:space="preserve">Студент группы </w:t>
      </w:r>
      <w:r w:rsidRPr="004B6789">
        <w:rPr>
          <w:color w:val="000000" w:themeColor="text1"/>
          <w:lang w:val="en-US"/>
        </w:rPr>
        <w:t>P</w:t>
      </w:r>
      <w:r w:rsidRPr="004B6789">
        <w:rPr>
          <w:color w:val="000000" w:themeColor="text1"/>
        </w:rPr>
        <w:t>3117</w:t>
      </w:r>
    </w:p>
    <w:p w14:paraId="0CA5F8CA" w14:textId="4BDB3B61" w:rsidR="005B0BF6" w:rsidRPr="004B6789" w:rsidRDefault="005B0BF6" w:rsidP="00F30134">
      <w:pPr>
        <w:jc w:val="right"/>
        <w:rPr>
          <w:color w:val="000000" w:themeColor="text1"/>
        </w:rPr>
      </w:pPr>
      <w:r w:rsidRPr="004B6789">
        <w:rPr>
          <w:color w:val="000000" w:themeColor="text1"/>
        </w:rPr>
        <w:t xml:space="preserve">Пономарёв </w:t>
      </w:r>
      <w:r w:rsidR="000B4EFC" w:rsidRPr="004B6789">
        <w:rPr>
          <w:color w:val="000000" w:themeColor="text1"/>
        </w:rPr>
        <w:t>М. И.</w:t>
      </w:r>
    </w:p>
    <w:p w14:paraId="56461AAC" w14:textId="77777777" w:rsidR="005B0BF6" w:rsidRPr="004B6789" w:rsidRDefault="005B0BF6" w:rsidP="002E1BD0">
      <w:pPr>
        <w:ind w:firstLine="720"/>
        <w:jc w:val="right"/>
        <w:rPr>
          <w:rFonts w:asciiTheme="majorHAnsi" w:hAnsiTheme="majorHAnsi" w:cstheme="majorHAnsi"/>
          <w:color w:val="000000" w:themeColor="text1"/>
        </w:rPr>
      </w:pPr>
      <w:r w:rsidRPr="004B6789">
        <w:rPr>
          <w:rFonts w:asciiTheme="majorHAnsi" w:hAnsiTheme="majorHAnsi" w:cstheme="majorHAnsi"/>
          <w:color w:val="000000" w:themeColor="text1"/>
        </w:rPr>
        <w:t>Преподаватель:</w:t>
      </w:r>
    </w:p>
    <w:p w14:paraId="358437FA" w14:textId="77777777" w:rsidR="000B4EFC" w:rsidRPr="004B6789" w:rsidRDefault="000B4EFC" w:rsidP="000B4EFC">
      <w:pPr>
        <w:jc w:val="right"/>
        <w:rPr>
          <w:color w:val="000000" w:themeColor="text1"/>
        </w:rPr>
      </w:pPr>
      <w:r w:rsidRPr="004B6789">
        <w:rPr>
          <w:color w:val="000000" w:themeColor="text1"/>
        </w:rPr>
        <w:t>Васильев А. В.</w:t>
      </w:r>
    </w:p>
    <w:p w14:paraId="63F15AFF" w14:textId="5F9DE8DF" w:rsidR="000B4EFC" w:rsidRPr="004B6789" w:rsidRDefault="000B4EFC">
      <w:pPr>
        <w:rPr>
          <w:color w:val="000000" w:themeColor="text1"/>
        </w:rPr>
      </w:pPr>
      <w:r w:rsidRPr="004B6789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74794E1" wp14:editId="3013216E">
            <wp:simplePos x="0" y="0"/>
            <wp:positionH relativeFrom="margin">
              <wp:align>center</wp:align>
            </wp:positionH>
            <wp:positionV relativeFrom="margin">
              <wp:posOffset>7829000</wp:posOffset>
            </wp:positionV>
            <wp:extent cx="3136265" cy="788670"/>
            <wp:effectExtent l="0" t="0" r="698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789">
        <w:rPr>
          <w:color w:val="000000" w:themeColor="text1"/>
        </w:rPr>
        <w:br w:type="page"/>
      </w:r>
    </w:p>
    <w:p w14:paraId="751540D5" w14:textId="6D6ED3BD" w:rsidR="004B6789" w:rsidRDefault="004B6789" w:rsidP="004B6789">
      <w:pPr>
        <w:spacing w:after="0" w:line="240" w:lineRule="auto"/>
        <w:jc w:val="center"/>
        <w:outlineLvl w:val="2"/>
        <w:rPr>
          <w:rFonts w:eastAsia="Times New Roman"/>
          <w:color w:val="000000" w:themeColor="text1"/>
          <w:sz w:val="44"/>
          <w:szCs w:val="44"/>
          <w:lang w:eastAsia="ru-KZ"/>
        </w:rPr>
      </w:pPr>
      <w:r w:rsidRPr="004B6789">
        <w:rPr>
          <w:rFonts w:eastAsia="Times New Roman"/>
          <w:color w:val="000000" w:themeColor="text1"/>
          <w:sz w:val="44"/>
          <w:szCs w:val="44"/>
          <w:lang w:val="ru-KZ" w:eastAsia="ru-KZ"/>
        </w:rPr>
        <w:lastRenderedPageBreak/>
        <w:t>Криптографический диск Энея</w:t>
      </w:r>
    </w:p>
    <w:p w14:paraId="4FBDEBDA" w14:textId="21D71304" w:rsidR="001D00F3" w:rsidRPr="0057753B" w:rsidRDefault="001D00F3" w:rsidP="004B6789">
      <w:pPr>
        <w:spacing w:after="0" w:line="240" w:lineRule="auto"/>
        <w:jc w:val="center"/>
        <w:outlineLvl w:val="2"/>
        <w:rPr>
          <w:rFonts w:asciiTheme="majorHAnsi" w:eastAsia="Times New Roman" w:hAnsiTheme="majorHAnsi" w:cstheme="majorHAnsi"/>
          <w:color w:val="000000" w:themeColor="text1"/>
          <w:sz w:val="44"/>
          <w:szCs w:val="44"/>
          <w:lang w:val="en-US" w:eastAsia="ru-KZ"/>
        </w:rPr>
      </w:pPr>
      <w:r w:rsidRPr="0057753B">
        <w:rPr>
          <w:rFonts w:asciiTheme="majorHAnsi" w:eastAsia="Times New Roman" w:hAnsiTheme="majorHAnsi" w:cstheme="majorHAnsi"/>
          <w:color w:val="000000" w:themeColor="text1"/>
          <w:sz w:val="44"/>
          <w:szCs w:val="44"/>
          <w:lang w:val="en-US" w:eastAsia="ru-KZ"/>
        </w:rPr>
        <w:t>(</w:t>
      </w:r>
      <w:r w:rsidR="0057753B" w:rsidRPr="0057753B">
        <w:rPr>
          <w:rFonts w:asciiTheme="majorHAnsi" w:eastAsia="Times New Roman" w:hAnsiTheme="majorHAnsi" w:cstheme="majorHAnsi"/>
          <w:color w:val="000000" w:themeColor="text1"/>
          <w:sz w:val="44"/>
          <w:szCs w:val="44"/>
          <w:lang w:val="en-US" w:eastAsia="ru-KZ"/>
        </w:rPr>
        <w:t>Aeneas' cryptographic disc</w:t>
      </w:r>
      <w:r w:rsidR="0057753B" w:rsidRPr="0057753B">
        <w:rPr>
          <w:rFonts w:asciiTheme="majorHAnsi" w:eastAsia="Times New Roman" w:hAnsiTheme="majorHAnsi" w:cstheme="majorHAnsi"/>
          <w:color w:val="000000" w:themeColor="text1"/>
          <w:sz w:val="44"/>
          <w:szCs w:val="44"/>
          <w:lang w:val="en-US" w:eastAsia="ru-KZ"/>
        </w:rPr>
        <w:t>)</w:t>
      </w:r>
    </w:p>
    <w:p w14:paraId="60EAA4AE" w14:textId="6E6B3590" w:rsidR="004B6789" w:rsidRDefault="00864AAB" w:rsidP="004B6789">
      <w:pPr>
        <w:spacing w:after="0" w:line="240" w:lineRule="auto"/>
        <w:jc w:val="center"/>
        <w:outlineLvl w:val="2"/>
        <w:rPr>
          <w:rFonts w:eastAsia="Times New Roman"/>
          <w:color w:val="000000" w:themeColor="text1"/>
          <w:sz w:val="44"/>
          <w:szCs w:val="44"/>
          <w:lang w:val="ru-KZ" w:eastAsia="ru-KZ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1F0B98" wp14:editId="35A7E354">
            <wp:simplePos x="0" y="0"/>
            <wp:positionH relativeFrom="page">
              <wp:posOffset>3975735</wp:posOffset>
            </wp:positionH>
            <wp:positionV relativeFrom="paragraph">
              <wp:posOffset>347980</wp:posOffset>
            </wp:positionV>
            <wp:extent cx="3166745" cy="2373630"/>
            <wp:effectExtent l="0" t="0" r="0" b="7620"/>
            <wp:wrapTopAndBottom/>
            <wp:docPr id="3" name="Рисунок 3" descr="Диск и линейка Эне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иск и линейка Эне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4D261" w14:textId="4A05B3D3" w:rsidR="00B3256D" w:rsidRPr="00FA45A2" w:rsidRDefault="004B6789" w:rsidP="00FA45A2">
      <w:pPr>
        <w:spacing w:after="0" w:line="240" w:lineRule="auto"/>
        <w:jc w:val="center"/>
        <w:outlineLvl w:val="2"/>
        <w:rPr>
          <w:rFonts w:eastAsia="Times New Roman"/>
          <w:color w:val="000000" w:themeColor="text1"/>
          <w:sz w:val="44"/>
          <w:szCs w:val="44"/>
          <w:lang w:val="ru-KZ" w:eastAsia="ru-KZ"/>
        </w:rPr>
      </w:pPr>
      <w:r>
        <w:rPr>
          <w:noProof/>
          <w:color w:val="000000" w:themeColor="text1"/>
          <w:lang w:val="en-US"/>
        </w:rPr>
        <w:drawing>
          <wp:anchor distT="0" distB="0" distL="114300" distR="114300" simplePos="0" relativeHeight="251659264" behindDoc="0" locked="0" layoutInCell="1" allowOverlap="1" wp14:anchorId="574CCA46" wp14:editId="7267B115">
            <wp:simplePos x="0" y="0"/>
            <wp:positionH relativeFrom="margin">
              <wp:align>left</wp:align>
            </wp:positionH>
            <wp:positionV relativeFrom="paragraph">
              <wp:posOffset>6625</wp:posOffset>
            </wp:positionV>
            <wp:extent cx="3295650" cy="2376170"/>
            <wp:effectExtent l="0" t="0" r="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496" cy="237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04494" w14:textId="08AC941C" w:rsidR="004B6789" w:rsidRDefault="00FA45A2" w:rsidP="00FA45A2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 w:rsidRPr="00FA45A2">
        <w:rPr>
          <w:color w:val="000000" w:themeColor="text1"/>
          <w:sz w:val="26"/>
          <w:szCs w:val="26"/>
          <w:shd w:val="clear" w:color="auto" w:fill="FFFFFF"/>
        </w:rPr>
        <w:t>Древнегреческий полководец </w:t>
      </w:r>
      <w:r w:rsidRPr="00FA45A2">
        <w:rPr>
          <w:sz w:val="26"/>
          <w:szCs w:val="26"/>
        </w:rPr>
        <w:t>Эней</w:t>
      </w:r>
      <w:r w:rsidRPr="00FA45A2">
        <w:rPr>
          <w:color w:val="000000" w:themeColor="text1"/>
          <w:sz w:val="26"/>
          <w:szCs w:val="26"/>
          <w:shd w:val="clear" w:color="auto" w:fill="FFFFFF"/>
        </w:rPr>
        <w:t> Тактик в IV веке до н. э. предложил устройство, названное впоследствии «</w:t>
      </w:r>
      <w:r>
        <w:rPr>
          <w:color w:val="000000" w:themeColor="text1"/>
          <w:sz w:val="26"/>
          <w:szCs w:val="26"/>
          <w:shd w:val="clear" w:color="auto" w:fill="FFFFFF"/>
        </w:rPr>
        <w:t>д</w:t>
      </w:r>
      <w:r w:rsidRPr="00FA45A2">
        <w:rPr>
          <w:color w:val="000000" w:themeColor="text1"/>
          <w:sz w:val="26"/>
          <w:szCs w:val="26"/>
          <w:shd w:val="clear" w:color="auto" w:fill="FFFFFF"/>
        </w:rPr>
        <w:t>иском </w:t>
      </w:r>
      <w:r w:rsidRPr="00FA45A2">
        <w:rPr>
          <w:sz w:val="26"/>
          <w:szCs w:val="26"/>
        </w:rPr>
        <w:t>Энея</w:t>
      </w:r>
      <w:r w:rsidRPr="00FA45A2">
        <w:rPr>
          <w:color w:val="000000" w:themeColor="text1"/>
          <w:sz w:val="26"/>
          <w:szCs w:val="26"/>
          <w:shd w:val="clear" w:color="auto" w:fill="FFFFFF"/>
        </w:rPr>
        <w:t xml:space="preserve">». </w:t>
      </w:r>
      <w:r>
        <w:rPr>
          <w:color w:val="000000" w:themeColor="text1"/>
          <w:sz w:val="26"/>
          <w:szCs w:val="26"/>
          <w:shd w:val="clear" w:color="auto" w:fill="FFFFFF"/>
        </w:rPr>
        <w:t>Это</w:t>
      </w:r>
      <w:r w:rsidR="005244CF">
        <w:rPr>
          <w:color w:val="000000" w:themeColor="text1"/>
          <w:sz w:val="26"/>
          <w:szCs w:val="26"/>
          <w:shd w:val="clear" w:color="auto" w:fill="FFFFFF"/>
        </w:rPr>
        <w:t xml:space="preserve"> устройство</w:t>
      </w:r>
      <w:r w:rsidRPr="00FA45A2">
        <w:rPr>
          <w:sz w:val="26"/>
          <w:szCs w:val="26"/>
        </w:rPr>
        <w:t xml:space="preserve"> представлял</w:t>
      </w:r>
      <w:r w:rsidR="005244CF">
        <w:rPr>
          <w:sz w:val="26"/>
          <w:szCs w:val="26"/>
        </w:rPr>
        <w:t>о</w:t>
      </w:r>
      <w:r w:rsidRPr="00FA45A2">
        <w:rPr>
          <w:sz w:val="26"/>
          <w:szCs w:val="26"/>
        </w:rPr>
        <w:t xml:space="preserve"> из себя глиняный диск </w:t>
      </w:r>
      <w:r w:rsidRPr="00FA45A2">
        <w:rPr>
          <w:color w:val="000000" w:themeColor="text1"/>
          <w:sz w:val="26"/>
          <w:szCs w:val="26"/>
          <w:shd w:val="clear" w:color="auto" w:fill="FFFFFF"/>
        </w:rPr>
        <w:t xml:space="preserve">диаметром </w:t>
      </w:r>
      <w:proofErr w:type="gramStart"/>
      <w:r w:rsidRPr="00FA45A2">
        <w:rPr>
          <w:color w:val="000000" w:themeColor="text1"/>
          <w:sz w:val="26"/>
          <w:szCs w:val="26"/>
          <w:shd w:val="clear" w:color="auto" w:fill="FFFFFF"/>
        </w:rPr>
        <w:t>10</w:t>
      </w:r>
      <w:r>
        <w:rPr>
          <w:color w:val="000000" w:themeColor="text1"/>
          <w:sz w:val="26"/>
          <w:szCs w:val="26"/>
          <w:shd w:val="clear" w:color="auto" w:fill="FFFFFF"/>
        </w:rPr>
        <w:t>-</w:t>
      </w:r>
      <w:r w:rsidRPr="00FA45A2">
        <w:rPr>
          <w:color w:val="000000" w:themeColor="text1"/>
          <w:sz w:val="26"/>
          <w:szCs w:val="26"/>
          <w:shd w:val="clear" w:color="auto" w:fill="FFFFFF"/>
        </w:rPr>
        <w:t>15</w:t>
      </w:r>
      <w:proofErr w:type="gramEnd"/>
      <w:r w:rsidRPr="00FA45A2">
        <w:rPr>
          <w:color w:val="000000" w:themeColor="text1"/>
          <w:sz w:val="26"/>
          <w:szCs w:val="26"/>
          <w:shd w:val="clear" w:color="auto" w:fill="FFFFFF"/>
        </w:rPr>
        <w:t xml:space="preserve"> см и толщиной 1-2 см</w:t>
      </w:r>
      <w:r>
        <w:rPr>
          <w:color w:val="000000" w:themeColor="text1"/>
          <w:sz w:val="26"/>
          <w:szCs w:val="26"/>
          <w:shd w:val="clear" w:color="auto" w:fill="FFFFFF"/>
        </w:rPr>
        <w:t xml:space="preserve">. На нём высверливались </w:t>
      </w:r>
      <w:r w:rsidR="005244CF">
        <w:rPr>
          <w:color w:val="000000" w:themeColor="text1"/>
          <w:sz w:val="26"/>
          <w:szCs w:val="26"/>
          <w:shd w:val="clear" w:color="auto" w:fill="FFFFFF"/>
        </w:rPr>
        <w:t>отверстия, каждое из которых</w:t>
      </w:r>
      <w:r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5244CF">
        <w:rPr>
          <w:color w:val="000000" w:themeColor="text1"/>
          <w:sz w:val="26"/>
          <w:szCs w:val="26"/>
          <w:shd w:val="clear" w:color="auto" w:fill="FFFFFF"/>
        </w:rPr>
        <w:t xml:space="preserve">соответствовало </w:t>
      </w:r>
      <w:r>
        <w:rPr>
          <w:color w:val="000000" w:themeColor="text1"/>
          <w:sz w:val="26"/>
          <w:szCs w:val="26"/>
          <w:shd w:val="clear" w:color="auto" w:fill="FFFFFF"/>
        </w:rPr>
        <w:t>некотор</w:t>
      </w:r>
      <w:r w:rsidR="005244CF">
        <w:rPr>
          <w:color w:val="000000" w:themeColor="text1"/>
          <w:sz w:val="26"/>
          <w:szCs w:val="26"/>
          <w:shd w:val="clear" w:color="auto" w:fill="FFFFFF"/>
        </w:rPr>
        <w:t>ой</w:t>
      </w:r>
      <w:r>
        <w:rPr>
          <w:color w:val="000000" w:themeColor="text1"/>
          <w:sz w:val="26"/>
          <w:szCs w:val="26"/>
          <w:shd w:val="clear" w:color="auto" w:fill="FFFFFF"/>
        </w:rPr>
        <w:t xml:space="preserve"> букв</w:t>
      </w:r>
      <w:r w:rsidR="005244CF">
        <w:rPr>
          <w:color w:val="000000" w:themeColor="text1"/>
          <w:sz w:val="26"/>
          <w:szCs w:val="26"/>
          <w:shd w:val="clear" w:color="auto" w:fill="FFFFFF"/>
        </w:rPr>
        <w:t>е</w:t>
      </w:r>
      <w:r>
        <w:rPr>
          <w:color w:val="000000" w:themeColor="text1"/>
          <w:sz w:val="26"/>
          <w:szCs w:val="26"/>
          <w:shd w:val="clear" w:color="auto" w:fill="FFFFFF"/>
        </w:rPr>
        <w:t xml:space="preserve"> алфавита</w:t>
      </w:r>
      <w:r w:rsidR="005244CF">
        <w:rPr>
          <w:color w:val="000000" w:themeColor="text1"/>
          <w:sz w:val="26"/>
          <w:szCs w:val="26"/>
          <w:shd w:val="clear" w:color="auto" w:fill="FFFFFF"/>
        </w:rPr>
        <w:t>.</w:t>
      </w:r>
    </w:p>
    <w:p w14:paraId="4E1D1AAE" w14:textId="7256CE77" w:rsidR="005244CF" w:rsidRDefault="005244CF" w:rsidP="00FA45A2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>
        <w:rPr>
          <w:color w:val="000000" w:themeColor="text1"/>
          <w:sz w:val="26"/>
          <w:szCs w:val="26"/>
          <w:shd w:val="clear" w:color="auto" w:fill="FFFFFF"/>
        </w:rPr>
        <w:t>Принцип его работы был устроен следующим образом</w:t>
      </w:r>
      <w:r w:rsidRPr="005244CF">
        <w:rPr>
          <w:color w:val="000000" w:themeColor="text1"/>
          <w:sz w:val="26"/>
          <w:szCs w:val="26"/>
          <w:shd w:val="clear" w:color="auto" w:fill="FFFFFF"/>
        </w:rPr>
        <w:t>:</w:t>
      </w:r>
    </w:p>
    <w:p w14:paraId="6A2B77D0" w14:textId="53486687" w:rsidR="005244CF" w:rsidRDefault="005244CF" w:rsidP="00FA45A2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>
        <w:rPr>
          <w:color w:val="000000" w:themeColor="text1"/>
          <w:sz w:val="26"/>
          <w:szCs w:val="26"/>
          <w:shd w:val="clear" w:color="auto" w:fill="FFFFFF"/>
        </w:rPr>
        <w:t>В центре диска помещалась катушка с нитками, при шифровании сообщения нитки последовательно протягивались через отверстия</w:t>
      </w:r>
      <w:r w:rsidR="00734A0C">
        <w:rPr>
          <w:color w:val="000000" w:themeColor="text1"/>
          <w:sz w:val="26"/>
          <w:szCs w:val="26"/>
          <w:shd w:val="clear" w:color="auto" w:fill="FFFFFF"/>
        </w:rPr>
        <w:t>, создава</w:t>
      </w:r>
      <w:r w:rsidR="00FA406F">
        <w:rPr>
          <w:color w:val="000000" w:themeColor="text1"/>
          <w:sz w:val="26"/>
          <w:szCs w:val="26"/>
          <w:shd w:val="clear" w:color="auto" w:fill="FFFFFF"/>
        </w:rPr>
        <w:t>я набор слов.</w:t>
      </w:r>
    </w:p>
    <w:p w14:paraId="3A34A2C4" w14:textId="4F9A2801" w:rsidR="003653C4" w:rsidRDefault="008006CB" w:rsidP="00FA45A2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>
        <w:rPr>
          <w:color w:val="000000" w:themeColor="text1"/>
          <w:sz w:val="26"/>
          <w:szCs w:val="26"/>
          <w:shd w:val="clear" w:color="auto" w:fill="FFFFFF"/>
        </w:rPr>
        <w:t xml:space="preserve">Чтобы </w:t>
      </w:r>
      <w:r w:rsidR="00C5014D">
        <w:rPr>
          <w:color w:val="000000" w:themeColor="text1"/>
          <w:sz w:val="26"/>
          <w:szCs w:val="26"/>
          <w:shd w:val="clear" w:color="auto" w:fill="FFFFFF"/>
        </w:rPr>
        <w:t>расшифровать послание, получателю необходимо было последовательно вытягивать</w:t>
      </w:r>
      <w:r w:rsidR="00ED672E">
        <w:rPr>
          <w:color w:val="000000" w:themeColor="text1"/>
          <w:sz w:val="26"/>
          <w:szCs w:val="26"/>
          <w:shd w:val="clear" w:color="auto" w:fill="FFFFFF"/>
        </w:rPr>
        <w:t xml:space="preserve"> катушку</w:t>
      </w:r>
      <w:r w:rsidR="000567CA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ED672E">
        <w:rPr>
          <w:color w:val="000000" w:themeColor="text1"/>
          <w:sz w:val="26"/>
          <w:szCs w:val="26"/>
          <w:shd w:val="clear" w:color="auto" w:fill="FFFFFF"/>
        </w:rPr>
        <w:t>в обратном порядке, таким</w:t>
      </w:r>
      <w:r w:rsidR="000567CA">
        <w:rPr>
          <w:color w:val="000000" w:themeColor="text1"/>
          <w:sz w:val="26"/>
          <w:szCs w:val="26"/>
          <w:shd w:val="clear" w:color="auto" w:fill="FFFFFF"/>
        </w:rPr>
        <w:t xml:space="preserve"> образом получая сообщение</w:t>
      </w:r>
      <w:r w:rsidR="003653C4" w:rsidRPr="003653C4">
        <w:t xml:space="preserve"> </w:t>
      </w:r>
      <w:r w:rsidR="003653C4" w:rsidRPr="003653C4">
        <w:rPr>
          <w:color w:val="000000" w:themeColor="text1"/>
          <w:sz w:val="26"/>
          <w:szCs w:val="26"/>
          <w:shd w:val="clear" w:color="auto" w:fill="FFFFFF"/>
        </w:rPr>
        <w:t>в обратном порядке следования букв</w:t>
      </w:r>
      <w:r w:rsidR="003653C4">
        <w:rPr>
          <w:color w:val="000000" w:themeColor="text1"/>
          <w:sz w:val="26"/>
          <w:szCs w:val="26"/>
          <w:shd w:val="clear" w:color="auto" w:fill="FFFFFF"/>
        </w:rPr>
        <w:t xml:space="preserve">. </w:t>
      </w:r>
    </w:p>
    <w:p w14:paraId="084BA996" w14:textId="5C905DC8" w:rsidR="008006CB" w:rsidRDefault="003653C4" w:rsidP="00FA45A2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 w:rsidRPr="003653C4">
        <w:rPr>
          <w:color w:val="000000" w:themeColor="text1"/>
          <w:sz w:val="26"/>
          <w:szCs w:val="26"/>
          <w:shd w:val="clear" w:color="auto" w:fill="FFFFFF"/>
        </w:rPr>
        <w:t xml:space="preserve">При перехвате диска недоброжелатель имел возможность </w:t>
      </w:r>
      <w:r w:rsidR="001B11C0">
        <w:rPr>
          <w:color w:val="000000" w:themeColor="text1"/>
          <w:sz w:val="26"/>
          <w:szCs w:val="26"/>
          <w:shd w:val="clear" w:color="auto" w:fill="FFFFFF"/>
        </w:rPr>
        <w:t xml:space="preserve">таким же способом </w:t>
      </w:r>
      <w:r w:rsidRPr="003653C4">
        <w:rPr>
          <w:color w:val="000000" w:themeColor="text1"/>
          <w:sz w:val="26"/>
          <w:szCs w:val="26"/>
          <w:shd w:val="clear" w:color="auto" w:fill="FFFFFF"/>
        </w:rPr>
        <w:t xml:space="preserve">прочитать сообщение, что и получатель. </w:t>
      </w:r>
      <w:r w:rsidR="001B11C0">
        <w:rPr>
          <w:color w:val="000000" w:themeColor="text1"/>
          <w:sz w:val="26"/>
          <w:szCs w:val="26"/>
          <w:shd w:val="clear" w:color="auto" w:fill="FFFFFF"/>
        </w:rPr>
        <w:t>Однако</w:t>
      </w:r>
      <w:r w:rsidRPr="003653C4">
        <w:rPr>
          <w:color w:val="000000" w:themeColor="text1"/>
          <w:sz w:val="26"/>
          <w:szCs w:val="26"/>
          <w:shd w:val="clear" w:color="auto" w:fill="FFFFFF"/>
        </w:rPr>
        <w:t xml:space="preserve"> Эней предусмотрел возможность уничтожения передаваемого сообщения при угрозе захвата диска. Для этого было достаточно выдернуть </w:t>
      </w:r>
      <w:r w:rsidR="00F708F4">
        <w:rPr>
          <w:color w:val="000000" w:themeColor="text1"/>
          <w:sz w:val="26"/>
          <w:szCs w:val="26"/>
          <w:shd w:val="clear" w:color="auto" w:fill="FFFFFF"/>
        </w:rPr>
        <w:t>катушку с нитками до полного их выхода из отверсти</w:t>
      </w:r>
      <w:r w:rsidR="0025629B">
        <w:rPr>
          <w:color w:val="000000" w:themeColor="text1"/>
          <w:sz w:val="26"/>
          <w:szCs w:val="26"/>
          <w:shd w:val="clear" w:color="auto" w:fill="FFFFFF"/>
        </w:rPr>
        <w:t>й.</w:t>
      </w:r>
    </w:p>
    <w:p w14:paraId="157A7B56" w14:textId="16DA5B13" w:rsidR="00C86B90" w:rsidRDefault="00C86B90" w:rsidP="00FA45A2">
      <w:pPr>
        <w:jc w:val="both"/>
        <w:rPr>
          <w:color w:val="000000" w:themeColor="text1"/>
          <w:sz w:val="26"/>
          <w:szCs w:val="26"/>
          <w:shd w:val="clear" w:color="auto" w:fill="FFFFFF"/>
        </w:rPr>
      </w:pPr>
    </w:p>
    <w:p w14:paraId="51E4B0A8" w14:textId="42A6931A" w:rsidR="00C86B90" w:rsidRDefault="00C86B90" w:rsidP="00FA45A2">
      <w:pPr>
        <w:jc w:val="both"/>
        <w:rPr>
          <w:color w:val="000000" w:themeColor="text1"/>
          <w:sz w:val="26"/>
          <w:szCs w:val="26"/>
          <w:shd w:val="clear" w:color="auto" w:fill="FFFFFF"/>
        </w:rPr>
      </w:pPr>
    </w:p>
    <w:p w14:paraId="101C83AF" w14:textId="77777777" w:rsidR="002D7546" w:rsidRDefault="002D7546" w:rsidP="002D7546">
      <w:pPr>
        <w:jc w:val="center"/>
        <w:rPr>
          <w:rFonts w:eastAsia="Times New Roman"/>
          <w:color w:val="000000" w:themeColor="text1"/>
          <w:sz w:val="44"/>
          <w:szCs w:val="44"/>
          <w:lang w:eastAsia="ru-KZ"/>
        </w:rPr>
      </w:pPr>
    </w:p>
    <w:p w14:paraId="32A833CC" w14:textId="314506BE" w:rsidR="002D7546" w:rsidRDefault="002D7546" w:rsidP="002D7546">
      <w:pPr>
        <w:jc w:val="center"/>
        <w:rPr>
          <w:rFonts w:eastAsia="Times New Roman"/>
          <w:color w:val="000000" w:themeColor="text1"/>
          <w:sz w:val="44"/>
          <w:szCs w:val="44"/>
          <w:lang w:eastAsia="ru-KZ"/>
        </w:rPr>
      </w:pPr>
    </w:p>
    <w:p w14:paraId="651CF70E" w14:textId="38A73CEC" w:rsidR="00C86B90" w:rsidRDefault="002D7546" w:rsidP="002D7546">
      <w:pPr>
        <w:jc w:val="center"/>
        <w:rPr>
          <w:rFonts w:eastAsia="Times New Roman"/>
          <w:color w:val="000000" w:themeColor="text1"/>
          <w:sz w:val="44"/>
          <w:szCs w:val="44"/>
          <w:lang w:eastAsia="ru-KZ"/>
        </w:rPr>
      </w:pPr>
      <w:r>
        <w:rPr>
          <w:rFonts w:eastAsia="Times New Roman"/>
          <w:color w:val="000000" w:themeColor="text1"/>
          <w:sz w:val="44"/>
          <w:szCs w:val="44"/>
          <w:lang w:eastAsia="ru-KZ"/>
        </w:rPr>
        <w:lastRenderedPageBreak/>
        <w:t>Современные криптографические методы</w:t>
      </w:r>
    </w:p>
    <w:p w14:paraId="6A31A13C" w14:textId="1A1E0334" w:rsidR="002D7546" w:rsidRPr="00DB2449" w:rsidRDefault="00EA3532" w:rsidP="002D7546">
      <w:pPr>
        <w:jc w:val="center"/>
        <w:rPr>
          <w:rFonts w:eastAsia="Times New Roman"/>
          <w:color w:val="000000" w:themeColor="text1"/>
          <w:sz w:val="44"/>
          <w:szCs w:val="44"/>
          <w:lang w:eastAsia="ru-KZ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6B7DEDC" wp14:editId="67943471">
            <wp:simplePos x="0" y="0"/>
            <wp:positionH relativeFrom="column">
              <wp:posOffset>3448050</wp:posOffset>
            </wp:positionH>
            <wp:positionV relativeFrom="paragraph">
              <wp:posOffset>172085</wp:posOffset>
            </wp:positionV>
            <wp:extent cx="2272030" cy="1602105"/>
            <wp:effectExtent l="0" t="0" r="0" b="0"/>
            <wp:wrapTight wrapText="bothSides">
              <wp:wrapPolygon edited="0">
                <wp:start x="0" y="0"/>
                <wp:lineTo x="0" y="21317"/>
                <wp:lineTo x="21371" y="21317"/>
                <wp:lineTo x="21371" y="0"/>
                <wp:lineTo x="0" y="0"/>
              </wp:wrapPolygon>
            </wp:wrapTight>
            <wp:docPr id="6" name="Рисунок 6" descr="Шифровальная машина Энигма и ее устрой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Шифровальная машина Энигма и ее устройство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26"/>
          <w:szCs w:val="26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1163741E" wp14:editId="6B138D2C">
            <wp:simplePos x="0" y="0"/>
            <wp:positionH relativeFrom="margin">
              <wp:posOffset>163195</wp:posOffset>
            </wp:positionH>
            <wp:positionV relativeFrom="paragraph">
              <wp:posOffset>383379</wp:posOffset>
            </wp:positionV>
            <wp:extent cx="2879090" cy="1210310"/>
            <wp:effectExtent l="0" t="0" r="0" b="8890"/>
            <wp:wrapThrough wrapText="bothSides">
              <wp:wrapPolygon edited="0">
                <wp:start x="0" y="0"/>
                <wp:lineTo x="0" y="21419"/>
                <wp:lineTo x="21438" y="21419"/>
                <wp:lineTo x="2143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B0DAF" w14:textId="42AD2A07" w:rsidR="00300EBE" w:rsidRDefault="00300EBE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</w:p>
    <w:p w14:paraId="511DA9C9" w14:textId="1AFC091F" w:rsidR="00300EBE" w:rsidRDefault="00300EBE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</w:p>
    <w:p w14:paraId="09240187" w14:textId="6A6983D2" w:rsidR="00300EBE" w:rsidRDefault="00300EBE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</w:p>
    <w:p w14:paraId="59590B67" w14:textId="722BB597" w:rsidR="00300EBE" w:rsidRDefault="00300EBE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</w:p>
    <w:p w14:paraId="03A8870E" w14:textId="26CEA51D" w:rsidR="00EA3532" w:rsidRDefault="00EA3532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</w:p>
    <w:p w14:paraId="2BE17870" w14:textId="5344DDF0" w:rsidR="00FA4560" w:rsidRDefault="00FA4560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>
        <w:rPr>
          <w:color w:val="000000" w:themeColor="text1"/>
          <w:sz w:val="26"/>
          <w:szCs w:val="26"/>
          <w:shd w:val="clear" w:color="auto" w:fill="FFFFFF"/>
        </w:rPr>
        <w:t xml:space="preserve">Криптографический диск Энея является одним из первых </w:t>
      </w:r>
      <w:r w:rsidR="00FF09D1">
        <w:rPr>
          <w:color w:val="000000" w:themeColor="text1"/>
          <w:sz w:val="26"/>
          <w:szCs w:val="26"/>
          <w:shd w:val="clear" w:color="auto" w:fill="FFFFFF"/>
        </w:rPr>
        <w:t>криптографических устройств, которое</w:t>
      </w:r>
      <w:r w:rsidR="005B061E">
        <w:rPr>
          <w:color w:val="000000" w:themeColor="text1"/>
          <w:sz w:val="26"/>
          <w:szCs w:val="26"/>
          <w:shd w:val="clear" w:color="auto" w:fill="FFFFFF"/>
        </w:rPr>
        <w:t xml:space="preserve"> положило нача</w:t>
      </w:r>
      <w:r w:rsidR="00E873F4">
        <w:rPr>
          <w:color w:val="000000" w:themeColor="text1"/>
          <w:sz w:val="26"/>
          <w:szCs w:val="26"/>
          <w:shd w:val="clear" w:color="auto" w:fill="FFFFFF"/>
        </w:rPr>
        <w:t>ло криптографии как науке.</w:t>
      </w:r>
      <w:r w:rsidR="00E873F4" w:rsidRPr="00E873F4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E873F4">
        <w:rPr>
          <w:color w:val="000000" w:themeColor="text1"/>
          <w:sz w:val="26"/>
          <w:szCs w:val="26"/>
          <w:shd w:val="clear" w:color="auto" w:fill="FFFFFF"/>
        </w:rPr>
        <w:t>Н</w:t>
      </w:r>
      <w:r w:rsidR="00E873F4" w:rsidRPr="00E873F4">
        <w:rPr>
          <w:color w:val="000000" w:themeColor="text1"/>
          <w:sz w:val="26"/>
          <w:szCs w:val="26"/>
          <w:shd w:val="clear" w:color="auto" w:fill="FFFFFF"/>
        </w:rPr>
        <w:t>аряду с диском, Эней придумал и другие способы передачи секретной информации, использующие тот же механизм шифрования.</w:t>
      </w:r>
    </w:p>
    <w:p w14:paraId="43C5E3BA" w14:textId="039C0A7E" w:rsidR="002543D3" w:rsidRDefault="007472AF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>
        <w:rPr>
          <w:color w:val="000000" w:themeColor="text1"/>
          <w:sz w:val="26"/>
          <w:szCs w:val="26"/>
          <w:shd w:val="clear" w:color="auto" w:fill="FFFFFF"/>
        </w:rPr>
        <w:t>К</w:t>
      </w:r>
      <w:r w:rsidR="00DB2449">
        <w:rPr>
          <w:color w:val="000000" w:themeColor="text1"/>
          <w:sz w:val="26"/>
          <w:szCs w:val="26"/>
          <w:shd w:val="clear" w:color="auto" w:fill="FFFFFF"/>
        </w:rPr>
        <w:t>риптографический диск Энея является одним из первых</w:t>
      </w:r>
      <w:r w:rsidR="002004BC">
        <w:rPr>
          <w:color w:val="000000" w:themeColor="text1"/>
          <w:sz w:val="26"/>
          <w:szCs w:val="26"/>
          <w:shd w:val="clear" w:color="auto" w:fill="FFFFFF"/>
        </w:rPr>
        <w:t xml:space="preserve"> шифров </w:t>
      </w:r>
      <w:r w:rsidR="0099164B">
        <w:rPr>
          <w:color w:val="000000" w:themeColor="text1"/>
          <w:sz w:val="26"/>
          <w:szCs w:val="26"/>
          <w:shd w:val="clear" w:color="auto" w:fill="FFFFFF"/>
        </w:rPr>
        <w:t>подстановки</w:t>
      </w:r>
      <w:r w:rsidR="003E21EB">
        <w:rPr>
          <w:color w:val="000000" w:themeColor="text1"/>
          <w:sz w:val="26"/>
          <w:szCs w:val="26"/>
          <w:shd w:val="clear" w:color="auto" w:fill="FFFFFF"/>
        </w:rPr>
        <w:t xml:space="preserve">. После него стали известны такие методы шифрования как </w:t>
      </w:r>
      <w:r w:rsidR="003E21EB" w:rsidRPr="003E21EB">
        <w:rPr>
          <w:color w:val="000000" w:themeColor="text1"/>
          <w:sz w:val="26"/>
          <w:szCs w:val="26"/>
          <w:shd w:val="clear" w:color="auto" w:fill="FFFFFF"/>
        </w:rPr>
        <w:t>“</w:t>
      </w:r>
      <w:r w:rsidR="003E21EB">
        <w:rPr>
          <w:color w:val="000000" w:themeColor="text1"/>
          <w:sz w:val="26"/>
          <w:szCs w:val="26"/>
          <w:shd w:val="clear" w:color="auto" w:fill="FFFFFF"/>
        </w:rPr>
        <w:t>шифр Цезаря</w:t>
      </w:r>
      <w:r w:rsidR="003E21EB" w:rsidRPr="003E21EB">
        <w:rPr>
          <w:color w:val="000000" w:themeColor="text1"/>
          <w:sz w:val="26"/>
          <w:szCs w:val="26"/>
          <w:shd w:val="clear" w:color="auto" w:fill="FFFFFF"/>
        </w:rPr>
        <w:t>”</w:t>
      </w:r>
      <w:r w:rsidR="000F57B5">
        <w:rPr>
          <w:color w:val="000000" w:themeColor="text1"/>
          <w:sz w:val="26"/>
          <w:szCs w:val="26"/>
          <w:shd w:val="clear" w:color="auto" w:fill="FFFFFF"/>
        </w:rPr>
        <w:t xml:space="preserve">, также похожий подход был использован в </w:t>
      </w:r>
      <w:r w:rsidR="00F66127">
        <w:rPr>
          <w:color w:val="000000" w:themeColor="text1"/>
          <w:sz w:val="26"/>
          <w:szCs w:val="26"/>
          <w:shd w:val="clear" w:color="auto" w:fill="FFFFFF"/>
        </w:rPr>
        <w:t xml:space="preserve">криптографической машине </w:t>
      </w:r>
      <w:r w:rsidR="00F66127" w:rsidRPr="00F66127">
        <w:rPr>
          <w:color w:val="000000" w:themeColor="text1"/>
          <w:sz w:val="26"/>
          <w:szCs w:val="26"/>
          <w:shd w:val="clear" w:color="auto" w:fill="FFFFFF"/>
        </w:rPr>
        <w:t>“</w:t>
      </w:r>
      <w:r w:rsidR="00F66127">
        <w:rPr>
          <w:color w:val="000000" w:themeColor="text1"/>
          <w:sz w:val="26"/>
          <w:szCs w:val="26"/>
          <w:shd w:val="clear" w:color="auto" w:fill="FFFFFF"/>
        </w:rPr>
        <w:t>Энигма</w:t>
      </w:r>
      <w:r w:rsidR="00F66127" w:rsidRPr="00F66127">
        <w:rPr>
          <w:color w:val="000000" w:themeColor="text1"/>
          <w:sz w:val="26"/>
          <w:szCs w:val="26"/>
          <w:shd w:val="clear" w:color="auto" w:fill="FFFFFF"/>
        </w:rPr>
        <w:t>”</w:t>
      </w:r>
      <w:r w:rsidR="00124B8F">
        <w:rPr>
          <w:color w:val="000000" w:themeColor="text1"/>
          <w:sz w:val="26"/>
          <w:szCs w:val="26"/>
          <w:shd w:val="clear" w:color="auto" w:fill="FFFFFF"/>
        </w:rPr>
        <w:t>.</w:t>
      </w:r>
    </w:p>
    <w:p w14:paraId="31EA055D" w14:textId="28791A24" w:rsidR="00E873F4" w:rsidRDefault="004B2F81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 w:rsidRPr="004B2F81">
        <w:rPr>
          <w:color w:val="000000" w:themeColor="text1"/>
          <w:sz w:val="26"/>
          <w:szCs w:val="26"/>
          <w:shd w:val="clear" w:color="auto" w:fill="FFFFFF"/>
        </w:rPr>
        <w:t>Шифр Цезаря, также известный как шифр сдвига,</w:t>
      </w:r>
      <w:r w:rsidR="0099164B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>
        <w:rPr>
          <w:color w:val="000000" w:themeColor="text1"/>
          <w:sz w:val="26"/>
          <w:szCs w:val="26"/>
          <w:shd w:val="clear" w:color="auto" w:fill="FFFFFF"/>
        </w:rPr>
        <w:t xml:space="preserve">на данный момент </w:t>
      </w:r>
      <w:r w:rsidRPr="004B2F81">
        <w:rPr>
          <w:color w:val="000000" w:themeColor="text1"/>
          <w:sz w:val="26"/>
          <w:szCs w:val="26"/>
          <w:shd w:val="clear" w:color="auto" w:fill="FFFFFF"/>
        </w:rPr>
        <w:t>один из самых простых и широко известных методов шифрования.</w:t>
      </w:r>
      <w:r w:rsidR="009F6067">
        <w:rPr>
          <w:color w:val="000000" w:themeColor="text1"/>
          <w:sz w:val="26"/>
          <w:szCs w:val="26"/>
          <w:shd w:val="clear" w:color="auto" w:fill="FFFFFF"/>
        </w:rPr>
        <w:t xml:space="preserve"> Его </w:t>
      </w:r>
      <w:r w:rsidR="007A6E51">
        <w:rPr>
          <w:color w:val="000000" w:themeColor="text1"/>
          <w:sz w:val="26"/>
          <w:szCs w:val="26"/>
          <w:shd w:val="clear" w:color="auto" w:fill="FFFFFF"/>
        </w:rPr>
        <w:t xml:space="preserve">метод заключается в </w:t>
      </w:r>
      <w:r w:rsidR="000C17BA">
        <w:rPr>
          <w:color w:val="000000" w:themeColor="text1"/>
          <w:sz w:val="26"/>
          <w:szCs w:val="26"/>
          <w:shd w:val="clear" w:color="auto" w:fill="FFFFFF"/>
        </w:rPr>
        <w:t>том,</w:t>
      </w:r>
      <w:r w:rsidR="007A6E51">
        <w:rPr>
          <w:color w:val="000000" w:themeColor="text1"/>
          <w:sz w:val="26"/>
          <w:szCs w:val="26"/>
          <w:shd w:val="clear" w:color="auto" w:fill="FFFFFF"/>
        </w:rPr>
        <w:t xml:space="preserve"> что </w:t>
      </w:r>
      <w:r w:rsidR="007A6E51" w:rsidRPr="007A6E51">
        <w:rPr>
          <w:color w:val="000000" w:themeColor="text1"/>
          <w:sz w:val="26"/>
          <w:szCs w:val="26"/>
          <w:shd w:val="clear" w:color="auto" w:fill="FFFFFF"/>
        </w:rPr>
        <w:t>каждый символ в тексте заменяется символом, находящимся на некотором постоянном числе позиций левее или правее него в алфавите</w:t>
      </w:r>
      <w:r w:rsidR="002651C9" w:rsidRPr="002651C9">
        <w:rPr>
          <w:color w:val="000000" w:themeColor="text1"/>
          <w:sz w:val="26"/>
          <w:szCs w:val="26"/>
          <w:shd w:val="clear" w:color="auto" w:fill="FFFFFF"/>
        </w:rPr>
        <w:t>.</w:t>
      </w:r>
    </w:p>
    <w:p w14:paraId="4163E02B" w14:textId="0040040F" w:rsidR="002E66DC" w:rsidRDefault="00483997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>
        <w:rPr>
          <w:color w:val="000000" w:themeColor="text1"/>
          <w:sz w:val="26"/>
          <w:szCs w:val="26"/>
          <w:shd w:val="clear" w:color="auto" w:fill="FFFFFF"/>
        </w:rPr>
        <w:t xml:space="preserve">Энигма представляла из </w:t>
      </w:r>
      <w:r w:rsidR="00243CA6">
        <w:rPr>
          <w:color w:val="000000" w:themeColor="text1"/>
          <w:sz w:val="26"/>
          <w:szCs w:val="26"/>
          <w:shd w:val="clear" w:color="auto" w:fill="FFFFFF"/>
        </w:rPr>
        <w:t>себя</w:t>
      </w:r>
      <w:r w:rsidR="009E1B38" w:rsidRPr="009E1B38">
        <w:rPr>
          <w:color w:val="000000" w:themeColor="text1"/>
          <w:sz w:val="26"/>
          <w:szCs w:val="26"/>
          <w:shd w:val="clear" w:color="auto" w:fill="FFFFFF"/>
        </w:rPr>
        <w:t xml:space="preserve"> переносную шифровальную машину, использовавшуюся для шифрования и расшифрования секретных сообщений. Первую версию роторной шифровальной машины запатентовал в 1918 году Артур Шербиус.</w:t>
      </w:r>
      <w:r w:rsidR="007308C4">
        <w:rPr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660B60DD" w14:textId="22F4C0C9" w:rsidR="001C06BE" w:rsidRDefault="001C06BE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>
        <w:rPr>
          <w:color w:val="000000" w:themeColor="text1"/>
          <w:sz w:val="26"/>
          <w:szCs w:val="26"/>
          <w:shd w:val="clear" w:color="auto" w:fill="FFFFFF"/>
        </w:rPr>
        <w:t>Данное</w:t>
      </w:r>
      <w:r w:rsidRPr="001C06BE">
        <w:rPr>
          <w:color w:val="000000" w:themeColor="text1"/>
          <w:sz w:val="26"/>
          <w:szCs w:val="26"/>
          <w:shd w:val="clear" w:color="auto" w:fill="FFFFFF"/>
        </w:rPr>
        <w:t xml:space="preserve"> устройство состояло из определенного количества дисков, нанизанных на единую ось. Каждый из них делился на 26 частей, каждая из которых обозначало букву. Буквы на дисках были расставлены в случайном порядке. Оператор путем вращения дисков набирал нужное сообщение, а затем переписывал другую строчку. Человек, принявший данное сообщение, должен был обладать точно таким же устройством с точно такой же расстановкой букв.</w:t>
      </w:r>
    </w:p>
    <w:p w14:paraId="59F6D6CC" w14:textId="2294A920" w:rsidR="000437EE" w:rsidRDefault="00D24237" w:rsidP="007472AF">
      <w:pPr>
        <w:jc w:val="both"/>
      </w:pPr>
      <w:r>
        <w:rPr>
          <w:rFonts w:eastAsia="Times New Roman"/>
          <w:noProof/>
          <w:color w:val="000000" w:themeColor="text1"/>
          <w:sz w:val="44"/>
          <w:szCs w:val="44"/>
          <w:lang w:val="ru-KZ" w:eastAsia="ru-KZ"/>
        </w:rPr>
        <w:drawing>
          <wp:anchor distT="0" distB="0" distL="114300" distR="114300" simplePos="0" relativeHeight="251663360" behindDoc="1" locked="0" layoutInCell="1" allowOverlap="1" wp14:anchorId="386BEC90" wp14:editId="24DADCEC">
            <wp:simplePos x="0" y="0"/>
            <wp:positionH relativeFrom="margin">
              <wp:align>left</wp:align>
            </wp:positionH>
            <wp:positionV relativeFrom="paragraph">
              <wp:posOffset>4332</wp:posOffset>
            </wp:positionV>
            <wp:extent cx="2381250" cy="1280795"/>
            <wp:effectExtent l="0" t="0" r="0" b="0"/>
            <wp:wrapTight wrapText="bothSides">
              <wp:wrapPolygon edited="0">
                <wp:start x="0" y="0"/>
                <wp:lineTo x="0" y="21204"/>
                <wp:lineTo x="21427" y="21204"/>
                <wp:lineTo x="2142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A78">
        <w:rPr>
          <w:color w:val="000000" w:themeColor="text1"/>
          <w:sz w:val="26"/>
          <w:szCs w:val="26"/>
          <w:shd w:val="clear" w:color="auto" w:fill="FFFFFF"/>
        </w:rPr>
        <w:t>Следующим</w:t>
      </w:r>
      <w:r w:rsidR="008743EE">
        <w:rPr>
          <w:color w:val="000000" w:themeColor="text1"/>
          <w:sz w:val="26"/>
          <w:szCs w:val="26"/>
          <w:shd w:val="clear" w:color="auto" w:fill="FFFFFF"/>
        </w:rPr>
        <w:t xml:space="preserve"> прорывом в развитии криптографии стал</w:t>
      </w:r>
      <w:r w:rsidR="00F53E56">
        <w:rPr>
          <w:color w:val="000000" w:themeColor="text1"/>
          <w:sz w:val="26"/>
          <w:szCs w:val="26"/>
          <w:shd w:val="clear" w:color="auto" w:fill="FFFFFF"/>
        </w:rPr>
        <w:t xml:space="preserve">о </w:t>
      </w:r>
      <w:r w:rsidR="00F53E56" w:rsidRPr="00F53E56">
        <w:rPr>
          <w:color w:val="000000" w:themeColor="text1"/>
          <w:sz w:val="26"/>
          <w:szCs w:val="26"/>
          <w:shd w:val="clear" w:color="auto" w:fill="FFFFFF"/>
        </w:rPr>
        <w:t>создание криптографии на открытых ключах</w:t>
      </w:r>
      <w:r w:rsidR="006724B7" w:rsidRPr="006724B7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6724B7">
        <w:rPr>
          <w:color w:val="000000" w:themeColor="text1"/>
          <w:sz w:val="26"/>
          <w:szCs w:val="26"/>
          <w:shd w:val="clear" w:color="auto" w:fill="FFFFFF"/>
        </w:rPr>
        <w:t>в 1970 годах</w:t>
      </w:r>
      <w:r w:rsidR="00F53E56" w:rsidRPr="00F53E56">
        <w:rPr>
          <w:color w:val="000000" w:themeColor="text1"/>
          <w:sz w:val="26"/>
          <w:szCs w:val="26"/>
          <w:shd w:val="clear" w:color="auto" w:fill="FFFFFF"/>
        </w:rPr>
        <w:t>, которая используется до сих пор</w:t>
      </w:r>
      <w:r w:rsidR="004F40C2">
        <w:rPr>
          <w:color w:val="000000" w:themeColor="text1"/>
          <w:sz w:val="26"/>
          <w:szCs w:val="26"/>
          <w:shd w:val="clear" w:color="auto" w:fill="FFFFFF"/>
        </w:rPr>
        <w:t xml:space="preserve"> в таких технологиях как </w:t>
      </w:r>
      <w:r w:rsidR="004F40C2" w:rsidRPr="004F40C2">
        <w:rPr>
          <w:color w:val="000000" w:themeColor="text1"/>
          <w:sz w:val="26"/>
          <w:szCs w:val="26"/>
          <w:shd w:val="clear" w:color="auto" w:fill="FFFFFF"/>
        </w:rPr>
        <w:t>“</w:t>
      </w:r>
      <w:r w:rsidR="004F40C2">
        <w:rPr>
          <w:color w:val="000000" w:themeColor="text1"/>
          <w:sz w:val="26"/>
          <w:szCs w:val="26"/>
          <w:shd w:val="clear" w:color="auto" w:fill="FFFFFF"/>
          <w:lang w:val="en-US"/>
        </w:rPr>
        <w:t>Blockchain</w:t>
      </w:r>
      <w:r w:rsidR="005E7C95" w:rsidRPr="005E7C95">
        <w:rPr>
          <w:color w:val="000000" w:themeColor="text1"/>
          <w:sz w:val="26"/>
          <w:szCs w:val="26"/>
          <w:shd w:val="clear" w:color="auto" w:fill="FFFFFF"/>
        </w:rPr>
        <w:t>”, “</w:t>
      </w:r>
      <w:r w:rsidR="005E7C95">
        <w:rPr>
          <w:color w:val="000000" w:themeColor="text1"/>
          <w:sz w:val="26"/>
          <w:szCs w:val="26"/>
          <w:shd w:val="clear" w:color="auto" w:fill="FFFFFF"/>
          <w:lang w:val="en-US"/>
        </w:rPr>
        <w:t>SSL</w:t>
      </w:r>
      <w:r w:rsidR="005E7C95" w:rsidRPr="005E7C95">
        <w:rPr>
          <w:color w:val="000000" w:themeColor="text1"/>
          <w:sz w:val="26"/>
          <w:szCs w:val="26"/>
          <w:shd w:val="clear" w:color="auto" w:fill="FFFFFF"/>
        </w:rPr>
        <w:t>”</w:t>
      </w:r>
      <w:r w:rsidR="006F4066" w:rsidRPr="006F4066">
        <w:rPr>
          <w:color w:val="000000" w:themeColor="text1"/>
          <w:sz w:val="26"/>
          <w:szCs w:val="26"/>
          <w:shd w:val="clear" w:color="auto" w:fill="FFFFFF"/>
        </w:rPr>
        <w:t>, “</w:t>
      </w:r>
      <w:r w:rsidR="006F4066">
        <w:rPr>
          <w:color w:val="000000" w:themeColor="text1"/>
          <w:sz w:val="26"/>
          <w:szCs w:val="26"/>
          <w:shd w:val="clear" w:color="auto" w:fill="FFFFFF"/>
          <w:lang w:val="en-US"/>
        </w:rPr>
        <w:t>TLS</w:t>
      </w:r>
      <w:r w:rsidR="006F4066" w:rsidRPr="006F4066">
        <w:rPr>
          <w:color w:val="000000" w:themeColor="text1"/>
          <w:sz w:val="26"/>
          <w:szCs w:val="26"/>
          <w:shd w:val="clear" w:color="auto" w:fill="FFFFFF"/>
        </w:rPr>
        <w:t>”, “</w:t>
      </w:r>
      <w:r w:rsidR="006F4066">
        <w:rPr>
          <w:color w:val="000000" w:themeColor="text1"/>
          <w:sz w:val="26"/>
          <w:szCs w:val="26"/>
          <w:shd w:val="clear" w:color="auto" w:fill="FFFFFF"/>
          <w:lang w:val="en-US"/>
        </w:rPr>
        <w:t>SSH</w:t>
      </w:r>
      <w:r w:rsidR="006F4066" w:rsidRPr="006F4066">
        <w:rPr>
          <w:color w:val="000000" w:themeColor="text1"/>
          <w:sz w:val="26"/>
          <w:szCs w:val="26"/>
          <w:shd w:val="clear" w:color="auto" w:fill="FFFFFF"/>
        </w:rPr>
        <w:t xml:space="preserve">” </w:t>
      </w:r>
      <w:r w:rsidR="006F4066">
        <w:rPr>
          <w:color w:val="000000" w:themeColor="text1"/>
          <w:sz w:val="26"/>
          <w:szCs w:val="26"/>
          <w:shd w:val="clear" w:color="auto" w:fill="FFFFFF"/>
        </w:rPr>
        <w:t>и других.</w:t>
      </w:r>
      <w:r w:rsidR="00A20290" w:rsidRPr="00A20290">
        <w:t xml:space="preserve"> </w:t>
      </w:r>
    </w:p>
    <w:p w14:paraId="4221A3EF" w14:textId="651E4EB9" w:rsidR="0023266F" w:rsidRDefault="0023266F" w:rsidP="007472AF">
      <w:pPr>
        <w:jc w:val="both"/>
      </w:pPr>
    </w:p>
    <w:p w14:paraId="15E3D082" w14:textId="5FC2C31F" w:rsidR="0023266F" w:rsidRDefault="0023266F" w:rsidP="007472AF">
      <w:pPr>
        <w:jc w:val="both"/>
      </w:pPr>
    </w:p>
    <w:p w14:paraId="4EC08AB8" w14:textId="53730D17" w:rsidR="00C702D3" w:rsidRPr="00865CB5" w:rsidRDefault="0023266F" w:rsidP="00C702D3">
      <w:pPr>
        <w:jc w:val="center"/>
        <w:rPr>
          <w:sz w:val="36"/>
          <w:szCs w:val="36"/>
        </w:rPr>
      </w:pPr>
      <w:r w:rsidRPr="00865CB5">
        <w:rPr>
          <w:sz w:val="36"/>
          <w:szCs w:val="36"/>
        </w:rPr>
        <w:t>Сравнение</w:t>
      </w:r>
      <w:r w:rsidR="009A1205" w:rsidRPr="00865CB5">
        <w:rPr>
          <w:sz w:val="36"/>
          <w:szCs w:val="36"/>
        </w:rPr>
        <w:t xml:space="preserve"> античной и современной технологии</w:t>
      </w:r>
    </w:p>
    <w:p w14:paraId="355EAF58" w14:textId="5C11EFB3" w:rsidR="00914A26" w:rsidRDefault="00DA3194" w:rsidP="00865CB5">
      <w:pPr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657D20">
        <w:rPr>
          <w:b/>
          <w:bCs/>
          <w:color w:val="000000" w:themeColor="text1"/>
          <w:sz w:val="28"/>
          <w:szCs w:val="28"/>
          <w:shd w:val="clear" w:color="auto" w:fill="FFFFFF"/>
        </w:rPr>
        <w:t>Затраты</w:t>
      </w:r>
      <w:r w:rsidR="00914A26" w:rsidRPr="00657D20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ресурсов</w:t>
      </w:r>
      <w:r w:rsidR="00914A26" w:rsidRPr="009A1205">
        <w:rPr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14:paraId="37258736" w14:textId="77E92F04" w:rsidR="00865CB5" w:rsidRDefault="00FA2FBF" w:rsidP="00C702D3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Для изготовления диска Энея</w:t>
      </w:r>
      <w:r w:rsidR="00C702D3">
        <w:rPr>
          <w:color w:val="000000" w:themeColor="text1"/>
          <w:sz w:val="28"/>
          <w:szCs w:val="28"/>
          <w:shd w:val="clear" w:color="auto" w:fill="FFFFFF"/>
        </w:rPr>
        <w:t xml:space="preserve"> не требуется сложных </w:t>
      </w:r>
      <w:r w:rsidR="00A61B19">
        <w:rPr>
          <w:color w:val="000000" w:themeColor="text1"/>
          <w:sz w:val="28"/>
          <w:szCs w:val="28"/>
          <w:shd w:val="clear" w:color="auto" w:fill="FFFFFF"/>
        </w:rPr>
        <w:t>и дорогих материалов, в чем оно имеет огромное преимущество</w:t>
      </w:r>
      <w:r w:rsidR="00AC737D">
        <w:rPr>
          <w:color w:val="000000" w:themeColor="text1"/>
          <w:sz w:val="28"/>
          <w:szCs w:val="28"/>
          <w:shd w:val="clear" w:color="auto" w:fill="FFFFFF"/>
        </w:rPr>
        <w:t xml:space="preserve"> перед </w:t>
      </w:r>
      <w:r w:rsidR="009726F1">
        <w:rPr>
          <w:color w:val="000000" w:themeColor="text1"/>
          <w:sz w:val="28"/>
          <w:szCs w:val="28"/>
          <w:shd w:val="clear" w:color="auto" w:fill="FFFFFF"/>
        </w:rPr>
        <w:t>настоящими шифровальными устро</w:t>
      </w:r>
      <w:r w:rsidR="00133C05">
        <w:rPr>
          <w:color w:val="000000" w:themeColor="text1"/>
          <w:sz w:val="28"/>
          <w:szCs w:val="28"/>
          <w:shd w:val="clear" w:color="auto" w:fill="FFFFFF"/>
        </w:rPr>
        <w:t>йст</w:t>
      </w:r>
      <w:r w:rsidR="009726F1">
        <w:rPr>
          <w:color w:val="000000" w:themeColor="text1"/>
          <w:sz w:val="28"/>
          <w:szCs w:val="28"/>
          <w:shd w:val="clear" w:color="auto" w:fill="FFFFFF"/>
        </w:rPr>
        <w:t>вами и компьютерами</w:t>
      </w:r>
      <w:r w:rsidR="00133C05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5FF3FEB" w14:textId="5F64B0C1" w:rsidR="00133C05" w:rsidRPr="001D00F3" w:rsidRDefault="0067443A" w:rsidP="00C702D3">
      <w:pPr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67443A">
        <w:rPr>
          <w:b/>
          <w:bCs/>
          <w:color w:val="000000" w:themeColor="text1"/>
          <w:sz w:val="28"/>
          <w:szCs w:val="28"/>
          <w:shd w:val="clear" w:color="auto" w:fill="FFFFFF"/>
        </w:rPr>
        <w:t>Эффективность</w:t>
      </w:r>
      <w:r w:rsidRPr="001D00F3">
        <w:rPr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14:paraId="34DDBD12" w14:textId="7CD10FED" w:rsidR="004603AE" w:rsidRDefault="004603AE" w:rsidP="00C702D3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Диск Энея очень прост и </w:t>
      </w:r>
      <w:r w:rsidR="006309C7">
        <w:rPr>
          <w:color w:val="000000" w:themeColor="text1"/>
          <w:sz w:val="28"/>
          <w:szCs w:val="28"/>
          <w:shd w:val="clear" w:color="auto" w:fill="FFFFFF"/>
        </w:rPr>
        <w:t>был достаточно эффективен в 14 веке, однако в настоящее время данный метод шифрования является неактуальны</w:t>
      </w:r>
      <w:r w:rsidR="001A1BE3">
        <w:rPr>
          <w:color w:val="000000" w:themeColor="text1"/>
          <w:sz w:val="28"/>
          <w:szCs w:val="28"/>
          <w:shd w:val="clear" w:color="auto" w:fill="FFFFFF"/>
        </w:rPr>
        <w:t>м</w:t>
      </w:r>
      <w:r w:rsidR="006309C7">
        <w:rPr>
          <w:color w:val="000000" w:themeColor="text1"/>
          <w:sz w:val="28"/>
          <w:szCs w:val="28"/>
          <w:shd w:val="clear" w:color="auto" w:fill="FFFFFF"/>
        </w:rPr>
        <w:t xml:space="preserve"> и чрезмерно </w:t>
      </w:r>
      <w:r w:rsidR="00D368D4">
        <w:rPr>
          <w:color w:val="000000" w:themeColor="text1"/>
          <w:sz w:val="28"/>
          <w:szCs w:val="28"/>
          <w:shd w:val="clear" w:color="auto" w:fill="FFFFFF"/>
        </w:rPr>
        <w:t>примитивны</w:t>
      </w:r>
      <w:r w:rsidR="001A1BE3">
        <w:rPr>
          <w:color w:val="000000" w:themeColor="text1"/>
          <w:sz w:val="28"/>
          <w:szCs w:val="28"/>
          <w:shd w:val="clear" w:color="auto" w:fill="FFFFFF"/>
        </w:rPr>
        <w:t>м</w:t>
      </w:r>
      <w:r w:rsidR="00151E57">
        <w:rPr>
          <w:color w:val="000000" w:themeColor="text1"/>
          <w:sz w:val="28"/>
          <w:szCs w:val="28"/>
          <w:shd w:val="clear" w:color="auto" w:fill="FFFFFF"/>
        </w:rPr>
        <w:t>. Настоящие методы шиф</w:t>
      </w:r>
      <w:r w:rsidR="00B90708">
        <w:rPr>
          <w:color w:val="000000" w:themeColor="text1"/>
          <w:sz w:val="28"/>
          <w:szCs w:val="28"/>
          <w:shd w:val="clear" w:color="auto" w:fill="FFFFFF"/>
        </w:rPr>
        <w:t>рования являются гораздо совершеннее</w:t>
      </w:r>
      <w:r w:rsidR="00AB14DB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B90708">
        <w:rPr>
          <w:color w:val="000000" w:themeColor="text1"/>
          <w:sz w:val="28"/>
          <w:szCs w:val="28"/>
          <w:shd w:val="clear" w:color="auto" w:fill="FFFFFF"/>
        </w:rPr>
        <w:t>надёжнее</w:t>
      </w:r>
      <w:r w:rsidR="00AB14DB">
        <w:rPr>
          <w:color w:val="000000" w:themeColor="text1"/>
          <w:sz w:val="28"/>
          <w:szCs w:val="28"/>
          <w:shd w:val="clear" w:color="auto" w:fill="FFFFFF"/>
        </w:rPr>
        <w:t xml:space="preserve"> и используются повсеместно </w:t>
      </w:r>
      <w:r w:rsidR="00452F6B" w:rsidRPr="00452F6B">
        <w:rPr>
          <w:color w:val="000000" w:themeColor="text1"/>
          <w:sz w:val="28"/>
          <w:szCs w:val="28"/>
          <w:shd w:val="clear" w:color="auto" w:fill="FFFFFF"/>
        </w:rPr>
        <w:t>для безопасной отправки паролей по сетям при совершении покупок по интернету</w:t>
      </w:r>
      <w:r w:rsidR="00452F6B">
        <w:rPr>
          <w:color w:val="000000" w:themeColor="text1"/>
          <w:sz w:val="28"/>
          <w:szCs w:val="28"/>
          <w:shd w:val="clear" w:color="auto" w:fill="FFFFFF"/>
        </w:rPr>
        <w:t>,</w:t>
      </w:r>
      <w:r w:rsidR="006F5ADB">
        <w:rPr>
          <w:color w:val="000000" w:themeColor="text1"/>
          <w:sz w:val="28"/>
          <w:szCs w:val="28"/>
          <w:shd w:val="clear" w:color="auto" w:fill="FFFFFF"/>
        </w:rPr>
        <w:t xml:space="preserve"> для сохранения паролей пользователей в банковских и почтовых системах.</w:t>
      </w:r>
    </w:p>
    <w:p w14:paraId="7B5CF679" w14:textId="1B0D4DB0" w:rsidR="009668BE" w:rsidRDefault="003A6A24" w:rsidP="00C702D3">
      <w:pPr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3A6A24">
        <w:rPr>
          <w:b/>
          <w:bCs/>
          <w:color w:val="000000" w:themeColor="text1"/>
          <w:sz w:val="28"/>
          <w:szCs w:val="28"/>
          <w:shd w:val="clear" w:color="auto" w:fill="FFFFFF"/>
        </w:rPr>
        <w:t>Используемое инженерное решение:</w:t>
      </w:r>
    </w:p>
    <w:p w14:paraId="686A0A8A" w14:textId="0F76FD11" w:rsidR="003A6A24" w:rsidRDefault="00455EED" w:rsidP="00C702D3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Инженерное р</w:t>
      </w:r>
      <w:r w:rsidR="00C02BAD">
        <w:rPr>
          <w:color w:val="000000" w:themeColor="text1"/>
          <w:sz w:val="28"/>
          <w:szCs w:val="28"/>
          <w:shd w:val="clear" w:color="auto" w:fill="FFFFFF"/>
        </w:rPr>
        <w:t xml:space="preserve">ешение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в технологии диска Энея </w:t>
      </w:r>
      <w:r w:rsidR="00541ADF">
        <w:rPr>
          <w:color w:val="000000" w:themeColor="text1"/>
          <w:sz w:val="28"/>
          <w:szCs w:val="28"/>
          <w:shd w:val="clear" w:color="auto" w:fill="FFFFFF"/>
        </w:rPr>
        <w:t>заключается</w:t>
      </w:r>
      <w:r w:rsidR="00C02BAD">
        <w:rPr>
          <w:color w:val="000000" w:themeColor="text1"/>
          <w:sz w:val="28"/>
          <w:szCs w:val="28"/>
          <w:shd w:val="clear" w:color="auto" w:fill="FFFFFF"/>
        </w:rPr>
        <w:t xml:space="preserve"> в </w:t>
      </w:r>
      <w:r w:rsidR="008B58EB">
        <w:rPr>
          <w:color w:val="000000" w:themeColor="text1"/>
          <w:sz w:val="28"/>
          <w:szCs w:val="28"/>
          <w:shd w:val="clear" w:color="auto" w:fill="FFFFFF"/>
        </w:rPr>
        <w:t>том</w:t>
      </w:r>
      <w:r w:rsidR="00541ADF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C02BAD">
        <w:rPr>
          <w:color w:val="000000" w:themeColor="text1"/>
          <w:sz w:val="28"/>
          <w:szCs w:val="28"/>
          <w:shd w:val="clear" w:color="auto" w:fill="FFFFFF"/>
        </w:rPr>
        <w:t xml:space="preserve">чтобы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сделать </w:t>
      </w:r>
      <w:r w:rsidR="006B5F46">
        <w:rPr>
          <w:color w:val="000000" w:themeColor="text1"/>
          <w:sz w:val="28"/>
          <w:szCs w:val="28"/>
          <w:shd w:val="clear" w:color="auto" w:fill="FFFFFF"/>
        </w:rPr>
        <w:t>диск с отверстиями по его периметру</w:t>
      </w:r>
      <w:r w:rsidR="009669DE">
        <w:rPr>
          <w:color w:val="000000" w:themeColor="text1"/>
          <w:sz w:val="28"/>
          <w:szCs w:val="28"/>
          <w:shd w:val="clear" w:color="auto" w:fill="FFFFFF"/>
        </w:rPr>
        <w:t xml:space="preserve"> для </w:t>
      </w:r>
      <w:r w:rsidR="0071252F">
        <w:rPr>
          <w:color w:val="000000" w:themeColor="text1"/>
          <w:sz w:val="28"/>
          <w:szCs w:val="28"/>
          <w:shd w:val="clear" w:color="auto" w:fill="FFFFFF"/>
        </w:rPr>
        <w:t>того,</w:t>
      </w:r>
      <w:r w:rsidR="009669DE">
        <w:rPr>
          <w:color w:val="000000" w:themeColor="text1"/>
          <w:sz w:val="28"/>
          <w:szCs w:val="28"/>
          <w:shd w:val="clear" w:color="auto" w:fill="FFFFFF"/>
        </w:rPr>
        <w:t xml:space="preserve"> чтобы было быстро</w:t>
      </w:r>
      <w:r w:rsidR="00955314">
        <w:rPr>
          <w:color w:val="000000" w:themeColor="text1"/>
          <w:sz w:val="28"/>
          <w:szCs w:val="28"/>
          <w:shd w:val="clear" w:color="auto" w:fill="FFFFFF"/>
        </w:rPr>
        <w:t xml:space="preserve"> и удобно</w:t>
      </w:r>
      <w:r w:rsidR="009669D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55314">
        <w:rPr>
          <w:color w:val="000000" w:themeColor="text1"/>
          <w:sz w:val="28"/>
          <w:szCs w:val="28"/>
          <w:shd w:val="clear" w:color="auto" w:fill="FFFFFF"/>
        </w:rPr>
        <w:t>составить шифр.</w:t>
      </w:r>
    </w:p>
    <w:p w14:paraId="7846C5EA" w14:textId="731FF1B3" w:rsidR="00A64905" w:rsidRDefault="00A64905" w:rsidP="00C702D3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Инженерное решение </w:t>
      </w:r>
      <w:r w:rsidR="00001D4F">
        <w:rPr>
          <w:color w:val="000000" w:themeColor="text1"/>
          <w:sz w:val="28"/>
          <w:szCs w:val="28"/>
          <w:shd w:val="clear" w:color="auto" w:fill="FFFFFF"/>
        </w:rPr>
        <w:t xml:space="preserve">в современных криптографических машинах состоит в </w:t>
      </w:r>
      <w:r w:rsidR="00B42B56">
        <w:rPr>
          <w:color w:val="000000" w:themeColor="text1"/>
          <w:sz w:val="28"/>
          <w:szCs w:val="28"/>
          <w:shd w:val="clear" w:color="auto" w:fill="FFFFFF"/>
        </w:rPr>
        <w:t xml:space="preserve">неизмеримом </w:t>
      </w:r>
      <w:r w:rsidR="00E86A4B">
        <w:rPr>
          <w:color w:val="000000" w:themeColor="text1"/>
          <w:sz w:val="28"/>
          <w:szCs w:val="28"/>
          <w:shd w:val="clear" w:color="auto" w:fill="FFFFFF"/>
        </w:rPr>
        <w:t>множестве ключей</w:t>
      </w:r>
      <w:r w:rsidR="00B42B56">
        <w:rPr>
          <w:color w:val="000000" w:themeColor="text1"/>
          <w:sz w:val="28"/>
          <w:szCs w:val="28"/>
          <w:shd w:val="clear" w:color="auto" w:fill="FFFFFF"/>
        </w:rPr>
        <w:t xml:space="preserve"> для шифрования, что делает шифр практически </w:t>
      </w:r>
    </w:p>
    <w:p w14:paraId="2B884DCD" w14:textId="17256B3D" w:rsidR="00B42B56" w:rsidRPr="00015121" w:rsidRDefault="00B42B56" w:rsidP="00C702D3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“</w:t>
      </w:r>
      <w:r w:rsidR="008F70C0" w:rsidRPr="008F70C0">
        <w:rPr>
          <w:color w:val="000000" w:themeColor="text1"/>
          <w:sz w:val="28"/>
          <w:szCs w:val="28"/>
          <w:shd w:val="clear" w:color="auto" w:fill="FFFFFF"/>
        </w:rPr>
        <w:t>невзламываемы</w:t>
      </w:r>
      <w:r w:rsidR="0088277E">
        <w:rPr>
          <w:color w:val="000000" w:themeColor="text1"/>
          <w:sz w:val="28"/>
          <w:szCs w:val="28"/>
          <w:shd w:val="clear" w:color="auto" w:fill="FFFFFF"/>
        </w:rPr>
        <w:t>м</w:t>
      </w:r>
      <w:r w:rsidR="00015121">
        <w:rPr>
          <w:color w:val="000000" w:themeColor="text1"/>
          <w:sz w:val="28"/>
          <w:szCs w:val="28"/>
          <w:shd w:val="clear" w:color="auto" w:fill="FFFFFF"/>
          <w:lang w:val="en-US"/>
        </w:rPr>
        <w:t>”</w:t>
      </w:r>
      <w:r w:rsidR="00015121">
        <w:rPr>
          <w:color w:val="000000" w:themeColor="text1"/>
          <w:sz w:val="28"/>
          <w:szCs w:val="28"/>
          <w:shd w:val="clear" w:color="auto" w:fill="FFFFFF"/>
        </w:rPr>
        <w:t>.</w:t>
      </w:r>
    </w:p>
    <w:sectPr w:rsidR="00B42B56" w:rsidRPr="00015121" w:rsidSect="008F1FB3">
      <w:footerReference w:type="default" r:id="rId17"/>
      <w:footerReference w:type="first" r:id="rId1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F2734" w14:textId="77777777" w:rsidR="000B4EFC" w:rsidRDefault="000B4EFC" w:rsidP="00535759">
      <w:r>
        <w:separator/>
      </w:r>
    </w:p>
  </w:endnote>
  <w:endnote w:type="continuationSeparator" w:id="0">
    <w:p w14:paraId="6D89448A" w14:textId="77777777" w:rsidR="000B4EFC" w:rsidRDefault="000B4EFC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EndPr/>
    <w:sdtContent>
      <w:p w14:paraId="0AD0C73C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73B54D" wp14:editId="69FF3AFD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6EAF3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873B54D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7F86EAF3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0677F1B6" w14:textId="77777777" w:rsidR="00F21F0F" w:rsidRDefault="00594A86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FB40" w14:textId="77777777" w:rsidR="0097761C" w:rsidRDefault="008F1FB3" w:rsidP="00F30134">
    <w:pPr>
      <w:pStyle w:val="a5"/>
      <w:jc w:val="center"/>
    </w:pPr>
    <w:r>
      <w:t>Санкт-Петербург</w:t>
    </w:r>
  </w:p>
  <w:p w14:paraId="1845AC61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9AE4" w14:textId="77777777" w:rsidR="000B4EFC" w:rsidRDefault="000B4EFC" w:rsidP="00535759">
      <w:r>
        <w:separator/>
      </w:r>
    </w:p>
  </w:footnote>
  <w:footnote w:type="continuationSeparator" w:id="0">
    <w:p w14:paraId="280BEBEB" w14:textId="77777777" w:rsidR="000B4EFC" w:rsidRDefault="000B4EFC" w:rsidP="00535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063AC"/>
    <w:multiLevelType w:val="hybridMultilevel"/>
    <w:tmpl w:val="9F1428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27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FC"/>
    <w:rsid w:val="00001D4F"/>
    <w:rsid w:val="00007457"/>
    <w:rsid w:val="00012832"/>
    <w:rsid w:val="00015121"/>
    <w:rsid w:val="000246A7"/>
    <w:rsid w:val="00024AE4"/>
    <w:rsid w:val="00040D39"/>
    <w:rsid w:val="000437EE"/>
    <w:rsid w:val="00050636"/>
    <w:rsid w:val="000567CA"/>
    <w:rsid w:val="00057A8B"/>
    <w:rsid w:val="00064E59"/>
    <w:rsid w:val="00070118"/>
    <w:rsid w:val="00084218"/>
    <w:rsid w:val="0009456C"/>
    <w:rsid w:val="000A2003"/>
    <w:rsid w:val="000A36A3"/>
    <w:rsid w:val="000A6E4B"/>
    <w:rsid w:val="000B4EFC"/>
    <w:rsid w:val="000C17BA"/>
    <w:rsid w:val="000F57B5"/>
    <w:rsid w:val="00105007"/>
    <w:rsid w:val="00124B8F"/>
    <w:rsid w:val="00133BE0"/>
    <w:rsid w:val="00133C05"/>
    <w:rsid w:val="001475EB"/>
    <w:rsid w:val="00151E57"/>
    <w:rsid w:val="0018478F"/>
    <w:rsid w:val="001A1BE3"/>
    <w:rsid w:val="001A7B20"/>
    <w:rsid w:val="001B11C0"/>
    <w:rsid w:val="001C06BE"/>
    <w:rsid w:val="001D00F3"/>
    <w:rsid w:val="002004BC"/>
    <w:rsid w:val="0023266F"/>
    <w:rsid w:val="00243CA6"/>
    <w:rsid w:val="00253DBF"/>
    <w:rsid w:val="002543D3"/>
    <w:rsid w:val="0025629B"/>
    <w:rsid w:val="00260948"/>
    <w:rsid w:val="002651C9"/>
    <w:rsid w:val="00293AA6"/>
    <w:rsid w:val="002948ED"/>
    <w:rsid w:val="002B4D3B"/>
    <w:rsid w:val="002D7546"/>
    <w:rsid w:val="002E1BD0"/>
    <w:rsid w:val="002E1F6F"/>
    <w:rsid w:val="002E66DC"/>
    <w:rsid w:val="002E6B39"/>
    <w:rsid w:val="002E6C82"/>
    <w:rsid w:val="00300EBE"/>
    <w:rsid w:val="0030156F"/>
    <w:rsid w:val="003102E8"/>
    <w:rsid w:val="00314539"/>
    <w:rsid w:val="00325258"/>
    <w:rsid w:val="00325EFC"/>
    <w:rsid w:val="00333157"/>
    <w:rsid w:val="00341F07"/>
    <w:rsid w:val="003570FA"/>
    <w:rsid w:val="003653C4"/>
    <w:rsid w:val="00367FA4"/>
    <w:rsid w:val="00385D83"/>
    <w:rsid w:val="003A6A24"/>
    <w:rsid w:val="003C198E"/>
    <w:rsid w:val="003C1996"/>
    <w:rsid w:val="003E21EB"/>
    <w:rsid w:val="0042099A"/>
    <w:rsid w:val="00424010"/>
    <w:rsid w:val="004341BD"/>
    <w:rsid w:val="00446E05"/>
    <w:rsid w:val="004504D3"/>
    <w:rsid w:val="00452A7B"/>
    <w:rsid w:val="00452F6B"/>
    <w:rsid w:val="00455EED"/>
    <w:rsid w:val="004603AE"/>
    <w:rsid w:val="00466B3B"/>
    <w:rsid w:val="00483997"/>
    <w:rsid w:val="00496092"/>
    <w:rsid w:val="004B2F81"/>
    <w:rsid w:val="004B5B93"/>
    <w:rsid w:val="004B6789"/>
    <w:rsid w:val="004D136C"/>
    <w:rsid w:val="004D6104"/>
    <w:rsid w:val="004E50BB"/>
    <w:rsid w:val="004F40C2"/>
    <w:rsid w:val="00504FD7"/>
    <w:rsid w:val="005244CF"/>
    <w:rsid w:val="00535759"/>
    <w:rsid w:val="00541ADF"/>
    <w:rsid w:val="005421CD"/>
    <w:rsid w:val="00560354"/>
    <w:rsid w:val="0057753B"/>
    <w:rsid w:val="00594A86"/>
    <w:rsid w:val="00597707"/>
    <w:rsid w:val="005A2F38"/>
    <w:rsid w:val="005A72D4"/>
    <w:rsid w:val="005B061E"/>
    <w:rsid w:val="005B0BF6"/>
    <w:rsid w:val="005B5787"/>
    <w:rsid w:val="005D19F7"/>
    <w:rsid w:val="005E6450"/>
    <w:rsid w:val="005E7C95"/>
    <w:rsid w:val="005F52AB"/>
    <w:rsid w:val="00601D9C"/>
    <w:rsid w:val="006309C7"/>
    <w:rsid w:val="0063187D"/>
    <w:rsid w:val="00643DB1"/>
    <w:rsid w:val="00646095"/>
    <w:rsid w:val="00657D20"/>
    <w:rsid w:val="00663CDF"/>
    <w:rsid w:val="006724B7"/>
    <w:rsid w:val="0067443A"/>
    <w:rsid w:val="006A01AD"/>
    <w:rsid w:val="006A5318"/>
    <w:rsid w:val="006A6A17"/>
    <w:rsid w:val="006B1D4A"/>
    <w:rsid w:val="006B5F46"/>
    <w:rsid w:val="006C0316"/>
    <w:rsid w:val="006C4A14"/>
    <w:rsid w:val="006C6F46"/>
    <w:rsid w:val="006F4066"/>
    <w:rsid w:val="006F5ADB"/>
    <w:rsid w:val="0071252F"/>
    <w:rsid w:val="00715AFC"/>
    <w:rsid w:val="00722530"/>
    <w:rsid w:val="00722956"/>
    <w:rsid w:val="007308C4"/>
    <w:rsid w:val="00734A0C"/>
    <w:rsid w:val="00742873"/>
    <w:rsid w:val="00745A4D"/>
    <w:rsid w:val="007472AF"/>
    <w:rsid w:val="00760FAD"/>
    <w:rsid w:val="00795A78"/>
    <w:rsid w:val="00797404"/>
    <w:rsid w:val="007A6E51"/>
    <w:rsid w:val="007B4F6B"/>
    <w:rsid w:val="007E719C"/>
    <w:rsid w:val="008004F5"/>
    <w:rsid w:val="008006CB"/>
    <w:rsid w:val="00815877"/>
    <w:rsid w:val="008221B4"/>
    <w:rsid w:val="00840557"/>
    <w:rsid w:val="00864AAB"/>
    <w:rsid w:val="00865CB5"/>
    <w:rsid w:val="008743EE"/>
    <w:rsid w:val="0087500F"/>
    <w:rsid w:val="00880FAA"/>
    <w:rsid w:val="0088277E"/>
    <w:rsid w:val="00885E6A"/>
    <w:rsid w:val="00895255"/>
    <w:rsid w:val="00896BD4"/>
    <w:rsid w:val="008B58EB"/>
    <w:rsid w:val="008F1FB3"/>
    <w:rsid w:val="008F34F1"/>
    <w:rsid w:val="008F70C0"/>
    <w:rsid w:val="00904BC3"/>
    <w:rsid w:val="00914A26"/>
    <w:rsid w:val="00953B38"/>
    <w:rsid w:val="00954EB0"/>
    <w:rsid w:val="00955314"/>
    <w:rsid w:val="009668BE"/>
    <w:rsid w:val="009669DE"/>
    <w:rsid w:val="009726F1"/>
    <w:rsid w:val="0097761C"/>
    <w:rsid w:val="00981976"/>
    <w:rsid w:val="0099164B"/>
    <w:rsid w:val="00996BB1"/>
    <w:rsid w:val="009A1205"/>
    <w:rsid w:val="009B35D3"/>
    <w:rsid w:val="009B3883"/>
    <w:rsid w:val="009C453C"/>
    <w:rsid w:val="009E1B38"/>
    <w:rsid w:val="009E3F43"/>
    <w:rsid w:val="009F6067"/>
    <w:rsid w:val="00A01F80"/>
    <w:rsid w:val="00A05210"/>
    <w:rsid w:val="00A20290"/>
    <w:rsid w:val="00A239EA"/>
    <w:rsid w:val="00A321B2"/>
    <w:rsid w:val="00A5224F"/>
    <w:rsid w:val="00A61B19"/>
    <w:rsid w:val="00A64905"/>
    <w:rsid w:val="00A736FF"/>
    <w:rsid w:val="00AA6DA4"/>
    <w:rsid w:val="00AB14DB"/>
    <w:rsid w:val="00AC66AF"/>
    <w:rsid w:val="00AC737D"/>
    <w:rsid w:val="00AF502E"/>
    <w:rsid w:val="00B122C0"/>
    <w:rsid w:val="00B12F22"/>
    <w:rsid w:val="00B3256D"/>
    <w:rsid w:val="00B42B56"/>
    <w:rsid w:val="00B440F8"/>
    <w:rsid w:val="00B44A36"/>
    <w:rsid w:val="00B501A3"/>
    <w:rsid w:val="00B51BA7"/>
    <w:rsid w:val="00B71B34"/>
    <w:rsid w:val="00B90708"/>
    <w:rsid w:val="00B9330A"/>
    <w:rsid w:val="00BB22A1"/>
    <w:rsid w:val="00BB74CE"/>
    <w:rsid w:val="00C006B2"/>
    <w:rsid w:val="00C02BAD"/>
    <w:rsid w:val="00C0412B"/>
    <w:rsid w:val="00C37162"/>
    <w:rsid w:val="00C4327D"/>
    <w:rsid w:val="00C5014D"/>
    <w:rsid w:val="00C702D3"/>
    <w:rsid w:val="00C86B90"/>
    <w:rsid w:val="00C86C9A"/>
    <w:rsid w:val="00CE1DEB"/>
    <w:rsid w:val="00CE4EF7"/>
    <w:rsid w:val="00CE76F7"/>
    <w:rsid w:val="00CE79DD"/>
    <w:rsid w:val="00CF3BFB"/>
    <w:rsid w:val="00CF6B22"/>
    <w:rsid w:val="00D04002"/>
    <w:rsid w:val="00D24237"/>
    <w:rsid w:val="00D31105"/>
    <w:rsid w:val="00D368D4"/>
    <w:rsid w:val="00D4320D"/>
    <w:rsid w:val="00D7036F"/>
    <w:rsid w:val="00D92274"/>
    <w:rsid w:val="00D93BB4"/>
    <w:rsid w:val="00D961B1"/>
    <w:rsid w:val="00DA3194"/>
    <w:rsid w:val="00DB2449"/>
    <w:rsid w:val="00DB5C00"/>
    <w:rsid w:val="00DE3349"/>
    <w:rsid w:val="00E07C7A"/>
    <w:rsid w:val="00E31BB4"/>
    <w:rsid w:val="00E407DE"/>
    <w:rsid w:val="00E86A4B"/>
    <w:rsid w:val="00E873F4"/>
    <w:rsid w:val="00E90026"/>
    <w:rsid w:val="00E91EFE"/>
    <w:rsid w:val="00EA3532"/>
    <w:rsid w:val="00EC1A32"/>
    <w:rsid w:val="00EC338D"/>
    <w:rsid w:val="00EC5915"/>
    <w:rsid w:val="00ED0226"/>
    <w:rsid w:val="00ED672E"/>
    <w:rsid w:val="00EE424F"/>
    <w:rsid w:val="00F215C7"/>
    <w:rsid w:val="00F21F0F"/>
    <w:rsid w:val="00F30134"/>
    <w:rsid w:val="00F32262"/>
    <w:rsid w:val="00F409BA"/>
    <w:rsid w:val="00F53E56"/>
    <w:rsid w:val="00F547D9"/>
    <w:rsid w:val="00F66127"/>
    <w:rsid w:val="00F661F1"/>
    <w:rsid w:val="00F708F4"/>
    <w:rsid w:val="00FA2FBF"/>
    <w:rsid w:val="00FA406F"/>
    <w:rsid w:val="00FA4560"/>
    <w:rsid w:val="00FA45A2"/>
    <w:rsid w:val="00FB1EED"/>
    <w:rsid w:val="00FB6998"/>
    <w:rsid w:val="00FB6A8B"/>
    <w:rsid w:val="00FE3D77"/>
    <w:rsid w:val="00FF09D1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06FA2"/>
  <w15:chartTrackingRefBased/>
  <w15:docId w15:val="{88B3439A-6363-4F7A-B475-27242E6A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B67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link w:val="V10"/>
    <w:qFormat/>
    <w:rsid w:val="004E50BB"/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4E50B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B6789"/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styleId="af1">
    <w:name w:val="Emphasis"/>
    <w:basedOn w:val="a0"/>
    <w:uiPriority w:val="20"/>
    <w:qFormat/>
    <w:rsid w:val="00FA45A2"/>
    <w:rPr>
      <w:i/>
      <w:iCs/>
    </w:rPr>
  </w:style>
  <w:style w:type="paragraph" w:styleId="af2">
    <w:name w:val="List Paragraph"/>
    <w:basedOn w:val="a"/>
    <w:uiPriority w:val="34"/>
    <w:qFormat/>
    <w:rsid w:val="00DA3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Отчёты.dotm</Template>
  <TotalTime>263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99</cp:revision>
  <dcterms:created xsi:type="dcterms:W3CDTF">2022-10-11T14:50:00Z</dcterms:created>
  <dcterms:modified xsi:type="dcterms:W3CDTF">2022-10-12T16:41:00Z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