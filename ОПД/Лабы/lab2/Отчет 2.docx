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4462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1F192B4F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39F4906" w14:textId="77777777" w:rsidR="005B0BF6" w:rsidRDefault="005B0BF6" w:rsidP="00535759"/>
    <w:p w14:paraId="30C11E0F" w14:textId="77777777" w:rsidR="005B0BF6" w:rsidRPr="00880FAA" w:rsidRDefault="005B0BF6" w:rsidP="00535759"/>
    <w:p w14:paraId="7BAAE5BC" w14:textId="77777777" w:rsidR="005B0BF6" w:rsidRDefault="005B0BF6" w:rsidP="00535759"/>
    <w:p w14:paraId="663C57A7" w14:textId="094B7642" w:rsidR="005B0BF6" w:rsidRPr="00D8652C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AE56A5">
        <w:rPr>
          <w:sz w:val="28"/>
          <w:szCs w:val="28"/>
        </w:rPr>
        <w:t xml:space="preserve"> </w:t>
      </w:r>
      <w:r w:rsidR="00D8652C" w:rsidRPr="00D8652C">
        <w:rPr>
          <w:sz w:val="28"/>
          <w:szCs w:val="28"/>
        </w:rPr>
        <w:t>2</w:t>
      </w:r>
    </w:p>
    <w:p w14:paraId="555012C6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7BED092C" w14:textId="47C58988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D8652C">
        <w:rPr>
          <w:sz w:val="28"/>
          <w:szCs w:val="28"/>
        </w:rPr>
        <w:t>Основы профессиональной деятельности</w:t>
      </w:r>
      <w:r w:rsidRPr="0030156F">
        <w:rPr>
          <w:sz w:val="28"/>
          <w:szCs w:val="28"/>
        </w:rPr>
        <w:t>”</w:t>
      </w:r>
    </w:p>
    <w:p w14:paraId="4F85D59E" w14:textId="5B0CBDD0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D8652C" w:rsidRPr="00D8652C">
        <w:rPr>
          <w:sz w:val="28"/>
          <w:szCs w:val="28"/>
        </w:rPr>
        <w:t>1726</w:t>
      </w:r>
    </w:p>
    <w:p w14:paraId="5C60F952" w14:textId="77777777" w:rsidR="005B0BF6" w:rsidRDefault="005B0BF6" w:rsidP="00535759"/>
    <w:p w14:paraId="0F49A059" w14:textId="77777777" w:rsidR="005B0BF6" w:rsidRDefault="005B0BF6" w:rsidP="00535759"/>
    <w:p w14:paraId="16993CD8" w14:textId="77777777" w:rsidR="005B0BF6" w:rsidRPr="005B0BF6" w:rsidRDefault="005B0BF6" w:rsidP="00535759"/>
    <w:p w14:paraId="0FBFDB07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4E4243A1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F295825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5027696B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13040FE1" w14:textId="056FEDF3" w:rsidR="006A01AD" w:rsidRPr="00D8652C" w:rsidRDefault="00D8652C" w:rsidP="00F30134">
      <w:pPr>
        <w:jc w:val="right"/>
        <w:rPr>
          <w:lang w:val="en-US"/>
        </w:rPr>
      </w:pPr>
      <w:r>
        <w:t>Перцев Т. С.</w:t>
      </w:r>
    </w:p>
    <w:p w14:paraId="1DE1F4B2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473686CE" wp14:editId="11DE7A76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50EDC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25C7B842" w14:textId="77777777" w:rsidR="0087500F" w:rsidRPr="0087500F" w:rsidRDefault="0087500F" w:rsidP="0087500F">
          <w:pPr>
            <w:rPr>
              <w:lang w:eastAsia="ru-KZ"/>
            </w:rPr>
          </w:pPr>
        </w:p>
        <w:p w14:paraId="2555B2FB" w14:textId="7DB13228" w:rsidR="00594478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17677" w:history="1">
            <w:r w:rsidR="00594478" w:rsidRPr="00384B24">
              <w:rPr>
                <w:rStyle w:val="af0"/>
                <w:noProof/>
              </w:rPr>
              <w:t>Задание</w:t>
            </w:r>
            <w:r w:rsidR="00594478">
              <w:rPr>
                <w:noProof/>
                <w:webHidden/>
              </w:rPr>
              <w:tab/>
            </w:r>
            <w:r w:rsidR="00594478">
              <w:rPr>
                <w:noProof/>
                <w:webHidden/>
              </w:rPr>
              <w:fldChar w:fldCharType="begin"/>
            </w:r>
            <w:r w:rsidR="00594478">
              <w:rPr>
                <w:noProof/>
                <w:webHidden/>
              </w:rPr>
              <w:instrText xml:space="preserve"> PAGEREF _Toc120617677 \h </w:instrText>
            </w:r>
            <w:r w:rsidR="00594478">
              <w:rPr>
                <w:noProof/>
                <w:webHidden/>
              </w:rPr>
            </w:r>
            <w:r w:rsidR="00594478">
              <w:rPr>
                <w:noProof/>
                <w:webHidden/>
              </w:rPr>
              <w:fldChar w:fldCharType="separate"/>
            </w:r>
            <w:r w:rsidR="00594478">
              <w:rPr>
                <w:noProof/>
                <w:webHidden/>
              </w:rPr>
              <w:t>3</w:t>
            </w:r>
            <w:r w:rsidR="00594478">
              <w:rPr>
                <w:noProof/>
                <w:webHidden/>
              </w:rPr>
              <w:fldChar w:fldCharType="end"/>
            </w:r>
          </w:hyperlink>
        </w:p>
        <w:p w14:paraId="63C00765" w14:textId="52130D80" w:rsidR="00594478" w:rsidRDefault="0059447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78" w:history="1">
            <w:r w:rsidRPr="00384B24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A114" w14:textId="05521537" w:rsidR="00594478" w:rsidRDefault="00594478">
          <w:pPr>
            <w:pStyle w:val="21"/>
            <w:tabs>
              <w:tab w:val="left" w:pos="660"/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79" w:history="1">
            <w:r w:rsidRPr="00384B24">
              <w:rPr>
                <w:rStyle w:val="af0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384B24">
              <w:rPr>
                <w:rStyle w:val="af0"/>
                <w:noProof/>
              </w:rPr>
              <w:t>Таблица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71FA" w14:textId="65C116D6" w:rsidR="00594478" w:rsidRDefault="0059447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80" w:history="1">
            <w:r w:rsidRPr="00384B24">
              <w:rPr>
                <w:rStyle w:val="af0"/>
                <w:noProof/>
              </w:rPr>
              <w:t>2.1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384B24">
              <w:rPr>
                <w:rStyle w:val="af0"/>
                <w:noProof/>
              </w:rPr>
              <w:t>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6B5E" w14:textId="2D930661" w:rsidR="00594478" w:rsidRDefault="0059447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81" w:history="1">
            <w:r w:rsidRPr="00384B24">
              <w:rPr>
                <w:rStyle w:val="af0"/>
                <w:noProof/>
              </w:rPr>
              <w:t>2.2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384B24">
              <w:rPr>
                <w:rStyle w:val="af0"/>
                <w:noProof/>
              </w:rPr>
              <w:t>Область определения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F68D" w14:textId="5D215919" w:rsidR="00594478" w:rsidRDefault="0059447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82" w:history="1">
            <w:r w:rsidRPr="00384B24">
              <w:rPr>
                <w:rStyle w:val="af0"/>
                <w:noProof/>
              </w:rPr>
              <w:t>2.3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384B24">
              <w:rPr>
                <w:rStyle w:val="af0"/>
                <w:noProof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4D60" w14:textId="3E771F3B" w:rsidR="00594478" w:rsidRDefault="0059447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83" w:history="1">
            <w:r w:rsidRPr="00384B24">
              <w:rPr>
                <w:rStyle w:val="af0"/>
                <w:noProof/>
              </w:rPr>
              <w:t>2.4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384B24">
              <w:rPr>
                <w:rStyle w:val="af0"/>
                <w:noProof/>
              </w:rPr>
              <w:t>Адрес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20A8" w14:textId="089D392D" w:rsidR="00594478" w:rsidRDefault="00594478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84" w:history="1">
            <w:r w:rsidRPr="00384B24">
              <w:rPr>
                <w:rStyle w:val="af0"/>
                <w:noProof/>
              </w:rPr>
              <w:t>3.     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C37D" w14:textId="1832A21A" w:rsidR="00594478" w:rsidRDefault="00594478">
          <w:pPr>
            <w:pStyle w:val="21"/>
            <w:tabs>
              <w:tab w:val="left" w:pos="660"/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85" w:history="1">
            <w:r w:rsidRPr="00384B24">
              <w:rPr>
                <w:rStyle w:val="af0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ru-KZ" w:eastAsia="ru-KZ"/>
              </w:rPr>
              <w:tab/>
            </w:r>
            <w:r w:rsidRPr="00384B24">
              <w:rPr>
                <w:rStyle w:val="af0"/>
                <w:noProof/>
              </w:rPr>
              <w:t>Уменьшенная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9947" w14:textId="554B73DC" w:rsidR="00594478" w:rsidRDefault="00594478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0617686" w:history="1">
            <w:r w:rsidRPr="00384B24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BBCF" w14:textId="2C163733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01F5D3D0" w14:textId="77777777" w:rsidR="005A2F38" w:rsidRPr="00D31105" w:rsidRDefault="005A2F38" w:rsidP="00A01F80">
      <w:pPr>
        <w:pStyle w:val="1"/>
      </w:pPr>
      <w:r w:rsidRPr="00D31105">
        <w:br w:type="page"/>
      </w:r>
    </w:p>
    <w:p w14:paraId="4ECB7D59" w14:textId="77777777" w:rsidR="008E6FAD" w:rsidRDefault="008E6FAD" w:rsidP="006F50B3">
      <w:pPr>
        <w:pStyle w:val="V1"/>
      </w:pPr>
      <w:bookmarkStart w:id="0" w:name="_Toc120617677"/>
      <w:r>
        <w:lastRenderedPageBreak/>
        <w:t>Задание</w:t>
      </w:r>
      <w:bookmarkEnd w:id="0"/>
    </w:p>
    <w:p w14:paraId="3124486A" w14:textId="23414C6F" w:rsidR="008E6FAD" w:rsidRDefault="00C35EBF" w:rsidP="006F50B3">
      <w:r>
        <w:rPr>
          <w:noProof/>
        </w:rPr>
        <w:drawing>
          <wp:inline distT="0" distB="0" distL="0" distR="0" wp14:anchorId="3321D50F" wp14:editId="6D2A63A6">
            <wp:extent cx="880281" cy="2290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86" cy="232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CA92" w14:textId="77777777" w:rsidR="0097130C" w:rsidRPr="006F50B3" w:rsidRDefault="008E6FAD" w:rsidP="00E71576">
      <w:pPr>
        <w:pStyle w:val="V1"/>
      </w:pPr>
      <w:bookmarkStart w:id="1" w:name="_Toc120617678"/>
      <w:r>
        <w:t>Основные этапы вычисления</w:t>
      </w:r>
      <w:bookmarkEnd w:id="1"/>
    </w:p>
    <w:p w14:paraId="4B3A287E" w14:textId="7249039B" w:rsidR="006F50B3" w:rsidRDefault="00D8652C" w:rsidP="00C35EBF">
      <w:pPr>
        <w:pStyle w:val="2"/>
        <w:numPr>
          <w:ilvl w:val="0"/>
          <w:numId w:val="1"/>
        </w:numPr>
      </w:pPr>
      <w:bookmarkStart w:id="2" w:name="_Toc120617679"/>
      <w:r>
        <w:t>Таблица команд</w:t>
      </w:r>
      <w:bookmarkEnd w:id="2"/>
    </w:p>
    <w:tbl>
      <w:tblPr>
        <w:tblStyle w:val="af6"/>
        <w:tblW w:w="10260" w:type="dxa"/>
        <w:tblInd w:w="-263" w:type="dxa"/>
        <w:tblLook w:val="04A0" w:firstRow="1" w:lastRow="0" w:firstColumn="1" w:lastColumn="0" w:noHBand="0" w:noVBand="1"/>
      </w:tblPr>
      <w:tblGrid>
        <w:gridCol w:w="895"/>
        <w:gridCol w:w="3544"/>
        <w:gridCol w:w="2271"/>
        <w:gridCol w:w="3550"/>
      </w:tblGrid>
      <w:tr w:rsidR="00E16D9A" w14:paraId="1B397F53" w14:textId="77777777" w:rsidTr="00E16D9A">
        <w:trPr>
          <w:trHeight w:val="404"/>
        </w:trPr>
        <w:tc>
          <w:tcPr>
            <w:tcW w:w="895" w:type="dxa"/>
            <w:shd w:val="clear" w:color="auto" w:fill="D0CECE" w:themeFill="background2" w:themeFillShade="E6"/>
            <w:vAlign w:val="center"/>
          </w:tcPr>
          <w:p w14:paraId="1951746E" w14:textId="5A2135D4" w:rsidR="008A0B73" w:rsidRPr="00610E80" w:rsidRDefault="00610E80" w:rsidP="00610E80">
            <w:pPr>
              <w:pStyle w:val="ac"/>
              <w:jc w:val="center"/>
              <w:rPr>
                <w:b/>
                <w:bCs/>
                <w:lang w:val="en-US"/>
              </w:rPr>
            </w:pPr>
            <w:r w:rsidRPr="00610E80">
              <w:rPr>
                <w:b/>
                <w:bCs/>
              </w:rPr>
              <w:t>Адрес</w:t>
            </w:r>
          </w:p>
        </w:tc>
        <w:tc>
          <w:tcPr>
            <w:tcW w:w="3544" w:type="dxa"/>
            <w:shd w:val="clear" w:color="auto" w:fill="D0CECE" w:themeFill="background2" w:themeFillShade="E6"/>
            <w:vAlign w:val="center"/>
          </w:tcPr>
          <w:p w14:paraId="64EC5B9B" w14:textId="3B99AEAB" w:rsidR="008A0B73" w:rsidRPr="00610E80" w:rsidRDefault="00610E80" w:rsidP="00610E80">
            <w:pPr>
              <w:pStyle w:val="ac"/>
              <w:jc w:val="center"/>
              <w:rPr>
                <w:b/>
                <w:bCs/>
              </w:rPr>
            </w:pPr>
            <w:r w:rsidRPr="00610E80">
              <w:rPr>
                <w:b/>
                <w:bCs/>
              </w:rPr>
              <w:t>Код команды</w:t>
            </w:r>
          </w:p>
        </w:tc>
        <w:tc>
          <w:tcPr>
            <w:tcW w:w="2271" w:type="dxa"/>
            <w:shd w:val="clear" w:color="auto" w:fill="D0CECE" w:themeFill="background2" w:themeFillShade="E6"/>
            <w:vAlign w:val="center"/>
          </w:tcPr>
          <w:p w14:paraId="5A832A44" w14:textId="49706E8F" w:rsidR="008A0B73" w:rsidRPr="00610E80" w:rsidRDefault="00610E80" w:rsidP="00610E80">
            <w:pPr>
              <w:pStyle w:val="ac"/>
              <w:jc w:val="center"/>
              <w:rPr>
                <w:b/>
                <w:bCs/>
              </w:rPr>
            </w:pPr>
            <w:r w:rsidRPr="00610E80">
              <w:rPr>
                <w:b/>
                <w:bCs/>
              </w:rPr>
              <w:t>Мнемоника</w:t>
            </w:r>
          </w:p>
        </w:tc>
        <w:tc>
          <w:tcPr>
            <w:tcW w:w="3550" w:type="dxa"/>
            <w:shd w:val="clear" w:color="auto" w:fill="D0CECE" w:themeFill="background2" w:themeFillShade="E6"/>
            <w:vAlign w:val="center"/>
          </w:tcPr>
          <w:p w14:paraId="74F94E30" w14:textId="088D1DF4" w:rsidR="008A0B73" w:rsidRPr="00610E80" w:rsidRDefault="00610E80" w:rsidP="00610E80">
            <w:pPr>
              <w:pStyle w:val="ac"/>
              <w:jc w:val="center"/>
              <w:rPr>
                <w:b/>
                <w:bCs/>
              </w:rPr>
            </w:pPr>
            <w:r w:rsidRPr="00610E80">
              <w:rPr>
                <w:b/>
                <w:bCs/>
              </w:rPr>
              <w:t>Комментарии</w:t>
            </w:r>
          </w:p>
        </w:tc>
      </w:tr>
      <w:tr w:rsidR="00610E80" w14:paraId="425BF538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07D65E9C" w14:textId="7AD7599C" w:rsidR="008A0B73" w:rsidRPr="00ED2196" w:rsidRDefault="00610E80" w:rsidP="00610E80">
            <w:pPr>
              <w:pStyle w:val="ac"/>
              <w:jc w:val="center"/>
              <w:rPr>
                <w:sz w:val="22"/>
                <w:szCs w:val="22"/>
              </w:rPr>
            </w:pPr>
            <w:r w:rsidRPr="00ED2196">
              <w:rPr>
                <w:sz w:val="22"/>
                <w:szCs w:val="22"/>
              </w:rPr>
              <w:t>214</w:t>
            </w:r>
          </w:p>
        </w:tc>
        <w:tc>
          <w:tcPr>
            <w:tcW w:w="3544" w:type="dxa"/>
            <w:vAlign w:val="center"/>
          </w:tcPr>
          <w:p w14:paraId="45F836C7" w14:textId="7324CEC1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0200</w:t>
            </w:r>
          </w:p>
        </w:tc>
        <w:tc>
          <w:tcPr>
            <w:tcW w:w="2271" w:type="dxa"/>
            <w:vAlign w:val="center"/>
          </w:tcPr>
          <w:p w14:paraId="5E5A3B4B" w14:textId="71C42C49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3550" w:type="dxa"/>
            <w:vAlign w:val="center"/>
          </w:tcPr>
          <w:p w14:paraId="46A1A5A1" w14:textId="3C29E123" w:rsidR="008A0B73" w:rsidRPr="00E16D9A" w:rsidRDefault="00753722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53722">
              <w:rPr>
                <w:rFonts w:asciiTheme="minorHAnsi" w:hAnsiTheme="minorHAnsi" w:cstheme="minorHAnsi"/>
                <w:sz w:val="22"/>
                <w:szCs w:val="22"/>
              </w:rPr>
              <w:t>Исходные данные</w:t>
            </w:r>
          </w:p>
        </w:tc>
      </w:tr>
      <w:tr w:rsidR="00610E80" w14:paraId="6919016B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5CDB361D" w14:textId="6B8AD3C7" w:rsidR="008A0B73" w:rsidRPr="00ED2196" w:rsidRDefault="00610E80" w:rsidP="00610E80">
            <w:pPr>
              <w:pStyle w:val="ac"/>
              <w:jc w:val="center"/>
              <w:rPr>
                <w:sz w:val="22"/>
                <w:szCs w:val="22"/>
              </w:rPr>
            </w:pPr>
            <w:r w:rsidRPr="00ED2196">
              <w:rPr>
                <w:sz w:val="22"/>
                <w:szCs w:val="22"/>
              </w:rPr>
              <w:t>215</w:t>
            </w:r>
          </w:p>
        </w:tc>
        <w:tc>
          <w:tcPr>
            <w:tcW w:w="3544" w:type="dxa"/>
            <w:vAlign w:val="center"/>
          </w:tcPr>
          <w:p w14:paraId="60B7EF65" w14:textId="08CDCB66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E221</w:t>
            </w:r>
          </w:p>
        </w:tc>
        <w:tc>
          <w:tcPr>
            <w:tcW w:w="2271" w:type="dxa"/>
            <w:vAlign w:val="center"/>
          </w:tcPr>
          <w:p w14:paraId="0B67CF02" w14:textId="0DE3E9A7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3550" w:type="dxa"/>
            <w:vAlign w:val="center"/>
          </w:tcPr>
          <w:p w14:paraId="287D46FC" w14:textId="2F6D6EAC" w:rsidR="008A0B73" w:rsidRPr="00E16D9A" w:rsidRDefault="00753722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Результат</w:t>
            </w:r>
          </w:p>
        </w:tc>
      </w:tr>
      <w:tr w:rsidR="00610E80" w14:paraId="511450F8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7F5857D5" w14:textId="1C5D1234" w:rsidR="008A0B73" w:rsidRPr="00ED2196" w:rsidRDefault="00610E80" w:rsidP="00610E80">
            <w:pPr>
              <w:pStyle w:val="ac"/>
              <w:jc w:val="center"/>
              <w:rPr>
                <w:sz w:val="22"/>
                <w:szCs w:val="22"/>
              </w:rPr>
            </w:pPr>
            <w:r w:rsidRPr="00ED2196">
              <w:rPr>
                <w:sz w:val="22"/>
                <w:szCs w:val="22"/>
              </w:rPr>
              <w:t>216</w:t>
            </w:r>
          </w:p>
        </w:tc>
        <w:tc>
          <w:tcPr>
            <w:tcW w:w="3544" w:type="dxa"/>
            <w:vAlign w:val="center"/>
          </w:tcPr>
          <w:p w14:paraId="7B2E9125" w14:textId="540981BA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E215</w:t>
            </w:r>
          </w:p>
        </w:tc>
        <w:tc>
          <w:tcPr>
            <w:tcW w:w="2271" w:type="dxa"/>
            <w:vAlign w:val="center"/>
          </w:tcPr>
          <w:p w14:paraId="44832191" w14:textId="7B876C54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3550" w:type="dxa"/>
            <w:vAlign w:val="center"/>
          </w:tcPr>
          <w:p w14:paraId="75AB8B85" w14:textId="2DAEE298" w:rsidR="008A0B73" w:rsidRPr="00E16D9A" w:rsidRDefault="00753722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53722">
              <w:rPr>
                <w:rFonts w:asciiTheme="minorHAnsi" w:hAnsiTheme="minorHAnsi" w:cstheme="minorHAnsi"/>
                <w:sz w:val="22"/>
                <w:szCs w:val="22"/>
              </w:rPr>
              <w:t>Исходные данные</w:t>
            </w:r>
          </w:p>
        </w:tc>
      </w:tr>
      <w:tr w:rsidR="00610E80" w14:paraId="70292084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13732A6A" w14:textId="4CE07465" w:rsidR="008A0B73" w:rsidRPr="00ED2196" w:rsidRDefault="00610E80" w:rsidP="00610E80">
            <w:pPr>
              <w:pStyle w:val="ac"/>
              <w:jc w:val="center"/>
              <w:rPr>
                <w:sz w:val="22"/>
                <w:szCs w:val="22"/>
              </w:rPr>
            </w:pPr>
            <w:r w:rsidRPr="00ED2196">
              <w:rPr>
                <w:sz w:val="22"/>
                <w:szCs w:val="22"/>
              </w:rPr>
              <w:t>217</w:t>
            </w:r>
          </w:p>
        </w:tc>
        <w:tc>
          <w:tcPr>
            <w:tcW w:w="3544" w:type="dxa"/>
            <w:vAlign w:val="center"/>
          </w:tcPr>
          <w:p w14:paraId="442EE2B3" w14:textId="218B7279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A214</w:t>
            </w:r>
          </w:p>
        </w:tc>
        <w:tc>
          <w:tcPr>
            <w:tcW w:w="2271" w:type="dxa"/>
            <w:vAlign w:val="center"/>
          </w:tcPr>
          <w:p w14:paraId="55BBBDB9" w14:textId="4F1B0CA7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LD 214</w:t>
            </w:r>
          </w:p>
        </w:tc>
        <w:tc>
          <w:tcPr>
            <w:tcW w:w="3550" w:type="dxa"/>
            <w:vAlign w:val="center"/>
          </w:tcPr>
          <w:p w14:paraId="1E6A541A" w14:textId="4B2EE116" w:rsidR="008A0B73" w:rsidRPr="00B75D0C" w:rsidRDefault="000820E1" w:rsidP="00B75D0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Загрузить значение ячейки 214 в аккумулятор</w:t>
            </w:r>
          </w:p>
        </w:tc>
      </w:tr>
      <w:tr w:rsidR="00610E80" w14:paraId="011CA14C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74D15532" w14:textId="5E27D935" w:rsidR="008A0B73" w:rsidRPr="00ED2196" w:rsidRDefault="00610E80" w:rsidP="00610E80">
            <w:pPr>
              <w:pStyle w:val="ac"/>
              <w:jc w:val="center"/>
              <w:rPr>
                <w:sz w:val="22"/>
                <w:szCs w:val="22"/>
              </w:rPr>
            </w:pPr>
            <w:r w:rsidRPr="00ED2196">
              <w:rPr>
                <w:sz w:val="22"/>
                <w:szCs w:val="22"/>
              </w:rPr>
              <w:t>218</w:t>
            </w:r>
          </w:p>
        </w:tc>
        <w:tc>
          <w:tcPr>
            <w:tcW w:w="3544" w:type="dxa"/>
            <w:vAlign w:val="center"/>
          </w:tcPr>
          <w:p w14:paraId="1DBE5913" w14:textId="4C2661D7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6220</w:t>
            </w:r>
          </w:p>
        </w:tc>
        <w:tc>
          <w:tcPr>
            <w:tcW w:w="2271" w:type="dxa"/>
            <w:vAlign w:val="center"/>
          </w:tcPr>
          <w:p w14:paraId="2A6BF5C3" w14:textId="0388F913" w:rsidR="008A0B73" w:rsidRPr="00E16D9A" w:rsidRDefault="00E16D9A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SUB 220</w:t>
            </w:r>
          </w:p>
        </w:tc>
        <w:tc>
          <w:tcPr>
            <w:tcW w:w="3550" w:type="dxa"/>
            <w:vAlign w:val="center"/>
          </w:tcPr>
          <w:p w14:paraId="0ABFF4BD" w14:textId="77838F1A" w:rsidR="008A0B73" w:rsidRPr="00B75D0C" w:rsidRDefault="000820E1" w:rsidP="00B75D0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Вычесть из аккумулятора значение ячейки 220, записать результат в аккумулятор</w:t>
            </w:r>
          </w:p>
        </w:tc>
      </w:tr>
      <w:tr w:rsidR="00610E80" w14:paraId="01939DB9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4264A1A6" w14:textId="3706D26B" w:rsidR="008A0B73" w:rsidRPr="00ED2196" w:rsidRDefault="00610E80" w:rsidP="00610E80">
            <w:pPr>
              <w:pStyle w:val="ac"/>
              <w:jc w:val="center"/>
              <w:rPr>
                <w:sz w:val="22"/>
                <w:szCs w:val="22"/>
              </w:rPr>
            </w:pPr>
            <w:r w:rsidRPr="00ED2196">
              <w:rPr>
                <w:sz w:val="22"/>
                <w:szCs w:val="22"/>
              </w:rPr>
              <w:t>219</w:t>
            </w:r>
          </w:p>
        </w:tc>
        <w:tc>
          <w:tcPr>
            <w:tcW w:w="3544" w:type="dxa"/>
            <w:vAlign w:val="center"/>
          </w:tcPr>
          <w:p w14:paraId="299A2A42" w14:textId="6957286B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E221</w:t>
            </w:r>
          </w:p>
        </w:tc>
        <w:tc>
          <w:tcPr>
            <w:tcW w:w="2271" w:type="dxa"/>
            <w:vAlign w:val="center"/>
          </w:tcPr>
          <w:p w14:paraId="1A53F9D3" w14:textId="61A84A95" w:rsidR="008A0B73" w:rsidRPr="00E16D9A" w:rsidRDefault="00E16D9A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 221</w:t>
            </w:r>
          </w:p>
        </w:tc>
        <w:tc>
          <w:tcPr>
            <w:tcW w:w="3550" w:type="dxa"/>
            <w:vAlign w:val="center"/>
          </w:tcPr>
          <w:p w14:paraId="22A3D0F2" w14:textId="3BBFB52C" w:rsidR="008A0B73" w:rsidRPr="00B75D0C" w:rsidRDefault="000820E1" w:rsidP="00B75D0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Сохранить значения аккумулятора в ячейку 2</w:t>
            </w:r>
            <w:r w:rsidR="00FE4841"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2</w:t>
            </w: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1</w:t>
            </w:r>
          </w:p>
        </w:tc>
      </w:tr>
      <w:tr w:rsidR="00610E80" w14:paraId="7A96ACFB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17167277" w14:textId="375221A8" w:rsidR="00610E80" w:rsidRPr="00ED2196" w:rsidRDefault="00610E80" w:rsidP="00610E80">
            <w:pPr>
              <w:pStyle w:val="ac"/>
              <w:jc w:val="center"/>
              <w:rPr>
                <w:sz w:val="22"/>
                <w:szCs w:val="22"/>
              </w:rPr>
            </w:pPr>
            <w:r w:rsidRPr="00ED2196">
              <w:rPr>
                <w:sz w:val="22"/>
                <w:szCs w:val="22"/>
              </w:rPr>
              <w:t>21A</w:t>
            </w:r>
          </w:p>
        </w:tc>
        <w:tc>
          <w:tcPr>
            <w:tcW w:w="3544" w:type="dxa"/>
            <w:vAlign w:val="center"/>
          </w:tcPr>
          <w:p w14:paraId="5331F1CF" w14:textId="1ADD49D5" w:rsidR="008A0B73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0200</w:t>
            </w:r>
          </w:p>
        </w:tc>
        <w:tc>
          <w:tcPr>
            <w:tcW w:w="2271" w:type="dxa"/>
            <w:vAlign w:val="center"/>
          </w:tcPr>
          <w:p w14:paraId="3E16687B" w14:textId="17480BA2" w:rsidR="008A0B73" w:rsidRPr="00E16D9A" w:rsidRDefault="00E16D9A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</w:t>
            </w:r>
          </w:p>
        </w:tc>
        <w:tc>
          <w:tcPr>
            <w:tcW w:w="3550" w:type="dxa"/>
            <w:vAlign w:val="center"/>
          </w:tcPr>
          <w:p w14:paraId="7CB30368" w14:textId="76C4DC03" w:rsidR="008A0B73" w:rsidRPr="00B75D0C" w:rsidRDefault="00E16D9A" w:rsidP="00B75D0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Очистка аккумулятора</w:t>
            </w:r>
          </w:p>
        </w:tc>
      </w:tr>
      <w:tr w:rsidR="00610E80" w14:paraId="050726AE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3EE0AF4C" w14:textId="2E4DDD67" w:rsidR="00610E80" w:rsidRPr="00ED2196" w:rsidRDefault="00610E80" w:rsidP="00610E80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D2196">
              <w:rPr>
                <w:sz w:val="22"/>
                <w:szCs w:val="22"/>
                <w:lang w:val="en-US"/>
              </w:rPr>
              <w:t>21B</w:t>
            </w:r>
          </w:p>
        </w:tc>
        <w:tc>
          <w:tcPr>
            <w:tcW w:w="3544" w:type="dxa"/>
            <w:vAlign w:val="center"/>
          </w:tcPr>
          <w:p w14:paraId="4CB1D6AB" w14:textId="4CC9A402" w:rsidR="00610E80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0280</w:t>
            </w:r>
          </w:p>
        </w:tc>
        <w:tc>
          <w:tcPr>
            <w:tcW w:w="2271" w:type="dxa"/>
            <w:vAlign w:val="center"/>
          </w:tcPr>
          <w:p w14:paraId="5D8532B7" w14:textId="24B1BFF4" w:rsidR="00610E80" w:rsidRPr="00E16D9A" w:rsidRDefault="00E16D9A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NOT</w:t>
            </w:r>
          </w:p>
        </w:tc>
        <w:tc>
          <w:tcPr>
            <w:tcW w:w="3550" w:type="dxa"/>
            <w:vAlign w:val="center"/>
          </w:tcPr>
          <w:p w14:paraId="59F77317" w14:textId="4C6CE928" w:rsidR="00610E80" w:rsidRPr="00B75D0C" w:rsidRDefault="00E16D9A" w:rsidP="00B75D0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Инверсия аккумулятора</w:t>
            </w:r>
          </w:p>
        </w:tc>
      </w:tr>
      <w:tr w:rsidR="00610E80" w14:paraId="6B1FCFDB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7E639535" w14:textId="3B10D821" w:rsidR="00610E80" w:rsidRPr="00ED2196" w:rsidRDefault="00610E80" w:rsidP="00610E80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D2196">
              <w:rPr>
                <w:sz w:val="22"/>
                <w:szCs w:val="22"/>
                <w:lang w:val="en-US"/>
              </w:rPr>
              <w:t>21C</w:t>
            </w:r>
          </w:p>
        </w:tc>
        <w:tc>
          <w:tcPr>
            <w:tcW w:w="3544" w:type="dxa"/>
            <w:vAlign w:val="center"/>
          </w:tcPr>
          <w:p w14:paraId="4D6014B4" w14:textId="748C06AF" w:rsidR="00610E80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2216</w:t>
            </w:r>
          </w:p>
        </w:tc>
        <w:tc>
          <w:tcPr>
            <w:tcW w:w="2271" w:type="dxa"/>
            <w:vAlign w:val="center"/>
          </w:tcPr>
          <w:p w14:paraId="7A07205E" w14:textId="353EDCC6" w:rsidR="00610E80" w:rsidRPr="00E16D9A" w:rsidRDefault="00E16D9A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AND 216</w:t>
            </w:r>
          </w:p>
        </w:tc>
        <w:tc>
          <w:tcPr>
            <w:tcW w:w="3550" w:type="dxa"/>
            <w:vAlign w:val="center"/>
          </w:tcPr>
          <w:p w14:paraId="7E71B453" w14:textId="6F8E9ED8" w:rsidR="00610E80" w:rsidRPr="00B75D0C" w:rsidRDefault="00E16D9A" w:rsidP="00B75D0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 xml:space="preserve">Логическое умножение значения ячейки </w:t>
            </w:r>
            <w:r w:rsidR="000820E1"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 xml:space="preserve">216 </w:t>
            </w: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и аккумулятора, запись результата в аккумулятор</w:t>
            </w:r>
          </w:p>
        </w:tc>
      </w:tr>
      <w:tr w:rsidR="00610E80" w14:paraId="6C95DA6F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3E760091" w14:textId="0B1855E6" w:rsidR="00610E80" w:rsidRPr="00ED2196" w:rsidRDefault="00610E80" w:rsidP="00610E80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D2196">
              <w:rPr>
                <w:sz w:val="22"/>
                <w:szCs w:val="22"/>
                <w:lang w:val="en-US"/>
              </w:rPr>
              <w:t>21D</w:t>
            </w:r>
          </w:p>
        </w:tc>
        <w:tc>
          <w:tcPr>
            <w:tcW w:w="3544" w:type="dxa"/>
            <w:vAlign w:val="center"/>
          </w:tcPr>
          <w:p w14:paraId="500085D4" w14:textId="5381C215" w:rsidR="00610E80" w:rsidRPr="00E16D9A" w:rsidRDefault="00610E80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3221</w:t>
            </w:r>
          </w:p>
        </w:tc>
        <w:tc>
          <w:tcPr>
            <w:tcW w:w="2271" w:type="dxa"/>
            <w:vAlign w:val="center"/>
          </w:tcPr>
          <w:p w14:paraId="3F1AF6F9" w14:textId="52BF5CEA" w:rsidR="00610E80" w:rsidRPr="00E16D9A" w:rsidRDefault="00E16D9A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 221</w:t>
            </w:r>
          </w:p>
        </w:tc>
        <w:tc>
          <w:tcPr>
            <w:tcW w:w="3550" w:type="dxa"/>
            <w:vAlign w:val="center"/>
          </w:tcPr>
          <w:p w14:paraId="088189F3" w14:textId="7862D831" w:rsidR="00610E80" w:rsidRPr="00B75D0C" w:rsidRDefault="00245B02" w:rsidP="00B75D0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Побитовая операция “ИЛИ” значения ячейки 2</w:t>
            </w:r>
            <w:r w:rsidR="00C95CA0"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21</w:t>
            </w: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 xml:space="preserve"> и аккумулятора, запись результата в аккумулятор</w:t>
            </w:r>
          </w:p>
        </w:tc>
      </w:tr>
      <w:tr w:rsidR="000820E1" w14:paraId="35C7EB45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4BE9C624" w14:textId="362033FE" w:rsidR="000820E1" w:rsidRPr="00ED2196" w:rsidRDefault="000820E1" w:rsidP="000820E1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D2196">
              <w:rPr>
                <w:sz w:val="22"/>
                <w:szCs w:val="22"/>
                <w:lang w:val="en-US"/>
              </w:rPr>
              <w:t>21E</w:t>
            </w:r>
          </w:p>
        </w:tc>
        <w:tc>
          <w:tcPr>
            <w:tcW w:w="3544" w:type="dxa"/>
            <w:vAlign w:val="center"/>
          </w:tcPr>
          <w:p w14:paraId="6263299E" w14:textId="4E92533F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E215</w:t>
            </w:r>
          </w:p>
        </w:tc>
        <w:tc>
          <w:tcPr>
            <w:tcW w:w="2271" w:type="dxa"/>
            <w:vAlign w:val="center"/>
          </w:tcPr>
          <w:p w14:paraId="11408ABD" w14:textId="1BB4C6AA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 215</w:t>
            </w:r>
          </w:p>
        </w:tc>
        <w:tc>
          <w:tcPr>
            <w:tcW w:w="3550" w:type="dxa"/>
            <w:vAlign w:val="center"/>
          </w:tcPr>
          <w:p w14:paraId="74171D32" w14:textId="6066C0B6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20E1">
              <w:rPr>
                <w:rFonts w:asciiTheme="minorHAnsi" w:hAnsiTheme="minorHAnsi" w:cstheme="minorHAnsi"/>
                <w:sz w:val="22"/>
                <w:szCs w:val="22"/>
              </w:rPr>
              <w:t>Сохранение значения аккумулятора в ячейку 21</w:t>
            </w:r>
            <w:r w:rsidR="00FE484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0820E1" w14:paraId="5F0BCD1C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51998351" w14:textId="68FCB8D1" w:rsidR="000820E1" w:rsidRPr="00ED2196" w:rsidRDefault="000820E1" w:rsidP="000820E1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D2196">
              <w:rPr>
                <w:sz w:val="22"/>
                <w:szCs w:val="22"/>
                <w:lang w:val="en-US"/>
              </w:rPr>
              <w:t>21F</w:t>
            </w:r>
          </w:p>
        </w:tc>
        <w:tc>
          <w:tcPr>
            <w:tcW w:w="3544" w:type="dxa"/>
            <w:vAlign w:val="center"/>
          </w:tcPr>
          <w:p w14:paraId="094F9EAF" w14:textId="4CE4E0A4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0100</w:t>
            </w:r>
          </w:p>
        </w:tc>
        <w:tc>
          <w:tcPr>
            <w:tcW w:w="2271" w:type="dxa"/>
            <w:vAlign w:val="center"/>
          </w:tcPr>
          <w:p w14:paraId="4E875466" w14:textId="042195C4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HLT</w:t>
            </w:r>
          </w:p>
        </w:tc>
        <w:tc>
          <w:tcPr>
            <w:tcW w:w="3550" w:type="dxa"/>
            <w:vAlign w:val="center"/>
          </w:tcPr>
          <w:p w14:paraId="38BDA911" w14:textId="1ECFB3C8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Отключение </w:t>
            </w:r>
            <w:commentRangeStart w:id="3"/>
            <w:r>
              <w:rPr>
                <w:rFonts w:asciiTheme="minorHAnsi" w:hAnsiTheme="minorHAnsi" w:cstheme="minorHAnsi"/>
                <w:sz w:val="22"/>
                <w:szCs w:val="22"/>
              </w:rPr>
              <w:t>ТГ</w:t>
            </w:r>
            <w:commentRangeEnd w:id="3"/>
            <w:r w:rsidR="00301CE8">
              <w:rPr>
                <w:rStyle w:val="af7"/>
                <w:rFonts w:asciiTheme="minorHAnsi" w:eastAsiaTheme="minorHAnsi" w:hAnsiTheme="minorHAnsi" w:cstheme="minorHAnsi"/>
                <w:color w:val="auto"/>
                <w:lang w:eastAsia="en-US"/>
              </w:rPr>
              <w:commentReference w:id="3"/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переход в пультовый режим</w:t>
            </w:r>
          </w:p>
        </w:tc>
      </w:tr>
      <w:tr w:rsidR="000820E1" w14:paraId="70452916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62C8A681" w14:textId="5D42D897" w:rsidR="000820E1" w:rsidRPr="00ED2196" w:rsidRDefault="000820E1" w:rsidP="000820E1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D2196">
              <w:rPr>
                <w:sz w:val="22"/>
                <w:szCs w:val="22"/>
                <w:lang w:val="en-US"/>
              </w:rPr>
              <w:t>220</w:t>
            </w:r>
          </w:p>
        </w:tc>
        <w:tc>
          <w:tcPr>
            <w:tcW w:w="3544" w:type="dxa"/>
            <w:vAlign w:val="center"/>
          </w:tcPr>
          <w:p w14:paraId="46A87BF4" w14:textId="3DE7D984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E215</w:t>
            </w:r>
          </w:p>
        </w:tc>
        <w:tc>
          <w:tcPr>
            <w:tcW w:w="2271" w:type="dxa"/>
            <w:vAlign w:val="center"/>
          </w:tcPr>
          <w:p w14:paraId="48A8185B" w14:textId="4F708D41" w:rsidR="000820E1" w:rsidRPr="008E1949" w:rsidRDefault="008E1949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3550" w:type="dxa"/>
            <w:vAlign w:val="center"/>
          </w:tcPr>
          <w:p w14:paraId="73BB374B" w14:textId="7AEE1DD2" w:rsidR="000820E1" w:rsidRPr="000820E1" w:rsidRDefault="00753722" w:rsidP="000F047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Исходные данные</w:t>
            </w:r>
          </w:p>
        </w:tc>
      </w:tr>
      <w:tr w:rsidR="000820E1" w14:paraId="4ABA1697" w14:textId="77777777" w:rsidTr="000F047C">
        <w:trPr>
          <w:trHeight w:val="288"/>
        </w:trPr>
        <w:tc>
          <w:tcPr>
            <w:tcW w:w="895" w:type="dxa"/>
            <w:vAlign w:val="center"/>
          </w:tcPr>
          <w:p w14:paraId="2846201D" w14:textId="4E9B3DA6" w:rsidR="000820E1" w:rsidRPr="00ED2196" w:rsidRDefault="000820E1" w:rsidP="000820E1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ED2196">
              <w:rPr>
                <w:sz w:val="22"/>
                <w:szCs w:val="22"/>
                <w:lang w:val="en-US"/>
              </w:rPr>
              <w:t>221</w:t>
            </w:r>
          </w:p>
        </w:tc>
        <w:tc>
          <w:tcPr>
            <w:tcW w:w="3544" w:type="dxa"/>
            <w:vAlign w:val="center"/>
          </w:tcPr>
          <w:p w14:paraId="254ABA66" w14:textId="4923CA81" w:rsidR="000820E1" w:rsidRPr="00E16D9A" w:rsidRDefault="000820E1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6D9A">
              <w:rPr>
                <w:rFonts w:asciiTheme="minorHAnsi" w:hAnsiTheme="minorHAnsi" w:cstheme="minorHAnsi"/>
                <w:sz w:val="22"/>
                <w:szCs w:val="22"/>
              </w:rPr>
              <w:t>2216</w:t>
            </w:r>
          </w:p>
        </w:tc>
        <w:tc>
          <w:tcPr>
            <w:tcW w:w="2271" w:type="dxa"/>
            <w:vAlign w:val="center"/>
          </w:tcPr>
          <w:p w14:paraId="3EDDA7EE" w14:textId="76ADA9E3" w:rsidR="000820E1" w:rsidRPr="00753722" w:rsidRDefault="008E1949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3550" w:type="dxa"/>
            <w:vAlign w:val="center"/>
          </w:tcPr>
          <w:p w14:paraId="58803D3C" w14:textId="6C4096BF" w:rsidR="000820E1" w:rsidRPr="00E16D9A" w:rsidRDefault="00B75D0C" w:rsidP="000F047C">
            <w:pPr>
              <w:pStyle w:val="ac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Промежуточное хранение данных</w:t>
            </w:r>
          </w:p>
        </w:tc>
      </w:tr>
    </w:tbl>
    <w:p w14:paraId="761C5674" w14:textId="77777777" w:rsidR="008A0B73" w:rsidRPr="008A0B73" w:rsidRDefault="008A0B73" w:rsidP="008A0B73">
      <w:pPr>
        <w:ind w:left="720"/>
      </w:pPr>
    </w:p>
    <w:p w14:paraId="1130415E" w14:textId="551E4C0B" w:rsidR="006F50B3" w:rsidRDefault="00CF5596" w:rsidP="00CF5596">
      <w:pPr>
        <w:pStyle w:val="2"/>
        <w:numPr>
          <w:ilvl w:val="1"/>
          <w:numId w:val="8"/>
        </w:numPr>
      </w:pPr>
      <w:r>
        <w:lastRenderedPageBreak/>
        <w:t xml:space="preserve">   </w:t>
      </w:r>
      <w:bookmarkStart w:id="4" w:name="_Toc120617680"/>
      <w:r w:rsidR="00C35EBF">
        <w:t>Формула</w:t>
      </w:r>
      <w:bookmarkEnd w:id="4"/>
    </w:p>
    <w:p w14:paraId="353A1412" w14:textId="6456E97A" w:rsidR="001E22DD" w:rsidRDefault="00C456BB" w:rsidP="00C95CA0">
      <w:pPr>
        <w:pStyle w:val="af5"/>
        <w:numPr>
          <w:ilvl w:val="0"/>
          <w:numId w:val="2"/>
        </w:numPr>
      </w:pPr>
      <w:r>
        <w:t>Записать разность значений ячеек 214 и 220 в ячейку с адресом 2</w:t>
      </w:r>
      <w:r w:rsidR="00F5480F">
        <w:t>2</w:t>
      </w:r>
      <w:r>
        <w:t xml:space="preserve">1 </w:t>
      </w:r>
    </w:p>
    <w:p w14:paraId="6D1F1DF2" w14:textId="0FCA2CAC" w:rsidR="00FE4841" w:rsidRDefault="00C456BB" w:rsidP="00FE4841">
      <w:pPr>
        <w:pStyle w:val="af5"/>
        <w:numPr>
          <w:ilvl w:val="0"/>
          <w:numId w:val="2"/>
        </w:numPr>
      </w:pPr>
      <w:r>
        <w:t xml:space="preserve">Записать результат побитового </w:t>
      </w:r>
      <w:r w:rsidRPr="00FE4841">
        <w:t>“</w:t>
      </w:r>
      <w:r>
        <w:t>ИЛИ</w:t>
      </w:r>
      <w:r w:rsidRPr="00FE4841">
        <w:t>”</w:t>
      </w:r>
      <w:r w:rsidR="00FE4841">
        <w:t xml:space="preserve"> значения ячеек 216 и 221 в ячейк</w:t>
      </w:r>
      <w:r w:rsidR="00301CE8">
        <w:t>у с адр</w:t>
      </w:r>
      <w:r w:rsidR="00753722">
        <w:t>е</w:t>
      </w:r>
      <w:r w:rsidR="00301CE8">
        <w:t>сом</w:t>
      </w:r>
      <w:r w:rsidR="00FE4841">
        <w:t xml:space="preserve"> 215</w:t>
      </w:r>
    </w:p>
    <w:p w14:paraId="5A206B8B" w14:textId="77B7894A" w:rsidR="00753722" w:rsidRDefault="00753722" w:rsidP="00753722">
      <w:pPr>
        <w:pStyle w:val="af5"/>
        <w:ind w:left="1080"/>
      </w:pPr>
    </w:p>
    <w:p w14:paraId="571AC3F5" w14:textId="6C90F4D9" w:rsidR="00753722" w:rsidRDefault="00753722" w:rsidP="00753722">
      <w:pPr>
        <w:pStyle w:val="af5"/>
        <w:ind w:left="1080"/>
      </w:pPr>
      <w:r>
        <w:t xml:space="preserve">Пусть значение ячеек </w:t>
      </w:r>
      <w:r w:rsidR="00B75D0C">
        <w:t>соответственно</w:t>
      </w:r>
      <w:r>
        <w:t xml:space="preserve"> равно переменным</w:t>
      </w:r>
      <w:r w:rsidRPr="00753722">
        <w:t>:</w:t>
      </w:r>
    </w:p>
    <w:p w14:paraId="42765F10" w14:textId="5A8A47E3" w:rsidR="00753722" w:rsidRDefault="00753722" w:rsidP="00753722">
      <w:pPr>
        <w:pStyle w:val="af5"/>
        <w:numPr>
          <w:ilvl w:val="0"/>
          <w:numId w:val="3"/>
        </w:numPr>
      </w:pPr>
      <w:r>
        <w:t xml:space="preserve">Ячейка </w:t>
      </w:r>
      <w:r w:rsidR="003970DE">
        <w:t>214 – А</w:t>
      </w:r>
    </w:p>
    <w:p w14:paraId="3C440A59" w14:textId="5481CBBF" w:rsidR="003970DE" w:rsidRPr="003970DE" w:rsidRDefault="003970DE" w:rsidP="00753722">
      <w:pPr>
        <w:pStyle w:val="af5"/>
        <w:numPr>
          <w:ilvl w:val="0"/>
          <w:numId w:val="3"/>
        </w:numPr>
      </w:pPr>
      <w:r>
        <w:t xml:space="preserve">Ячейка 220 – </w:t>
      </w:r>
      <w:r>
        <w:rPr>
          <w:lang w:val="en-US"/>
        </w:rPr>
        <w:t>B</w:t>
      </w:r>
    </w:p>
    <w:p w14:paraId="10612019" w14:textId="3B52BAFF" w:rsidR="003970DE" w:rsidRPr="00844327" w:rsidRDefault="003970DE" w:rsidP="00753722">
      <w:pPr>
        <w:pStyle w:val="af5"/>
        <w:numPr>
          <w:ilvl w:val="0"/>
          <w:numId w:val="3"/>
        </w:numPr>
      </w:pPr>
      <w:r>
        <w:t xml:space="preserve">Ячейка 216 – </w:t>
      </w:r>
      <w:r>
        <w:rPr>
          <w:lang w:val="en-US"/>
        </w:rPr>
        <w:t>C</w:t>
      </w:r>
    </w:p>
    <w:p w14:paraId="6FDC94B0" w14:textId="10CD0BD9" w:rsidR="00844327" w:rsidRDefault="00844327" w:rsidP="00753722">
      <w:pPr>
        <w:pStyle w:val="af5"/>
        <w:numPr>
          <w:ilvl w:val="0"/>
          <w:numId w:val="3"/>
        </w:numPr>
      </w:pPr>
      <w:r>
        <w:t xml:space="preserve">Ячейка 221 – </w:t>
      </w:r>
      <w:r>
        <w:rPr>
          <w:lang w:val="en-US"/>
        </w:rPr>
        <w:t>T</w:t>
      </w:r>
    </w:p>
    <w:p w14:paraId="595B0054" w14:textId="76B4E1A4" w:rsidR="00844327" w:rsidRPr="00844327" w:rsidRDefault="00844327" w:rsidP="00753722">
      <w:pPr>
        <w:pStyle w:val="af5"/>
        <w:numPr>
          <w:ilvl w:val="0"/>
          <w:numId w:val="3"/>
        </w:numPr>
      </w:pPr>
      <w:r>
        <w:t xml:space="preserve">Ячейка 215 – </w:t>
      </w:r>
      <w:r>
        <w:rPr>
          <w:lang w:val="en-US"/>
        </w:rPr>
        <w:t>R</w:t>
      </w:r>
    </w:p>
    <w:p w14:paraId="14415055" w14:textId="6ACC0596" w:rsidR="00844327" w:rsidRDefault="00844327" w:rsidP="00844327">
      <w:pPr>
        <w:ind w:left="1440"/>
      </w:pPr>
      <w:r>
        <w:t xml:space="preserve">Первым шагом в ячейку обозначенной </w:t>
      </w:r>
      <w:r>
        <w:rPr>
          <w:lang w:val="en-US"/>
        </w:rPr>
        <w:t>T</w:t>
      </w:r>
      <w:r w:rsidRPr="00844327">
        <w:t>,</w:t>
      </w:r>
      <w:r>
        <w:t xml:space="preserve"> запишется разность </w:t>
      </w:r>
      <w:r>
        <w:rPr>
          <w:lang w:val="en-US"/>
        </w:rPr>
        <w:t>A</w:t>
      </w:r>
      <w:r w:rsidRPr="00844327">
        <w:t xml:space="preserve"> </w:t>
      </w:r>
      <w:r>
        <w:t xml:space="preserve">и </w:t>
      </w:r>
      <w:r>
        <w:rPr>
          <w:lang w:val="en-US"/>
        </w:rPr>
        <w:t>B</w:t>
      </w:r>
      <w:r w:rsidRPr="00844327">
        <w:t>:</w:t>
      </w:r>
    </w:p>
    <w:p w14:paraId="4A67A247" w14:textId="78E91DBE" w:rsidR="00844327" w:rsidRPr="00844327" w:rsidRDefault="00844327" w:rsidP="00844327">
      <w:pPr>
        <w:ind w:left="1440"/>
      </w:pPr>
      <w:r>
        <w:rPr>
          <w:lang w:val="en-US"/>
        </w:rPr>
        <w:t>T</w:t>
      </w:r>
      <w:r w:rsidRPr="00844327">
        <w:t xml:space="preserve"> = (</w:t>
      </w:r>
      <w:r>
        <w:rPr>
          <w:lang w:val="en-US"/>
        </w:rPr>
        <w:t>A</w:t>
      </w:r>
      <w:r w:rsidRPr="00844327">
        <w:t xml:space="preserve"> - </w:t>
      </w:r>
      <w:r>
        <w:rPr>
          <w:lang w:val="en-US"/>
        </w:rPr>
        <w:t>B</w:t>
      </w:r>
      <w:r w:rsidRPr="00844327">
        <w:t>)</w:t>
      </w:r>
    </w:p>
    <w:p w14:paraId="51A99E59" w14:textId="62C19A65" w:rsidR="003970DE" w:rsidRPr="00844327" w:rsidRDefault="00844327" w:rsidP="003970DE">
      <w:pPr>
        <w:ind w:left="1440"/>
      </w:pPr>
      <w:r>
        <w:t>Затем, в я</w:t>
      </w:r>
      <w:r w:rsidR="00EF382C">
        <w:t>чейк</w:t>
      </w:r>
      <w:r>
        <w:t>у</w:t>
      </w:r>
      <w:r w:rsidR="00EF382C">
        <w:t xml:space="preserve"> </w:t>
      </w:r>
      <w:r w:rsidR="004F7348">
        <w:t xml:space="preserve">обозначенной </w:t>
      </w:r>
      <w:r w:rsidR="004F7348">
        <w:rPr>
          <w:lang w:val="en-US"/>
        </w:rPr>
        <w:t>R</w:t>
      </w:r>
      <w:r w:rsidR="004F7348" w:rsidRPr="004F7348">
        <w:t xml:space="preserve"> </w:t>
      </w:r>
      <w:r>
        <w:t>запишется следующее</w:t>
      </w:r>
      <w:r w:rsidRPr="00844327">
        <w:t>:</w:t>
      </w:r>
    </w:p>
    <w:p w14:paraId="51D2EE66" w14:textId="5CE95A85" w:rsidR="00EF382C" w:rsidRPr="004F7348" w:rsidRDefault="00EF382C" w:rsidP="003970DE">
      <w:pPr>
        <w:ind w:left="1440"/>
      </w:pPr>
      <w:r>
        <w:rPr>
          <w:lang w:val="en-US"/>
        </w:rPr>
        <w:t>R</w:t>
      </w:r>
      <w:r w:rsidRPr="00844327">
        <w:t xml:space="preserve"> = </w:t>
      </w:r>
      <w:r w:rsidR="00844327">
        <w:rPr>
          <w:lang w:val="en-US"/>
        </w:rPr>
        <w:t>T</w:t>
      </w:r>
      <w:r w:rsidRPr="00844327">
        <w:t xml:space="preserve"> | </w:t>
      </w:r>
      <w:r>
        <w:rPr>
          <w:lang w:val="en-US"/>
        </w:rPr>
        <w:t>C</w:t>
      </w:r>
    </w:p>
    <w:p w14:paraId="7F4292BA" w14:textId="16DEFDAE" w:rsidR="00844327" w:rsidRPr="004F7348" w:rsidRDefault="00844327" w:rsidP="003970DE">
      <w:pPr>
        <w:ind w:left="1440"/>
      </w:pPr>
      <w:r>
        <w:t>Что эквивалентно</w:t>
      </w:r>
      <w:r w:rsidRPr="004F7348">
        <w:t>:</w:t>
      </w:r>
    </w:p>
    <w:p w14:paraId="03B6BB3B" w14:textId="2887BB6C" w:rsidR="00844327" w:rsidRPr="00844327" w:rsidRDefault="00844327" w:rsidP="003970DE">
      <w:pPr>
        <w:ind w:left="1440"/>
      </w:pPr>
      <w:r>
        <w:rPr>
          <w:lang w:val="en-US"/>
        </w:rPr>
        <w:t>R</w:t>
      </w:r>
      <w:r w:rsidRPr="00844327">
        <w:t xml:space="preserve"> = (</w:t>
      </w:r>
      <w:r>
        <w:rPr>
          <w:lang w:val="en-US"/>
        </w:rPr>
        <w:t>A</w:t>
      </w:r>
      <w:r w:rsidRPr="00844327">
        <w:t xml:space="preserve"> - </w:t>
      </w:r>
      <w:r>
        <w:rPr>
          <w:lang w:val="en-US"/>
        </w:rPr>
        <w:t>B</w:t>
      </w:r>
      <w:r w:rsidRPr="00844327">
        <w:t xml:space="preserve">) | </w:t>
      </w:r>
      <w:r>
        <w:rPr>
          <w:lang w:val="en-US"/>
        </w:rPr>
        <w:t>C</w:t>
      </w:r>
    </w:p>
    <w:p w14:paraId="3990AA43" w14:textId="31F5768E" w:rsidR="00844327" w:rsidRPr="00873C20" w:rsidRDefault="00844327" w:rsidP="00873C20">
      <w:pPr>
        <w:ind w:left="720"/>
      </w:pPr>
      <w:r>
        <w:t>Вывод</w:t>
      </w:r>
      <w:r w:rsidRPr="00844327">
        <w:t xml:space="preserve">: </w:t>
      </w:r>
      <w:r>
        <w:t>Данная программа</w:t>
      </w:r>
      <w:r w:rsidRPr="00844327">
        <w:t xml:space="preserve"> </w:t>
      </w:r>
      <w:r>
        <w:t xml:space="preserve">вычисляет разность ячеек </w:t>
      </w:r>
      <w:r>
        <w:rPr>
          <w:lang w:val="en-US"/>
        </w:rPr>
        <w:t>A</w:t>
      </w:r>
      <w:r w:rsidRPr="00844327">
        <w:t xml:space="preserve"> </w:t>
      </w:r>
      <w:r>
        <w:t xml:space="preserve">и </w:t>
      </w:r>
      <w:r>
        <w:rPr>
          <w:lang w:val="en-US"/>
        </w:rPr>
        <w:t>B</w:t>
      </w:r>
      <w:r w:rsidRPr="00844327">
        <w:t xml:space="preserve">, </w:t>
      </w:r>
      <w:r>
        <w:t xml:space="preserve">затем делает побитовую операцию </w:t>
      </w:r>
      <w:r w:rsidRPr="00873C20">
        <w:t>“</w:t>
      </w:r>
      <w:r>
        <w:t>ИЛИ</w:t>
      </w:r>
      <w:r w:rsidRPr="00873C20">
        <w:t xml:space="preserve">” </w:t>
      </w:r>
      <w:r>
        <w:t xml:space="preserve">с ячейкой </w:t>
      </w:r>
      <w:r w:rsidR="00873C20">
        <w:rPr>
          <w:lang w:val="en-US"/>
        </w:rPr>
        <w:t>C</w:t>
      </w:r>
      <w:r w:rsidR="00873C20" w:rsidRPr="00873C20">
        <w:t xml:space="preserve">, </w:t>
      </w:r>
      <w:r w:rsidR="00873C20">
        <w:t xml:space="preserve">записывает итоговый результат в ячейку </w:t>
      </w:r>
      <w:r w:rsidR="00873C20">
        <w:rPr>
          <w:lang w:val="en-US"/>
        </w:rPr>
        <w:t>R</w:t>
      </w:r>
      <w:r w:rsidR="00873C20">
        <w:t>.</w:t>
      </w:r>
    </w:p>
    <w:p w14:paraId="75C0684F" w14:textId="648440A8" w:rsidR="00C35EBF" w:rsidRDefault="00CF5596" w:rsidP="00CF5596">
      <w:pPr>
        <w:pStyle w:val="2"/>
        <w:numPr>
          <w:ilvl w:val="1"/>
          <w:numId w:val="8"/>
        </w:numPr>
      </w:pPr>
      <w:r>
        <w:t xml:space="preserve">   </w:t>
      </w:r>
      <w:bookmarkStart w:id="5" w:name="_Toc120617681"/>
      <w:r w:rsidR="00C35EBF">
        <w:t xml:space="preserve">Область </w:t>
      </w:r>
      <w:r w:rsidR="0087723E">
        <w:t>определения результата</w:t>
      </w:r>
      <w:bookmarkEnd w:id="5"/>
    </w:p>
    <w:p w14:paraId="243F42AA" w14:textId="2E4B56D7" w:rsidR="001C1742" w:rsidRPr="00EB6949" w:rsidRDefault="00EB6949" w:rsidP="004E2857">
      <w:pPr>
        <w:ind w:firstLine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R-</m:t>
        </m:r>
        <m:r>
          <w:rPr>
            <w:rFonts w:ascii="Cambria Math" w:eastAsiaTheme="minorEastAsia" w:hAnsi="Cambria Math"/>
          </w:rPr>
          <m:t>состоит из 16 бит</m:t>
        </m:r>
      </m:oMath>
      <w:r>
        <w:rPr>
          <w:rFonts w:eastAsiaTheme="minorEastAsia"/>
          <w:i/>
        </w:rPr>
        <w:t xml:space="preserve"> </w:t>
      </w:r>
    </w:p>
    <w:p w14:paraId="64B3D78B" w14:textId="4DBEC66E" w:rsidR="004E2857" w:rsidRDefault="00EB6949" w:rsidP="004E2857">
      <w:pPr>
        <w:ind w:firstLine="720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 xml:space="preserve"> | C</m:t>
        </m:r>
      </m:oMath>
      <w:r w:rsidR="004E2857">
        <w:rPr>
          <w:rFonts w:eastAsiaTheme="minorEastAsia"/>
          <w:i/>
          <w:lang w:val="en-US"/>
        </w:rPr>
        <w:t xml:space="preserve"> </w:t>
      </w:r>
    </w:p>
    <w:p w14:paraId="5583366B" w14:textId="25CB83A2" w:rsidR="004E2857" w:rsidRPr="004E2857" w:rsidRDefault="004E2857" w:rsidP="004E2857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операция </w:t>
      </w:r>
      <w:r w:rsidRPr="004E2857">
        <w:rPr>
          <w:rFonts w:eastAsiaTheme="minorEastAsia"/>
          <w:iCs/>
        </w:rPr>
        <w:t>“</w:t>
      </w:r>
      <w:r>
        <w:rPr>
          <w:rFonts w:eastAsiaTheme="minorEastAsia"/>
          <w:iCs/>
        </w:rPr>
        <w:t>ИЛИ</w:t>
      </w:r>
      <w:r w:rsidRPr="004E2857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 не меняет количество бит в числе и не влияет на область определения, её можно опустить.</w:t>
      </w:r>
    </w:p>
    <w:p w14:paraId="23FA121B" w14:textId="11775483" w:rsidR="00661599" w:rsidRPr="00661599" w:rsidRDefault="004E2857" w:rsidP="00661599">
      <w:pPr>
        <w:ind w:firstLine="720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A-B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  <w:i/>
          <w:lang w:val="en-US"/>
        </w:rPr>
        <w:t xml:space="preserve"> </w:t>
      </w:r>
    </w:p>
    <w:p w14:paraId="61AD4304" w14:textId="66C0D3E4" w:rsidR="004E2857" w:rsidRDefault="004E2857" w:rsidP="001B7D1D">
      <w:pPr>
        <w:pStyle w:val="af5"/>
        <w:numPr>
          <w:ilvl w:val="0"/>
          <w:numId w:val="5"/>
        </w:numPr>
        <w:spacing w:line="360" w:lineRule="auto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A, B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-1</m:t>
        </m:r>
      </m:oMath>
      <w:r w:rsidRPr="00C32EE4">
        <w:rPr>
          <w:rFonts w:eastAsiaTheme="minorEastAsia"/>
          <w:i/>
          <w:lang w:val="en-US"/>
        </w:rPr>
        <w:t xml:space="preserve"> </w:t>
      </w:r>
    </w:p>
    <w:p w14:paraId="0ADE1DC3" w14:textId="7C522E1C" w:rsidR="00651E4A" w:rsidRPr="00651E4A" w:rsidRDefault="00651E4A" w:rsidP="001B7D1D">
      <w:pPr>
        <w:pStyle w:val="af5"/>
        <w:numPr>
          <w:ilvl w:val="0"/>
          <w:numId w:val="5"/>
        </w:numPr>
        <w:spacing w:line="360" w:lineRule="auto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≤0</m:t>
        </m:r>
      </m:oMath>
    </w:p>
    <w:p w14:paraId="6F50AA6A" w14:textId="6921D5EB" w:rsidR="00651E4A" w:rsidRPr="00651E4A" w:rsidRDefault="00651E4A" w:rsidP="001B7D1D">
      <w:pPr>
        <w:pStyle w:val="af5"/>
        <w:spacing w:line="360" w:lineRule="auto"/>
        <w:ind w:left="1080"/>
        <w:rPr>
          <w:rFonts w:eastAsiaTheme="minorEastAsia"/>
          <w:i/>
          <w:lang w:val="en-US"/>
        </w:rPr>
      </w:pPr>
      <w:r w:rsidRPr="00C32EE4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+1≤</m:t>
        </m:r>
        <m:r>
          <w:rPr>
            <w:rFonts w:ascii="Cambria Math" w:hAnsi="Cambria Math"/>
            <w:lang w:val="en-US"/>
          </w:rPr>
          <m:t>B≤</m:t>
        </m:r>
        <m:r>
          <w:rPr>
            <w:rFonts w:ascii="Cambria Math" w:eastAsiaTheme="minorEastAsia" w:hAnsi="Cambria Math"/>
          </w:rPr>
          <m:t>0</m:t>
        </m:r>
      </m:oMath>
    </w:p>
    <w:p w14:paraId="0F9D9C31" w14:textId="29991EF8" w:rsidR="00F86990" w:rsidRPr="00651E4A" w:rsidRDefault="00F86990" w:rsidP="001B7D1D">
      <w:pPr>
        <w:pStyle w:val="af5"/>
        <w:numPr>
          <w:ilvl w:val="0"/>
          <w:numId w:val="5"/>
        </w:numPr>
        <w:spacing w:line="360" w:lineRule="auto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2C7DB9AD" w14:textId="1199F3FF" w:rsidR="00F86990" w:rsidRPr="00651E4A" w:rsidRDefault="00F86990" w:rsidP="001B7D1D">
      <w:pPr>
        <w:pStyle w:val="af5"/>
        <w:spacing w:line="360" w:lineRule="auto"/>
        <w:ind w:left="1080"/>
        <w:rPr>
          <w:rFonts w:eastAsiaTheme="minorEastAsia"/>
          <w:i/>
          <w:lang w:val="en-US"/>
        </w:rPr>
      </w:pPr>
      <w:r w:rsidRPr="00C32EE4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72114F8F" w14:textId="381283AB" w:rsidR="00651E4A" w:rsidRDefault="00651E4A" w:rsidP="001B7D1D">
      <w:pPr>
        <w:pStyle w:val="af5"/>
        <w:spacing w:line="360" w:lineRule="auto"/>
        <w:ind w:left="1080"/>
        <w:rPr>
          <w:rFonts w:eastAsiaTheme="minorEastAsia"/>
          <w:iCs/>
          <w:lang w:val="en-US"/>
        </w:rPr>
      </w:pPr>
    </w:p>
    <w:p w14:paraId="395209C5" w14:textId="77777777" w:rsidR="00AD1770" w:rsidRPr="00AD1770" w:rsidRDefault="00AD1770" w:rsidP="00651E4A">
      <w:pPr>
        <w:pStyle w:val="af5"/>
        <w:ind w:left="1080"/>
        <w:rPr>
          <w:rFonts w:eastAsiaTheme="minorEastAsia"/>
          <w:iCs/>
          <w:lang w:val="en-US"/>
        </w:rPr>
      </w:pPr>
    </w:p>
    <w:p w14:paraId="0E8DAEAB" w14:textId="29C13166" w:rsidR="00C32EE4" w:rsidRPr="00C32EE4" w:rsidRDefault="00C32EE4" w:rsidP="00651E4A">
      <w:pPr>
        <w:pStyle w:val="af5"/>
        <w:ind w:left="1080"/>
        <w:rPr>
          <w:rFonts w:eastAsiaTheme="minorEastAsia"/>
          <w:i/>
          <w:lang w:val="en-US"/>
        </w:rPr>
      </w:pPr>
    </w:p>
    <w:p w14:paraId="718DB709" w14:textId="77777777" w:rsidR="004E2857" w:rsidRPr="004E2857" w:rsidRDefault="004E2857" w:rsidP="004E2857">
      <w:pPr>
        <w:ind w:firstLine="720"/>
        <w:rPr>
          <w:rFonts w:eastAsiaTheme="minorEastAsia"/>
          <w:i/>
          <w:lang w:val="en-US"/>
        </w:rPr>
      </w:pPr>
    </w:p>
    <w:p w14:paraId="40A9EA40" w14:textId="77777777" w:rsidR="004E2857" w:rsidRPr="00A9780A" w:rsidRDefault="004E2857" w:rsidP="00590838">
      <w:pPr>
        <w:rPr>
          <w:i/>
        </w:rPr>
      </w:pPr>
    </w:p>
    <w:p w14:paraId="3B039463" w14:textId="62B737D5" w:rsidR="00C35EBF" w:rsidRDefault="00CF5596" w:rsidP="00CF5596">
      <w:pPr>
        <w:pStyle w:val="2"/>
        <w:numPr>
          <w:ilvl w:val="1"/>
          <w:numId w:val="8"/>
        </w:numPr>
      </w:pPr>
      <w:r>
        <w:t xml:space="preserve">   </w:t>
      </w:r>
      <w:bookmarkStart w:id="6" w:name="_Toc120617682"/>
      <w:r w:rsidR="00C35EBF">
        <w:t>Расположение данных в памяти</w:t>
      </w:r>
      <w:bookmarkEnd w:id="6"/>
    </w:p>
    <w:p w14:paraId="5994888E" w14:textId="77777777" w:rsidR="00B55404" w:rsidRPr="00B55404" w:rsidRDefault="00B55404" w:rsidP="00B55404">
      <w:pPr>
        <w:ind w:left="720" w:firstLine="360"/>
      </w:pPr>
      <w:r>
        <w:t>Исходные данные</w:t>
      </w:r>
      <w:r w:rsidRPr="00B55404">
        <w:t>: 214, 216, 220</w:t>
      </w:r>
    </w:p>
    <w:p w14:paraId="360A0178" w14:textId="77777777" w:rsidR="00B55404" w:rsidRDefault="00B55404" w:rsidP="00B55404">
      <w:pPr>
        <w:ind w:left="720" w:firstLine="360"/>
      </w:pPr>
      <w:r>
        <w:t>Программа</w:t>
      </w:r>
      <w:r w:rsidRPr="00B55404">
        <w:t xml:space="preserve">: </w:t>
      </w:r>
      <w:r>
        <w:t>217-21</w:t>
      </w:r>
      <w:r>
        <w:rPr>
          <w:lang w:val="en-US"/>
        </w:rPr>
        <w:t>F</w:t>
      </w:r>
    </w:p>
    <w:p w14:paraId="4E28E251" w14:textId="77777777" w:rsidR="00B55404" w:rsidRPr="00B55404" w:rsidRDefault="00B55404" w:rsidP="00B55404">
      <w:pPr>
        <w:ind w:left="720" w:firstLine="360"/>
      </w:pPr>
      <w:r>
        <w:t>Промежуточное значение</w:t>
      </w:r>
      <w:r w:rsidRPr="00B55404">
        <w:t>: 221</w:t>
      </w:r>
    </w:p>
    <w:p w14:paraId="2E5E11EF" w14:textId="436E97DF" w:rsidR="00535D5A" w:rsidRPr="00B55404" w:rsidRDefault="00B55404" w:rsidP="00B55404">
      <w:pPr>
        <w:ind w:left="720" w:firstLine="360"/>
      </w:pPr>
      <w:r>
        <w:t>Результат</w:t>
      </w:r>
      <w:r>
        <w:rPr>
          <w:lang w:val="en-US"/>
        </w:rPr>
        <w:t>:</w:t>
      </w:r>
      <w:r>
        <w:t xml:space="preserve"> 215</w:t>
      </w:r>
    </w:p>
    <w:p w14:paraId="086A97A0" w14:textId="1F19860E" w:rsidR="00C35EBF" w:rsidRDefault="00CF5596" w:rsidP="00CF5596">
      <w:pPr>
        <w:pStyle w:val="2"/>
        <w:numPr>
          <w:ilvl w:val="1"/>
          <w:numId w:val="8"/>
        </w:numPr>
      </w:pPr>
      <w:r>
        <w:t xml:space="preserve">   </w:t>
      </w:r>
      <w:bookmarkStart w:id="7" w:name="_Toc120617683"/>
      <w:r w:rsidR="00C35EBF">
        <w:t xml:space="preserve">Адрес </w:t>
      </w:r>
      <w:r w:rsidR="00B55404">
        <w:t>первой и последней команды программы</w:t>
      </w:r>
      <w:bookmarkEnd w:id="7"/>
    </w:p>
    <w:p w14:paraId="6D5D6529" w14:textId="305E1463" w:rsidR="00B55404" w:rsidRPr="00C32B56" w:rsidRDefault="00C51DC3" w:rsidP="00B55404">
      <w:pPr>
        <w:ind w:left="1080"/>
      </w:pPr>
      <w:r>
        <w:t>Адрес первой</w:t>
      </w:r>
      <w:r w:rsidRPr="00C32B56">
        <w:t>: 217</w:t>
      </w:r>
    </w:p>
    <w:p w14:paraId="68A4AED2" w14:textId="68DC2101" w:rsidR="00B20EAD" w:rsidRPr="00C32B56" w:rsidRDefault="00C51DC3" w:rsidP="00C32B56">
      <w:pPr>
        <w:ind w:left="1080"/>
      </w:pPr>
      <w:r>
        <w:t>Адрес последней</w:t>
      </w:r>
      <w:r w:rsidRPr="00C32B56">
        <w:t>: 21</w:t>
      </w:r>
      <w:r>
        <w:rPr>
          <w:lang w:val="en-US"/>
        </w:rPr>
        <w:t>F</w:t>
      </w:r>
    </w:p>
    <w:p w14:paraId="397233C4" w14:textId="1920B23F" w:rsidR="00B20EAD" w:rsidRDefault="00CF5596" w:rsidP="00CF5596">
      <w:pPr>
        <w:pStyle w:val="2"/>
        <w:ind w:left="0" w:firstLine="720"/>
      </w:pPr>
      <w:bookmarkStart w:id="8" w:name="_Toc120617684"/>
      <w:r>
        <w:t>3</w:t>
      </w:r>
      <w:r w:rsidR="005768DA">
        <w:t>.</w:t>
      </w:r>
      <w:r>
        <w:t xml:space="preserve">      </w:t>
      </w:r>
      <w:r w:rsidR="00B20EAD">
        <w:t>Таблица трассировки</w:t>
      </w:r>
      <w:bookmarkEnd w:id="8"/>
    </w:p>
    <w:p w14:paraId="1662E0CC" w14:textId="6EE841C0" w:rsidR="00F47BB0" w:rsidRDefault="00F47BB0" w:rsidP="00F47B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MEM(</w:t>
      </w:r>
      <w:proofErr w:type="gramEnd"/>
      <w:r w:rsidR="00603E49" w:rsidRPr="00603E49">
        <w:rPr>
          <w:lang w:val="en-US"/>
        </w:rPr>
        <w:t>214</w:t>
      </w:r>
      <w:r>
        <w:rPr>
          <w:lang w:val="en-US"/>
        </w:rPr>
        <w:t>) = 9999</w:t>
      </w:r>
      <w:r w:rsidR="00435085">
        <w:rPr>
          <w:lang w:val="en-US"/>
        </w:rPr>
        <w:t xml:space="preserve"> (A)</w:t>
      </w:r>
    </w:p>
    <w:p w14:paraId="1B4CCF58" w14:textId="0661BEFA" w:rsidR="00F47BB0" w:rsidRDefault="00F47BB0" w:rsidP="00F47B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MEM(</w:t>
      </w:r>
      <w:proofErr w:type="gramEnd"/>
      <w:r>
        <w:rPr>
          <w:lang w:val="en-US"/>
        </w:rPr>
        <w:t>216)</w:t>
      </w:r>
      <w:r w:rsidR="00435085">
        <w:rPr>
          <w:lang w:val="en-US"/>
        </w:rPr>
        <w:t xml:space="preserve"> </w:t>
      </w:r>
      <w:r>
        <w:rPr>
          <w:lang w:val="en-US"/>
        </w:rPr>
        <w:t>=</w:t>
      </w:r>
      <w:r w:rsidR="00435085">
        <w:rPr>
          <w:lang w:val="en-US"/>
        </w:rPr>
        <w:t xml:space="preserve"> </w:t>
      </w:r>
      <w:r>
        <w:rPr>
          <w:lang w:val="en-US"/>
        </w:rPr>
        <w:t>ACDC</w:t>
      </w:r>
      <w:r w:rsidR="00603E49">
        <w:rPr>
          <w:lang w:val="en-US"/>
        </w:rPr>
        <w:t xml:space="preserve"> </w:t>
      </w:r>
      <w:r w:rsidR="00435085">
        <w:rPr>
          <w:lang w:val="en-US"/>
        </w:rPr>
        <w:t>(C)</w:t>
      </w:r>
    </w:p>
    <w:p w14:paraId="149F625D" w14:textId="0BD037CD" w:rsidR="00F47BB0" w:rsidRPr="00603E49" w:rsidRDefault="00F47BB0" w:rsidP="00F47BB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MEM(</w:t>
      </w:r>
      <w:proofErr w:type="gramEnd"/>
      <w:r>
        <w:rPr>
          <w:lang w:val="en-US"/>
        </w:rPr>
        <w:t>220) = 6666</w:t>
      </w:r>
      <w:r w:rsidR="00603E49">
        <w:t xml:space="preserve"> (</w:t>
      </w:r>
      <w:r w:rsidR="00603E49">
        <w:rPr>
          <w:lang w:val="en-US"/>
        </w:rPr>
        <w:t>B)</w:t>
      </w:r>
    </w:p>
    <w:tbl>
      <w:tblPr>
        <w:tblStyle w:val="af6"/>
        <w:tblW w:w="10170" w:type="dxa"/>
        <w:tblInd w:w="-215" w:type="dxa"/>
        <w:tblLook w:val="04A0" w:firstRow="1" w:lastRow="0" w:firstColumn="1" w:lastColumn="0" w:noHBand="0" w:noVBand="1"/>
      </w:tblPr>
      <w:tblGrid>
        <w:gridCol w:w="902"/>
        <w:gridCol w:w="741"/>
        <w:gridCol w:w="715"/>
        <w:gridCol w:w="714"/>
        <w:gridCol w:w="716"/>
        <w:gridCol w:w="716"/>
        <w:gridCol w:w="716"/>
        <w:gridCol w:w="716"/>
        <w:gridCol w:w="716"/>
        <w:gridCol w:w="832"/>
        <w:gridCol w:w="877"/>
        <w:gridCol w:w="1809"/>
      </w:tblGrid>
      <w:tr w:rsidR="00CF5596" w14:paraId="56B335CA" w14:textId="40BC950E" w:rsidTr="006B6903">
        <w:trPr>
          <w:trHeight w:val="908"/>
        </w:trPr>
        <w:tc>
          <w:tcPr>
            <w:tcW w:w="1643" w:type="dxa"/>
            <w:gridSpan w:val="2"/>
            <w:shd w:val="clear" w:color="auto" w:fill="D0CECE" w:themeFill="background2" w:themeFillShade="E6"/>
          </w:tcPr>
          <w:p w14:paraId="31A26FB7" w14:textId="77777777" w:rsidR="00CF5596" w:rsidRPr="00CF5596" w:rsidRDefault="00CF5596" w:rsidP="00CF5596">
            <w:pPr>
              <w:pStyle w:val="ac"/>
              <w:jc w:val="center"/>
              <w:rPr>
                <w:b/>
                <w:bCs/>
              </w:rPr>
            </w:pPr>
            <w:r w:rsidRPr="00CF5596">
              <w:rPr>
                <w:b/>
                <w:bCs/>
              </w:rPr>
              <w:t>Выполняемая</w:t>
            </w:r>
          </w:p>
          <w:p w14:paraId="1E02F713" w14:textId="23AB550E" w:rsidR="00CF5596" w:rsidRPr="00CF5596" w:rsidRDefault="00CF5596" w:rsidP="00CF5596">
            <w:pPr>
              <w:pStyle w:val="ac"/>
              <w:jc w:val="center"/>
              <w:rPr>
                <w:b/>
                <w:bCs/>
              </w:rPr>
            </w:pPr>
            <w:r w:rsidRPr="00CF5596">
              <w:rPr>
                <w:b/>
                <w:bCs/>
              </w:rPr>
              <w:t>команда</w:t>
            </w:r>
          </w:p>
        </w:tc>
        <w:tc>
          <w:tcPr>
            <w:tcW w:w="5841" w:type="dxa"/>
            <w:gridSpan w:val="8"/>
            <w:shd w:val="clear" w:color="auto" w:fill="D0CECE" w:themeFill="background2" w:themeFillShade="E6"/>
          </w:tcPr>
          <w:p w14:paraId="4E96135B" w14:textId="1E1106F2" w:rsidR="00CF5596" w:rsidRPr="00CF5596" w:rsidRDefault="00CF5596" w:rsidP="00CF5596">
            <w:pPr>
              <w:pStyle w:val="ac"/>
              <w:jc w:val="center"/>
              <w:rPr>
                <w:b/>
                <w:bCs/>
              </w:rPr>
            </w:pPr>
            <w:r w:rsidRPr="00CF5596">
              <w:rPr>
                <w:b/>
                <w:bCs/>
              </w:rPr>
              <w:t>Содержимое регистров процессора после</w:t>
            </w:r>
            <w:r>
              <w:rPr>
                <w:b/>
                <w:bCs/>
              </w:rPr>
              <w:t xml:space="preserve"> </w:t>
            </w:r>
            <w:r w:rsidRPr="00CF5596">
              <w:rPr>
                <w:b/>
                <w:bCs/>
              </w:rPr>
              <w:t>выполнения</w:t>
            </w:r>
          </w:p>
          <w:p w14:paraId="4B88B5CC" w14:textId="486A26E6" w:rsidR="00CF5596" w:rsidRPr="00CF5596" w:rsidRDefault="00CF5596" w:rsidP="00CF5596">
            <w:pPr>
              <w:pStyle w:val="ac"/>
              <w:jc w:val="center"/>
              <w:rPr>
                <w:b/>
                <w:bCs/>
              </w:rPr>
            </w:pPr>
            <w:r w:rsidRPr="00CF5596">
              <w:rPr>
                <w:b/>
                <w:bCs/>
              </w:rPr>
              <w:t>программы</w:t>
            </w:r>
          </w:p>
        </w:tc>
        <w:tc>
          <w:tcPr>
            <w:tcW w:w="2686" w:type="dxa"/>
            <w:gridSpan w:val="2"/>
            <w:shd w:val="clear" w:color="auto" w:fill="D0CECE" w:themeFill="background2" w:themeFillShade="E6"/>
          </w:tcPr>
          <w:p w14:paraId="1DAF1012" w14:textId="768C03FA" w:rsidR="00CF5596" w:rsidRPr="00CF5596" w:rsidRDefault="00CF5596" w:rsidP="00CF5596">
            <w:pPr>
              <w:pStyle w:val="ac"/>
              <w:jc w:val="center"/>
              <w:rPr>
                <w:b/>
                <w:bCs/>
              </w:rPr>
            </w:pPr>
            <w:r w:rsidRPr="00CF5596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20248E" w14:paraId="457929F8" w14:textId="60083364" w:rsidTr="00BB0574">
        <w:trPr>
          <w:trHeight w:val="539"/>
        </w:trPr>
        <w:tc>
          <w:tcPr>
            <w:tcW w:w="902" w:type="dxa"/>
            <w:vAlign w:val="center"/>
          </w:tcPr>
          <w:p w14:paraId="342368B1" w14:textId="3EB51A23" w:rsidR="00CF5596" w:rsidRPr="00CD7912" w:rsidRDefault="00CF5596" w:rsidP="00F364CC">
            <w:pPr>
              <w:pStyle w:val="ac"/>
              <w:jc w:val="center"/>
              <w:rPr>
                <w:sz w:val="22"/>
                <w:szCs w:val="22"/>
              </w:rPr>
            </w:pPr>
            <w:r w:rsidRPr="00CD7912">
              <w:rPr>
                <w:sz w:val="22"/>
                <w:szCs w:val="22"/>
              </w:rPr>
              <w:t>Адрес</w:t>
            </w:r>
          </w:p>
        </w:tc>
        <w:tc>
          <w:tcPr>
            <w:tcW w:w="741" w:type="dxa"/>
            <w:vAlign w:val="center"/>
          </w:tcPr>
          <w:p w14:paraId="4D740DC4" w14:textId="348BBB74" w:rsidR="00CF5596" w:rsidRPr="00CD7912" w:rsidRDefault="00CF5596" w:rsidP="00F364CC">
            <w:pPr>
              <w:pStyle w:val="ac"/>
              <w:jc w:val="center"/>
              <w:rPr>
                <w:sz w:val="22"/>
                <w:szCs w:val="22"/>
              </w:rPr>
            </w:pPr>
            <w:r w:rsidRPr="00CD7912">
              <w:rPr>
                <w:sz w:val="22"/>
                <w:szCs w:val="22"/>
              </w:rPr>
              <w:t>Код</w:t>
            </w:r>
          </w:p>
        </w:tc>
        <w:tc>
          <w:tcPr>
            <w:tcW w:w="715" w:type="dxa"/>
            <w:vAlign w:val="center"/>
          </w:tcPr>
          <w:p w14:paraId="7840EC45" w14:textId="70DEEC2D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IP</w:t>
            </w:r>
          </w:p>
        </w:tc>
        <w:tc>
          <w:tcPr>
            <w:tcW w:w="714" w:type="dxa"/>
            <w:vAlign w:val="center"/>
          </w:tcPr>
          <w:p w14:paraId="6DB50BA0" w14:textId="2615ECEF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CR</w:t>
            </w:r>
          </w:p>
        </w:tc>
        <w:tc>
          <w:tcPr>
            <w:tcW w:w="716" w:type="dxa"/>
            <w:vAlign w:val="center"/>
          </w:tcPr>
          <w:p w14:paraId="558BDD01" w14:textId="5EF57FC4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AR</w:t>
            </w:r>
          </w:p>
        </w:tc>
        <w:tc>
          <w:tcPr>
            <w:tcW w:w="716" w:type="dxa"/>
            <w:vAlign w:val="center"/>
          </w:tcPr>
          <w:p w14:paraId="71AA4E25" w14:textId="4DD1B2FC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DR</w:t>
            </w:r>
          </w:p>
        </w:tc>
        <w:tc>
          <w:tcPr>
            <w:tcW w:w="716" w:type="dxa"/>
            <w:vAlign w:val="center"/>
          </w:tcPr>
          <w:p w14:paraId="2D84D907" w14:textId="389C09F9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SP</w:t>
            </w:r>
          </w:p>
        </w:tc>
        <w:tc>
          <w:tcPr>
            <w:tcW w:w="716" w:type="dxa"/>
            <w:vAlign w:val="center"/>
          </w:tcPr>
          <w:p w14:paraId="5C86B77C" w14:textId="49820195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BR</w:t>
            </w:r>
          </w:p>
        </w:tc>
        <w:tc>
          <w:tcPr>
            <w:tcW w:w="716" w:type="dxa"/>
            <w:vAlign w:val="center"/>
          </w:tcPr>
          <w:p w14:paraId="3739F700" w14:textId="22098BAA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AC</w:t>
            </w:r>
          </w:p>
        </w:tc>
        <w:tc>
          <w:tcPr>
            <w:tcW w:w="832" w:type="dxa"/>
            <w:vAlign w:val="center"/>
          </w:tcPr>
          <w:p w14:paraId="45C58481" w14:textId="742FAD0E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CD7912">
              <w:rPr>
                <w:sz w:val="22"/>
                <w:szCs w:val="22"/>
                <w:lang w:val="en-US"/>
              </w:rPr>
              <w:t>NZVC</w:t>
            </w:r>
          </w:p>
        </w:tc>
        <w:tc>
          <w:tcPr>
            <w:tcW w:w="877" w:type="dxa"/>
            <w:vAlign w:val="center"/>
          </w:tcPr>
          <w:p w14:paraId="6A4EE82C" w14:textId="770D1C31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</w:rPr>
            </w:pPr>
            <w:r w:rsidRPr="00CD7912">
              <w:rPr>
                <w:sz w:val="22"/>
                <w:szCs w:val="22"/>
              </w:rPr>
              <w:t>Адрес</w:t>
            </w:r>
          </w:p>
        </w:tc>
        <w:tc>
          <w:tcPr>
            <w:tcW w:w="1809" w:type="dxa"/>
            <w:vAlign w:val="center"/>
          </w:tcPr>
          <w:p w14:paraId="35A86DA7" w14:textId="330A7225" w:rsidR="00CF5596" w:rsidRPr="00CD7912" w:rsidRDefault="00CD7912" w:rsidP="00F364CC">
            <w:pPr>
              <w:pStyle w:val="ac"/>
              <w:jc w:val="center"/>
              <w:rPr>
                <w:sz w:val="22"/>
                <w:szCs w:val="22"/>
              </w:rPr>
            </w:pPr>
            <w:r w:rsidRPr="00CD7912">
              <w:rPr>
                <w:sz w:val="22"/>
                <w:szCs w:val="22"/>
              </w:rPr>
              <w:t>Новый код</w:t>
            </w:r>
          </w:p>
        </w:tc>
      </w:tr>
      <w:tr w:rsidR="0020248E" w14:paraId="4EBA6FA5" w14:textId="19836FD8" w:rsidTr="00F364CC">
        <w:trPr>
          <w:trHeight w:val="288"/>
        </w:trPr>
        <w:tc>
          <w:tcPr>
            <w:tcW w:w="902" w:type="dxa"/>
            <w:vAlign w:val="center"/>
          </w:tcPr>
          <w:p w14:paraId="544BF884" w14:textId="7A159085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217</w:t>
            </w:r>
          </w:p>
        </w:tc>
        <w:tc>
          <w:tcPr>
            <w:tcW w:w="741" w:type="dxa"/>
            <w:vAlign w:val="center"/>
          </w:tcPr>
          <w:p w14:paraId="0189CF9A" w14:textId="3E62D626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A214</w:t>
            </w:r>
          </w:p>
        </w:tc>
        <w:tc>
          <w:tcPr>
            <w:tcW w:w="715" w:type="dxa"/>
            <w:vAlign w:val="center"/>
          </w:tcPr>
          <w:p w14:paraId="1EEDECC9" w14:textId="0FA8568A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218</w:t>
            </w:r>
          </w:p>
        </w:tc>
        <w:tc>
          <w:tcPr>
            <w:tcW w:w="714" w:type="dxa"/>
            <w:vAlign w:val="center"/>
          </w:tcPr>
          <w:p w14:paraId="28A1AA72" w14:textId="69918341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A214</w:t>
            </w:r>
          </w:p>
        </w:tc>
        <w:tc>
          <w:tcPr>
            <w:tcW w:w="716" w:type="dxa"/>
            <w:vAlign w:val="center"/>
          </w:tcPr>
          <w:p w14:paraId="5D14AB12" w14:textId="4835989B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214</w:t>
            </w:r>
          </w:p>
        </w:tc>
        <w:tc>
          <w:tcPr>
            <w:tcW w:w="716" w:type="dxa"/>
            <w:vAlign w:val="center"/>
          </w:tcPr>
          <w:p w14:paraId="7CF3B6F3" w14:textId="228AB7F9" w:rsidR="00ED2196" w:rsidRPr="0020248E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9999</w:t>
            </w:r>
          </w:p>
        </w:tc>
        <w:tc>
          <w:tcPr>
            <w:tcW w:w="716" w:type="dxa"/>
            <w:vAlign w:val="center"/>
          </w:tcPr>
          <w:p w14:paraId="2CBE95E5" w14:textId="59A5990E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2689315C" w14:textId="5307E157" w:rsidR="00ED2196" w:rsidRPr="0030743F" w:rsidRDefault="00D57F15" w:rsidP="00F364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7073B" w:rsidRPr="0030743F">
              <w:rPr>
                <w:sz w:val="22"/>
                <w:szCs w:val="22"/>
              </w:rPr>
              <w:t>217</w:t>
            </w:r>
          </w:p>
        </w:tc>
        <w:tc>
          <w:tcPr>
            <w:tcW w:w="716" w:type="dxa"/>
            <w:vAlign w:val="center"/>
          </w:tcPr>
          <w:p w14:paraId="78374E9D" w14:textId="724F3204" w:rsidR="00ED2196" w:rsidRPr="0020248E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9999</w:t>
            </w:r>
          </w:p>
        </w:tc>
        <w:tc>
          <w:tcPr>
            <w:tcW w:w="832" w:type="dxa"/>
            <w:vAlign w:val="center"/>
          </w:tcPr>
          <w:p w14:paraId="7CCFE613" w14:textId="40336951" w:rsidR="00ED2196" w:rsidRPr="0030743F" w:rsidRDefault="0020248E" w:rsidP="00F364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BE45B9" w:rsidRPr="0030743F">
              <w:rPr>
                <w:sz w:val="22"/>
                <w:szCs w:val="22"/>
              </w:rPr>
              <w:t>000</w:t>
            </w:r>
          </w:p>
        </w:tc>
        <w:tc>
          <w:tcPr>
            <w:tcW w:w="877" w:type="dxa"/>
            <w:vAlign w:val="center"/>
          </w:tcPr>
          <w:p w14:paraId="29943368" w14:textId="0D3FD314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62667294" w14:textId="7D67AC09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</w:tr>
      <w:tr w:rsidR="0020248E" w14:paraId="07972A60" w14:textId="0F46920D" w:rsidTr="00F364CC">
        <w:trPr>
          <w:trHeight w:val="288"/>
        </w:trPr>
        <w:tc>
          <w:tcPr>
            <w:tcW w:w="902" w:type="dxa"/>
            <w:vAlign w:val="center"/>
          </w:tcPr>
          <w:p w14:paraId="6159F9CF" w14:textId="27143CC7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218</w:t>
            </w:r>
          </w:p>
        </w:tc>
        <w:tc>
          <w:tcPr>
            <w:tcW w:w="741" w:type="dxa"/>
            <w:vAlign w:val="center"/>
          </w:tcPr>
          <w:p w14:paraId="53D1777A" w14:textId="70BE4538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6220</w:t>
            </w:r>
          </w:p>
        </w:tc>
        <w:tc>
          <w:tcPr>
            <w:tcW w:w="715" w:type="dxa"/>
            <w:vAlign w:val="center"/>
          </w:tcPr>
          <w:p w14:paraId="25E17823" w14:textId="62F0F1EF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219</w:t>
            </w:r>
          </w:p>
        </w:tc>
        <w:tc>
          <w:tcPr>
            <w:tcW w:w="714" w:type="dxa"/>
            <w:vAlign w:val="center"/>
          </w:tcPr>
          <w:p w14:paraId="55CA9102" w14:textId="5E48E08E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6220</w:t>
            </w:r>
          </w:p>
        </w:tc>
        <w:tc>
          <w:tcPr>
            <w:tcW w:w="716" w:type="dxa"/>
            <w:vAlign w:val="center"/>
          </w:tcPr>
          <w:p w14:paraId="5729DFB4" w14:textId="3CC46603" w:rsidR="00ED2196" w:rsidRPr="0030743F" w:rsidRDefault="00EA40A9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220</w:t>
            </w:r>
          </w:p>
        </w:tc>
        <w:tc>
          <w:tcPr>
            <w:tcW w:w="716" w:type="dxa"/>
            <w:vAlign w:val="center"/>
          </w:tcPr>
          <w:p w14:paraId="7C77DE65" w14:textId="24D0B1F7" w:rsidR="00ED2196" w:rsidRPr="0030743F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6666</w:t>
            </w:r>
          </w:p>
        </w:tc>
        <w:tc>
          <w:tcPr>
            <w:tcW w:w="716" w:type="dxa"/>
            <w:vAlign w:val="center"/>
          </w:tcPr>
          <w:p w14:paraId="1D9BB903" w14:textId="5A256054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7A15665A" w14:textId="705CB9C5" w:rsidR="00ED2196" w:rsidRPr="0030743F" w:rsidRDefault="00D57F15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 w:rsidR="00BE45B9" w:rsidRPr="0030743F">
              <w:rPr>
                <w:sz w:val="22"/>
                <w:szCs w:val="22"/>
                <w:lang w:val="en-US"/>
              </w:rPr>
              <w:t>218</w:t>
            </w:r>
          </w:p>
        </w:tc>
        <w:tc>
          <w:tcPr>
            <w:tcW w:w="716" w:type="dxa"/>
            <w:vAlign w:val="center"/>
          </w:tcPr>
          <w:p w14:paraId="220488BA" w14:textId="2A8F7CB9" w:rsidR="00ED2196" w:rsidRPr="0030743F" w:rsidRDefault="0020248E" w:rsidP="00F364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3333</w:t>
            </w:r>
          </w:p>
        </w:tc>
        <w:tc>
          <w:tcPr>
            <w:tcW w:w="832" w:type="dxa"/>
            <w:vAlign w:val="center"/>
          </w:tcPr>
          <w:p w14:paraId="22FE0F21" w14:textId="3395CCCE" w:rsidR="00ED2196" w:rsidRPr="0020248E" w:rsidRDefault="00BE45B9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</w:rPr>
              <w:t>00</w:t>
            </w:r>
            <w:r w:rsidR="0020248E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877" w:type="dxa"/>
            <w:vAlign w:val="center"/>
          </w:tcPr>
          <w:p w14:paraId="4638A2FD" w14:textId="5D5D6AA8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215DC0FC" w14:textId="63D1A9B0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</w:tr>
      <w:tr w:rsidR="0020248E" w14:paraId="59C0404F" w14:textId="24C1493B" w:rsidTr="00F364CC">
        <w:trPr>
          <w:trHeight w:val="288"/>
        </w:trPr>
        <w:tc>
          <w:tcPr>
            <w:tcW w:w="902" w:type="dxa"/>
            <w:vAlign w:val="center"/>
          </w:tcPr>
          <w:p w14:paraId="4D415FFE" w14:textId="49C8A836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219</w:t>
            </w:r>
          </w:p>
        </w:tc>
        <w:tc>
          <w:tcPr>
            <w:tcW w:w="741" w:type="dxa"/>
            <w:vAlign w:val="center"/>
          </w:tcPr>
          <w:p w14:paraId="600C792D" w14:textId="4E72783E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E221</w:t>
            </w:r>
          </w:p>
        </w:tc>
        <w:tc>
          <w:tcPr>
            <w:tcW w:w="715" w:type="dxa"/>
            <w:vAlign w:val="center"/>
          </w:tcPr>
          <w:p w14:paraId="59918E62" w14:textId="7E1AF620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21A</w:t>
            </w:r>
          </w:p>
        </w:tc>
        <w:tc>
          <w:tcPr>
            <w:tcW w:w="714" w:type="dxa"/>
            <w:vAlign w:val="center"/>
          </w:tcPr>
          <w:p w14:paraId="40103A0A" w14:textId="418C461C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E221</w:t>
            </w:r>
          </w:p>
        </w:tc>
        <w:tc>
          <w:tcPr>
            <w:tcW w:w="716" w:type="dxa"/>
            <w:vAlign w:val="center"/>
          </w:tcPr>
          <w:p w14:paraId="498F75D0" w14:textId="698B4E35" w:rsidR="00ED2196" w:rsidRPr="0030743F" w:rsidRDefault="00840A12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221</w:t>
            </w:r>
          </w:p>
        </w:tc>
        <w:tc>
          <w:tcPr>
            <w:tcW w:w="716" w:type="dxa"/>
            <w:vAlign w:val="center"/>
          </w:tcPr>
          <w:p w14:paraId="1FA780C9" w14:textId="2F5AC91F" w:rsidR="00ED2196" w:rsidRPr="0020248E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3333</w:t>
            </w:r>
          </w:p>
        </w:tc>
        <w:tc>
          <w:tcPr>
            <w:tcW w:w="716" w:type="dxa"/>
            <w:vAlign w:val="center"/>
          </w:tcPr>
          <w:p w14:paraId="780458C9" w14:textId="7B7EECBC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59CF18F2" w14:textId="304F9B60" w:rsidR="00ED2196" w:rsidRPr="0030743F" w:rsidRDefault="00D57F15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 w:rsidR="00BE45B9" w:rsidRPr="0030743F">
              <w:rPr>
                <w:sz w:val="22"/>
                <w:szCs w:val="22"/>
              </w:rPr>
              <w:t>219</w:t>
            </w:r>
          </w:p>
        </w:tc>
        <w:tc>
          <w:tcPr>
            <w:tcW w:w="716" w:type="dxa"/>
            <w:vAlign w:val="center"/>
          </w:tcPr>
          <w:p w14:paraId="78FCD48D" w14:textId="5FF22ECD" w:rsidR="00ED2196" w:rsidRPr="0030743F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3333</w:t>
            </w:r>
          </w:p>
        </w:tc>
        <w:tc>
          <w:tcPr>
            <w:tcW w:w="832" w:type="dxa"/>
            <w:vAlign w:val="center"/>
          </w:tcPr>
          <w:p w14:paraId="167320DB" w14:textId="74C0BF27" w:rsidR="00ED2196" w:rsidRPr="0030743F" w:rsidRDefault="00BE45B9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00</w:t>
            </w:r>
            <w:r w:rsidR="0020248E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877" w:type="dxa"/>
            <w:vAlign w:val="center"/>
          </w:tcPr>
          <w:p w14:paraId="56C2D33B" w14:textId="0DECD6A0" w:rsidR="00ED2196" w:rsidRPr="0030743F" w:rsidRDefault="005C4F8D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221</w:t>
            </w:r>
          </w:p>
        </w:tc>
        <w:tc>
          <w:tcPr>
            <w:tcW w:w="1809" w:type="dxa"/>
            <w:vAlign w:val="center"/>
          </w:tcPr>
          <w:p w14:paraId="2623336D" w14:textId="1A39A068" w:rsidR="00ED2196" w:rsidRPr="0030743F" w:rsidRDefault="00D8290C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3333</w:t>
            </w:r>
          </w:p>
        </w:tc>
      </w:tr>
      <w:tr w:rsidR="0020248E" w14:paraId="23E90FB6" w14:textId="2F78B204" w:rsidTr="00F364CC">
        <w:trPr>
          <w:trHeight w:val="288"/>
        </w:trPr>
        <w:tc>
          <w:tcPr>
            <w:tcW w:w="902" w:type="dxa"/>
            <w:vAlign w:val="center"/>
          </w:tcPr>
          <w:p w14:paraId="3F6FECDE" w14:textId="462355BD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21A</w:t>
            </w:r>
          </w:p>
        </w:tc>
        <w:tc>
          <w:tcPr>
            <w:tcW w:w="741" w:type="dxa"/>
            <w:vAlign w:val="center"/>
          </w:tcPr>
          <w:p w14:paraId="43DED624" w14:textId="187BC8F4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0200</w:t>
            </w:r>
          </w:p>
        </w:tc>
        <w:tc>
          <w:tcPr>
            <w:tcW w:w="715" w:type="dxa"/>
            <w:vAlign w:val="center"/>
          </w:tcPr>
          <w:p w14:paraId="56CA0695" w14:textId="1D2AF6E4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21B</w:t>
            </w:r>
          </w:p>
        </w:tc>
        <w:tc>
          <w:tcPr>
            <w:tcW w:w="714" w:type="dxa"/>
            <w:vAlign w:val="center"/>
          </w:tcPr>
          <w:p w14:paraId="1F6B645D" w14:textId="1A432A90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0200</w:t>
            </w:r>
          </w:p>
        </w:tc>
        <w:tc>
          <w:tcPr>
            <w:tcW w:w="716" w:type="dxa"/>
            <w:vAlign w:val="center"/>
          </w:tcPr>
          <w:p w14:paraId="75F5FC47" w14:textId="105A1A3F" w:rsidR="00ED2196" w:rsidRPr="0030743F" w:rsidRDefault="00840A12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21A</w:t>
            </w:r>
          </w:p>
        </w:tc>
        <w:tc>
          <w:tcPr>
            <w:tcW w:w="716" w:type="dxa"/>
            <w:vAlign w:val="center"/>
          </w:tcPr>
          <w:p w14:paraId="78DC2E58" w14:textId="2C114F6B" w:rsidR="00ED2196" w:rsidRPr="0030743F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0200</w:t>
            </w:r>
          </w:p>
        </w:tc>
        <w:tc>
          <w:tcPr>
            <w:tcW w:w="716" w:type="dxa"/>
            <w:vAlign w:val="center"/>
          </w:tcPr>
          <w:p w14:paraId="31EADE3B" w14:textId="25BFC49D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1A5C4571" w14:textId="79087F6C" w:rsidR="00ED2196" w:rsidRPr="0030743F" w:rsidRDefault="00D57F15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 w:rsidR="00BE45B9" w:rsidRPr="0030743F">
              <w:rPr>
                <w:sz w:val="22"/>
                <w:szCs w:val="22"/>
                <w:lang w:val="en-US"/>
              </w:rPr>
              <w:t>21A</w:t>
            </w:r>
          </w:p>
        </w:tc>
        <w:tc>
          <w:tcPr>
            <w:tcW w:w="716" w:type="dxa"/>
            <w:vAlign w:val="center"/>
          </w:tcPr>
          <w:p w14:paraId="60E0C8E1" w14:textId="0017278A" w:rsidR="00ED2196" w:rsidRPr="0030743F" w:rsidRDefault="00BE45B9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0000</w:t>
            </w:r>
          </w:p>
        </w:tc>
        <w:tc>
          <w:tcPr>
            <w:tcW w:w="832" w:type="dxa"/>
            <w:vAlign w:val="center"/>
          </w:tcPr>
          <w:p w14:paraId="2A874EDC" w14:textId="0FDFDB82" w:rsidR="00ED2196" w:rsidRPr="0030743F" w:rsidRDefault="00BE45B9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010</w:t>
            </w:r>
            <w:r w:rsidR="0020248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0C2B4509" w14:textId="649158D7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44521FFD" w14:textId="5FBC60BE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</w:tr>
      <w:tr w:rsidR="00ED2196" w14:paraId="5B321F23" w14:textId="77777777" w:rsidTr="00F364CC">
        <w:trPr>
          <w:trHeight w:val="288"/>
        </w:trPr>
        <w:tc>
          <w:tcPr>
            <w:tcW w:w="902" w:type="dxa"/>
            <w:vAlign w:val="center"/>
          </w:tcPr>
          <w:p w14:paraId="45450378" w14:textId="6A196E1C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21B</w:t>
            </w:r>
          </w:p>
        </w:tc>
        <w:tc>
          <w:tcPr>
            <w:tcW w:w="741" w:type="dxa"/>
            <w:vAlign w:val="center"/>
          </w:tcPr>
          <w:p w14:paraId="03A2E6F8" w14:textId="5FD8F7BB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0280</w:t>
            </w:r>
          </w:p>
        </w:tc>
        <w:tc>
          <w:tcPr>
            <w:tcW w:w="715" w:type="dxa"/>
            <w:vAlign w:val="center"/>
          </w:tcPr>
          <w:p w14:paraId="1B835970" w14:textId="3D33580A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21C</w:t>
            </w:r>
          </w:p>
        </w:tc>
        <w:tc>
          <w:tcPr>
            <w:tcW w:w="714" w:type="dxa"/>
            <w:vAlign w:val="center"/>
          </w:tcPr>
          <w:p w14:paraId="190AF103" w14:textId="21B8E439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0280</w:t>
            </w:r>
          </w:p>
        </w:tc>
        <w:tc>
          <w:tcPr>
            <w:tcW w:w="716" w:type="dxa"/>
            <w:vAlign w:val="center"/>
          </w:tcPr>
          <w:p w14:paraId="53CCB2F7" w14:textId="671A844A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</w:t>
            </w:r>
            <w:r w:rsidRPr="0030743F"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716" w:type="dxa"/>
            <w:vAlign w:val="center"/>
          </w:tcPr>
          <w:p w14:paraId="6EFA9461" w14:textId="608BD7B8" w:rsidR="00ED2196" w:rsidRPr="0030743F" w:rsidRDefault="00BE45B9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0280</w:t>
            </w:r>
          </w:p>
        </w:tc>
        <w:tc>
          <w:tcPr>
            <w:tcW w:w="716" w:type="dxa"/>
            <w:vAlign w:val="center"/>
          </w:tcPr>
          <w:p w14:paraId="1E1B4799" w14:textId="581D84A3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179683E3" w14:textId="7F764CA9" w:rsidR="00ED2196" w:rsidRPr="0030743F" w:rsidRDefault="00D57F15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 w:rsidR="00BE45B9" w:rsidRPr="0030743F">
              <w:rPr>
                <w:sz w:val="22"/>
                <w:szCs w:val="22"/>
                <w:lang w:val="en-US"/>
              </w:rPr>
              <w:t>21B</w:t>
            </w:r>
          </w:p>
        </w:tc>
        <w:tc>
          <w:tcPr>
            <w:tcW w:w="716" w:type="dxa"/>
            <w:vAlign w:val="center"/>
          </w:tcPr>
          <w:p w14:paraId="044E6400" w14:textId="250D8930" w:rsidR="00ED2196" w:rsidRPr="0030743F" w:rsidRDefault="00BE45B9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FFFF</w:t>
            </w:r>
          </w:p>
        </w:tc>
        <w:tc>
          <w:tcPr>
            <w:tcW w:w="832" w:type="dxa"/>
            <w:vAlign w:val="center"/>
          </w:tcPr>
          <w:p w14:paraId="4E5F00E2" w14:textId="5E85C3E5" w:rsidR="00ED2196" w:rsidRPr="0030743F" w:rsidRDefault="00BE45B9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100</w:t>
            </w:r>
            <w:r w:rsidR="0020248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2DB1B060" w14:textId="370A2140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14C8174A" w14:textId="61DFBF57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</w:tr>
      <w:tr w:rsidR="00ED2196" w14:paraId="1DDE128B" w14:textId="77777777" w:rsidTr="00F364CC">
        <w:trPr>
          <w:trHeight w:val="288"/>
        </w:trPr>
        <w:tc>
          <w:tcPr>
            <w:tcW w:w="902" w:type="dxa"/>
            <w:vAlign w:val="center"/>
          </w:tcPr>
          <w:p w14:paraId="2508323A" w14:textId="40E8A3CF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21C</w:t>
            </w:r>
          </w:p>
        </w:tc>
        <w:tc>
          <w:tcPr>
            <w:tcW w:w="741" w:type="dxa"/>
            <w:vAlign w:val="center"/>
          </w:tcPr>
          <w:p w14:paraId="467BA0FA" w14:textId="21A49887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2216</w:t>
            </w:r>
          </w:p>
        </w:tc>
        <w:tc>
          <w:tcPr>
            <w:tcW w:w="715" w:type="dxa"/>
            <w:vAlign w:val="center"/>
          </w:tcPr>
          <w:p w14:paraId="0FDB82B8" w14:textId="48AE0896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21D</w:t>
            </w:r>
          </w:p>
        </w:tc>
        <w:tc>
          <w:tcPr>
            <w:tcW w:w="714" w:type="dxa"/>
            <w:vAlign w:val="center"/>
          </w:tcPr>
          <w:p w14:paraId="733295E5" w14:textId="20A2F66A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2216</w:t>
            </w:r>
          </w:p>
        </w:tc>
        <w:tc>
          <w:tcPr>
            <w:tcW w:w="716" w:type="dxa"/>
            <w:vAlign w:val="center"/>
          </w:tcPr>
          <w:p w14:paraId="76AD7636" w14:textId="050BCE6D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216</w:t>
            </w:r>
          </w:p>
        </w:tc>
        <w:tc>
          <w:tcPr>
            <w:tcW w:w="716" w:type="dxa"/>
            <w:vAlign w:val="center"/>
          </w:tcPr>
          <w:p w14:paraId="779CF7EA" w14:textId="2AFB24B0" w:rsidR="00ED2196" w:rsidRPr="0030743F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ACDC</w:t>
            </w:r>
          </w:p>
        </w:tc>
        <w:tc>
          <w:tcPr>
            <w:tcW w:w="716" w:type="dxa"/>
            <w:vAlign w:val="center"/>
          </w:tcPr>
          <w:p w14:paraId="5BDFC76A" w14:textId="00DFD689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32F20DA4" w14:textId="7867DB5D" w:rsidR="00ED2196" w:rsidRPr="0030743F" w:rsidRDefault="00D57F15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 w:rsidR="00BE45B9" w:rsidRPr="0030743F">
              <w:rPr>
                <w:sz w:val="22"/>
                <w:szCs w:val="22"/>
                <w:lang w:val="en-US"/>
              </w:rPr>
              <w:t>21C</w:t>
            </w:r>
          </w:p>
        </w:tc>
        <w:tc>
          <w:tcPr>
            <w:tcW w:w="716" w:type="dxa"/>
            <w:vAlign w:val="center"/>
          </w:tcPr>
          <w:p w14:paraId="0B022825" w14:textId="543C913F" w:rsidR="00ED2196" w:rsidRPr="0030743F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ACDC</w:t>
            </w:r>
          </w:p>
        </w:tc>
        <w:tc>
          <w:tcPr>
            <w:tcW w:w="832" w:type="dxa"/>
            <w:vAlign w:val="center"/>
          </w:tcPr>
          <w:p w14:paraId="6CCAC591" w14:textId="73C8B975" w:rsidR="00ED2196" w:rsidRPr="0030743F" w:rsidRDefault="00703EB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100</w:t>
            </w:r>
            <w:r w:rsidR="0020248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3A0A395F" w14:textId="1AAA525E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3547C85B" w14:textId="3CD210EA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</w:tr>
      <w:tr w:rsidR="00ED2196" w14:paraId="39317B02" w14:textId="77777777" w:rsidTr="00F364CC">
        <w:trPr>
          <w:trHeight w:val="288"/>
        </w:trPr>
        <w:tc>
          <w:tcPr>
            <w:tcW w:w="902" w:type="dxa"/>
            <w:vAlign w:val="center"/>
          </w:tcPr>
          <w:p w14:paraId="69348779" w14:textId="5ADE28EE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21D</w:t>
            </w:r>
          </w:p>
        </w:tc>
        <w:tc>
          <w:tcPr>
            <w:tcW w:w="741" w:type="dxa"/>
            <w:vAlign w:val="center"/>
          </w:tcPr>
          <w:p w14:paraId="1F3E2BAA" w14:textId="427C337B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3221</w:t>
            </w:r>
          </w:p>
        </w:tc>
        <w:tc>
          <w:tcPr>
            <w:tcW w:w="715" w:type="dxa"/>
            <w:vAlign w:val="center"/>
          </w:tcPr>
          <w:p w14:paraId="2F1DD227" w14:textId="74BC300A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21E</w:t>
            </w:r>
          </w:p>
        </w:tc>
        <w:tc>
          <w:tcPr>
            <w:tcW w:w="714" w:type="dxa"/>
            <w:vAlign w:val="center"/>
          </w:tcPr>
          <w:p w14:paraId="26140141" w14:textId="65331807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3221</w:t>
            </w:r>
          </w:p>
        </w:tc>
        <w:tc>
          <w:tcPr>
            <w:tcW w:w="716" w:type="dxa"/>
            <w:vAlign w:val="center"/>
          </w:tcPr>
          <w:p w14:paraId="6880E158" w14:textId="77B4FC19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221</w:t>
            </w:r>
          </w:p>
        </w:tc>
        <w:tc>
          <w:tcPr>
            <w:tcW w:w="716" w:type="dxa"/>
            <w:vAlign w:val="center"/>
          </w:tcPr>
          <w:p w14:paraId="3351D8CB" w14:textId="141E5A26" w:rsidR="00ED2196" w:rsidRPr="0030743F" w:rsidRDefault="00443FAB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3333</w:t>
            </w:r>
          </w:p>
        </w:tc>
        <w:tc>
          <w:tcPr>
            <w:tcW w:w="716" w:type="dxa"/>
            <w:vAlign w:val="center"/>
          </w:tcPr>
          <w:p w14:paraId="65F6A5D5" w14:textId="199BCB06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4244BE29" w14:textId="01FC7C55" w:rsidR="00ED2196" w:rsidRPr="00756B9E" w:rsidRDefault="00756B9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4000</w:t>
            </w:r>
          </w:p>
        </w:tc>
        <w:tc>
          <w:tcPr>
            <w:tcW w:w="716" w:type="dxa"/>
            <w:vAlign w:val="center"/>
          </w:tcPr>
          <w:p w14:paraId="6240064E" w14:textId="21990F1C" w:rsidR="00ED2196" w:rsidRPr="0030743F" w:rsidRDefault="0020248E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</w:t>
            </w:r>
            <w:r w:rsidR="00703EB8" w:rsidRPr="0030743F">
              <w:rPr>
                <w:sz w:val="22"/>
                <w:szCs w:val="22"/>
                <w:lang w:val="en-US"/>
              </w:rPr>
              <w:t>FFF</w:t>
            </w:r>
          </w:p>
        </w:tc>
        <w:tc>
          <w:tcPr>
            <w:tcW w:w="832" w:type="dxa"/>
            <w:vAlign w:val="center"/>
          </w:tcPr>
          <w:p w14:paraId="4D3ECF41" w14:textId="4BEF07A4" w:rsidR="00ED2196" w:rsidRPr="0030743F" w:rsidRDefault="00703EB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100</w:t>
            </w:r>
            <w:r w:rsidR="0020248E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7DA1C02F" w14:textId="1326A9E2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4156C788" w14:textId="59AC29F2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</w:tr>
      <w:tr w:rsidR="00ED2196" w14:paraId="3E23374D" w14:textId="77777777" w:rsidTr="00F364CC">
        <w:trPr>
          <w:trHeight w:val="288"/>
        </w:trPr>
        <w:tc>
          <w:tcPr>
            <w:tcW w:w="902" w:type="dxa"/>
            <w:vAlign w:val="center"/>
          </w:tcPr>
          <w:p w14:paraId="162AF5C2" w14:textId="66E48E4D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21E</w:t>
            </w:r>
          </w:p>
        </w:tc>
        <w:tc>
          <w:tcPr>
            <w:tcW w:w="741" w:type="dxa"/>
            <w:vAlign w:val="center"/>
          </w:tcPr>
          <w:p w14:paraId="0922D98A" w14:textId="31CFD79E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E215</w:t>
            </w:r>
          </w:p>
        </w:tc>
        <w:tc>
          <w:tcPr>
            <w:tcW w:w="715" w:type="dxa"/>
            <w:vAlign w:val="center"/>
          </w:tcPr>
          <w:p w14:paraId="1900303E" w14:textId="36589DE8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21F</w:t>
            </w:r>
          </w:p>
        </w:tc>
        <w:tc>
          <w:tcPr>
            <w:tcW w:w="714" w:type="dxa"/>
            <w:vAlign w:val="center"/>
          </w:tcPr>
          <w:p w14:paraId="37477B56" w14:textId="785C2C8D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E215</w:t>
            </w:r>
          </w:p>
        </w:tc>
        <w:tc>
          <w:tcPr>
            <w:tcW w:w="716" w:type="dxa"/>
            <w:vAlign w:val="center"/>
          </w:tcPr>
          <w:p w14:paraId="4C5370A7" w14:textId="0B06333F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215</w:t>
            </w:r>
          </w:p>
        </w:tc>
        <w:tc>
          <w:tcPr>
            <w:tcW w:w="716" w:type="dxa"/>
            <w:vAlign w:val="center"/>
          </w:tcPr>
          <w:p w14:paraId="38158B6A" w14:textId="538E7B91" w:rsidR="00ED2196" w:rsidRPr="0030743F" w:rsidRDefault="0087539A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BFFF</w:t>
            </w:r>
          </w:p>
        </w:tc>
        <w:tc>
          <w:tcPr>
            <w:tcW w:w="716" w:type="dxa"/>
            <w:vAlign w:val="center"/>
          </w:tcPr>
          <w:p w14:paraId="2D9225B2" w14:textId="17FA1AC7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5ABCDC61" w14:textId="0D39D279" w:rsidR="00ED2196" w:rsidRPr="0030743F" w:rsidRDefault="00D57F15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 w:rsidR="00703EB8" w:rsidRPr="0030743F">
              <w:rPr>
                <w:sz w:val="22"/>
                <w:szCs w:val="22"/>
                <w:lang w:val="en-US"/>
              </w:rPr>
              <w:t>21E</w:t>
            </w:r>
          </w:p>
        </w:tc>
        <w:tc>
          <w:tcPr>
            <w:tcW w:w="716" w:type="dxa"/>
            <w:vAlign w:val="center"/>
          </w:tcPr>
          <w:p w14:paraId="1A5F505B" w14:textId="59863EAA" w:rsidR="00ED2196" w:rsidRPr="0030743F" w:rsidRDefault="0087539A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BFFF</w:t>
            </w:r>
          </w:p>
        </w:tc>
        <w:tc>
          <w:tcPr>
            <w:tcW w:w="832" w:type="dxa"/>
            <w:vAlign w:val="center"/>
          </w:tcPr>
          <w:p w14:paraId="559A61BD" w14:textId="12BCEF30" w:rsidR="00ED2196" w:rsidRPr="0030743F" w:rsidRDefault="00703EB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100</w:t>
            </w:r>
            <w:r w:rsidR="00D13C4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1EA46FB8" w14:textId="397BA300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215</w:t>
            </w:r>
          </w:p>
        </w:tc>
        <w:tc>
          <w:tcPr>
            <w:tcW w:w="1809" w:type="dxa"/>
            <w:vAlign w:val="center"/>
          </w:tcPr>
          <w:p w14:paraId="255EBA71" w14:textId="32D90551" w:rsidR="00ED2196" w:rsidRPr="0030743F" w:rsidRDefault="00D8290C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BFFF</w:t>
            </w:r>
          </w:p>
        </w:tc>
      </w:tr>
      <w:tr w:rsidR="00ED2196" w14:paraId="2F1150C5" w14:textId="77777777" w:rsidTr="00F364CC">
        <w:trPr>
          <w:trHeight w:val="288"/>
        </w:trPr>
        <w:tc>
          <w:tcPr>
            <w:tcW w:w="902" w:type="dxa"/>
            <w:vAlign w:val="center"/>
          </w:tcPr>
          <w:p w14:paraId="6765733C" w14:textId="67E7A3FF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21F</w:t>
            </w:r>
          </w:p>
        </w:tc>
        <w:tc>
          <w:tcPr>
            <w:tcW w:w="741" w:type="dxa"/>
            <w:vAlign w:val="center"/>
          </w:tcPr>
          <w:p w14:paraId="3A02C42D" w14:textId="0D8F8B63" w:rsidR="00ED2196" w:rsidRPr="0030743F" w:rsidRDefault="00ED2196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0100</w:t>
            </w:r>
          </w:p>
        </w:tc>
        <w:tc>
          <w:tcPr>
            <w:tcW w:w="715" w:type="dxa"/>
            <w:vAlign w:val="center"/>
          </w:tcPr>
          <w:p w14:paraId="172CC419" w14:textId="2D132038" w:rsidR="00ED2196" w:rsidRPr="0030743F" w:rsidRDefault="003C7A8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220</w:t>
            </w:r>
          </w:p>
        </w:tc>
        <w:tc>
          <w:tcPr>
            <w:tcW w:w="714" w:type="dxa"/>
            <w:vAlign w:val="center"/>
          </w:tcPr>
          <w:p w14:paraId="2B6BAD14" w14:textId="645DD41C" w:rsidR="00ED2196" w:rsidRPr="0030743F" w:rsidRDefault="003C7A88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0100</w:t>
            </w:r>
          </w:p>
        </w:tc>
        <w:tc>
          <w:tcPr>
            <w:tcW w:w="716" w:type="dxa"/>
            <w:vAlign w:val="center"/>
          </w:tcPr>
          <w:p w14:paraId="5CDBA25E" w14:textId="75FF9180" w:rsidR="00ED2196" w:rsidRPr="00D13C42" w:rsidRDefault="000D36FE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</w:rPr>
              <w:t>21</w:t>
            </w:r>
            <w:r w:rsidRPr="0030743F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716" w:type="dxa"/>
            <w:vAlign w:val="center"/>
          </w:tcPr>
          <w:p w14:paraId="70F0E2A3" w14:textId="64B2DC22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0100</w:t>
            </w:r>
          </w:p>
        </w:tc>
        <w:tc>
          <w:tcPr>
            <w:tcW w:w="716" w:type="dxa"/>
            <w:vAlign w:val="center"/>
          </w:tcPr>
          <w:p w14:paraId="64337608" w14:textId="4A250E13" w:rsidR="00ED2196" w:rsidRPr="0030743F" w:rsidRDefault="000D36FE" w:rsidP="00F364CC">
            <w:pPr>
              <w:jc w:val="center"/>
              <w:rPr>
                <w:sz w:val="22"/>
                <w:szCs w:val="22"/>
              </w:rPr>
            </w:pPr>
            <w:r w:rsidRPr="0030743F">
              <w:rPr>
                <w:sz w:val="22"/>
                <w:szCs w:val="22"/>
              </w:rPr>
              <w:t>000</w:t>
            </w:r>
          </w:p>
        </w:tc>
        <w:tc>
          <w:tcPr>
            <w:tcW w:w="716" w:type="dxa"/>
            <w:vAlign w:val="center"/>
          </w:tcPr>
          <w:p w14:paraId="254403A0" w14:textId="0A99B88F" w:rsidR="00ED2196" w:rsidRPr="0030743F" w:rsidRDefault="00D57F15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 w:rsidR="00703EB8" w:rsidRPr="0030743F">
              <w:rPr>
                <w:sz w:val="22"/>
                <w:szCs w:val="22"/>
                <w:lang w:val="en-US"/>
              </w:rPr>
              <w:t>21F</w:t>
            </w:r>
          </w:p>
        </w:tc>
        <w:tc>
          <w:tcPr>
            <w:tcW w:w="716" w:type="dxa"/>
            <w:vAlign w:val="center"/>
          </w:tcPr>
          <w:p w14:paraId="3D4BC81F" w14:textId="4442DE6B" w:rsidR="00ED2196" w:rsidRPr="0030743F" w:rsidRDefault="00D13C42" w:rsidP="00F364C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BFFF</w:t>
            </w:r>
          </w:p>
        </w:tc>
        <w:tc>
          <w:tcPr>
            <w:tcW w:w="832" w:type="dxa"/>
            <w:vAlign w:val="center"/>
          </w:tcPr>
          <w:p w14:paraId="1F49338B" w14:textId="6AC429E4" w:rsidR="00ED2196" w:rsidRPr="0030743F" w:rsidRDefault="00703EB8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100</w:t>
            </w:r>
            <w:r w:rsidR="00D13C42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77" w:type="dxa"/>
            <w:vAlign w:val="center"/>
          </w:tcPr>
          <w:p w14:paraId="564B0CA6" w14:textId="4D4FEC63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09" w:type="dxa"/>
            <w:vAlign w:val="center"/>
          </w:tcPr>
          <w:p w14:paraId="18311C24" w14:textId="0E2C6F07" w:rsidR="00ED2196" w:rsidRPr="0030743F" w:rsidRDefault="0030743F" w:rsidP="00F364CC">
            <w:pPr>
              <w:jc w:val="center"/>
              <w:rPr>
                <w:sz w:val="22"/>
                <w:szCs w:val="22"/>
                <w:lang w:val="en-US"/>
              </w:rPr>
            </w:pPr>
            <w:r w:rsidRPr="0030743F"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219B0350" w14:textId="716081B3" w:rsidR="00FD21E9" w:rsidRDefault="00FD21E9" w:rsidP="00837573">
      <w:pPr>
        <w:rPr>
          <w:lang w:val="en-US"/>
        </w:rPr>
      </w:pPr>
    </w:p>
    <w:p w14:paraId="1E5CA2BF" w14:textId="77777777" w:rsidR="00FD21E9" w:rsidRDefault="00FD21E9">
      <w:pPr>
        <w:rPr>
          <w:lang w:val="en-US"/>
        </w:rPr>
      </w:pPr>
      <w:r>
        <w:rPr>
          <w:lang w:val="en-US"/>
        </w:rPr>
        <w:br w:type="page"/>
      </w:r>
    </w:p>
    <w:p w14:paraId="7F40BB5B" w14:textId="77777777" w:rsidR="00B20EAD" w:rsidRDefault="00B20EAD" w:rsidP="00837573">
      <w:pPr>
        <w:rPr>
          <w:lang w:val="en-US"/>
        </w:rPr>
      </w:pPr>
    </w:p>
    <w:p w14:paraId="443611ED" w14:textId="73466D0C" w:rsidR="00837573" w:rsidRDefault="00837573" w:rsidP="00837573">
      <w:pPr>
        <w:pStyle w:val="2"/>
        <w:numPr>
          <w:ilvl w:val="0"/>
          <w:numId w:val="5"/>
        </w:numPr>
      </w:pPr>
      <w:r>
        <w:t xml:space="preserve">   </w:t>
      </w:r>
      <w:bookmarkStart w:id="9" w:name="_Toc120617685"/>
      <w:r>
        <w:t>Уменьшенная работа</w:t>
      </w:r>
      <w:bookmarkEnd w:id="9"/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195"/>
        <w:gridCol w:w="2272"/>
        <w:gridCol w:w="2253"/>
        <w:gridCol w:w="2296"/>
      </w:tblGrid>
      <w:tr w:rsidR="00503015" w14:paraId="26DF7AF0" w14:textId="77777777" w:rsidTr="00E157C8">
        <w:trPr>
          <w:trHeight w:val="440"/>
        </w:trPr>
        <w:tc>
          <w:tcPr>
            <w:tcW w:w="2195" w:type="dxa"/>
            <w:shd w:val="clear" w:color="auto" w:fill="D0CECE" w:themeFill="background2" w:themeFillShade="E6"/>
            <w:vAlign w:val="center"/>
          </w:tcPr>
          <w:p w14:paraId="704685A5" w14:textId="6CF204E4" w:rsidR="00503015" w:rsidRPr="00503015" w:rsidRDefault="00503015" w:rsidP="00503015">
            <w:pPr>
              <w:pStyle w:val="ac"/>
              <w:jc w:val="center"/>
              <w:rPr>
                <w:b/>
                <w:bCs/>
              </w:rPr>
            </w:pPr>
            <w:r w:rsidRPr="00503015">
              <w:rPr>
                <w:b/>
                <w:bCs/>
              </w:rPr>
              <w:t>Адрес ячейки</w:t>
            </w:r>
          </w:p>
        </w:tc>
        <w:tc>
          <w:tcPr>
            <w:tcW w:w="2272" w:type="dxa"/>
            <w:shd w:val="clear" w:color="auto" w:fill="D0CECE" w:themeFill="background2" w:themeFillShade="E6"/>
            <w:vAlign w:val="center"/>
          </w:tcPr>
          <w:p w14:paraId="5C8210E9" w14:textId="3D2F83D6" w:rsidR="00503015" w:rsidRPr="00503015" w:rsidRDefault="00503015" w:rsidP="00503015">
            <w:pPr>
              <w:pStyle w:val="ac"/>
              <w:jc w:val="center"/>
              <w:rPr>
                <w:b/>
                <w:bCs/>
              </w:rPr>
            </w:pPr>
            <w:r w:rsidRPr="00503015">
              <w:rPr>
                <w:b/>
                <w:bCs/>
              </w:rPr>
              <w:t>Содержимое ячейки</w:t>
            </w:r>
          </w:p>
        </w:tc>
        <w:tc>
          <w:tcPr>
            <w:tcW w:w="2253" w:type="dxa"/>
            <w:shd w:val="clear" w:color="auto" w:fill="D0CECE" w:themeFill="background2" w:themeFillShade="E6"/>
            <w:vAlign w:val="center"/>
          </w:tcPr>
          <w:p w14:paraId="04CFB229" w14:textId="193C717C" w:rsidR="00503015" w:rsidRPr="00503015" w:rsidRDefault="00503015" w:rsidP="00503015">
            <w:pPr>
              <w:pStyle w:val="ac"/>
              <w:jc w:val="center"/>
              <w:rPr>
                <w:b/>
                <w:bCs/>
              </w:rPr>
            </w:pPr>
            <w:r w:rsidRPr="00503015">
              <w:rPr>
                <w:b/>
                <w:bCs/>
              </w:rPr>
              <w:t>Мнемоника</w:t>
            </w:r>
          </w:p>
        </w:tc>
        <w:tc>
          <w:tcPr>
            <w:tcW w:w="2296" w:type="dxa"/>
            <w:shd w:val="clear" w:color="auto" w:fill="D0CECE" w:themeFill="background2" w:themeFillShade="E6"/>
            <w:vAlign w:val="center"/>
          </w:tcPr>
          <w:p w14:paraId="2EF27782" w14:textId="46B5A852" w:rsidR="00503015" w:rsidRPr="00503015" w:rsidRDefault="00503015" w:rsidP="00503015">
            <w:pPr>
              <w:pStyle w:val="ac"/>
              <w:jc w:val="center"/>
              <w:rPr>
                <w:b/>
                <w:bCs/>
              </w:rPr>
            </w:pPr>
            <w:r w:rsidRPr="00503015">
              <w:rPr>
                <w:b/>
                <w:bCs/>
              </w:rPr>
              <w:t>Описание</w:t>
            </w:r>
          </w:p>
        </w:tc>
      </w:tr>
      <w:tr w:rsidR="00503015" w14:paraId="04091D21" w14:textId="77777777" w:rsidTr="00E157C8">
        <w:tc>
          <w:tcPr>
            <w:tcW w:w="2195" w:type="dxa"/>
            <w:vAlign w:val="center"/>
          </w:tcPr>
          <w:p w14:paraId="667C1251" w14:textId="4A87074A" w:rsidR="00503015" w:rsidRPr="000D306E" w:rsidRDefault="00503015" w:rsidP="000D306E">
            <w:pPr>
              <w:pStyle w:val="ac"/>
              <w:jc w:val="center"/>
              <w:rPr>
                <w:sz w:val="22"/>
                <w:szCs w:val="22"/>
              </w:rPr>
            </w:pPr>
            <w:r w:rsidRPr="000D306E">
              <w:rPr>
                <w:sz w:val="22"/>
                <w:szCs w:val="22"/>
              </w:rPr>
              <w:t>217</w:t>
            </w:r>
          </w:p>
        </w:tc>
        <w:tc>
          <w:tcPr>
            <w:tcW w:w="2272" w:type="dxa"/>
            <w:vAlign w:val="center"/>
          </w:tcPr>
          <w:p w14:paraId="40D7920E" w14:textId="1678D606" w:rsidR="00503015" w:rsidRPr="000D306E" w:rsidRDefault="00503015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A214</w:t>
            </w:r>
          </w:p>
        </w:tc>
        <w:tc>
          <w:tcPr>
            <w:tcW w:w="2253" w:type="dxa"/>
            <w:vAlign w:val="center"/>
          </w:tcPr>
          <w:p w14:paraId="290AFAC1" w14:textId="5910BC63" w:rsidR="00503015" w:rsidRPr="000D306E" w:rsidRDefault="00503015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LD 214</w:t>
            </w:r>
          </w:p>
        </w:tc>
        <w:tc>
          <w:tcPr>
            <w:tcW w:w="2296" w:type="dxa"/>
            <w:vAlign w:val="center"/>
          </w:tcPr>
          <w:p w14:paraId="25428586" w14:textId="4A47BC0E" w:rsidR="00503015" w:rsidRPr="000D306E" w:rsidRDefault="000D306E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Загрузить в аккумулятор значение ячейки 214</w:t>
            </w:r>
          </w:p>
        </w:tc>
      </w:tr>
      <w:tr w:rsidR="00503015" w14:paraId="632A4CDB" w14:textId="77777777" w:rsidTr="00E157C8">
        <w:tc>
          <w:tcPr>
            <w:tcW w:w="2195" w:type="dxa"/>
            <w:vAlign w:val="center"/>
          </w:tcPr>
          <w:p w14:paraId="6CAF3E59" w14:textId="1BEED435" w:rsidR="00503015" w:rsidRPr="000D306E" w:rsidRDefault="00503015" w:rsidP="000D306E">
            <w:pPr>
              <w:pStyle w:val="ac"/>
              <w:jc w:val="center"/>
              <w:rPr>
                <w:sz w:val="22"/>
                <w:szCs w:val="22"/>
              </w:rPr>
            </w:pPr>
            <w:r w:rsidRPr="000D306E">
              <w:rPr>
                <w:sz w:val="22"/>
                <w:szCs w:val="22"/>
              </w:rPr>
              <w:t>218</w:t>
            </w:r>
          </w:p>
        </w:tc>
        <w:tc>
          <w:tcPr>
            <w:tcW w:w="2272" w:type="dxa"/>
            <w:vAlign w:val="center"/>
          </w:tcPr>
          <w:p w14:paraId="19F7C17D" w14:textId="3E8B932E" w:rsidR="00503015" w:rsidRPr="000D306E" w:rsidRDefault="00503015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6220</w:t>
            </w:r>
          </w:p>
        </w:tc>
        <w:tc>
          <w:tcPr>
            <w:tcW w:w="2253" w:type="dxa"/>
            <w:vAlign w:val="center"/>
          </w:tcPr>
          <w:p w14:paraId="50C69447" w14:textId="4B2DA1FB" w:rsidR="00503015" w:rsidRPr="000D306E" w:rsidRDefault="00503015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SUB 220</w:t>
            </w:r>
          </w:p>
        </w:tc>
        <w:tc>
          <w:tcPr>
            <w:tcW w:w="2296" w:type="dxa"/>
            <w:vAlign w:val="center"/>
          </w:tcPr>
          <w:p w14:paraId="6D3346A6" w14:textId="78E2CFA5" w:rsidR="00503015" w:rsidRPr="000D306E" w:rsidRDefault="000D306E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Вычесть из аккумулятора значение ячейки 220, записать результат в аккумулятор</w:t>
            </w:r>
          </w:p>
        </w:tc>
      </w:tr>
      <w:tr w:rsidR="00503015" w14:paraId="696132C8" w14:textId="77777777" w:rsidTr="00E157C8">
        <w:tc>
          <w:tcPr>
            <w:tcW w:w="2195" w:type="dxa"/>
            <w:vAlign w:val="center"/>
          </w:tcPr>
          <w:p w14:paraId="68D365D1" w14:textId="153B5D40" w:rsidR="00503015" w:rsidRPr="000D306E" w:rsidRDefault="000D306E" w:rsidP="000D306E">
            <w:pPr>
              <w:pStyle w:val="ac"/>
              <w:jc w:val="center"/>
              <w:rPr>
                <w:sz w:val="22"/>
                <w:szCs w:val="22"/>
              </w:rPr>
            </w:pPr>
            <w:r w:rsidRPr="000D306E">
              <w:rPr>
                <w:sz w:val="22"/>
                <w:szCs w:val="22"/>
              </w:rPr>
              <w:t>219</w:t>
            </w:r>
          </w:p>
        </w:tc>
        <w:tc>
          <w:tcPr>
            <w:tcW w:w="2272" w:type="dxa"/>
            <w:vAlign w:val="center"/>
          </w:tcPr>
          <w:p w14:paraId="10F5F139" w14:textId="1FAFF80B" w:rsidR="00503015" w:rsidRPr="000D306E" w:rsidRDefault="000D306E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3221</w:t>
            </w:r>
          </w:p>
        </w:tc>
        <w:tc>
          <w:tcPr>
            <w:tcW w:w="2253" w:type="dxa"/>
            <w:vAlign w:val="center"/>
          </w:tcPr>
          <w:p w14:paraId="4633D992" w14:textId="13007AB9" w:rsidR="00503015" w:rsidRPr="000D306E" w:rsidRDefault="000D306E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OR 221</w:t>
            </w:r>
          </w:p>
        </w:tc>
        <w:tc>
          <w:tcPr>
            <w:tcW w:w="2296" w:type="dxa"/>
            <w:vAlign w:val="center"/>
          </w:tcPr>
          <w:p w14:paraId="4E2E82EA" w14:textId="3D063F73" w:rsidR="00503015" w:rsidRPr="000D306E" w:rsidRDefault="000D306E" w:rsidP="000D306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B75D0C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Побитовая операция “ИЛИ” значения ячейки 221 и аккумулятора, запись результата в аккумулятор</w:t>
            </w:r>
          </w:p>
        </w:tc>
      </w:tr>
      <w:tr w:rsidR="00694DB1" w14:paraId="312DE7A5" w14:textId="77777777" w:rsidTr="00E157C8">
        <w:tc>
          <w:tcPr>
            <w:tcW w:w="2195" w:type="dxa"/>
            <w:vAlign w:val="center"/>
          </w:tcPr>
          <w:p w14:paraId="30DF3008" w14:textId="3DDCB4FC" w:rsidR="00694DB1" w:rsidRPr="00FA1F47" w:rsidRDefault="00694DB1" w:rsidP="00694DB1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0D306E">
              <w:rPr>
                <w:sz w:val="22"/>
                <w:szCs w:val="22"/>
              </w:rPr>
              <w:t>2</w:t>
            </w:r>
            <w:r w:rsidR="00FA1F47">
              <w:rPr>
                <w:sz w:val="22"/>
                <w:szCs w:val="22"/>
                <w:lang w:val="en-US"/>
              </w:rPr>
              <w:t>1A</w:t>
            </w:r>
          </w:p>
        </w:tc>
        <w:tc>
          <w:tcPr>
            <w:tcW w:w="2272" w:type="dxa"/>
            <w:vAlign w:val="center"/>
          </w:tcPr>
          <w:p w14:paraId="7D4260CB" w14:textId="5F22ABDE" w:rsidR="00694DB1" w:rsidRPr="00694DB1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ru-KZ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KZ"/>
              </w:rPr>
              <w:t>E215</w:t>
            </w:r>
          </w:p>
        </w:tc>
        <w:tc>
          <w:tcPr>
            <w:tcW w:w="2253" w:type="dxa"/>
            <w:vAlign w:val="center"/>
          </w:tcPr>
          <w:p w14:paraId="76884D4B" w14:textId="58E94E61" w:rsidR="00694DB1" w:rsidRPr="00694DB1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US" w:eastAsia="ru-KZ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en-US" w:eastAsia="ru-KZ"/>
              </w:rPr>
              <w:t>ST 215</w:t>
            </w:r>
          </w:p>
        </w:tc>
        <w:tc>
          <w:tcPr>
            <w:tcW w:w="2296" w:type="dxa"/>
            <w:vAlign w:val="center"/>
          </w:tcPr>
          <w:p w14:paraId="660A38B2" w14:textId="57F1D09C" w:rsidR="00694DB1" w:rsidRPr="00B75D0C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820E1">
              <w:rPr>
                <w:sz w:val="22"/>
                <w:szCs w:val="22"/>
              </w:rPr>
              <w:t>Сохранение значения аккумулятора в ячейку 21</w:t>
            </w:r>
            <w:r>
              <w:rPr>
                <w:sz w:val="22"/>
                <w:szCs w:val="22"/>
              </w:rPr>
              <w:t>5</w:t>
            </w:r>
          </w:p>
        </w:tc>
      </w:tr>
      <w:tr w:rsidR="00694DB1" w14:paraId="02250A80" w14:textId="77777777" w:rsidTr="00E157C8">
        <w:tc>
          <w:tcPr>
            <w:tcW w:w="2195" w:type="dxa"/>
            <w:vAlign w:val="center"/>
          </w:tcPr>
          <w:p w14:paraId="50E61273" w14:textId="62062027" w:rsidR="00694DB1" w:rsidRPr="00FA1F47" w:rsidRDefault="00694DB1" w:rsidP="00694DB1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0D306E">
              <w:rPr>
                <w:sz w:val="22"/>
                <w:szCs w:val="22"/>
              </w:rPr>
              <w:t>2</w:t>
            </w:r>
            <w:r w:rsidR="00FA1F47">
              <w:rPr>
                <w:sz w:val="22"/>
                <w:szCs w:val="22"/>
                <w:lang w:val="en-US"/>
              </w:rPr>
              <w:t>1B</w:t>
            </w:r>
          </w:p>
        </w:tc>
        <w:tc>
          <w:tcPr>
            <w:tcW w:w="2272" w:type="dxa"/>
            <w:vAlign w:val="center"/>
          </w:tcPr>
          <w:p w14:paraId="255E9FEB" w14:textId="3A027D08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0100</w:t>
            </w:r>
          </w:p>
        </w:tc>
        <w:tc>
          <w:tcPr>
            <w:tcW w:w="2253" w:type="dxa"/>
            <w:vAlign w:val="center"/>
          </w:tcPr>
          <w:p w14:paraId="3A29C18E" w14:textId="6CC910C7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HLT</w:t>
            </w:r>
          </w:p>
        </w:tc>
        <w:tc>
          <w:tcPr>
            <w:tcW w:w="2296" w:type="dxa"/>
            <w:vAlign w:val="center"/>
          </w:tcPr>
          <w:p w14:paraId="6EF32D7D" w14:textId="78DB78A3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 xml:space="preserve">Отключение </w:t>
            </w:r>
            <w:commentRangeStart w:id="10"/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ТГ</w:t>
            </w:r>
            <w:commentRangeEnd w:id="10"/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commentReference w:id="10"/>
            </w: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, переход в пультовый режим</w:t>
            </w:r>
          </w:p>
        </w:tc>
      </w:tr>
      <w:tr w:rsidR="00694DB1" w14:paraId="050D0A7F" w14:textId="77777777" w:rsidTr="00E157C8">
        <w:tc>
          <w:tcPr>
            <w:tcW w:w="2195" w:type="dxa"/>
            <w:vAlign w:val="center"/>
          </w:tcPr>
          <w:p w14:paraId="62108E2A" w14:textId="3827A9B1" w:rsidR="00694DB1" w:rsidRPr="000D306E" w:rsidRDefault="00694DB1" w:rsidP="00694DB1">
            <w:pPr>
              <w:pStyle w:val="ac"/>
              <w:jc w:val="center"/>
              <w:rPr>
                <w:sz w:val="22"/>
                <w:szCs w:val="22"/>
              </w:rPr>
            </w:pPr>
            <w:r w:rsidRPr="000D306E">
              <w:rPr>
                <w:sz w:val="22"/>
                <w:szCs w:val="22"/>
              </w:rPr>
              <w:t>214</w:t>
            </w:r>
          </w:p>
        </w:tc>
        <w:tc>
          <w:tcPr>
            <w:tcW w:w="2272" w:type="dxa"/>
            <w:vAlign w:val="center"/>
          </w:tcPr>
          <w:p w14:paraId="302ACDE8" w14:textId="12CB5CB7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A</w:t>
            </w:r>
          </w:p>
        </w:tc>
        <w:tc>
          <w:tcPr>
            <w:tcW w:w="2253" w:type="dxa"/>
            <w:vAlign w:val="center"/>
          </w:tcPr>
          <w:p w14:paraId="752A164B" w14:textId="3D4C8A3A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-</w:t>
            </w:r>
          </w:p>
        </w:tc>
        <w:tc>
          <w:tcPr>
            <w:tcW w:w="2296" w:type="dxa"/>
            <w:vAlign w:val="center"/>
          </w:tcPr>
          <w:p w14:paraId="6AA6335B" w14:textId="6832288C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Исходные данные</w:t>
            </w:r>
          </w:p>
        </w:tc>
      </w:tr>
      <w:tr w:rsidR="00694DB1" w14:paraId="08C078B4" w14:textId="77777777" w:rsidTr="00E157C8">
        <w:tc>
          <w:tcPr>
            <w:tcW w:w="2195" w:type="dxa"/>
            <w:vAlign w:val="center"/>
          </w:tcPr>
          <w:p w14:paraId="605854D8" w14:textId="40323F2C" w:rsidR="00694DB1" w:rsidRPr="000D306E" w:rsidRDefault="00694DB1" w:rsidP="00694DB1">
            <w:pPr>
              <w:pStyle w:val="ac"/>
              <w:jc w:val="center"/>
              <w:rPr>
                <w:sz w:val="22"/>
                <w:szCs w:val="22"/>
              </w:rPr>
            </w:pPr>
            <w:r w:rsidRPr="000D306E">
              <w:rPr>
                <w:sz w:val="22"/>
                <w:szCs w:val="22"/>
              </w:rPr>
              <w:t>220</w:t>
            </w:r>
          </w:p>
        </w:tc>
        <w:tc>
          <w:tcPr>
            <w:tcW w:w="2272" w:type="dxa"/>
            <w:vAlign w:val="center"/>
          </w:tcPr>
          <w:p w14:paraId="37BBD0D7" w14:textId="1EB094E0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B</w:t>
            </w:r>
          </w:p>
        </w:tc>
        <w:tc>
          <w:tcPr>
            <w:tcW w:w="2253" w:type="dxa"/>
            <w:vAlign w:val="center"/>
          </w:tcPr>
          <w:p w14:paraId="3B4790F0" w14:textId="3C5FA784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-</w:t>
            </w:r>
          </w:p>
        </w:tc>
        <w:tc>
          <w:tcPr>
            <w:tcW w:w="2296" w:type="dxa"/>
            <w:vAlign w:val="center"/>
          </w:tcPr>
          <w:p w14:paraId="43900FF1" w14:textId="52D59E99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Исходные данные</w:t>
            </w:r>
          </w:p>
        </w:tc>
      </w:tr>
      <w:tr w:rsidR="00694DB1" w14:paraId="4358EB12" w14:textId="77777777" w:rsidTr="00E157C8">
        <w:tc>
          <w:tcPr>
            <w:tcW w:w="2195" w:type="dxa"/>
            <w:vAlign w:val="center"/>
          </w:tcPr>
          <w:p w14:paraId="6C834FCF" w14:textId="373D81E0" w:rsidR="00694DB1" w:rsidRPr="00E157C8" w:rsidRDefault="00694DB1" w:rsidP="00694DB1">
            <w:pPr>
              <w:pStyle w:val="ac"/>
              <w:jc w:val="center"/>
              <w:rPr>
                <w:sz w:val="22"/>
                <w:szCs w:val="22"/>
                <w:lang w:val="en-US"/>
              </w:rPr>
            </w:pPr>
            <w:r w:rsidRPr="000D306E">
              <w:rPr>
                <w:sz w:val="22"/>
                <w:szCs w:val="22"/>
              </w:rPr>
              <w:t>2</w:t>
            </w:r>
            <w:r w:rsidR="00E157C8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272" w:type="dxa"/>
            <w:vAlign w:val="center"/>
          </w:tcPr>
          <w:p w14:paraId="0499AA3E" w14:textId="774C1848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C</w:t>
            </w:r>
          </w:p>
        </w:tc>
        <w:tc>
          <w:tcPr>
            <w:tcW w:w="2253" w:type="dxa"/>
            <w:vAlign w:val="center"/>
          </w:tcPr>
          <w:p w14:paraId="1624D1AF" w14:textId="3CAA41A1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-</w:t>
            </w:r>
          </w:p>
        </w:tc>
        <w:tc>
          <w:tcPr>
            <w:tcW w:w="2296" w:type="dxa"/>
            <w:vAlign w:val="center"/>
          </w:tcPr>
          <w:p w14:paraId="1D8CF327" w14:textId="06CB4EFB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Исходные данные</w:t>
            </w:r>
          </w:p>
        </w:tc>
      </w:tr>
      <w:tr w:rsidR="00694DB1" w14:paraId="04F1141E" w14:textId="77777777" w:rsidTr="00E157C8">
        <w:tc>
          <w:tcPr>
            <w:tcW w:w="2195" w:type="dxa"/>
            <w:vAlign w:val="center"/>
          </w:tcPr>
          <w:p w14:paraId="14B86B80" w14:textId="41BBCAA1" w:rsidR="00694DB1" w:rsidRPr="000D306E" w:rsidRDefault="00694DB1" w:rsidP="00694DB1">
            <w:pPr>
              <w:pStyle w:val="ac"/>
              <w:jc w:val="center"/>
              <w:rPr>
                <w:sz w:val="22"/>
                <w:szCs w:val="22"/>
              </w:rPr>
            </w:pPr>
            <w:r w:rsidRPr="000D306E">
              <w:rPr>
                <w:sz w:val="22"/>
                <w:szCs w:val="22"/>
              </w:rPr>
              <w:t>215</w:t>
            </w:r>
          </w:p>
        </w:tc>
        <w:tc>
          <w:tcPr>
            <w:tcW w:w="2272" w:type="dxa"/>
            <w:vAlign w:val="center"/>
          </w:tcPr>
          <w:p w14:paraId="0200BFB5" w14:textId="5F17CC4A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R</w:t>
            </w:r>
          </w:p>
        </w:tc>
        <w:tc>
          <w:tcPr>
            <w:tcW w:w="2253" w:type="dxa"/>
            <w:vAlign w:val="center"/>
          </w:tcPr>
          <w:p w14:paraId="71C72AB0" w14:textId="2F0521DA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-</w:t>
            </w:r>
          </w:p>
        </w:tc>
        <w:tc>
          <w:tcPr>
            <w:tcW w:w="2296" w:type="dxa"/>
            <w:vAlign w:val="center"/>
          </w:tcPr>
          <w:p w14:paraId="00BD9B07" w14:textId="734EEFD5" w:rsidR="00694DB1" w:rsidRPr="000D306E" w:rsidRDefault="00694DB1" w:rsidP="00694DB1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ru-KZ"/>
              </w:rPr>
            </w:pPr>
            <w:r w:rsidRPr="000D306E">
              <w:rPr>
                <w:rFonts w:eastAsia="Times New Roman"/>
                <w:color w:val="000000"/>
                <w:sz w:val="22"/>
                <w:szCs w:val="22"/>
                <w:lang w:eastAsia="ru-KZ"/>
              </w:rPr>
              <w:t>Результат</w:t>
            </w:r>
          </w:p>
        </w:tc>
      </w:tr>
    </w:tbl>
    <w:p w14:paraId="6FD251C7" w14:textId="77777777" w:rsidR="00E376EB" w:rsidRPr="00E376EB" w:rsidRDefault="00E376EB" w:rsidP="00E376EB">
      <w:pPr>
        <w:ind w:left="720"/>
      </w:pPr>
    </w:p>
    <w:p w14:paraId="0D87236D" w14:textId="77777777" w:rsidR="0097130C" w:rsidRDefault="008B5B43" w:rsidP="008B5B43">
      <w:pPr>
        <w:pStyle w:val="V1"/>
      </w:pPr>
      <w:bookmarkStart w:id="11" w:name="_Toc120617686"/>
      <w:r>
        <w:t>В</w:t>
      </w:r>
      <w:r w:rsidR="005B04F5">
        <w:t>ывод</w:t>
      </w:r>
      <w:bookmarkEnd w:id="11"/>
    </w:p>
    <w:p w14:paraId="1466CF97" w14:textId="5019940D" w:rsidR="008B5B43" w:rsidRPr="00853F20" w:rsidRDefault="006935A3" w:rsidP="008B5B43">
      <w:r>
        <w:t>В ходе данной лабораторной работы я познакомился с базовой ЭВМ и командами. Научился анализировать и исполнять базовые программы.</w:t>
      </w:r>
    </w:p>
    <w:sectPr w:rsidR="008B5B43" w:rsidRPr="00853F20" w:rsidSect="008F1FB3">
      <w:footerReference w:type="defaul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Пономарёв Михаил" w:date="2022-11-24T14:06:00Z" w:initials="ПМ">
    <w:p w14:paraId="4293DD3C" w14:textId="77777777" w:rsidR="00301CE8" w:rsidRDefault="00301CE8" w:rsidP="00982CEE">
      <w:pPr>
        <w:pStyle w:val="af8"/>
      </w:pPr>
      <w:r>
        <w:rPr>
          <w:rStyle w:val="af7"/>
        </w:rPr>
        <w:annotationRef/>
      </w:r>
      <w:r>
        <w:t>Тактовый генератор</w:t>
      </w:r>
    </w:p>
  </w:comment>
  <w:comment w:id="10" w:author="Пономарёв Михаил" w:date="2022-11-24T14:06:00Z" w:initials="ПМ">
    <w:p w14:paraId="16AFF409" w14:textId="77777777" w:rsidR="00694DB1" w:rsidRDefault="00694DB1" w:rsidP="000D306E">
      <w:pPr>
        <w:pStyle w:val="af8"/>
      </w:pPr>
      <w:r>
        <w:rPr>
          <w:rStyle w:val="af7"/>
        </w:rPr>
        <w:annotationRef/>
      </w:r>
      <w:r>
        <w:t>Тактовый генератор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93DD3C" w15:done="1"/>
  <w15:commentEx w15:paraId="16AFF4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9F8CF" w16cex:dateUtc="2022-11-24T11:06:00Z"/>
  <w16cex:commentExtensible w16cex:durableId="273063E9" w16cex:dateUtc="2022-11-24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93DD3C" w16cid:durableId="2729F8CF"/>
  <w16cid:commentId w16cid:paraId="16AFF409" w16cid:durableId="273063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6EF7" w14:textId="77777777" w:rsidR="0052552F" w:rsidRDefault="0052552F" w:rsidP="00535759">
      <w:r>
        <w:separator/>
      </w:r>
    </w:p>
  </w:endnote>
  <w:endnote w:type="continuationSeparator" w:id="0">
    <w:p w14:paraId="2A405EC6" w14:textId="77777777" w:rsidR="0052552F" w:rsidRDefault="0052552F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4EAAED2E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D18CB5" wp14:editId="770FF835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1FE38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9D18CB5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3AB1FE38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0E59EACF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317B" w14:textId="77777777" w:rsidR="0097761C" w:rsidRDefault="008F1FB3" w:rsidP="00F30134">
    <w:pPr>
      <w:pStyle w:val="a5"/>
      <w:jc w:val="center"/>
    </w:pPr>
    <w:r>
      <w:t>Санкт-Петербург</w:t>
    </w:r>
  </w:p>
  <w:p w14:paraId="63281D77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EE2C" w14:textId="77777777" w:rsidR="0052552F" w:rsidRDefault="0052552F" w:rsidP="00535759">
      <w:r>
        <w:separator/>
      </w:r>
    </w:p>
  </w:footnote>
  <w:footnote w:type="continuationSeparator" w:id="0">
    <w:p w14:paraId="0CB3A2D4" w14:textId="77777777" w:rsidR="0052552F" w:rsidRDefault="0052552F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CF7"/>
    <w:multiLevelType w:val="multilevel"/>
    <w:tmpl w:val="2F2641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1865C8"/>
    <w:multiLevelType w:val="hybridMultilevel"/>
    <w:tmpl w:val="EE8C29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E656DB"/>
    <w:multiLevelType w:val="hybridMultilevel"/>
    <w:tmpl w:val="2376BD60"/>
    <w:lvl w:ilvl="0" w:tplc="1702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53B0F"/>
    <w:multiLevelType w:val="hybridMultilevel"/>
    <w:tmpl w:val="4CF4BD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177CA"/>
    <w:multiLevelType w:val="multilevel"/>
    <w:tmpl w:val="8C60A4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E809EB"/>
    <w:multiLevelType w:val="hybridMultilevel"/>
    <w:tmpl w:val="E3BC2E68"/>
    <w:lvl w:ilvl="0" w:tplc="93F22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92AC4"/>
    <w:multiLevelType w:val="hybridMultilevel"/>
    <w:tmpl w:val="4CF4BD2E"/>
    <w:lvl w:ilvl="0" w:tplc="9E88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432110"/>
    <w:multiLevelType w:val="multilevel"/>
    <w:tmpl w:val="111A92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91849643">
    <w:abstractNumId w:val="6"/>
  </w:num>
  <w:num w:numId="2" w16cid:durableId="1162549007">
    <w:abstractNumId w:val="5"/>
  </w:num>
  <w:num w:numId="3" w16cid:durableId="948509030">
    <w:abstractNumId w:val="1"/>
  </w:num>
  <w:num w:numId="4" w16cid:durableId="1727680020">
    <w:abstractNumId w:val="3"/>
  </w:num>
  <w:num w:numId="5" w16cid:durableId="1328285212">
    <w:abstractNumId w:val="2"/>
  </w:num>
  <w:num w:numId="6" w16cid:durableId="1689680009">
    <w:abstractNumId w:val="4"/>
  </w:num>
  <w:num w:numId="7" w16cid:durableId="631063334">
    <w:abstractNumId w:val="7"/>
  </w:num>
  <w:num w:numId="8" w16cid:durableId="1799783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ономарёв Михаил">
    <w15:presenceInfo w15:providerId="None" w15:userId="Пономарёв Михаи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2C"/>
    <w:rsid w:val="00007457"/>
    <w:rsid w:val="00012832"/>
    <w:rsid w:val="000246A7"/>
    <w:rsid w:val="00040D39"/>
    <w:rsid w:val="00050636"/>
    <w:rsid w:val="00057A8B"/>
    <w:rsid w:val="00064E59"/>
    <w:rsid w:val="00070118"/>
    <w:rsid w:val="000820E1"/>
    <w:rsid w:val="00084218"/>
    <w:rsid w:val="0009456C"/>
    <w:rsid w:val="000A2003"/>
    <w:rsid w:val="000A36A3"/>
    <w:rsid w:val="000A6E4B"/>
    <w:rsid w:val="000D306E"/>
    <w:rsid w:val="000D36FE"/>
    <w:rsid w:val="000F047C"/>
    <w:rsid w:val="00105007"/>
    <w:rsid w:val="00133BE0"/>
    <w:rsid w:val="00134D76"/>
    <w:rsid w:val="001475EB"/>
    <w:rsid w:val="00165565"/>
    <w:rsid w:val="0018478F"/>
    <w:rsid w:val="001A7B20"/>
    <w:rsid w:val="001B7D1D"/>
    <w:rsid w:val="001C1742"/>
    <w:rsid w:val="001D0B40"/>
    <w:rsid w:val="001E22DD"/>
    <w:rsid w:val="0020248E"/>
    <w:rsid w:val="00210EA3"/>
    <w:rsid w:val="00245B02"/>
    <w:rsid w:val="00253DBF"/>
    <w:rsid w:val="00260948"/>
    <w:rsid w:val="00293AA6"/>
    <w:rsid w:val="002948ED"/>
    <w:rsid w:val="002B4D3B"/>
    <w:rsid w:val="002E1BD0"/>
    <w:rsid w:val="002E1F6F"/>
    <w:rsid w:val="002E6B39"/>
    <w:rsid w:val="002E6C82"/>
    <w:rsid w:val="002F740F"/>
    <w:rsid w:val="0030156F"/>
    <w:rsid w:val="00301CE8"/>
    <w:rsid w:val="0030743F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970DE"/>
    <w:rsid w:val="003C198E"/>
    <w:rsid w:val="003C1996"/>
    <w:rsid w:val="003C7A88"/>
    <w:rsid w:val="0042099A"/>
    <w:rsid w:val="00424010"/>
    <w:rsid w:val="004341BD"/>
    <w:rsid w:val="00435085"/>
    <w:rsid w:val="00443FAB"/>
    <w:rsid w:val="00446E05"/>
    <w:rsid w:val="004504D3"/>
    <w:rsid w:val="00452A7B"/>
    <w:rsid w:val="00466B3B"/>
    <w:rsid w:val="00467534"/>
    <w:rsid w:val="00496092"/>
    <w:rsid w:val="004B00AD"/>
    <w:rsid w:val="004B5B93"/>
    <w:rsid w:val="004D6104"/>
    <w:rsid w:val="004E2857"/>
    <w:rsid w:val="004E50BB"/>
    <w:rsid w:val="004F7348"/>
    <w:rsid w:val="00503015"/>
    <w:rsid w:val="00504FD7"/>
    <w:rsid w:val="0052552F"/>
    <w:rsid w:val="00535759"/>
    <w:rsid w:val="00535D5A"/>
    <w:rsid w:val="005421CD"/>
    <w:rsid w:val="00560354"/>
    <w:rsid w:val="0057073B"/>
    <w:rsid w:val="005768DA"/>
    <w:rsid w:val="00590838"/>
    <w:rsid w:val="00594478"/>
    <w:rsid w:val="00597707"/>
    <w:rsid w:val="005A2F38"/>
    <w:rsid w:val="005A4B16"/>
    <w:rsid w:val="005A72D4"/>
    <w:rsid w:val="005B04F5"/>
    <w:rsid w:val="005B0BF6"/>
    <w:rsid w:val="005B5787"/>
    <w:rsid w:val="005C4F8D"/>
    <w:rsid w:val="005E6450"/>
    <w:rsid w:val="005F52AB"/>
    <w:rsid w:val="00601D9C"/>
    <w:rsid w:val="00603E49"/>
    <w:rsid w:val="00610E80"/>
    <w:rsid w:val="0063187D"/>
    <w:rsid w:val="00643DB1"/>
    <w:rsid w:val="00646095"/>
    <w:rsid w:val="00651E4A"/>
    <w:rsid w:val="00661599"/>
    <w:rsid w:val="00663CDF"/>
    <w:rsid w:val="00673418"/>
    <w:rsid w:val="006935A3"/>
    <w:rsid w:val="00694DB1"/>
    <w:rsid w:val="006A01AD"/>
    <w:rsid w:val="006A095D"/>
    <w:rsid w:val="006A2DA6"/>
    <w:rsid w:val="006A5318"/>
    <w:rsid w:val="006A5C04"/>
    <w:rsid w:val="006A6A17"/>
    <w:rsid w:val="006A6B16"/>
    <w:rsid w:val="006B1D4A"/>
    <w:rsid w:val="006B6903"/>
    <w:rsid w:val="006C0316"/>
    <w:rsid w:val="006C4A14"/>
    <w:rsid w:val="006C6F46"/>
    <w:rsid w:val="006F50B3"/>
    <w:rsid w:val="00703EB8"/>
    <w:rsid w:val="00715AFC"/>
    <w:rsid w:val="00722530"/>
    <w:rsid w:val="00722956"/>
    <w:rsid w:val="00734412"/>
    <w:rsid w:val="00741920"/>
    <w:rsid w:val="00742873"/>
    <w:rsid w:val="00745A4D"/>
    <w:rsid w:val="00753722"/>
    <w:rsid w:val="00756B9E"/>
    <w:rsid w:val="00760FAD"/>
    <w:rsid w:val="00797404"/>
    <w:rsid w:val="007B4F6B"/>
    <w:rsid w:val="007E719C"/>
    <w:rsid w:val="008004F5"/>
    <w:rsid w:val="00815877"/>
    <w:rsid w:val="008221B4"/>
    <w:rsid w:val="00837573"/>
    <w:rsid w:val="00840557"/>
    <w:rsid w:val="00840A12"/>
    <w:rsid w:val="00844327"/>
    <w:rsid w:val="00853F20"/>
    <w:rsid w:val="008575E3"/>
    <w:rsid w:val="00873C20"/>
    <w:rsid w:val="0087500F"/>
    <w:rsid w:val="0087539A"/>
    <w:rsid w:val="008753CE"/>
    <w:rsid w:val="0087723E"/>
    <w:rsid w:val="00880FAA"/>
    <w:rsid w:val="00885E6A"/>
    <w:rsid w:val="00895255"/>
    <w:rsid w:val="00896BD4"/>
    <w:rsid w:val="008A0B73"/>
    <w:rsid w:val="008B5B43"/>
    <w:rsid w:val="008E1949"/>
    <w:rsid w:val="008E6FAD"/>
    <w:rsid w:val="008F1FB3"/>
    <w:rsid w:val="008F34F1"/>
    <w:rsid w:val="00904BC3"/>
    <w:rsid w:val="0090649D"/>
    <w:rsid w:val="00953B38"/>
    <w:rsid w:val="00954EB0"/>
    <w:rsid w:val="0097130C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576DE"/>
    <w:rsid w:val="00A64469"/>
    <w:rsid w:val="00A736FF"/>
    <w:rsid w:val="00A74D89"/>
    <w:rsid w:val="00A9780A"/>
    <w:rsid w:val="00AA6DA4"/>
    <w:rsid w:val="00AC66AF"/>
    <w:rsid w:val="00AD1770"/>
    <w:rsid w:val="00AD721E"/>
    <w:rsid w:val="00AE56A5"/>
    <w:rsid w:val="00AF502E"/>
    <w:rsid w:val="00B122C0"/>
    <w:rsid w:val="00B12F22"/>
    <w:rsid w:val="00B20EAD"/>
    <w:rsid w:val="00B22E9C"/>
    <w:rsid w:val="00B3256D"/>
    <w:rsid w:val="00B440F8"/>
    <w:rsid w:val="00B44A36"/>
    <w:rsid w:val="00B501A3"/>
    <w:rsid w:val="00B51BA7"/>
    <w:rsid w:val="00B55404"/>
    <w:rsid w:val="00B71B34"/>
    <w:rsid w:val="00B75D0C"/>
    <w:rsid w:val="00B80E58"/>
    <w:rsid w:val="00B9330A"/>
    <w:rsid w:val="00BB0574"/>
    <w:rsid w:val="00BB22A1"/>
    <w:rsid w:val="00BB74CE"/>
    <w:rsid w:val="00BE45B9"/>
    <w:rsid w:val="00BF7976"/>
    <w:rsid w:val="00C006B2"/>
    <w:rsid w:val="00C0412B"/>
    <w:rsid w:val="00C32B56"/>
    <w:rsid w:val="00C32EE4"/>
    <w:rsid w:val="00C35EBF"/>
    <w:rsid w:val="00C37162"/>
    <w:rsid w:val="00C4327D"/>
    <w:rsid w:val="00C456BB"/>
    <w:rsid w:val="00C51DC3"/>
    <w:rsid w:val="00C70D0F"/>
    <w:rsid w:val="00C75049"/>
    <w:rsid w:val="00C86C9A"/>
    <w:rsid w:val="00C95CA0"/>
    <w:rsid w:val="00CA6A32"/>
    <w:rsid w:val="00CD7912"/>
    <w:rsid w:val="00CE1DEB"/>
    <w:rsid w:val="00CE4EF7"/>
    <w:rsid w:val="00CE76F7"/>
    <w:rsid w:val="00CE79DD"/>
    <w:rsid w:val="00CF3BFB"/>
    <w:rsid w:val="00CF5596"/>
    <w:rsid w:val="00CF6B22"/>
    <w:rsid w:val="00D04002"/>
    <w:rsid w:val="00D13C42"/>
    <w:rsid w:val="00D31105"/>
    <w:rsid w:val="00D4320D"/>
    <w:rsid w:val="00D57F15"/>
    <w:rsid w:val="00D7036F"/>
    <w:rsid w:val="00D76D45"/>
    <w:rsid w:val="00D8290C"/>
    <w:rsid w:val="00D84717"/>
    <w:rsid w:val="00D8652C"/>
    <w:rsid w:val="00D86D6C"/>
    <w:rsid w:val="00D92274"/>
    <w:rsid w:val="00D9268A"/>
    <w:rsid w:val="00D961B1"/>
    <w:rsid w:val="00DB5C00"/>
    <w:rsid w:val="00DE3349"/>
    <w:rsid w:val="00E07C7A"/>
    <w:rsid w:val="00E157C8"/>
    <w:rsid w:val="00E16D9A"/>
    <w:rsid w:val="00E26A4E"/>
    <w:rsid w:val="00E31BB4"/>
    <w:rsid w:val="00E376EB"/>
    <w:rsid w:val="00E51309"/>
    <w:rsid w:val="00E71576"/>
    <w:rsid w:val="00E90026"/>
    <w:rsid w:val="00E91EFE"/>
    <w:rsid w:val="00EA40A9"/>
    <w:rsid w:val="00EB6949"/>
    <w:rsid w:val="00EC1A32"/>
    <w:rsid w:val="00EC338D"/>
    <w:rsid w:val="00EC5915"/>
    <w:rsid w:val="00ED0226"/>
    <w:rsid w:val="00ED2196"/>
    <w:rsid w:val="00EE424F"/>
    <w:rsid w:val="00EF382C"/>
    <w:rsid w:val="00F215C7"/>
    <w:rsid w:val="00F21F0F"/>
    <w:rsid w:val="00F30134"/>
    <w:rsid w:val="00F364CC"/>
    <w:rsid w:val="00F409BA"/>
    <w:rsid w:val="00F44AC6"/>
    <w:rsid w:val="00F47BB0"/>
    <w:rsid w:val="00F5379D"/>
    <w:rsid w:val="00F547D9"/>
    <w:rsid w:val="00F5480F"/>
    <w:rsid w:val="00F86990"/>
    <w:rsid w:val="00FA1F47"/>
    <w:rsid w:val="00FB1EED"/>
    <w:rsid w:val="00FB6998"/>
    <w:rsid w:val="00FB6A8B"/>
    <w:rsid w:val="00FD21E9"/>
    <w:rsid w:val="00FE3D77"/>
    <w:rsid w:val="00FE4841"/>
    <w:rsid w:val="00FF2F08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A3912"/>
  <w15:chartTrackingRefBased/>
  <w15:docId w15:val="{88C92C37-FE16-435C-864A-4F38D95B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paragraph" w:styleId="af5">
    <w:name w:val="List Paragraph"/>
    <w:basedOn w:val="a"/>
    <w:uiPriority w:val="34"/>
    <w:qFormat/>
    <w:rsid w:val="00C35EBF"/>
    <w:pPr>
      <w:ind w:left="720"/>
      <w:contextualSpacing/>
    </w:pPr>
  </w:style>
  <w:style w:type="table" w:styleId="af6">
    <w:name w:val="Table Grid"/>
    <w:basedOn w:val="a1"/>
    <w:uiPriority w:val="39"/>
    <w:rsid w:val="008A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301CE8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301CE8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301CE8"/>
    <w:rPr>
      <w:rFonts w:cstheme="minorHAnsi"/>
      <w:sz w:val="20"/>
      <w:szCs w:val="20"/>
      <w:lang w:val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01CE8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01CE8"/>
    <w:rPr>
      <w:rFonts w:cstheme="minorHAnsi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1915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72</cp:revision>
  <dcterms:created xsi:type="dcterms:W3CDTF">2022-11-22T12:53:00Z</dcterms:created>
  <dcterms:modified xsi:type="dcterms:W3CDTF">2022-11-29T10:13:00Z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