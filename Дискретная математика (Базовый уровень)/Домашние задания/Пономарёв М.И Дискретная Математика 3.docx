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CE0B" w14:textId="77777777" w:rsidR="00C871AB" w:rsidRPr="0030156F" w:rsidRDefault="00C871AB" w:rsidP="00C871AB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5D2358FB" w14:textId="77777777" w:rsidR="00C871AB" w:rsidRPr="0030156F" w:rsidRDefault="00C871AB" w:rsidP="00C871AB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197EFC" w14:textId="77777777" w:rsidR="00C871AB" w:rsidRDefault="00C871AB" w:rsidP="00C871AB"/>
    <w:p w14:paraId="5D294F4E" w14:textId="77777777" w:rsidR="00C871AB" w:rsidRPr="00880FAA" w:rsidRDefault="00C871AB" w:rsidP="00C871AB"/>
    <w:p w14:paraId="14D4414D" w14:textId="77777777" w:rsidR="00C871AB" w:rsidRDefault="00C871AB" w:rsidP="00C871AB"/>
    <w:p w14:paraId="2DD9D1E8" w14:textId="2FF01179" w:rsidR="00C871AB" w:rsidRPr="00A735D9" w:rsidRDefault="00C871AB" w:rsidP="00C871AB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Домашняя работа №</w:t>
      </w:r>
      <w:r w:rsidRPr="00A735D9">
        <w:rPr>
          <w:sz w:val="28"/>
          <w:szCs w:val="28"/>
        </w:rPr>
        <w:t>3</w:t>
      </w:r>
    </w:p>
    <w:p w14:paraId="18568E32" w14:textId="77777777" w:rsidR="00C871AB" w:rsidRPr="0030156F" w:rsidRDefault="00C871AB" w:rsidP="00C871AB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4B99D0A1" w14:textId="77777777" w:rsidR="00C871AB" w:rsidRPr="0030156F" w:rsidRDefault="00C871AB" w:rsidP="00C871AB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>
        <w:rPr>
          <w:sz w:val="28"/>
          <w:szCs w:val="28"/>
        </w:rPr>
        <w:t>Дискретная математика</w:t>
      </w:r>
      <w:r w:rsidRPr="0030156F">
        <w:rPr>
          <w:sz w:val="28"/>
          <w:szCs w:val="28"/>
        </w:rPr>
        <w:t>”</w:t>
      </w:r>
    </w:p>
    <w:p w14:paraId="66E5A0BB" w14:textId="77777777" w:rsidR="00C871AB" w:rsidRPr="00535937" w:rsidRDefault="00C871AB" w:rsidP="00C871AB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Pr="00612928">
        <w:rPr>
          <w:sz w:val="28"/>
          <w:szCs w:val="28"/>
        </w:rPr>
        <w:t>1</w:t>
      </w:r>
      <w:r w:rsidRPr="00535937">
        <w:rPr>
          <w:sz w:val="28"/>
          <w:szCs w:val="28"/>
        </w:rPr>
        <w:t>5</w:t>
      </w:r>
    </w:p>
    <w:p w14:paraId="12540386" w14:textId="77777777" w:rsidR="00C871AB" w:rsidRDefault="00C871AB" w:rsidP="00C871AB"/>
    <w:p w14:paraId="3C17DA23" w14:textId="77777777" w:rsidR="00C871AB" w:rsidRDefault="00C871AB" w:rsidP="00C871AB"/>
    <w:p w14:paraId="7A183BDD" w14:textId="77777777" w:rsidR="00C871AB" w:rsidRPr="005B0BF6" w:rsidRDefault="00C871AB" w:rsidP="00C871AB"/>
    <w:p w14:paraId="0EBD949C" w14:textId="77777777" w:rsidR="00C871AB" w:rsidRPr="002E1BD0" w:rsidRDefault="00C871AB" w:rsidP="00C871AB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9FAD9F3" w14:textId="77777777" w:rsidR="00C871AB" w:rsidRPr="00314539" w:rsidRDefault="00C871AB" w:rsidP="00C871AB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4787F85F" w14:textId="77777777" w:rsidR="00C871AB" w:rsidRPr="005B0BF6" w:rsidRDefault="00C871AB" w:rsidP="00C871AB">
      <w:pPr>
        <w:jc w:val="right"/>
      </w:pPr>
      <w:r w:rsidRPr="005B0BF6">
        <w:t xml:space="preserve">Пономарёв </w:t>
      </w:r>
      <w:r>
        <w:t>М. И.</w:t>
      </w:r>
    </w:p>
    <w:p w14:paraId="46503E16" w14:textId="77777777" w:rsidR="00C871AB" w:rsidRPr="002E1BD0" w:rsidRDefault="00C871AB" w:rsidP="00C871AB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F6AA936" w14:textId="77777777" w:rsidR="00C871AB" w:rsidRPr="003E290E" w:rsidRDefault="00C871AB" w:rsidP="00C871AB">
      <w:pPr>
        <w:jc w:val="right"/>
      </w:pPr>
      <w:r>
        <w:t>Поляков В. И.</w:t>
      </w:r>
    </w:p>
    <w:p w14:paraId="09EA4095" w14:textId="77777777" w:rsidR="00C871AB" w:rsidRDefault="00C871AB" w:rsidP="00C871AB">
      <w:r>
        <w:rPr>
          <w:noProof/>
        </w:rPr>
        <w:drawing>
          <wp:anchor distT="0" distB="0" distL="114300" distR="114300" simplePos="0" relativeHeight="251659264" behindDoc="1" locked="0" layoutInCell="1" allowOverlap="1" wp14:anchorId="1E27122C" wp14:editId="5BF0F35B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3"/>
        <w:gridCol w:w="2906"/>
        <w:gridCol w:w="3484"/>
      </w:tblGrid>
      <w:tr w:rsidR="00C871AB" w:rsidRPr="00A11D49" w14:paraId="731B2F57" w14:textId="77777777" w:rsidTr="00855AA6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ABC3DF0" w14:textId="77777777" w:rsidR="00C871AB" w:rsidRDefault="00C871AB" w:rsidP="00855A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2906" w:type="dxa"/>
            <w:shd w:val="clear" w:color="auto" w:fill="auto"/>
            <w:vAlign w:val="center"/>
          </w:tcPr>
          <w:p w14:paraId="22A107AA" w14:textId="77777777" w:rsidR="00C871AB" w:rsidRPr="00A11D49" w:rsidRDefault="00C871AB" w:rsidP="00855AA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A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6AFD8C1" w14:textId="77777777" w:rsidR="00C871AB" w:rsidRPr="00A11D49" w:rsidRDefault="00C871AB" w:rsidP="00855AA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66C6">
              <w:rPr>
                <w:rFonts w:ascii="Times New Roman" w:hAnsi="Times New Roman" w:cs="Times New Roman"/>
                <w:i/>
                <w:lang w:val="en-US"/>
              </w:rPr>
              <w:t>B</w:t>
            </w:r>
          </w:p>
        </w:tc>
      </w:tr>
      <w:tr w:rsidR="008036EF" w:rsidRPr="00A11D49" w14:paraId="09C44BB6" w14:textId="77777777" w:rsidTr="00855AA6">
        <w:trPr>
          <w:jc w:val="center"/>
        </w:trPr>
        <w:tc>
          <w:tcPr>
            <w:tcW w:w="2983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4F40487" w14:textId="4181C603" w:rsidR="008036EF" w:rsidRPr="00A11D49" w:rsidRDefault="008036EF" w:rsidP="008036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Toc119016435"/>
            <w:r>
              <w:rPr>
                <w:rFonts w:ascii="Times New Roman" w:hAnsi="Times New Roman" w:cs="Times New Roman"/>
                <w:b/>
              </w:rPr>
              <w:t>15.</w:t>
            </w:r>
          </w:p>
        </w:tc>
        <w:tc>
          <w:tcPr>
            <w:tcW w:w="2906" w:type="dxa"/>
            <w:shd w:val="clear" w:color="auto" w:fill="auto"/>
            <w:vAlign w:val="bottom"/>
          </w:tcPr>
          <w:p w14:paraId="505EACD9" w14:textId="67CB34A0" w:rsidR="008036EF" w:rsidRPr="003911E5" w:rsidRDefault="003911E5" w:rsidP="008036E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484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5B19D9C5" w14:textId="207D68FC" w:rsidR="008036EF" w:rsidRPr="003911E5" w:rsidRDefault="003911E5" w:rsidP="008036E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</w:tr>
    </w:tbl>
    <w:p w14:paraId="4A99433C" w14:textId="77777777" w:rsidR="00C871AB" w:rsidRDefault="00C871AB" w:rsidP="00C871AB"/>
    <w:bookmarkEnd w:id="0"/>
    <w:p w14:paraId="536C85CC" w14:textId="5A055AEF" w:rsidR="00070B26" w:rsidRPr="00301DB4" w:rsidRDefault="00070B26" w:rsidP="00070B26">
      <w:pPr>
        <w:numPr>
          <w:ilvl w:val="0"/>
          <w:numId w:val="2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3911E5">
        <w:rPr>
          <w:rFonts w:ascii="Times New Roman" w:hAnsi="Times New Roman" w:cs="Times New Roman"/>
          <w:sz w:val="28"/>
          <w:szCs w:val="28"/>
        </w:rPr>
        <w:t>54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3911E5">
        <w:rPr>
          <w:rFonts w:ascii="Times New Roman" w:hAnsi="Times New Roman" w:cs="Times New Roman"/>
          <w:sz w:val="28"/>
          <w:szCs w:val="28"/>
        </w:rPr>
        <w:t>66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f5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9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313"/>
        <w:gridCol w:w="222"/>
        <w:gridCol w:w="1563"/>
      </w:tblGrid>
      <w:tr w:rsidR="00070B26" w:rsidRPr="00301DB4" w14:paraId="7120B3DF" w14:textId="77777777" w:rsidTr="002E51F7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0555C5B8" w14:textId="77777777" w:rsidR="00070B26" w:rsidRPr="00301DB4" w:rsidRDefault="00070B26" w:rsidP="00855AA6">
            <w:pPr>
              <w:rPr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lang w:val="en-US"/>
              </w:rPr>
              <w:t>.</w:t>
            </w:r>
          </w:p>
        </w:tc>
        <w:tc>
          <w:tcPr>
            <w:tcW w:w="3320" w:type="dxa"/>
            <w:gridSpan w:val="4"/>
            <w:vAlign w:val="center"/>
          </w:tcPr>
          <w:p w14:paraId="468ED8D1" w14:textId="77777777" w:rsidR="00070B26" w:rsidRPr="00301DB4" w:rsidRDefault="00070B26" w:rsidP="00855AA6">
            <w:pPr>
              <w:jc w:val="center"/>
            </w:pPr>
            <w:r w:rsidRPr="00301DB4">
              <w:t>Интерпретации</w:t>
            </w:r>
          </w:p>
        </w:tc>
      </w:tr>
      <w:tr w:rsidR="00070B26" w:rsidRPr="00301DB4" w14:paraId="0D412FC8" w14:textId="77777777" w:rsidTr="002E51F7">
        <w:trPr>
          <w:trHeight w:val="279"/>
          <w:jc w:val="center"/>
        </w:trPr>
        <w:tc>
          <w:tcPr>
            <w:tcW w:w="0" w:type="auto"/>
            <w:vAlign w:val="center"/>
          </w:tcPr>
          <w:p w14:paraId="0EA16C13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1BBC455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B67C9E4" w14:textId="1A6D4E0D" w:rsidR="00070B26" w:rsidRPr="00301DB4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96C8628" wp14:editId="208C4231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55245</wp:posOffset>
                      </wp:positionV>
                      <wp:extent cx="201930" cy="112395"/>
                      <wp:effectExtent l="0" t="0" r="26670" b="20955"/>
                      <wp:wrapNone/>
                      <wp:docPr id="555" name="Полилиния: фигура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CD32F" id="Полилиния: фигура 555" o:spid="_x0000_s1026" style="position:absolute;margin-left:-29.25pt;margin-top:4.35pt;width:15.9pt;height: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HlzdLHfAAAACAEAAA8AAABkcnMvZG93&#10;bnJldi54bWxMj8FOwzAQRO9I/IO1SNxSh0BDCHEqQO2NQ0mrhqMbL0nAXkex04a/x5zgNqsZzbwt&#10;VrPR7ISj6y0JuFnEwJAaq3pqBex3mygD5rwkJbUlFPCNDlbl5UUhc2XP9IanyrcslJDLpYDO+yHn&#10;3DUdGukWdkAK3ocdjfThHFuuRnkO5UbzJI5TbmRPYaGTA7502HxVkxGg6/TwOq3Xm/dqWzf17cOu&#10;f6ZPIa6v5qdHYB5n/xeGX/yADmVgOtqJlGNaQLTMliEqILsHFvwoSYM4CkjSO+Blwf8/UP4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eXN0sd8AAAAI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B927F0" w14:textId="4125A1D8" w:rsidR="00070B26" w:rsidRPr="00301DB4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1363833A" wp14:editId="612BA296">
                      <wp:simplePos x="0" y="0"/>
                      <wp:positionH relativeFrom="column">
                        <wp:posOffset>-358775</wp:posOffset>
                      </wp:positionH>
                      <wp:positionV relativeFrom="paragraph">
                        <wp:posOffset>102870</wp:posOffset>
                      </wp:positionV>
                      <wp:extent cx="194945" cy="105410"/>
                      <wp:effectExtent l="0" t="0" r="14605" b="27940"/>
                      <wp:wrapNone/>
                      <wp:docPr id="554" name="Полилиния: фигура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210C" id="Полилиния: фигура 554" o:spid="_x0000_s1026" style="position:absolute;margin-left:-28.25pt;margin-top:8.1pt;width:15.35pt;height: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3E029E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6F75ED5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AFDFFE6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D4EF152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188CBDAB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A550BA8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313" w:type="dxa"/>
            <w:vAlign w:val="center"/>
          </w:tcPr>
          <w:p w14:paraId="5BAD1142" w14:textId="77777777" w:rsidR="00070B26" w:rsidRPr="00301DB4" w:rsidRDefault="00070B26" w:rsidP="00855AA6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14:paraId="197BFA07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563" w:type="dxa"/>
            <w:vAlign w:val="center"/>
          </w:tcPr>
          <w:p w14:paraId="4433AB58" w14:textId="77777777" w:rsidR="00070B26" w:rsidRPr="00301DB4" w:rsidRDefault="00070B26" w:rsidP="00855AA6">
            <w:pPr>
              <w:jc w:val="center"/>
            </w:pPr>
            <w:r w:rsidRPr="00301DB4">
              <w:t>Беззнаковая</w:t>
            </w:r>
          </w:p>
        </w:tc>
      </w:tr>
      <w:tr w:rsidR="002E51F7" w:rsidRPr="00301DB4" w14:paraId="2CE2E49F" w14:textId="77777777" w:rsidTr="002E51F7">
        <w:trPr>
          <w:trHeight w:val="294"/>
          <w:jc w:val="center"/>
        </w:trPr>
        <w:tc>
          <w:tcPr>
            <w:tcW w:w="0" w:type="auto"/>
            <w:vAlign w:val="center"/>
          </w:tcPr>
          <w:p w14:paraId="18D2B2D9" w14:textId="0BEEA833" w:rsidR="002E51F7" w:rsidRPr="00301DB4" w:rsidRDefault="002E51F7" w:rsidP="002E51F7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6BAE019D" wp14:editId="611208F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1D14D" id="Прямая соединительная линия 55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23E23B" w14:textId="09A867B0" w:rsidR="002E51F7" w:rsidRPr="00301DB4" w:rsidRDefault="002E51F7" w:rsidP="002E51F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9AAE281" w14:textId="088F6CBC" w:rsidR="002E51F7" w:rsidRPr="00301DB4" w:rsidRDefault="002E51F7" w:rsidP="002E51F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C02602" w14:textId="386718C2" w:rsidR="002E51F7" w:rsidRPr="00301DB4" w:rsidRDefault="002E51F7" w:rsidP="002E51F7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7F0EF1" w14:textId="00840EE0" w:rsidR="002E51F7" w:rsidRPr="00301DB4" w:rsidRDefault="002E51F7" w:rsidP="002E51F7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6D02E6" w14:textId="3166CB61" w:rsidR="002E51F7" w:rsidRPr="00301DB4" w:rsidRDefault="002E51F7" w:rsidP="002E51F7">
            <w:pPr>
              <w:jc w:val="center"/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5F15191B" w14:textId="23C2938C" w:rsidR="002E51F7" w:rsidRPr="00301DB4" w:rsidRDefault="002E51F7" w:rsidP="002E51F7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4770FBB2" w14:textId="61982652" w:rsidR="002E51F7" w:rsidRPr="00301DB4" w:rsidRDefault="002E51F7" w:rsidP="002E51F7">
            <w:pPr>
              <w:jc w:val="center"/>
              <w:rPr>
                <w:lang w:val="en-US"/>
              </w:rPr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5474C22A" w14:textId="7FA2E0A3" w:rsidR="002E51F7" w:rsidRPr="00301DB4" w:rsidRDefault="002E51F7" w:rsidP="002E51F7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49B1AE" w14:textId="77777777" w:rsidR="002E51F7" w:rsidRPr="00301DB4" w:rsidRDefault="002E51F7" w:rsidP="002E51F7">
            <w:pPr>
              <w:jc w:val="center"/>
            </w:pPr>
          </w:p>
        </w:tc>
        <w:tc>
          <w:tcPr>
            <w:tcW w:w="1313" w:type="dxa"/>
            <w:vAlign w:val="center"/>
          </w:tcPr>
          <w:p w14:paraId="0C3233AF" w14:textId="4D816825" w:rsidR="002E51F7" w:rsidRPr="00AC3DEE" w:rsidRDefault="002E51F7" w:rsidP="002E51F7">
            <w:pPr>
              <w:jc w:val="center"/>
            </w:pPr>
            <w:r>
              <w:t>54</w:t>
            </w:r>
          </w:p>
        </w:tc>
        <w:tc>
          <w:tcPr>
            <w:tcW w:w="0" w:type="auto"/>
            <w:vAlign w:val="center"/>
          </w:tcPr>
          <w:p w14:paraId="7CF58162" w14:textId="0ABFC63B" w:rsidR="002E51F7" w:rsidRPr="00301DB4" w:rsidRDefault="002E51F7" w:rsidP="002E51F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0D80D10F" wp14:editId="16530A5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FEDB5" id="Прямая соединительная линия 5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3" w:type="dxa"/>
            <w:vAlign w:val="center"/>
          </w:tcPr>
          <w:p w14:paraId="7171915F" w14:textId="7BA80045" w:rsidR="002E51F7" w:rsidRPr="00AC3DEE" w:rsidRDefault="008F2371" w:rsidP="002E51F7">
            <w:pPr>
              <w:jc w:val="center"/>
            </w:pPr>
            <w:r>
              <w:t>54</w:t>
            </w:r>
          </w:p>
        </w:tc>
      </w:tr>
      <w:tr w:rsidR="008F2371" w:rsidRPr="00301DB4" w14:paraId="58A87F37" w14:textId="77777777" w:rsidTr="002E51F7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696C06" w14:textId="77777777" w:rsidR="008F2371" w:rsidRPr="00301DB4" w:rsidRDefault="008F2371" w:rsidP="008F2371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61E7DD" w14:textId="0DFE90DC" w:rsidR="008F2371" w:rsidRPr="00301DB4" w:rsidRDefault="008F2371" w:rsidP="008F237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08E047" w14:textId="1DB4BBB5" w:rsidR="008F2371" w:rsidRPr="00301DB4" w:rsidRDefault="008F2371" w:rsidP="008F237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90D937" w14:textId="27622848" w:rsidR="008F2371" w:rsidRPr="00301DB4" w:rsidRDefault="008F2371" w:rsidP="008F237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E9C928" w14:textId="2C7896A5" w:rsidR="008F2371" w:rsidRPr="00301DB4" w:rsidRDefault="008F2371" w:rsidP="008F237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D6C385" w14:textId="630FA55E" w:rsidR="008F2371" w:rsidRPr="00301DB4" w:rsidRDefault="008F2371" w:rsidP="008F237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17A3CD" w14:textId="63E24C52" w:rsidR="008F2371" w:rsidRPr="00301DB4" w:rsidRDefault="008F2371" w:rsidP="008F237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F3CB2F" w14:textId="630E4077" w:rsidR="008F2371" w:rsidRPr="00301DB4" w:rsidRDefault="008F2371" w:rsidP="008F237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C6B080" w14:textId="133FA1EF" w:rsidR="008F2371" w:rsidRPr="00301DB4" w:rsidRDefault="008F2371" w:rsidP="008F237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6E03F3" w14:textId="615D76E1" w:rsidR="008F2371" w:rsidRPr="00301DB4" w:rsidRDefault="008F2371" w:rsidP="008F237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 wp14:anchorId="21E0EB04" wp14:editId="05F69FC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2AF92" id="Прямая соединительная линия 55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0C9A7F63" w14:textId="5E2F8EF9" w:rsidR="008F2371" w:rsidRPr="008F2371" w:rsidRDefault="008F2371" w:rsidP="008F2371">
            <w:pPr>
              <w:jc w:val="center"/>
            </w:pPr>
            <w:r>
              <w:t>66</w:t>
            </w:r>
          </w:p>
        </w:tc>
        <w:tc>
          <w:tcPr>
            <w:tcW w:w="0" w:type="auto"/>
            <w:vAlign w:val="center"/>
          </w:tcPr>
          <w:p w14:paraId="1E15A10E" w14:textId="77777777" w:rsidR="008F2371" w:rsidRPr="00301DB4" w:rsidRDefault="008F2371" w:rsidP="008F2371">
            <w:pPr>
              <w:jc w:val="center"/>
            </w:pPr>
          </w:p>
        </w:tc>
        <w:tc>
          <w:tcPr>
            <w:tcW w:w="1563" w:type="dxa"/>
            <w:tcBorders>
              <w:bottom w:val="single" w:sz="12" w:space="0" w:color="auto"/>
            </w:tcBorders>
            <w:vAlign w:val="center"/>
          </w:tcPr>
          <w:p w14:paraId="3ED05061" w14:textId="37C798D7" w:rsidR="008F2371" w:rsidRPr="008F2371" w:rsidRDefault="008F2371" w:rsidP="008F2371">
            <w:pPr>
              <w:jc w:val="center"/>
            </w:pPr>
            <w:r>
              <w:t>66</w:t>
            </w:r>
          </w:p>
        </w:tc>
      </w:tr>
      <w:tr w:rsidR="00B63128" w:rsidRPr="00301DB4" w14:paraId="0C3FAD6B" w14:textId="77777777" w:rsidTr="002E51F7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67FEAD" w14:textId="2355FDCC" w:rsidR="00B63128" w:rsidRPr="00301DB4" w:rsidRDefault="00B63128" w:rsidP="00B63128">
            <w:pPr>
              <w:jc w:val="center"/>
              <w:rPr>
                <w:i/>
                <w:lang w:val="en-US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A1EA98" w14:textId="16C3E694" w:rsidR="00B63128" w:rsidRPr="00301DB4" w:rsidRDefault="009A6C6E" w:rsidP="00B6312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6B1A874" w14:textId="421848EA" w:rsidR="00B63128" w:rsidRPr="00301DB4" w:rsidRDefault="009A6C6E" w:rsidP="00B6312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983ECF" w14:textId="23A95393" w:rsidR="00B63128" w:rsidRPr="00301DB4" w:rsidRDefault="009A6C6E" w:rsidP="00B6312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AE6EC7" w14:textId="2B3747D5" w:rsidR="00B63128" w:rsidRPr="00301DB4" w:rsidRDefault="004950E5" w:rsidP="00B6312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DCB17E" w14:textId="0F0B761E" w:rsidR="00B63128" w:rsidRPr="00301DB4" w:rsidRDefault="009A6C6E" w:rsidP="00B6312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920982" w14:textId="507EE68B" w:rsidR="00B63128" w:rsidRPr="00301DB4" w:rsidRDefault="009A6C6E" w:rsidP="00B6312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83BF27" w14:textId="73FC3C84" w:rsidR="00B63128" w:rsidRPr="00301DB4" w:rsidRDefault="009A6C6E" w:rsidP="00B6312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492FFC" w14:textId="07F948F0" w:rsidR="00B63128" w:rsidRPr="00301DB4" w:rsidRDefault="00B63128" w:rsidP="00B63128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14:paraId="32C290EB" w14:textId="77777777" w:rsidR="00B63128" w:rsidRPr="00301DB4" w:rsidRDefault="00B63128" w:rsidP="00B63128">
            <w:pPr>
              <w:jc w:val="center"/>
            </w:pP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6D3E4DF3" w14:textId="78BDC261" w:rsidR="00B63128" w:rsidRPr="0087464C" w:rsidRDefault="00B63128" w:rsidP="00B63128">
            <w:pPr>
              <w:jc w:val="center"/>
            </w:pPr>
          </w:p>
        </w:tc>
        <w:tc>
          <w:tcPr>
            <w:tcW w:w="0" w:type="auto"/>
            <w:vAlign w:val="center"/>
          </w:tcPr>
          <w:p w14:paraId="0A416788" w14:textId="77777777" w:rsidR="00B63128" w:rsidRPr="00301DB4" w:rsidRDefault="00B63128" w:rsidP="00B63128">
            <w:pPr>
              <w:jc w:val="center"/>
            </w:pPr>
          </w:p>
        </w:tc>
        <w:tc>
          <w:tcPr>
            <w:tcW w:w="1563" w:type="dxa"/>
            <w:tcBorders>
              <w:top w:val="single" w:sz="12" w:space="0" w:color="auto"/>
            </w:tcBorders>
            <w:vAlign w:val="center"/>
          </w:tcPr>
          <w:p w14:paraId="0A2D7073" w14:textId="7E4FB648" w:rsidR="00B63128" w:rsidRPr="001F2125" w:rsidRDefault="007F08E9" w:rsidP="00B63128">
            <w:pPr>
              <w:jc w:val="center"/>
              <w:rPr>
                <w:lang w:val="en-US"/>
              </w:rPr>
            </w:pPr>
            <w:r>
              <w:t>244</w:t>
            </w:r>
            <w:r w:rsidR="001F2125">
              <w:rPr>
                <w:lang w:val="en-US"/>
              </w:rPr>
              <w:t>?</w:t>
            </w:r>
          </w:p>
        </w:tc>
      </w:tr>
      <w:tr w:rsidR="00B63128" w:rsidRPr="00301DB4" w14:paraId="15699959" w14:textId="77777777" w:rsidTr="002E51F7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2542FC" w14:textId="77777777" w:rsidR="00B63128" w:rsidRPr="00301DB4" w:rsidRDefault="00B63128" w:rsidP="00B63128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787ADDD" w14:textId="18535118" w:rsidR="00B63128" w:rsidRPr="00A544E2" w:rsidRDefault="00A544E2" w:rsidP="00B6312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B25DBD8" w14:textId="77777777" w:rsidR="00B63128" w:rsidRPr="00301DB4" w:rsidRDefault="00B63128" w:rsidP="00B63128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6F97CE" w14:textId="77777777" w:rsidR="00B63128" w:rsidRPr="00301DB4" w:rsidRDefault="00B63128" w:rsidP="00B63128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1F855D" w14:textId="561529C4" w:rsidR="00B63128" w:rsidRPr="004950E5" w:rsidRDefault="004950E5" w:rsidP="00B6312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4C1E38" w14:textId="28A74E7E" w:rsidR="00B63128" w:rsidRPr="00301DB4" w:rsidRDefault="0028280A" w:rsidP="00B6312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303797" w14:textId="0C70B93D" w:rsidR="00B63128" w:rsidRPr="00301DB4" w:rsidRDefault="0028280A" w:rsidP="00B6312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D16F41" w14:textId="5B7F0764" w:rsidR="00B63128" w:rsidRPr="00301DB4" w:rsidRDefault="0028280A" w:rsidP="00B6312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A5CA75" w14:textId="77777777" w:rsidR="00B63128" w:rsidRPr="00301DB4" w:rsidRDefault="00B63128" w:rsidP="00B63128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14:paraId="0D54CD0A" w14:textId="77777777" w:rsidR="00B63128" w:rsidRPr="00301DB4" w:rsidRDefault="00B63128" w:rsidP="00B63128">
            <w:pPr>
              <w:jc w:val="center"/>
            </w:pPr>
          </w:p>
        </w:tc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094AA6A4" w14:textId="6EAA1555" w:rsidR="00B63128" w:rsidRPr="0087464C" w:rsidRDefault="0087464C" w:rsidP="00B63128">
            <w:pPr>
              <w:jc w:val="center"/>
            </w:pPr>
            <w:r>
              <w:t>-12</w:t>
            </w:r>
          </w:p>
        </w:tc>
        <w:tc>
          <w:tcPr>
            <w:tcW w:w="0" w:type="auto"/>
            <w:vAlign w:val="center"/>
          </w:tcPr>
          <w:p w14:paraId="0FE7A94A" w14:textId="77777777" w:rsidR="00B63128" w:rsidRPr="00301DB4" w:rsidRDefault="00B63128" w:rsidP="00B63128">
            <w:pPr>
              <w:jc w:val="center"/>
            </w:pPr>
          </w:p>
        </w:tc>
        <w:tc>
          <w:tcPr>
            <w:tcW w:w="1563" w:type="dxa"/>
            <w:tcBorders>
              <w:top w:val="single" w:sz="12" w:space="0" w:color="auto"/>
            </w:tcBorders>
            <w:vAlign w:val="center"/>
          </w:tcPr>
          <w:p w14:paraId="455628D7" w14:textId="780D3BDE" w:rsidR="00B63128" w:rsidRPr="00B63128" w:rsidRDefault="00B63128" w:rsidP="00B63128">
            <w:pPr>
              <w:jc w:val="center"/>
            </w:pPr>
          </w:p>
        </w:tc>
      </w:tr>
    </w:tbl>
    <w:tbl>
      <w:tblPr>
        <w:tblStyle w:val="af5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070B26" w:rsidRPr="00572960" w14:paraId="149E14E0" w14:textId="77777777" w:rsidTr="00855AA6">
        <w:trPr>
          <w:trHeight w:val="546"/>
        </w:trPr>
        <w:tc>
          <w:tcPr>
            <w:tcW w:w="0" w:type="auto"/>
            <w:vAlign w:val="center"/>
          </w:tcPr>
          <w:p w14:paraId="0F2CABA0" w14:textId="4F1E59B3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3355A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FC0C6C2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195CBB4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AB4A051" w14:textId="0BFBEB65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906A07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E771ACC" w14:textId="6A9408FE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725368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A4BAFA5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F93973E" w14:textId="77777777" w:rsidR="00070B26" w:rsidRPr="00301DB4" w:rsidRDefault="00070B26" w:rsidP="00070B26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2C1DCC0A" w14:textId="547D179C" w:rsidR="00070B26" w:rsidRDefault="00070B26" w:rsidP="00070B26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5DFFAB17" w14:textId="34536F04" w:rsidR="00134FFD" w:rsidRDefault="00134FFD" w:rsidP="00070B26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7FD6C83D" w14:textId="6DCCB98E" w:rsidR="00134FFD" w:rsidRDefault="00134FFD" w:rsidP="00070B26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796C3531" w14:textId="3CD0E0E6" w:rsidR="00134FFD" w:rsidRPr="00433098" w:rsidRDefault="00134FFD" w:rsidP="00134FFD">
      <w:pPr>
        <w:ind w:left="1440"/>
      </w:pPr>
      <w:r w:rsidRPr="00433098">
        <w:t>Для беззнаковой интерпретации результат неверен вследствие возникающего за</w:t>
      </w:r>
      <w:r>
        <w:t>ё</w:t>
      </w:r>
      <w:r w:rsidRPr="00433098">
        <w:t>ма из разряда за пределами формата</w:t>
      </w:r>
      <w:r>
        <w:t>.</w:t>
      </w:r>
    </w:p>
    <w:p w14:paraId="61F75DEB" w14:textId="47418C57" w:rsidR="00134FFD" w:rsidRPr="00134FFD" w:rsidRDefault="00134FFD" w:rsidP="00134FFD"/>
    <w:tbl>
      <w:tblPr>
        <w:tblStyle w:val="af5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3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227"/>
        <w:gridCol w:w="222"/>
        <w:gridCol w:w="1493"/>
      </w:tblGrid>
      <w:tr w:rsidR="00070B26" w:rsidRPr="00301DB4" w14:paraId="24B84586" w14:textId="77777777" w:rsidTr="000D115B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0E295D0C" w14:textId="77777777" w:rsidR="00070B26" w:rsidRPr="00301DB4" w:rsidRDefault="00070B26" w:rsidP="00855AA6">
            <w:pPr>
              <w:rPr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lang w:val="en-US"/>
              </w:rPr>
              <w:t>.</w:t>
            </w:r>
          </w:p>
        </w:tc>
        <w:tc>
          <w:tcPr>
            <w:tcW w:w="3164" w:type="dxa"/>
            <w:gridSpan w:val="4"/>
            <w:vAlign w:val="center"/>
          </w:tcPr>
          <w:p w14:paraId="63E35ECA" w14:textId="77777777" w:rsidR="00070B26" w:rsidRPr="00301DB4" w:rsidRDefault="00070B26" w:rsidP="00855AA6">
            <w:pPr>
              <w:jc w:val="center"/>
            </w:pPr>
            <w:r w:rsidRPr="00301DB4">
              <w:t>Интерпретации</w:t>
            </w:r>
          </w:p>
        </w:tc>
      </w:tr>
      <w:tr w:rsidR="00070B26" w:rsidRPr="00301DB4" w14:paraId="3FB108D2" w14:textId="77777777" w:rsidTr="000D115B">
        <w:trPr>
          <w:trHeight w:val="279"/>
          <w:jc w:val="center"/>
        </w:trPr>
        <w:tc>
          <w:tcPr>
            <w:tcW w:w="0" w:type="auto"/>
            <w:vAlign w:val="center"/>
          </w:tcPr>
          <w:p w14:paraId="4C4FECDC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13EA331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B075E86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4C21EB5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620F266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9001B94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42EE584" w14:textId="62419C58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627D03F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6CCBD1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8D3DCFA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227" w:type="dxa"/>
            <w:vAlign w:val="center"/>
          </w:tcPr>
          <w:p w14:paraId="52D14AAC" w14:textId="77777777" w:rsidR="00070B26" w:rsidRPr="00301DB4" w:rsidRDefault="00070B26" w:rsidP="00855AA6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14:paraId="422A78E2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493" w:type="dxa"/>
            <w:vAlign w:val="center"/>
          </w:tcPr>
          <w:p w14:paraId="726C4C1E" w14:textId="77777777" w:rsidR="00070B26" w:rsidRPr="00301DB4" w:rsidRDefault="00070B26" w:rsidP="00855AA6">
            <w:pPr>
              <w:jc w:val="center"/>
            </w:pPr>
            <w:r w:rsidRPr="00301DB4">
              <w:t>Беззнаковая</w:t>
            </w:r>
          </w:p>
        </w:tc>
      </w:tr>
      <w:tr w:rsidR="00462085" w:rsidRPr="00301DB4" w14:paraId="37B18C8D" w14:textId="77777777" w:rsidTr="000D115B">
        <w:trPr>
          <w:trHeight w:val="294"/>
          <w:jc w:val="center"/>
        </w:trPr>
        <w:tc>
          <w:tcPr>
            <w:tcW w:w="0" w:type="auto"/>
            <w:vAlign w:val="center"/>
          </w:tcPr>
          <w:p w14:paraId="05AC25C0" w14:textId="3843AD24" w:rsidR="00462085" w:rsidRPr="00301DB4" w:rsidRDefault="00462085" w:rsidP="00462085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683E8EC6" wp14:editId="500DB0C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410CA" id="Прямая соединительная линия 54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30F8D6" w14:textId="35E49000" w:rsidR="00462085" w:rsidRPr="00301DB4" w:rsidRDefault="00462085" w:rsidP="00462085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9C70B86" w14:textId="53660AB6" w:rsidR="00462085" w:rsidRPr="00301DB4" w:rsidRDefault="00462085" w:rsidP="00462085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7411EF17" w14:textId="34F85901" w:rsidR="00462085" w:rsidRPr="00301DB4" w:rsidRDefault="00462085" w:rsidP="00462085">
            <w:pPr>
              <w:jc w:val="center"/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6F0E3645" w14:textId="31672142" w:rsidR="00462085" w:rsidRPr="00301DB4" w:rsidRDefault="00462085" w:rsidP="00462085">
            <w:pPr>
              <w:jc w:val="center"/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0F44EB15" w14:textId="5CBC0DA7" w:rsidR="00462085" w:rsidRPr="00301DB4" w:rsidRDefault="00462085" w:rsidP="004620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FB3B66" w14:textId="6F33E3F7" w:rsidR="00462085" w:rsidRPr="00301DB4" w:rsidRDefault="00462085" w:rsidP="004620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E22AFC9" w14:textId="6272C7F8" w:rsidR="00462085" w:rsidRPr="00301DB4" w:rsidRDefault="00462085" w:rsidP="004620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BEBC44" w14:textId="6C77C5BE" w:rsidR="00462085" w:rsidRPr="00301DB4" w:rsidRDefault="00462085" w:rsidP="0046208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7493520" w14:textId="77777777" w:rsidR="00462085" w:rsidRPr="00301DB4" w:rsidRDefault="00462085" w:rsidP="00462085">
            <w:pPr>
              <w:jc w:val="center"/>
            </w:pPr>
          </w:p>
        </w:tc>
        <w:tc>
          <w:tcPr>
            <w:tcW w:w="1227" w:type="dxa"/>
            <w:vAlign w:val="center"/>
          </w:tcPr>
          <w:p w14:paraId="6E87DDD8" w14:textId="63457B65" w:rsidR="00462085" w:rsidRPr="00301DB4" w:rsidRDefault="00462085" w:rsidP="00462085">
            <w:pPr>
              <w:jc w:val="center"/>
              <w:rPr>
                <w:lang w:val="en-US"/>
              </w:rPr>
            </w:pPr>
            <w:r w:rsidRPr="00301DB4">
              <w:t>-</w:t>
            </w:r>
            <w:r>
              <w:t>54</w:t>
            </w:r>
          </w:p>
        </w:tc>
        <w:tc>
          <w:tcPr>
            <w:tcW w:w="0" w:type="auto"/>
            <w:vAlign w:val="center"/>
          </w:tcPr>
          <w:p w14:paraId="6D56A3C6" w14:textId="2390C52A" w:rsidR="00462085" w:rsidRPr="00301DB4" w:rsidRDefault="00462085" w:rsidP="0046208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42F8213D" wp14:editId="29830CD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9D347" id="Прямая соединительная линия 5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93" w:type="dxa"/>
            <w:vAlign w:val="center"/>
          </w:tcPr>
          <w:p w14:paraId="2FD5C9F5" w14:textId="1407FAB2" w:rsidR="00462085" w:rsidRPr="00515A7E" w:rsidRDefault="00462085" w:rsidP="004620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</w:tr>
      <w:tr w:rsidR="000D115B" w:rsidRPr="00301DB4" w14:paraId="10407900" w14:textId="77777777" w:rsidTr="000D115B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69E12E" w14:textId="77777777" w:rsidR="000D115B" w:rsidRPr="00301DB4" w:rsidRDefault="000D115B" w:rsidP="000D115B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5F06106" w14:textId="0A9CD2DC" w:rsidR="000D115B" w:rsidRPr="00301DB4" w:rsidRDefault="000D115B" w:rsidP="000D115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1C70FAD" w14:textId="0EE0BD78" w:rsidR="000D115B" w:rsidRPr="00301DB4" w:rsidRDefault="000D115B" w:rsidP="000D115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B13A49" w14:textId="1F52060B" w:rsidR="000D115B" w:rsidRPr="00301DB4" w:rsidRDefault="000D115B" w:rsidP="000D115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15E592" w14:textId="3140348B" w:rsidR="000D115B" w:rsidRPr="00301DB4" w:rsidRDefault="000D115B" w:rsidP="000D115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151730" w14:textId="51B7D8C7" w:rsidR="000D115B" w:rsidRPr="00301DB4" w:rsidRDefault="000D115B" w:rsidP="000D115B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275DBC" w14:textId="5DA29EBA" w:rsidR="000D115B" w:rsidRPr="00301DB4" w:rsidRDefault="000D115B" w:rsidP="000D115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43D235" w14:textId="79A65155" w:rsidR="000D115B" w:rsidRPr="00301DB4" w:rsidRDefault="000D115B" w:rsidP="000D115B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41E15" w14:textId="7E819FE9" w:rsidR="000D115B" w:rsidRPr="00301DB4" w:rsidRDefault="000D115B" w:rsidP="000D115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62FBDF" w14:textId="2BB30650" w:rsidR="000D115B" w:rsidRPr="00301DB4" w:rsidRDefault="000D115B" w:rsidP="000D115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441FFCCC" wp14:editId="5283F74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8F7D7" id="Прямая соединительная линия 54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27" w:type="dxa"/>
            <w:tcBorders>
              <w:bottom w:val="single" w:sz="12" w:space="0" w:color="auto"/>
            </w:tcBorders>
            <w:vAlign w:val="center"/>
          </w:tcPr>
          <w:p w14:paraId="6C657798" w14:textId="4CBBF465" w:rsidR="000D115B" w:rsidRPr="00301DB4" w:rsidRDefault="000D115B" w:rsidP="000D11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0" w:type="auto"/>
            <w:vAlign w:val="center"/>
          </w:tcPr>
          <w:p w14:paraId="0BA9FD68" w14:textId="77777777" w:rsidR="000D115B" w:rsidRPr="00301DB4" w:rsidRDefault="000D115B" w:rsidP="000D115B">
            <w:pPr>
              <w:jc w:val="center"/>
            </w:pPr>
          </w:p>
        </w:tc>
        <w:tc>
          <w:tcPr>
            <w:tcW w:w="1493" w:type="dxa"/>
            <w:tcBorders>
              <w:bottom w:val="single" w:sz="12" w:space="0" w:color="auto"/>
            </w:tcBorders>
            <w:vAlign w:val="center"/>
          </w:tcPr>
          <w:p w14:paraId="136B2393" w14:textId="558AEC92" w:rsidR="000D115B" w:rsidRPr="00301DB4" w:rsidRDefault="000D115B" w:rsidP="000D11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070B26" w:rsidRPr="00301DB4" w14:paraId="6F06EB06" w14:textId="77777777" w:rsidTr="000D115B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6EAA21" w14:textId="77777777" w:rsidR="00070B26" w:rsidRPr="00301DB4" w:rsidRDefault="00070B26" w:rsidP="00855AA6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815F25" w14:textId="23B7B06D" w:rsidR="00070B26" w:rsidRPr="009F45A9" w:rsidRDefault="006A2C90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2C0042" w14:textId="431D2DDE" w:rsidR="00070B26" w:rsidRPr="009F45A9" w:rsidRDefault="003D3DD5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12BA86" w14:textId="229286CA" w:rsidR="00070B26" w:rsidRPr="009F45A9" w:rsidRDefault="003D3DD5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8A524A" w14:textId="2BD45B12" w:rsidR="00070B26" w:rsidRPr="009F45A9" w:rsidRDefault="003D3DD5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83AFC9" w14:textId="77777777" w:rsidR="00070B26" w:rsidRPr="00301DB4" w:rsidRDefault="00070B26" w:rsidP="00855AA6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B6FC2" w14:textId="77777777" w:rsidR="00070B26" w:rsidRPr="00301DB4" w:rsidRDefault="00070B26" w:rsidP="00855AA6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FB5917" w14:textId="52CFFCCA" w:rsidR="00070B26" w:rsidRPr="003D3DD5" w:rsidRDefault="003D3DD5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95AB9C" w14:textId="2F20E18B" w:rsidR="00070B26" w:rsidRPr="00DA29B0" w:rsidRDefault="003D3DD5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E55B03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2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E145AD" w14:textId="2CD5567F" w:rsidR="00070B26" w:rsidRPr="009F45A9" w:rsidRDefault="00070B26" w:rsidP="00855A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03AD18A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859737" w14:textId="68A91595" w:rsidR="00070B26" w:rsidRPr="00C4333A" w:rsidRDefault="00C4333A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</w:tr>
      <w:tr w:rsidR="00070B26" w:rsidRPr="00301DB4" w14:paraId="15FEAA62" w14:textId="77777777" w:rsidTr="000D115B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734168" w14:textId="77777777" w:rsidR="00070B26" w:rsidRPr="00301DB4" w:rsidRDefault="00070B26" w:rsidP="00855AA6">
            <w:pPr>
              <w:jc w:val="center"/>
              <w:rPr>
                <w:lang w:val="en-US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BA13948" w14:textId="77777777" w:rsidR="00070B26" w:rsidRPr="00301DB4" w:rsidRDefault="00070B26" w:rsidP="00855AA6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1F346F" w14:textId="77777777" w:rsidR="00070B26" w:rsidRPr="00301DB4" w:rsidRDefault="00070B26" w:rsidP="00855AA6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2B3F6C" w14:textId="77777777" w:rsidR="00070B26" w:rsidRPr="00301DB4" w:rsidRDefault="00070B26" w:rsidP="00855AA6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2CD572" w14:textId="77777777" w:rsidR="00070B26" w:rsidRPr="00301DB4" w:rsidRDefault="00070B26" w:rsidP="00855AA6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054DA2" w14:textId="732EB4B3" w:rsidR="00070B26" w:rsidRPr="00A04F60" w:rsidRDefault="00A04F60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003D0" w14:textId="152749F2" w:rsidR="00070B26" w:rsidRPr="00A04F60" w:rsidRDefault="00A04F60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1F12BC" w14:textId="5763566F" w:rsidR="00070B26" w:rsidRPr="00A04F60" w:rsidRDefault="00A04F60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1E9DC6" w14:textId="18F7CB53" w:rsidR="00070B26" w:rsidRPr="00A04F60" w:rsidRDefault="00A04F60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89788D9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227" w:type="dxa"/>
            <w:tcBorders>
              <w:top w:val="single" w:sz="12" w:space="0" w:color="auto"/>
            </w:tcBorders>
            <w:vAlign w:val="center"/>
          </w:tcPr>
          <w:p w14:paraId="4869D774" w14:textId="7BE61753" w:rsidR="00070B26" w:rsidRPr="009F7B45" w:rsidRDefault="00070B26" w:rsidP="00855AA6">
            <w:pPr>
              <w:jc w:val="center"/>
              <w:rPr>
                <w:lang w:val="en-US"/>
              </w:rPr>
            </w:pPr>
            <w:r w:rsidRPr="00301DB4">
              <w:t>-1</w:t>
            </w:r>
            <w:r w:rsidR="009F7B45"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1F7B6931" w14:textId="77777777" w:rsidR="00070B26" w:rsidRPr="00301DB4" w:rsidRDefault="00070B26" w:rsidP="00855AA6">
            <w:pPr>
              <w:jc w:val="center"/>
            </w:pPr>
          </w:p>
        </w:tc>
        <w:tc>
          <w:tcPr>
            <w:tcW w:w="1493" w:type="dxa"/>
            <w:tcBorders>
              <w:top w:val="single" w:sz="12" w:space="0" w:color="auto"/>
            </w:tcBorders>
            <w:vAlign w:val="center"/>
          </w:tcPr>
          <w:p w14:paraId="5C7F2D6E" w14:textId="77777777" w:rsidR="00070B26" w:rsidRPr="00301DB4" w:rsidRDefault="00070B26" w:rsidP="00855AA6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f5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070B26" w:rsidRPr="00572960" w14:paraId="2EABCCB5" w14:textId="77777777" w:rsidTr="00855AA6">
        <w:trPr>
          <w:trHeight w:val="546"/>
        </w:trPr>
        <w:tc>
          <w:tcPr>
            <w:tcW w:w="0" w:type="auto"/>
            <w:vAlign w:val="center"/>
          </w:tcPr>
          <w:p w14:paraId="65DB27C6" w14:textId="77777777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391BD49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91751A4" w14:textId="059D199D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735D9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EA3DC49" w14:textId="3A66E05C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844B8C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F46E94F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E71613B" w14:textId="3BF5C142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6A2C90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FD8FF0B" w14:textId="77777777" w:rsidR="00070B26" w:rsidRPr="00301DB4" w:rsidRDefault="00070B26" w:rsidP="00070B26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14:paraId="12BD00D2" w14:textId="77777777" w:rsidR="00070B26" w:rsidRPr="002A2C43" w:rsidRDefault="00070B26" w:rsidP="00070B26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f5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5"/>
        <w:gridCol w:w="341"/>
        <w:gridCol w:w="341"/>
        <w:gridCol w:w="341"/>
        <w:gridCol w:w="341"/>
        <w:gridCol w:w="341"/>
        <w:gridCol w:w="341"/>
        <w:gridCol w:w="341"/>
        <w:gridCol w:w="341"/>
        <w:gridCol w:w="222"/>
        <w:gridCol w:w="1155"/>
        <w:gridCol w:w="222"/>
        <w:gridCol w:w="1493"/>
      </w:tblGrid>
      <w:tr w:rsidR="00070B26" w:rsidRPr="00301DB4" w14:paraId="5C21DDCC" w14:textId="77777777" w:rsidTr="00EC7A04">
        <w:trPr>
          <w:trHeight w:val="287"/>
          <w:jc w:val="center"/>
        </w:trPr>
        <w:tc>
          <w:tcPr>
            <w:tcW w:w="3433" w:type="dxa"/>
            <w:gridSpan w:val="9"/>
            <w:vAlign w:val="center"/>
          </w:tcPr>
          <w:p w14:paraId="77D53820" w14:textId="77777777" w:rsidR="00070B26" w:rsidRPr="00462A14" w:rsidRDefault="00070B26" w:rsidP="00855AA6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9D71A89" w14:textId="77777777" w:rsidR="00070B26" w:rsidRPr="00301DB4" w:rsidRDefault="00070B26" w:rsidP="00855AA6">
            <w:pPr>
              <w:jc w:val="center"/>
            </w:pPr>
            <w:r w:rsidRPr="00301DB4">
              <w:t>Интерпретации</w:t>
            </w:r>
          </w:p>
        </w:tc>
      </w:tr>
      <w:tr w:rsidR="00070B26" w:rsidRPr="00301DB4" w14:paraId="640135B9" w14:textId="77777777" w:rsidTr="00DA7A7B">
        <w:trPr>
          <w:trHeight w:val="287"/>
          <w:jc w:val="center"/>
        </w:trPr>
        <w:tc>
          <w:tcPr>
            <w:tcW w:w="697" w:type="dxa"/>
            <w:vAlign w:val="center"/>
          </w:tcPr>
          <w:p w14:paraId="1A46C7C2" w14:textId="17977339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86A1F7D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0A46D93A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B083F3D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66EF7B3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A21877C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03578AC0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0728E0A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5BFE881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E4772A8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606700C" w14:textId="77777777" w:rsidR="00070B26" w:rsidRPr="00301DB4" w:rsidRDefault="00070B26" w:rsidP="00855AA6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14:paraId="50054E1B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692422A" w14:textId="77777777" w:rsidR="00070B26" w:rsidRPr="00301DB4" w:rsidRDefault="00070B26" w:rsidP="00855AA6">
            <w:pPr>
              <w:jc w:val="center"/>
            </w:pPr>
            <w:r w:rsidRPr="00301DB4">
              <w:t>Беззнаковая</w:t>
            </w:r>
          </w:p>
        </w:tc>
      </w:tr>
      <w:tr w:rsidR="00EC7A04" w:rsidRPr="00301DB4" w14:paraId="48F57EA1" w14:textId="77777777" w:rsidTr="00DA7A7B">
        <w:trPr>
          <w:trHeight w:val="303"/>
          <w:jc w:val="center"/>
        </w:trPr>
        <w:tc>
          <w:tcPr>
            <w:tcW w:w="697" w:type="dxa"/>
            <w:vAlign w:val="center"/>
          </w:tcPr>
          <w:p w14:paraId="1D76ECC6" w14:textId="4FE12781" w:rsidR="00EC7A04" w:rsidRPr="00301DB4" w:rsidRDefault="00EC7A04" w:rsidP="00EC7A04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0AD98D41" wp14:editId="48E68DF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93257" id="Прямая соединительная линия 5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66375A" w14:textId="7FDD1541" w:rsidR="00EC7A04" w:rsidRPr="00301DB4" w:rsidRDefault="00EC7A04" w:rsidP="00EC7A0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666637" w14:textId="1C7633F3" w:rsidR="00EC7A04" w:rsidRPr="00301DB4" w:rsidRDefault="00EC7A04" w:rsidP="00EC7A0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6C22D2" w14:textId="707969A3" w:rsidR="00EC7A04" w:rsidRPr="00301DB4" w:rsidRDefault="00EC7A04" w:rsidP="00EC7A0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80C023" w14:textId="4A43D817" w:rsidR="00EC7A04" w:rsidRPr="00301DB4" w:rsidRDefault="00EC7A04" w:rsidP="00EC7A0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657BD21" w14:textId="689748C0" w:rsidR="00EC7A04" w:rsidRPr="00301DB4" w:rsidRDefault="00EC7A04" w:rsidP="00EC7A04">
            <w:pPr>
              <w:jc w:val="center"/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7EFF8096" w14:textId="2E3338DF" w:rsidR="00EC7A04" w:rsidRPr="00301DB4" w:rsidRDefault="00EC7A04" w:rsidP="00EC7A04">
            <w:pPr>
              <w:jc w:val="center"/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2AF50663" w14:textId="385560DA" w:rsidR="00EC7A04" w:rsidRPr="00301DB4" w:rsidRDefault="00EC7A04" w:rsidP="00EC7A04">
            <w:pPr>
              <w:jc w:val="center"/>
              <w:rPr>
                <w:lang w:val="en-US"/>
              </w:rPr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1502BC3D" w14:textId="1B61086F" w:rsidR="00EC7A04" w:rsidRPr="00301DB4" w:rsidRDefault="00EC7A04" w:rsidP="00EC7A04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4FC3373" w14:textId="77777777" w:rsidR="00EC7A04" w:rsidRPr="00301DB4" w:rsidRDefault="00EC7A04" w:rsidP="00EC7A04">
            <w:pPr>
              <w:jc w:val="center"/>
            </w:pPr>
          </w:p>
        </w:tc>
        <w:tc>
          <w:tcPr>
            <w:tcW w:w="0" w:type="auto"/>
            <w:vAlign w:val="center"/>
          </w:tcPr>
          <w:p w14:paraId="7A4E7A98" w14:textId="126B34D3" w:rsidR="00EC7A04" w:rsidRPr="00301DB4" w:rsidRDefault="00EC7A04" w:rsidP="00EC7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  <w:vAlign w:val="center"/>
          </w:tcPr>
          <w:p w14:paraId="2FC225C9" w14:textId="0D57AEC5" w:rsidR="00EC7A04" w:rsidRPr="00301DB4" w:rsidRDefault="00EC7A04" w:rsidP="00EC7A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70CA777" wp14:editId="600A7C8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2B819" id="Прямая соединительная линия 5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306091" w14:textId="779C0B2F" w:rsidR="00EC7A04" w:rsidRPr="00301DB4" w:rsidRDefault="00EC7A04" w:rsidP="00EC7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DA7A7B" w:rsidRPr="00301DB4" w14:paraId="2936E4EB" w14:textId="77777777" w:rsidTr="00DA7A7B">
        <w:trPr>
          <w:trHeight w:val="287"/>
          <w:jc w:val="center"/>
        </w:trPr>
        <w:tc>
          <w:tcPr>
            <w:tcW w:w="697" w:type="dxa"/>
            <w:tcBorders>
              <w:bottom w:val="single" w:sz="12" w:space="0" w:color="auto"/>
            </w:tcBorders>
            <w:vAlign w:val="center"/>
          </w:tcPr>
          <w:p w14:paraId="0D07CC2B" w14:textId="77777777" w:rsidR="00DA7A7B" w:rsidRPr="00301DB4" w:rsidRDefault="00DA7A7B" w:rsidP="00DA7A7B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F3053C0" w14:textId="3D275EDB" w:rsidR="00DA7A7B" w:rsidRPr="00301DB4" w:rsidRDefault="00DA7A7B" w:rsidP="00DA7A7B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09ED8C" w14:textId="760862E2" w:rsidR="00DA7A7B" w:rsidRPr="00301DB4" w:rsidRDefault="00DA7A7B" w:rsidP="00DA7A7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EB1D5B" w14:textId="68673816" w:rsidR="00DA7A7B" w:rsidRPr="00301DB4" w:rsidRDefault="00DA7A7B" w:rsidP="00DA7A7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D1EB87" w14:textId="4B723FF9" w:rsidR="00DA7A7B" w:rsidRPr="00301DB4" w:rsidRDefault="00DA7A7B" w:rsidP="00DA7A7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4547C0" w14:textId="046AD24B" w:rsidR="00DA7A7B" w:rsidRPr="00301DB4" w:rsidRDefault="00DA7A7B" w:rsidP="00DA7A7B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DE62F3" w14:textId="053B07AC" w:rsidR="00DA7A7B" w:rsidRPr="00301DB4" w:rsidRDefault="00DA7A7B" w:rsidP="00DA7A7B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86C1B8" w14:textId="18C74A78" w:rsidR="00DA7A7B" w:rsidRPr="00301DB4" w:rsidRDefault="00DA7A7B" w:rsidP="00DA7A7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C28797" w14:textId="529D0AEE" w:rsidR="00DA7A7B" w:rsidRPr="00301DB4" w:rsidRDefault="00DA7A7B" w:rsidP="00DA7A7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D86ADF" w14:textId="790B3D77" w:rsidR="00DA7A7B" w:rsidRPr="00301DB4" w:rsidRDefault="00DA7A7B" w:rsidP="00DA7A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1B816A8E" wp14:editId="4483381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1AE74" id="Прямая соединительная линия 5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88BDA2" w14:textId="5BBE6F87" w:rsidR="00DA7A7B" w:rsidRPr="00301DB4" w:rsidRDefault="00DA7A7B" w:rsidP="00DA7A7B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-</w:t>
            </w:r>
            <w:r>
              <w:rPr>
                <w:lang w:val="en-US"/>
              </w:rPr>
              <w:t>66</w:t>
            </w:r>
          </w:p>
        </w:tc>
        <w:tc>
          <w:tcPr>
            <w:tcW w:w="0" w:type="auto"/>
            <w:vAlign w:val="center"/>
          </w:tcPr>
          <w:p w14:paraId="1DDFDAC7" w14:textId="77777777" w:rsidR="00DA7A7B" w:rsidRPr="00301DB4" w:rsidRDefault="00DA7A7B" w:rsidP="00DA7A7B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D8BF7D" w14:textId="73A0AABD" w:rsidR="00DA7A7B" w:rsidRPr="00301DB4" w:rsidRDefault="00DA7A7B" w:rsidP="00DA7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070B26" w:rsidRPr="00301DB4" w14:paraId="39963DB9" w14:textId="77777777" w:rsidTr="00DA7A7B">
        <w:trPr>
          <w:trHeight w:val="118"/>
          <w:jc w:val="center"/>
        </w:trPr>
        <w:tc>
          <w:tcPr>
            <w:tcW w:w="697" w:type="dxa"/>
            <w:tcBorders>
              <w:top w:val="single" w:sz="12" w:space="0" w:color="auto"/>
            </w:tcBorders>
            <w:vAlign w:val="center"/>
          </w:tcPr>
          <w:p w14:paraId="39F8E24A" w14:textId="77777777" w:rsidR="00070B26" w:rsidRPr="00301DB4" w:rsidRDefault="00070B26" w:rsidP="00855AA6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C0DFF56" w14:textId="537D54FA" w:rsidR="00070B26" w:rsidRPr="008F19E1" w:rsidRDefault="008F19E1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094089" w14:textId="4916A26E" w:rsidR="00070B26" w:rsidRPr="00301DB4" w:rsidRDefault="002D0060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1713D634" wp14:editId="2CE1BD96">
                      <wp:simplePos x="0" y="0"/>
                      <wp:positionH relativeFrom="column">
                        <wp:posOffset>-335280</wp:posOffset>
                      </wp:positionH>
                      <wp:positionV relativeFrom="paragraph">
                        <wp:posOffset>-470535</wp:posOffset>
                      </wp:positionV>
                      <wp:extent cx="194945" cy="105410"/>
                      <wp:effectExtent l="0" t="0" r="14605" b="27940"/>
                      <wp:wrapNone/>
                      <wp:docPr id="6" name="Полилиния: фигур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4BC50" id="Полилиния: фигура 6" o:spid="_x0000_s1026" style="position:absolute;margin-left:-26.4pt;margin-top:-37.05pt;width:15.35pt;height: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0E374D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FDADBF" w14:textId="796E9AD5" w:rsidR="00070B26" w:rsidRPr="00301DB4" w:rsidRDefault="0064301C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FF5A64" w14:textId="0B83476F" w:rsidR="00070B26" w:rsidRPr="0064301C" w:rsidRDefault="0064301C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3B9EA5" w14:textId="3EEFF81F" w:rsidR="00070B26" w:rsidRPr="00301DB4" w:rsidRDefault="00AA732A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42047E" w14:textId="77777777" w:rsidR="00070B26" w:rsidRPr="00301DB4" w:rsidRDefault="00070B26" w:rsidP="00855AA6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B34CD6" w14:textId="77777777" w:rsidR="00070B26" w:rsidRPr="00301DB4" w:rsidRDefault="00070B26" w:rsidP="00855AA6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977958" w14:textId="77777777" w:rsidR="00070B26" w:rsidRPr="00301DB4" w:rsidRDefault="00070B26" w:rsidP="00855AA6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14:paraId="16170960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CF6AA4" w14:textId="50EB699D" w:rsidR="00070B26" w:rsidRPr="0064301C" w:rsidRDefault="0064301C" w:rsidP="00855AA6">
            <w:pPr>
              <w:jc w:val="center"/>
            </w:pPr>
            <w:r>
              <w:t>120</w:t>
            </w:r>
          </w:p>
        </w:tc>
        <w:tc>
          <w:tcPr>
            <w:tcW w:w="0" w:type="auto"/>
            <w:vAlign w:val="center"/>
          </w:tcPr>
          <w:p w14:paraId="0C3AC2FD" w14:textId="77777777" w:rsidR="00070B26" w:rsidRPr="00301DB4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571A3C" w14:textId="19B377FB" w:rsidR="00070B26" w:rsidRPr="00462A14" w:rsidRDefault="006E73A8" w:rsidP="00855AA6">
            <w:pPr>
              <w:jc w:val="center"/>
            </w:pPr>
            <w:r>
              <w:t>120</w:t>
            </w:r>
            <w:r w:rsidR="00070B26">
              <w:t>?</w:t>
            </w:r>
          </w:p>
        </w:tc>
      </w:tr>
    </w:tbl>
    <w:tbl>
      <w:tblPr>
        <w:tblStyle w:val="af5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00"/>
        <w:gridCol w:w="835"/>
        <w:gridCol w:w="834"/>
        <w:gridCol w:w="841"/>
        <w:gridCol w:w="858"/>
        <w:gridCol w:w="825"/>
        <w:gridCol w:w="883"/>
        <w:gridCol w:w="2480"/>
      </w:tblGrid>
      <w:tr w:rsidR="00070B26" w:rsidRPr="00572960" w14:paraId="41C11E01" w14:textId="77777777" w:rsidTr="003322D2">
        <w:trPr>
          <w:gridBefore w:val="1"/>
          <w:gridAfter w:val="1"/>
          <w:wBefore w:w="1800" w:type="dxa"/>
          <w:wAfter w:w="2480" w:type="dxa"/>
          <w:trHeight w:val="546"/>
        </w:trPr>
        <w:tc>
          <w:tcPr>
            <w:tcW w:w="0" w:type="auto"/>
            <w:vAlign w:val="center"/>
          </w:tcPr>
          <w:p w14:paraId="53CAB873" w14:textId="77777777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2312F03E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97338C" w14:textId="7BE16D6C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F433F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BA13E1A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5" w:type="dxa"/>
            <w:vAlign w:val="center"/>
          </w:tcPr>
          <w:p w14:paraId="03D846C9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3" w:type="dxa"/>
            <w:vAlign w:val="center"/>
          </w:tcPr>
          <w:p w14:paraId="1B20509C" w14:textId="1A2E2598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2D006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070B26" w:rsidRPr="00572960" w14:paraId="71F611AC" w14:textId="77777777" w:rsidTr="00855AA6">
        <w:trPr>
          <w:trHeight w:val="546"/>
        </w:trPr>
        <w:tc>
          <w:tcPr>
            <w:tcW w:w="9356" w:type="dxa"/>
            <w:gridSpan w:val="8"/>
          </w:tcPr>
          <w:p w14:paraId="28A8E215" w14:textId="5D0BA94C" w:rsidR="00070B26" w:rsidRDefault="00070B26" w:rsidP="00575B21">
            <w:pPr>
              <w:ind w:right="33"/>
            </w:pPr>
            <w:r w:rsidRPr="00575B21">
              <w:t xml:space="preserve">Для беззнаковой интерпретации результат неверен вследствие возникающего </w:t>
            </w:r>
            <w:r w:rsidR="00575B21">
              <w:t xml:space="preserve"> </w:t>
            </w:r>
            <w:r w:rsidRPr="00575B21">
              <w:t>заёма из разряда за пределами формата</w:t>
            </w:r>
          </w:p>
        </w:tc>
      </w:tr>
      <w:tr w:rsidR="00575B21" w:rsidRPr="00572960" w14:paraId="245B3E0C" w14:textId="77777777" w:rsidTr="00855AA6">
        <w:trPr>
          <w:trHeight w:val="546"/>
        </w:trPr>
        <w:tc>
          <w:tcPr>
            <w:tcW w:w="9356" w:type="dxa"/>
            <w:gridSpan w:val="8"/>
          </w:tcPr>
          <w:p w14:paraId="5D125BDE" w14:textId="77777777" w:rsidR="00575B21" w:rsidRPr="00575B21" w:rsidRDefault="00575B21" w:rsidP="00855AA6">
            <w:pPr>
              <w:ind w:right="33" w:firstLine="459"/>
            </w:pPr>
          </w:p>
        </w:tc>
      </w:tr>
      <w:tr w:rsidR="00805AE0" w:rsidRPr="00572960" w14:paraId="73985F48" w14:textId="77777777" w:rsidTr="00855AA6">
        <w:trPr>
          <w:trHeight w:val="546"/>
        </w:trPr>
        <w:tc>
          <w:tcPr>
            <w:tcW w:w="9356" w:type="dxa"/>
            <w:gridSpan w:val="8"/>
          </w:tcPr>
          <w:p w14:paraId="19A0B547" w14:textId="77777777" w:rsidR="00805AE0" w:rsidRDefault="00805AE0" w:rsidP="00855AA6">
            <w:pPr>
              <w:ind w:right="33" w:firstLine="459"/>
            </w:pPr>
          </w:p>
          <w:p w14:paraId="3D24D461" w14:textId="77777777" w:rsidR="00805AE0" w:rsidRDefault="00805AE0" w:rsidP="00855AA6">
            <w:pPr>
              <w:ind w:right="33" w:firstLine="459"/>
            </w:pPr>
          </w:p>
          <w:p w14:paraId="63F5127F" w14:textId="77777777" w:rsidR="00805AE0" w:rsidRDefault="00805AE0" w:rsidP="00855AA6">
            <w:pPr>
              <w:ind w:right="33" w:firstLine="459"/>
            </w:pPr>
          </w:p>
          <w:p w14:paraId="09B9BDCC" w14:textId="77777777" w:rsidR="00805AE0" w:rsidRDefault="00805AE0" w:rsidP="00855AA6">
            <w:pPr>
              <w:ind w:right="33" w:firstLine="459"/>
            </w:pPr>
          </w:p>
          <w:p w14:paraId="2C1326B1" w14:textId="77777777" w:rsidR="00805AE0" w:rsidRDefault="00805AE0" w:rsidP="00855AA6">
            <w:pPr>
              <w:ind w:right="33" w:firstLine="459"/>
            </w:pPr>
          </w:p>
          <w:p w14:paraId="67441D6E" w14:textId="77777777" w:rsidR="00805AE0" w:rsidRDefault="00805AE0" w:rsidP="00855AA6">
            <w:pPr>
              <w:ind w:right="33" w:firstLine="459"/>
            </w:pPr>
          </w:p>
          <w:p w14:paraId="7782E501" w14:textId="75C02479" w:rsidR="00805AE0" w:rsidRPr="00575B21" w:rsidRDefault="00805AE0" w:rsidP="00855AA6">
            <w:pPr>
              <w:ind w:right="33" w:firstLine="459"/>
            </w:pPr>
          </w:p>
        </w:tc>
      </w:tr>
    </w:tbl>
    <w:p w14:paraId="0810EFB8" w14:textId="412C17F3" w:rsidR="00070B26" w:rsidRPr="005A71DD" w:rsidRDefault="003322D2" w:rsidP="00070B26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539FA9FC" wp14:editId="5FB1FE29">
                <wp:simplePos x="0" y="0"/>
                <wp:positionH relativeFrom="column">
                  <wp:posOffset>2254250</wp:posOffset>
                </wp:positionH>
                <wp:positionV relativeFrom="paragraph">
                  <wp:posOffset>-628650</wp:posOffset>
                </wp:positionV>
                <wp:extent cx="194945" cy="105410"/>
                <wp:effectExtent l="0" t="0" r="14605" b="27940"/>
                <wp:wrapNone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7E7A" id="Полилиния: фигура 10" o:spid="_x0000_s1026" style="position:absolute;margin-left:177.5pt;margin-top:-49.5pt;width:15.35pt;height: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5A7D078B" wp14:editId="02BDA9EA">
                <wp:simplePos x="0" y="0"/>
                <wp:positionH relativeFrom="column">
                  <wp:posOffset>2056130</wp:posOffset>
                </wp:positionH>
                <wp:positionV relativeFrom="paragraph">
                  <wp:posOffset>-641985</wp:posOffset>
                </wp:positionV>
                <wp:extent cx="194945" cy="105410"/>
                <wp:effectExtent l="0" t="0" r="14605" b="27940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97E15" id="Полилиния: фигура 9" o:spid="_x0000_s1026" style="position:absolute;margin-left:161.9pt;margin-top:-50.55pt;width:15.35pt;height: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239A369F" wp14:editId="4CA25573">
                <wp:simplePos x="0" y="0"/>
                <wp:positionH relativeFrom="column">
                  <wp:posOffset>1860550</wp:posOffset>
                </wp:positionH>
                <wp:positionV relativeFrom="paragraph">
                  <wp:posOffset>-631825</wp:posOffset>
                </wp:positionV>
                <wp:extent cx="194945" cy="105410"/>
                <wp:effectExtent l="0" t="0" r="14605" b="27940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9E27B" id="Полилиния: фигура 8" o:spid="_x0000_s1026" style="position:absolute;margin-left:146.5pt;margin-top:-49.75pt;width:15.35pt;height: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7DC3922B" wp14:editId="3C96C32A">
                <wp:simplePos x="0" y="0"/>
                <wp:positionH relativeFrom="column">
                  <wp:posOffset>1657985</wp:posOffset>
                </wp:positionH>
                <wp:positionV relativeFrom="paragraph">
                  <wp:posOffset>-676275</wp:posOffset>
                </wp:positionV>
                <wp:extent cx="194945" cy="105410"/>
                <wp:effectExtent l="0" t="0" r="14605" b="27940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2F4AB" id="Полилиния: фигура 7" o:spid="_x0000_s1026" style="position:absolute;margin-left:130.55pt;margin-top:-53.25pt;width:15.35pt;height: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kNSg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f5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2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55"/>
        <w:gridCol w:w="222"/>
        <w:gridCol w:w="1493"/>
      </w:tblGrid>
      <w:tr w:rsidR="00070B26" w:rsidRPr="00462A14" w14:paraId="04B3B714" w14:textId="77777777" w:rsidTr="00531E41">
        <w:trPr>
          <w:trHeight w:val="287"/>
        </w:trPr>
        <w:tc>
          <w:tcPr>
            <w:tcW w:w="3433" w:type="dxa"/>
            <w:gridSpan w:val="9"/>
            <w:vAlign w:val="center"/>
          </w:tcPr>
          <w:p w14:paraId="0CC91F9E" w14:textId="77777777" w:rsidR="00070B26" w:rsidRPr="00462A14" w:rsidRDefault="00070B26" w:rsidP="00855AA6">
            <w:pPr>
              <w:rPr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ACEA59A" w14:textId="77777777" w:rsidR="00070B26" w:rsidRPr="00462A14" w:rsidRDefault="00070B26" w:rsidP="00855AA6">
            <w:pPr>
              <w:jc w:val="center"/>
            </w:pPr>
            <w:r w:rsidRPr="00462A14">
              <w:t>Интерпретации</w:t>
            </w:r>
          </w:p>
        </w:tc>
      </w:tr>
      <w:tr w:rsidR="00070B26" w:rsidRPr="00462A14" w14:paraId="0E743C5D" w14:textId="77777777" w:rsidTr="00373E78">
        <w:trPr>
          <w:trHeight w:val="287"/>
        </w:trPr>
        <w:tc>
          <w:tcPr>
            <w:tcW w:w="722" w:type="dxa"/>
            <w:vAlign w:val="center"/>
          </w:tcPr>
          <w:p w14:paraId="7D831B3B" w14:textId="493FE4AD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9B8A3A4" w14:textId="43427BB2" w:rsidR="00070B26" w:rsidRPr="00462A14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3FD48EF4" wp14:editId="2B5A2DA3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78105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: фигура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8B650" id="Полилиния: фигура 535" o:spid="_x0000_s1026" style="position:absolute;margin-left:20.2pt;margin-top:6.15pt;width:18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xIZqJNsAAAAHAQAADwAAAGRycy9kb3ducmV2&#10;LnhtbEyOzU7DMBCE70i8g7VI3KhNUwUIcSpA7Y0DTRHh6CZLErDXUey04e1ZTnCcH818+Xp2Vhxx&#10;DL0nDdcLBQKp9k1PrYbX/fbqFkSIhhpjPaGGbwywLs7PcpM1/kQ7PJaxFTxCITMauhiHTMpQd+hM&#10;WPgBibMPPzoTWY6tbEZz4nFn5VKpVDrTEz90ZsCnDuuvcnIabJW+PU+bzfa9fKnqKrnb94/0qfXl&#10;xfxwDyLiHP/K8IvP6FAw08FP1ARhNazUipvsLxMQnN+krA8aEpWALHL5n7/4AQ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MSGaiT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6A9223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2750E19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FAAB690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32A9837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41E5104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6FAE4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EA3E128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0019DB1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90B40FA" w14:textId="77777777" w:rsidR="00070B26" w:rsidRPr="00462A14" w:rsidRDefault="00070B26" w:rsidP="00855AA6">
            <w:pPr>
              <w:jc w:val="center"/>
            </w:pPr>
            <w:r w:rsidRPr="00462A14">
              <w:t>Знаковая</w:t>
            </w:r>
          </w:p>
        </w:tc>
        <w:tc>
          <w:tcPr>
            <w:tcW w:w="0" w:type="auto"/>
            <w:vAlign w:val="center"/>
          </w:tcPr>
          <w:p w14:paraId="3FC8A112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0ED7F8E6" w14:textId="77777777" w:rsidR="00070B26" w:rsidRPr="00462A14" w:rsidRDefault="00070B26" w:rsidP="00855AA6">
            <w:pPr>
              <w:jc w:val="center"/>
            </w:pPr>
            <w:r w:rsidRPr="00462A14">
              <w:t>Беззнаковая</w:t>
            </w:r>
          </w:p>
        </w:tc>
      </w:tr>
      <w:tr w:rsidR="00531E41" w:rsidRPr="00462A14" w14:paraId="7CB0D315" w14:textId="77777777" w:rsidTr="00373E78">
        <w:trPr>
          <w:trHeight w:val="303"/>
        </w:trPr>
        <w:tc>
          <w:tcPr>
            <w:tcW w:w="722" w:type="dxa"/>
            <w:vAlign w:val="center"/>
          </w:tcPr>
          <w:p w14:paraId="1C3C8717" w14:textId="6AB63E85" w:rsidR="00531E41" w:rsidRPr="00462A14" w:rsidRDefault="00531E41" w:rsidP="00531E4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 wp14:anchorId="587CFA8F" wp14:editId="43929DA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98D71" id="Прямая соединительная линия 53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91745E3" w14:textId="0A84C00F" w:rsidR="00531E41" w:rsidRPr="00462A14" w:rsidRDefault="00531E41" w:rsidP="00531E41">
            <w:pPr>
              <w:jc w:val="center"/>
              <w:rPr>
                <w:lang w:val="en-US"/>
              </w:rPr>
            </w:pPr>
            <w:r w:rsidRPr="00DF1CA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E0E8B5" w14:textId="2E3400DD" w:rsidR="00531E41" w:rsidRPr="00462A14" w:rsidRDefault="00531E41" w:rsidP="00531E41">
            <w:pPr>
              <w:jc w:val="center"/>
              <w:rPr>
                <w:lang w:val="en-US"/>
              </w:rPr>
            </w:pPr>
            <w:r w:rsidRPr="00DF1CA4">
              <w:t>1</w:t>
            </w:r>
          </w:p>
        </w:tc>
        <w:tc>
          <w:tcPr>
            <w:tcW w:w="0" w:type="auto"/>
            <w:vAlign w:val="center"/>
          </w:tcPr>
          <w:p w14:paraId="0B4C6064" w14:textId="7477C2B0" w:rsidR="00531E41" w:rsidRPr="00462A14" w:rsidRDefault="00531E41" w:rsidP="00531E41">
            <w:pPr>
              <w:jc w:val="center"/>
              <w:rPr>
                <w:lang w:val="en-US"/>
              </w:rPr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0C1AA0E4" w14:textId="691E1D34" w:rsidR="00531E41" w:rsidRPr="00462A14" w:rsidRDefault="00531E41" w:rsidP="00531E41">
            <w:pPr>
              <w:jc w:val="center"/>
              <w:rPr>
                <w:lang w:val="en-US"/>
              </w:rPr>
            </w:pPr>
            <w:r w:rsidRPr="00DF1CA4">
              <w:t>0</w:t>
            </w:r>
          </w:p>
        </w:tc>
        <w:tc>
          <w:tcPr>
            <w:tcW w:w="0" w:type="auto"/>
            <w:vAlign w:val="center"/>
          </w:tcPr>
          <w:p w14:paraId="749B0605" w14:textId="6A4D423F" w:rsidR="00531E41" w:rsidRPr="00462A14" w:rsidRDefault="00531E41" w:rsidP="00531E4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42DAAF" w14:textId="05BEFEC3" w:rsidR="00531E41" w:rsidRPr="00462A14" w:rsidRDefault="00531E41" w:rsidP="00531E4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CC68ED" w14:textId="3B63A1BE" w:rsidR="00531E41" w:rsidRPr="00462A14" w:rsidRDefault="00531E41" w:rsidP="00531E4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9E247F4" w14:textId="672B9D35" w:rsidR="00531E41" w:rsidRPr="00462A14" w:rsidRDefault="00531E41" w:rsidP="00531E4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EF3F39" w14:textId="77777777" w:rsidR="00531E41" w:rsidRPr="00462A14" w:rsidRDefault="00531E41" w:rsidP="00531E41">
            <w:pPr>
              <w:jc w:val="center"/>
            </w:pPr>
          </w:p>
        </w:tc>
        <w:tc>
          <w:tcPr>
            <w:tcW w:w="0" w:type="auto"/>
            <w:vAlign w:val="center"/>
          </w:tcPr>
          <w:p w14:paraId="5D59308B" w14:textId="2D1198D3" w:rsidR="00531E41" w:rsidRPr="00575B21" w:rsidRDefault="00531E41" w:rsidP="00531E41">
            <w:pPr>
              <w:jc w:val="center"/>
            </w:pPr>
            <w:r>
              <w:t>-54</w:t>
            </w:r>
          </w:p>
        </w:tc>
        <w:tc>
          <w:tcPr>
            <w:tcW w:w="0" w:type="auto"/>
            <w:vAlign w:val="center"/>
          </w:tcPr>
          <w:p w14:paraId="41A81F3C" w14:textId="5D571FBE" w:rsidR="00531E41" w:rsidRPr="00462A14" w:rsidRDefault="00531E41" w:rsidP="00531E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4DA52A92" wp14:editId="27CC229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2866CD" id="Прямая соединительная линия 53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C3195C" w14:textId="4C17E387" w:rsidR="00531E41" w:rsidRPr="00531E41" w:rsidRDefault="00531E41" w:rsidP="00531E41">
            <w:pPr>
              <w:jc w:val="center"/>
            </w:pPr>
            <w:r>
              <w:t>202</w:t>
            </w:r>
          </w:p>
        </w:tc>
      </w:tr>
      <w:tr w:rsidR="00531E41" w:rsidRPr="00462A14" w14:paraId="44F35A45" w14:textId="77777777" w:rsidTr="00373E78">
        <w:trPr>
          <w:trHeight w:val="287"/>
        </w:trPr>
        <w:tc>
          <w:tcPr>
            <w:tcW w:w="722" w:type="dxa"/>
            <w:tcBorders>
              <w:bottom w:val="single" w:sz="12" w:space="0" w:color="auto"/>
            </w:tcBorders>
            <w:vAlign w:val="center"/>
          </w:tcPr>
          <w:p w14:paraId="269EC5B7" w14:textId="77777777" w:rsidR="00531E41" w:rsidRPr="00462A14" w:rsidRDefault="00531E41" w:rsidP="00531E41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13C556" w14:textId="318E6873" w:rsidR="00531E41" w:rsidRPr="00462A14" w:rsidRDefault="00531E41" w:rsidP="00531E4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86557F" w14:textId="0F57AD1E" w:rsidR="00531E41" w:rsidRPr="00462A14" w:rsidRDefault="00531E41" w:rsidP="00531E4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8AE07F" w14:textId="585BC7C7" w:rsidR="00531E41" w:rsidRPr="00462A14" w:rsidRDefault="00531E41" w:rsidP="00531E4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D34F9E" w14:textId="6B4DF6ED" w:rsidR="00531E41" w:rsidRPr="00462A14" w:rsidRDefault="00531E41" w:rsidP="00531E4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A20DF5" w14:textId="03FFC585" w:rsidR="00531E41" w:rsidRPr="00462A14" w:rsidRDefault="00531E41" w:rsidP="00531E4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FE3443" w14:textId="41200811" w:rsidR="00531E41" w:rsidRPr="00462A14" w:rsidRDefault="00531E41" w:rsidP="00531E4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27DA63" w14:textId="761D408C" w:rsidR="00531E41" w:rsidRPr="00462A14" w:rsidRDefault="00531E41" w:rsidP="00531E4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F1DEF5" w14:textId="1767C08F" w:rsidR="00531E41" w:rsidRPr="00462A14" w:rsidRDefault="00531E41" w:rsidP="00531E4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703326D" w14:textId="6D134F14" w:rsidR="00531E41" w:rsidRPr="00462A14" w:rsidRDefault="00531E41" w:rsidP="00531E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545F0F16" wp14:editId="56A0ACD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231A0" id="Прямая соединительная линия 53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B235C5" w14:textId="212EE553" w:rsidR="00531E41" w:rsidRPr="00575B21" w:rsidRDefault="00531E41" w:rsidP="00531E41">
            <w:pPr>
              <w:jc w:val="center"/>
            </w:pPr>
            <w:r>
              <w:t>-66</w:t>
            </w:r>
          </w:p>
        </w:tc>
        <w:tc>
          <w:tcPr>
            <w:tcW w:w="0" w:type="auto"/>
            <w:vAlign w:val="center"/>
          </w:tcPr>
          <w:p w14:paraId="0FC5ACEC" w14:textId="77777777" w:rsidR="00531E41" w:rsidRPr="00462A14" w:rsidRDefault="00531E41" w:rsidP="00531E4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8791DB" w14:textId="197AADF3" w:rsidR="00531E41" w:rsidRPr="00531E41" w:rsidRDefault="00531E41" w:rsidP="00531E41">
            <w:pPr>
              <w:jc w:val="center"/>
            </w:pPr>
            <w:r>
              <w:t>190</w:t>
            </w:r>
          </w:p>
        </w:tc>
      </w:tr>
      <w:tr w:rsidR="00070B26" w:rsidRPr="00462A14" w14:paraId="03FEBD71" w14:textId="77777777" w:rsidTr="00373E78">
        <w:trPr>
          <w:trHeight w:val="118"/>
        </w:trPr>
        <w:tc>
          <w:tcPr>
            <w:tcW w:w="7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DAEF7E" w14:textId="3452493C" w:rsidR="00070B26" w:rsidRPr="00462A14" w:rsidRDefault="00070B26" w:rsidP="00855AA6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="00C84B4B">
              <w:rPr>
                <w:i/>
                <w:vertAlign w:val="subscript"/>
              </w:rPr>
              <w:t>пр</w:t>
            </w:r>
            <w:r w:rsidRPr="00462A14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8229A3A" w14:textId="557E078F" w:rsidR="00070B26" w:rsidRPr="00FC78E9" w:rsidRDefault="00FC78E9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2837AA9" w14:textId="4131DFA1" w:rsidR="00070B26" w:rsidRPr="00FC78E9" w:rsidRDefault="00FC78E9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058C32" w14:textId="1028EBD3" w:rsidR="00070B26" w:rsidRPr="002C40C4" w:rsidRDefault="002C40C4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E03C18" w14:textId="444FE54E" w:rsidR="00070B26" w:rsidRPr="002C40C4" w:rsidRDefault="002C40C4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6E4E11" w14:textId="7F0016E8" w:rsidR="00070B26" w:rsidRPr="00462A14" w:rsidRDefault="00FC78E9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B5CAFF" w14:textId="54D2A120" w:rsidR="00070B26" w:rsidRPr="00462A14" w:rsidRDefault="00373E78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399D43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52DA4D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vAlign w:val="center"/>
          </w:tcPr>
          <w:p w14:paraId="628D6FF9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0D7F8B" w14:textId="2133FEB2" w:rsidR="00070B26" w:rsidRPr="00FC78E9" w:rsidRDefault="008A5C6B" w:rsidP="00855AA6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0BE2E5DE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993E7B" w14:textId="2B4928EE" w:rsidR="00070B26" w:rsidRPr="00C84B4B" w:rsidRDefault="00C84B4B" w:rsidP="00855AA6">
            <w:pPr>
              <w:jc w:val="center"/>
              <w:rPr>
                <w:lang w:val="en-US"/>
              </w:rPr>
            </w:pPr>
            <w:r>
              <w:t>12</w:t>
            </w:r>
          </w:p>
        </w:tc>
      </w:tr>
    </w:tbl>
    <w:p w14:paraId="5B7BEC08" w14:textId="56AF1158" w:rsidR="00070B26" w:rsidRDefault="00373E78" w:rsidP="00070B26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1" layoutInCell="1" allowOverlap="1" wp14:anchorId="153952E9" wp14:editId="14B1C824">
                <wp:simplePos x="0" y="0"/>
                <wp:positionH relativeFrom="column">
                  <wp:posOffset>2372360</wp:posOffset>
                </wp:positionH>
                <wp:positionV relativeFrom="paragraph">
                  <wp:posOffset>-732790</wp:posOffset>
                </wp:positionV>
                <wp:extent cx="228600" cy="114300"/>
                <wp:effectExtent l="0" t="0" r="19050" b="19050"/>
                <wp:wrapNone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46873" id="Полилиния: фигура 13" o:spid="_x0000_s1026" style="position:absolute;margin-left:186.8pt;margin-top:-57.7pt;width:18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1" layoutInCell="1" allowOverlap="1" wp14:anchorId="255F9C80" wp14:editId="67DBD8B5">
                <wp:simplePos x="0" y="0"/>
                <wp:positionH relativeFrom="column">
                  <wp:posOffset>2195195</wp:posOffset>
                </wp:positionH>
                <wp:positionV relativeFrom="paragraph">
                  <wp:posOffset>-745490</wp:posOffset>
                </wp:positionV>
                <wp:extent cx="228600" cy="114300"/>
                <wp:effectExtent l="0" t="0" r="19050" b="19050"/>
                <wp:wrapNone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CD840" id="Полилиния: фигура 12" o:spid="_x0000_s1026" style="position:absolute;margin-left:172.85pt;margin-top:-58.7pt;width:18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1" layoutInCell="1" allowOverlap="1" wp14:anchorId="7E2FF7A7" wp14:editId="781575F0">
                <wp:simplePos x="0" y="0"/>
                <wp:positionH relativeFrom="column">
                  <wp:posOffset>1977390</wp:posOffset>
                </wp:positionH>
                <wp:positionV relativeFrom="paragraph">
                  <wp:posOffset>-717550</wp:posOffset>
                </wp:positionV>
                <wp:extent cx="228600" cy="114300"/>
                <wp:effectExtent l="0" t="0" r="19050" b="19050"/>
                <wp:wrapNone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64EDC" id="Полилиния: фигура 11" o:spid="_x0000_s1026" style="position:absolute;margin-left:155.7pt;margin-top:-56.5pt;width:18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f5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070B26" w:rsidRPr="00572960" w14:paraId="02043DAC" w14:textId="77777777" w:rsidTr="00855AA6">
        <w:trPr>
          <w:trHeight w:val="546"/>
        </w:trPr>
        <w:tc>
          <w:tcPr>
            <w:tcW w:w="0" w:type="auto"/>
            <w:vAlign w:val="center"/>
          </w:tcPr>
          <w:p w14:paraId="3C1AD5A2" w14:textId="5534B804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805AE0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C8282D0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5E15308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03B4249" w14:textId="0A65B59C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805AE0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C6A9EF8" w14:textId="1C713230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805AE0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1616FA1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7BE9C37" w14:textId="77777777" w:rsidR="00070B26" w:rsidRPr="000C281C" w:rsidRDefault="00070B26" w:rsidP="00070B26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667BD4AE" w14:textId="77777777" w:rsidR="00070B26" w:rsidRPr="002A2C43" w:rsidRDefault="00070B26" w:rsidP="00070B26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379AFAF1" w14:textId="77777777" w:rsidR="00070B26" w:rsidRPr="002A2C43" w:rsidRDefault="00070B26" w:rsidP="00070B26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587402A6" w14:textId="77777777" w:rsidR="00070B26" w:rsidRPr="00C9576A" w:rsidRDefault="00070B26" w:rsidP="00070B26">
      <w:pPr>
        <w:pStyle w:val="22"/>
        <w:numPr>
          <w:ilvl w:val="0"/>
          <w:numId w:val="2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7596739E" w14:textId="77777777" w:rsidR="00070B26" w:rsidRPr="00433098" w:rsidRDefault="00070B26" w:rsidP="00070B26">
      <w:pPr>
        <w:pStyle w:val="2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27DE6205" w14:textId="0375FB26" w:rsidR="00070B26" w:rsidRPr="00C9576A" w:rsidRDefault="00070B26" w:rsidP="00070B26">
      <w:pPr>
        <w:pStyle w:val="2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67 (неизменно),   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>= 6</w:t>
      </w:r>
      <w:r w:rsidR="006D7859">
        <w:rPr>
          <w:sz w:val="28"/>
          <w:szCs w:val="28"/>
          <w:lang w:val="en-US"/>
        </w:rPr>
        <w:t>9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p w14:paraId="196329C4" w14:textId="77777777" w:rsidR="00070B26" w:rsidRPr="00462A14" w:rsidRDefault="00070B26" w:rsidP="00070B26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45"/>
        <w:gridCol w:w="345"/>
        <w:gridCol w:w="346"/>
        <w:gridCol w:w="346"/>
        <w:gridCol w:w="346"/>
        <w:gridCol w:w="346"/>
        <w:gridCol w:w="346"/>
        <w:gridCol w:w="346"/>
        <w:gridCol w:w="222"/>
        <w:gridCol w:w="1155"/>
        <w:gridCol w:w="222"/>
        <w:gridCol w:w="1493"/>
      </w:tblGrid>
      <w:tr w:rsidR="00070B26" w:rsidRPr="00462A14" w14:paraId="1597231E" w14:textId="77777777" w:rsidTr="00855AA6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0C4616C7" w14:textId="77777777" w:rsidR="00070B26" w:rsidRPr="00462A14" w:rsidRDefault="00070B26" w:rsidP="00855AA6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7E48A36" w14:textId="77777777" w:rsidR="00070B26" w:rsidRPr="00462A14" w:rsidRDefault="00070B26" w:rsidP="00855AA6">
            <w:pPr>
              <w:jc w:val="center"/>
            </w:pPr>
            <w:r w:rsidRPr="00462A14">
              <w:t>Интерпретации</w:t>
            </w:r>
          </w:p>
        </w:tc>
      </w:tr>
      <w:tr w:rsidR="00070B26" w:rsidRPr="00462A14" w14:paraId="11817571" w14:textId="77777777" w:rsidTr="00855AA6">
        <w:trPr>
          <w:trHeight w:val="287"/>
          <w:jc w:val="center"/>
        </w:trPr>
        <w:tc>
          <w:tcPr>
            <w:tcW w:w="635" w:type="dxa"/>
            <w:vAlign w:val="center"/>
          </w:tcPr>
          <w:p w14:paraId="622B0625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7A7E3" w14:textId="795E3B3E" w:rsidR="00070B26" w:rsidRPr="00462A14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5DD295FC" wp14:editId="6E421CF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19050" b="19050"/>
                      <wp:wrapNone/>
                      <wp:docPr id="531" name="Полилиния: фигура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AF23F" id="Полилиния: фигура 531" o:spid="_x0000_s1026" style="position:absolute;margin-left:1pt;margin-top:3.8pt;width:18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34O+LtsAAAAFAQAADwAAAGRycy9kb3ducmV2&#10;LnhtbEyPwU7DMBBE70j8g7VI3KhDK0Ib4lSA2hsHmiLSoxsvScBeR7HThr9nOcFxdlYzb/L15Kw4&#10;4RA6TwpuZwkIpNqbjhoFb/vtzRJEiJqMtp5QwTcGWBeXF7nOjD/TDk9lbASHUMi0gjbGPpMy1C06&#10;HWa+R2Lvww9OR5ZDI82gzxzurJwnSSqd7ogbWt3jc4v1Vzk6BbZK31/GzWZ7KF+rulqs9t0TfSp1&#10;fTU9PoCIOMW/Z/jFZ3QomOnoRzJBWAVzXhIV3Kcg2F0sWR75epeCLHL5n774AQ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N+Dvi7bAAAABQ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107F45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13EF1857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68583C4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B1CEC9B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FADEE57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E9D7F5C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0B2BBABA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A71DEE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133FB51" w14:textId="77777777" w:rsidR="00070B26" w:rsidRPr="00462A14" w:rsidRDefault="00070B26" w:rsidP="00855AA6">
            <w:pPr>
              <w:jc w:val="center"/>
            </w:pPr>
            <w:r w:rsidRPr="00462A14">
              <w:t>Знаковая</w:t>
            </w:r>
          </w:p>
        </w:tc>
        <w:tc>
          <w:tcPr>
            <w:tcW w:w="0" w:type="auto"/>
            <w:vAlign w:val="center"/>
          </w:tcPr>
          <w:p w14:paraId="523D33AF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10F49193" w14:textId="77777777" w:rsidR="00070B26" w:rsidRPr="00462A14" w:rsidRDefault="00070B26" w:rsidP="00855AA6">
            <w:pPr>
              <w:jc w:val="center"/>
            </w:pPr>
            <w:r w:rsidRPr="00462A14">
              <w:t>Беззнаковая</w:t>
            </w:r>
          </w:p>
        </w:tc>
      </w:tr>
      <w:tr w:rsidR="00070B26" w:rsidRPr="00462A14" w14:paraId="6126FDCE" w14:textId="77777777" w:rsidTr="00855AA6">
        <w:trPr>
          <w:trHeight w:val="303"/>
          <w:jc w:val="center"/>
        </w:trPr>
        <w:tc>
          <w:tcPr>
            <w:tcW w:w="635" w:type="dxa"/>
            <w:vAlign w:val="center"/>
          </w:tcPr>
          <w:p w14:paraId="2E833D01" w14:textId="01DED8B3" w:rsidR="00070B26" w:rsidRPr="00462A14" w:rsidRDefault="00070B26" w:rsidP="00855AA6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72D0B9F6" wp14:editId="7DECD61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0386B" id="Прямая соединительная линия 5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C817BE" w14:textId="4DD75EF0" w:rsidR="00070B26" w:rsidRPr="00462A14" w:rsidRDefault="004325E2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43BFB2" w14:textId="4EFE9BF1" w:rsidR="00070B26" w:rsidRPr="00462A14" w:rsidRDefault="00332C61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01DEA41" w14:textId="60832A2E" w:rsidR="00070B26" w:rsidRPr="00462A14" w:rsidRDefault="00305455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B08A3F" w14:textId="47412B3F" w:rsidR="00070B26" w:rsidRPr="00462A14" w:rsidRDefault="00332C61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DB44311" w14:textId="73EE00FD" w:rsidR="00070B26" w:rsidRPr="00462A14" w:rsidRDefault="00332C61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7DB526" w14:textId="3D1F0F00" w:rsidR="00070B26" w:rsidRPr="00462A14" w:rsidRDefault="00332C61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C9B41B4" w14:textId="641719CD" w:rsidR="00070B26" w:rsidRPr="00462A14" w:rsidRDefault="00332C61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347A7F" w14:textId="77777777" w:rsidR="00070B26" w:rsidRPr="00462A14" w:rsidRDefault="00070B26" w:rsidP="00855AA6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74C2764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F8FE538" w14:textId="77777777" w:rsidR="00070B26" w:rsidRPr="00462A14" w:rsidRDefault="00070B26" w:rsidP="00855AA6">
            <w:pPr>
              <w:jc w:val="center"/>
              <w:rPr>
                <w:lang w:val="en-US"/>
              </w:rPr>
            </w:pPr>
            <w:r w:rsidRPr="00462A14">
              <w:t>-</w:t>
            </w:r>
            <w:r w:rsidRPr="00462A14">
              <w:rPr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2E597088" w14:textId="27861C04" w:rsidR="00070B26" w:rsidRPr="00462A14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4C7B1544" wp14:editId="7C496A7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25D32" id="Прямая соединительная линия 5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3EED6B" w14:textId="77777777" w:rsidR="00070B26" w:rsidRPr="00462A14" w:rsidRDefault="00070B26" w:rsidP="00855AA6">
            <w:pPr>
              <w:jc w:val="center"/>
            </w:pPr>
            <w:r w:rsidRPr="00462A14">
              <w:t>189</w:t>
            </w:r>
          </w:p>
        </w:tc>
      </w:tr>
      <w:tr w:rsidR="00070B26" w:rsidRPr="00462A14" w14:paraId="5C095E00" w14:textId="77777777" w:rsidTr="00855AA6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2FE3C32B" w14:textId="77777777" w:rsidR="00070B26" w:rsidRPr="00462A14" w:rsidRDefault="00070B26" w:rsidP="00855AA6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FC321B6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BF11BD6" w14:textId="77777777" w:rsidR="00070B26" w:rsidRPr="00462A14" w:rsidRDefault="00070B26" w:rsidP="00855AA6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C5969E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2FF5E1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F88159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86E730" w14:textId="3C1AA8A8" w:rsidR="00070B26" w:rsidRPr="00462A14" w:rsidRDefault="00804ED6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5FC43A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F7A9DB" w14:textId="51854D74" w:rsidR="00070B26" w:rsidRPr="00462A14" w:rsidRDefault="00804ED6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E3C06A9" w14:textId="6BA4C45B" w:rsidR="00070B26" w:rsidRPr="00462A14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28EBB822" wp14:editId="57D042F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5408C" id="Прямая соединительная линия 5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D83B8A" w14:textId="0440B9A7" w:rsidR="00070B26" w:rsidRPr="00462A14" w:rsidRDefault="00725912" w:rsidP="00855AA6">
            <w:pPr>
              <w:jc w:val="center"/>
            </w:pPr>
            <w:r>
              <w:t>69</w:t>
            </w:r>
          </w:p>
        </w:tc>
        <w:tc>
          <w:tcPr>
            <w:tcW w:w="0" w:type="auto"/>
            <w:vAlign w:val="center"/>
          </w:tcPr>
          <w:p w14:paraId="1570F52D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7A833C" w14:textId="77777777" w:rsidR="00070B26" w:rsidRPr="00462A14" w:rsidRDefault="00070B26" w:rsidP="00855AA6">
            <w:pPr>
              <w:jc w:val="center"/>
            </w:pPr>
            <w:r w:rsidRPr="00462A14">
              <w:t>64</w:t>
            </w:r>
          </w:p>
        </w:tc>
      </w:tr>
      <w:tr w:rsidR="00070B26" w:rsidRPr="00462A14" w14:paraId="5178EFF4" w14:textId="77777777" w:rsidTr="00855AA6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6E681198" w14:textId="77777777" w:rsidR="00070B26" w:rsidRPr="00462A14" w:rsidRDefault="00070B26" w:rsidP="00855AA6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977EE21" w14:textId="77777777" w:rsidR="00070B26" w:rsidRPr="00462A14" w:rsidRDefault="00070B26" w:rsidP="00855AA6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8F72FD7" w14:textId="77777777" w:rsidR="00070B26" w:rsidRPr="00462A14" w:rsidRDefault="00070B26" w:rsidP="00855AA6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F352BA" w14:textId="77777777" w:rsidR="00070B26" w:rsidRPr="00462A14" w:rsidRDefault="00070B26" w:rsidP="00855AA6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B97AB8" w14:textId="77777777" w:rsidR="00070B26" w:rsidRPr="00462A14" w:rsidRDefault="00070B26" w:rsidP="00855AA6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A5B3D1" w14:textId="77777777" w:rsidR="00070B26" w:rsidRPr="00462A14" w:rsidRDefault="00070B26" w:rsidP="00855AA6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F04401" w14:textId="53D8FA1A" w:rsidR="00070B26" w:rsidRPr="00462A14" w:rsidRDefault="0080353A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6D7D35" w14:textId="77777777" w:rsidR="00070B26" w:rsidRPr="00462A14" w:rsidRDefault="00070B26" w:rsidP="00855AA6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691F7D" w14:textId="782D926C" w:rsidR="00070B26" w:rsidRPr="00462A14" w:rsidRDefault="0080353A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E9D1F5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286BC9" w14:textId="77777777" w:rsidR="00070B26" w:rsidRPr="00462A14" w:rsidRDefault="00070B26" w:rsidP="00855AA6">
            <w:pPr>
              <w:jc w:val="center"/>
            </w:pPr>
            <w:r w:rsidRPr="00462A14">
              <w:rPr>
                <w:lang w:val="en-US"/>
              </w:rPr>
              <w:t>1</w:t>
            </w:r>
            <w:r w:rsidRPr="00462A14">
              <w:t>25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73BBD84E" w14:textId="77777777" w:rsidR="00070B26" w:rsidRPr="00462A14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6623D2" w14:textId="77777777" w:rsidR="00070B26" w:rsidRPr="00462A14" w:rsidRDefault="00070B26" w:rsidP="00855AA6">
            <w:pPr>
              <w:jc w:val="center"/>
            </w:pPr>
            <w:r w:rsidRPr="00462A14">
              <w:t>125</w:t>
            </w:r>
          </w:p>
        </w:tc>
      </w:tr>
    </w:tbl>
    <w:tbl>
      <w:tblPr>
        <w:tblStyle w:val="af5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41"/>
        <w:gridCol w:w="835"/>
        <w:gridCol w:w="827"/>
        <w:gridCol w:w="841"/>
        <w:gridCol w:w="858"/>
        <w:gridCol w:w="825"/>
        <w:gridCol w:w="883"/>
        <w:gridCol w:w="2479"/>
      </w:tblGrid>
      <w:tr w:rsidR="00070B26" w:rsidRPr="00572960" w14:paraId="37A1E5B1" w14:textId="77777777" w:rsidTr="00855AA6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279A341E" w14:textId="77777777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CE1985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AB5ED1E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0565DA7" w14:textId="32B4BEAD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41644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C53D3FE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6F888B8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070B26" w:rsidRPr="00572960" w14:paraId="5FF06232" w14:textId="77777777" w:rsidTr="00855AA6">
        <w:trPr>
          <w:trHeight w:val="546"/>
        </w:trPr>
        <w:tc>
          <w:tcPr>
            <w:tcW w:w="8789" w:type="dxa"/>
            <w:gridSpan w:val="8"/>
            <w:vAlign w:val="center"/>
          </w:tcPr>
          <w:p w14:paraId="58F5920A" w14:textId="77777777" w:rsidR="00070B26" w:rsidRPr="00094896" w:rsidRDefault="00070B26" w:rsidP="00855AA6">
            <w:pPr>
              <w:ind w:firstLine="601"/>
              <w:jc w:val="both"/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f5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4"/>
        <w:gridCol w:w="340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070B26" w:rsidRPr="000C281C" w14:paraId="743F6183" w14:textId="77777777" w:rsidTr="00855AA6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23F40CD4" w14:textId="77777777" w:rsidR="00070B26" w:rsidRPr="000C281C" w:rsidRDefault="00070B26" w:rsidP="00855AA6">
            <w:pPr>
              <w:rPr>
                <w:sz w:val="28"/>
                <w:szCs w:val="28"/>
                <w:lang w:val="en-US"/>
              </w:rPr>
            </w:pPr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649CF3BC" w14:textId="77777777" w:rsidR="00070B26" w:rsidRPr="000C281C" w:rsidRDefault="00070B26" w:rsidP="00855AA6">
            <w:pPr>
              <w:jc w:val="center"/>
            </w:pPr>
            <w:r w:rsidRPr="000C281C">
              <w:t>Интерпретации</w:t>
            </w:r>
          </w:p>
        </w:tc>
      </w:tr>
      <w:tr w:rsidR="00070B26" w:rsidRPr="000C281C" w14:paraId="302EF9F0" w14:textId="77777777" w:rsidTr="00855AA6">
        <w:trPr>
          <w:trHeight w:val="287"/>
          <w:jc w:val="center"/>
        </w:trPr>
        <w:tc>
          <w:tcPr>
            <w:tcW w:w="969" w:type="dxa"/>
            <w:vAlign w:val="center"/>
          </w:tcPr>
          <w:p w14:paraId="3E8CE636" w14:textId="20E8ABE7" w:rsidR="00070B26" w:rsidRPr="000C281C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7603AF70" wp14:editId="0BA054FA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: фигура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C3B1B" id="Полилиния: фигура 527" o:spid="_x0000_s1026" style="position:absolute;margin-left:33.6pt;margin-top:7.4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GCJod0AAAAIAQAADwAAAGRycy9kb3ducmV2&#10;LnhtbEyPQU+EMBCF7yb+h2ZMvLlFMChI2ajZvXlQ1ojHLh0BpVNCyy7+e2dPepz3Xt58r1gvdhAH&#10;nHzvSMH1KgKB1DjTU6vgbbe9ugPhgyajB0eo4Ac9rMvzs0Lnxh3pFQ9VaAWXkM+1gi6EMZfSNx1a&#10;7VduRGLv001WBz6nVppJH7ncDjKOolRa3RN/6PSITx0239VsFQx1+v48bzbbj+qlbuok2/WP9KXU&#10;5cXycA8i4BL+wnDCZ3QomWnvZjJeDArS25iTrN9kIE5+lLCwV5DEGciykP8HlL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PGCJo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876C4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A10C2D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55D056B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CA5C95D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F2AD96A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9E38F2C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9F878C1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C3D61ED" w14:textId="77777777" w:rsidR="00070B26" w:rsidRPr="000C281C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9E28475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166" w:type="dxa"/>
            <w:vAlign w:val="center"/>
          </w:tcPr>
          <w:p w14:paraId="120061A9" w14:textId="77777777" w:rsidR="00070B26" w:rsidRPr="000C281C" w:rsidRDefault="00070B26" w:rsidP="00855AA6">
            <w:pPr>
              <w:ind w:left="-217" w:right="-78" w:firstLine="217"/>
              <w:jc w:val="center"/>
            </w:pPr>
            <w:r w:rsidRPr="000C281C">
              <w:t>Знаковая</w:t>
            </w:r>
          </w:p>
        </w:tc>
        <w:tc>
          <w:tcPr>
            <w:tcW w:w="302" w:type="dxa"/>
            <w:vAlign w:val="center"/>
          </w:tcPr>
          <w:p w14:paraId="33AF4C1D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569" w:type="dxa"/>
            <w:vAlign w:val="center"/>
          </w:tcPr>
          <w:p w14:paraId="6707C575" w14:textId="77777777" w:rsidR="00070B26" w:rsidRPr="000C281C" w:rsidRDefault="00070B26" w:rsidP="00855AA6">
            <w:r w:rsidRPr="000C281C">
              <w:t>Беззнаковая</w:t>
            </w:r>
          </w:p>
        </w:tc>
      </w:tr>
      <w:tr w:rsidR="00070B26" w:rsidRPr="000C281C" w14:paraId="6CDDA9A4" w14:textId="77777777" w:rsidTr="00855AA6">
        <w:trPr>
          <w:trHeight w:val="303"/>
          <w:jc w:val="center"/>
        </w:trPr>
        <w:tc>
          <w:tcPr>
            <w:tcW w:w="969" w:type="dxa"/>
            <w:vAlign w:val="center"/>
          </w:tcPr>
          <w:p w14:paraId="15373D43" w14:textId="4928D729" w:rsidR="00070B26" w:rsidRPr="000C281C" w:rsidRDefault="00070B26" w:rsidP="00855AA6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066E59A5" wp14:editId="0C80EDA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AAAE7" id="Прямая соединительная линия 5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lang w:val="en-US"/>
              </w:rPr>
              <w:t>A</w:t>
            </w:r>
            <w:r w:rsidRPr="000C281C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335FB5A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F84E2A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DB6A03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47EF43F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56CD1CD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B9992A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35A51E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E0C46F6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80B4E1D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166" w:type="dxa"/>
            <w:vAlign w:val="center"/>
          </w:tcPr>
          <w:p w14:paraId="14C0AD64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67</w:t>
            </w:r>
          </w:p>
        </w:tc>
        <w:tc>
          <w:tcPr>
            <w:tcW w:w="302" w:type="dxa"/>
            <w:vAlign w:val="center"/>
          </w:tcPr>
          <w:p w14:paraId="3EC89CA9" w14:textId="2F64B88E" w:rsidR="00070B26" w:rsidRPr="000C281C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5271CF74" wp14:editId="3D137B0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2D2CE" id="Прямая соединительная линия 5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312ED63D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67</w:t>
            </w:r>
          </w:p>
        </w:tc>
      </w:tr>
      <w:tr w:rsidR="00070B26" w:rsidRPr="000C281C" w14:paraId="4199C5E6" w14:textId="77777777" w:rsidTr="00855AA6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0EC1DD5C" w14:textId="77777777" w:rsidR="00070B26" w:rsidRPr="000C281C" w:rsidRDefault="00070B26" w:rsidP="00855AA6">
            <w:pPr>
              <w:jc w:val="center"/>
              <w:rPr>
                <w:vertAlign w:val="subscript"/>
              </w:rPr>
            </w:pPr>
            <w:r w:rsidRPr="000C281C">
              <w:rPr>
                <w:i/>
                <w:lang w:val="en-US"/>
              </w:rPr>
              <w:t>B</w:t>
            </w:r>
            <w:r w:rsidRPr="000C281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55D1BD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5C05CA" w14:textId="2405A93A" w:rsidR="00070B26" w:rsidRPr="000C281C" w:rsidRDefault="00071252" w:rsidP="00855AA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57172F" w14:textId="2FBBA614" w:rsidR="00070B26" w:rsidRPr="000C281C" w:rsidRDefault="00071252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214933" w14:textId="2750CF77" w:rsidR="00070B26" w:rsidRPr="000C281C" w:rsidRDefault="00071252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0235A4" w14:textId="7A3E2C2D" w:rsidR="00070B26" w:rsidRPr="000C281C" w:rsidRDefault="00071252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D0C832" w14:textId="77777777" w:rsidR="00070B26" w:rsidRPr="000C281C" w:rsidRDefault="00070B26" w:rsidP="00855AA6">
            <w:pPr>
              <w:jc w:val="center"/>
            </w:pPr>
            <w:r w:rsidRPr="000C281C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9CE40F" w14:textId="1272E022" w:rsidR="00070B26" w:rsidRPr="000C281C" w:rsidRDefault="00071252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E5C845" w14:textId="7EC7A7A9" w:rsidR="00070B26" w:rsidRPr="000C281C" w:rsidRDefault="00071252" w:rsidP="00855AA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410172" w14:textId="4627F025" w:rsidR="00070B26" w:rsidRPr="000C281C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73307E0A" wp14:editId="15BE71F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F7D4D" id="Прямая соединительная линия 5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58E127FD" w14:textId="7A48BA7D" w:rsidR="00070B26" w:rsidRPr="00F36982" w:rsidRDefault="00F36982" w:rsidP="00855AA6">
            <w:pPr>
              <w:jc w:val="center"/>
            </w:pPr>
            <w:r>
              <w:t>-69</w:t>
            </w:r>
          </w:p>
        </w:tc>
        <w:tc>
          <w:tcPr>
            <w:tcW w:w="302" w:type="dxa"/>
            <w:vAlign w:val="center"/>
          </w:tcPr>
          <w:p w14:paraId="50C7E9E1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20644437" w14:textId="0A683670" w:rsidR="00070B26" w:rsidRPr="00511D3F" w:rsidRDefault="00511D3F" w:rsidP="00855AA6">
            <w:pPr>
              <w:jc w:val="center"/>
            </w:pPr>
            <w:r>
              <w:t>187</w:t>
            </w:r>
          </w:p>
        </w:tc>
      </w:tr>
      <w:tr w:rsidR="00070B26" w:rsidRPr="000C281C" w14:paraId="32F6B9F4" w14:textId="77777777" w:rsidTr="00855AA6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49F32E" w14:textId="77777777" w:rsidR="00070B26" w:rsidRPr="000C281C" w:rsidRDefault="00070B26" w:rsidP="00855AA6">
            <w:pPr>
              <w:jc w:val="center"/>
              <w:rPr>
                <w:vertAlign w:val="subscript"/>
              </w:rPr>
            </w:pPr>
            <w:r w:rsidRPr="000C281C">
              <w:rPr>
                <w:i/>
                <w:lang w:val="en-US"/>
              </w:rPr>
              <w:t>C</w:t>
            </w:r>
            <w:r w:rsidRPr="000C281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02F166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F386B0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82BCFF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9938D0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25438D" w14:textId="43081009" w:rsidR="00070B26" w:rsidRPr="000C281C" w:rsidRDefault="00EA7A42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9D56B6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143978" w14:textId="156C7843" w:rsidR="00070B26" w:rsidRPr="000C281C" w:rsidRDefault="00EA7A42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ED70A8" w14:textId="78B22B68" w:rsidR="00070B26" w:rsidRPr="00EA7A42" w:rsidRDefault="00EA7A42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07C27C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BCE6A4" w14:textId="77777777" w:rsidR="00070B26" w:rsidRPr="000C281C" w:rsidRDefault="00070B26" w:rsidP="00855AA6">
            <w:pPr>
              <w:jc w:val="center"/>
            </w:pPr>
          </w:p>
        </w:tc>
        <w:tc>
          <w:tcPr>
            <w:tcW w:w="302" w:type="dxa"/>
            <w:vAlign w:val="center"/>
          </w:tcPr>
          <w:p w14:paraId="00E8E205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339563" w14:textId="470A82A5" w:rsidR="00070B26" w:rsidRPr="002A2C43" w:rsidRDefault="00D40AD7" w:rsidP="00855AA6">
            <w:pPr>
              <w:jc w:val="center"/>
            </w:pPr>
            <w:r>
              <w:rPr>
                <w:lang w:val="en-US"/>
              </w:rPr>
              <w:t>136?</w:t>
            </w:r>
          </w:p>
        </w:tc>
      </w:tr>
      <w:tr w:rsidR="00070B26" w:rsidRPr="000C281C" w14:paraId="4AF5306A" w14:textId="77777777" w:rsidTr="00855AA6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3E489374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i/>
                <w:lang w:val="en-US"/>
              </w:rPr>
              <w:t>C</w:t>
            </w:r>
            <w:r w:rsidRPr="000C281C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4D911D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C4B7BD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C99BF5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710A98" w14:textId="77777777" w:rsidR="00070B26" w:rsidRPr="000C281C" w:rsidRDefault="00070B26" w:rsidP="00855AA6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B01965" w14:textId="02BDA712" w:rsidR="00070B26" w:rsidRPr="000C281C" w:rsidRDefault="007265C1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CB3007" w14:textId="7EB18477" w:rsidR="00070B26" w:rsidRPr="000C281C" w:rsidRDefault="007265C1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FE56E7" w14:textId="0E41C7CD" w:rsidR="00070B26" w:rsidRPr="000C281C" w:rsidRDefault="007265C1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58DE5E" w14:textId="24B46D9C" w:rsidR="00070B26" w:rsidRPr="000C281C" w:rsidRDefault="007265C1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7579F21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57808CCE" w14:textId="17884C05" w:rsidR="00070B26" w:rsidRPr="000C281C" w:rsidRDefault="002F6453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231C3">
              <w:rPr>
                <w:lang w:val="en-US"/>
              </w:rPr>
              <w:t>120</w:t>
            </w:r>
            <w:r w:rsidR="00E0718A">
              <w:rPr>
                <w:lang w:val="en-US"/>
              </w:rPr>
              <w:t>?</w:t>
            </w:r>
          </w:p>
        </w:tc>
        <w:tc>
          <w:tcPr>
            <w:tcW w:w="302" w:type="dxa"/>
            <w:vAlign w:val="center"/>
          </w:tcPr>
          <w:p w14:paraId="79A6902D" w14:textId="77777777" w:rsidR="00070B26" w:rsidRPr="000C281C" w:rsidRDefault="00070B26" w:rsidP="00855AA6">
            <w:pPr>
              <w:jc w:val="center"/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05F60A48" w14:textId="77777777" w:rsidR="00070B26" w:rsidRPr="000C281C" w:rsidRDefault="00070B26" w:rsidP="00855AA6">
            <w:pPr>
              <w:jc w:val="center"/>
            </w:pPr>
          </w:p>
        </w:tc>
      </w:tr>
    </w:tbl>
    <w:tbl>
      <w:tblPr>
        <w:tblStyle w:val="af5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4"/>
        <w:gridCol w:w="911"/>
        <w:gridCol w:w="866"/>
        <w:gridCol w:w="884"/>
        <w:gridCol w:w="896"/>
        <w:gridCol w:w="942"/>
      </w:tblGrid>
      <w:tr w:rsidR="00070B26" w:rsidRPr="00572960" w14:paraId="15861279" w14:textId="77777777" w:rsidTr="00855AA6">
        <w:trPr>
          <w:trHeight w:val="546"/>
        </w:trPr>
        <w:tc>
          <w:tcPr>
            <w:tcW w:w="0" w:type="auto"/>
            <w:vAlign w:val="center"/>
          </w:tcPr>
          <w:p w14:paraId="3B4F3E8E" w14:textId="77777777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A1FA493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AF9972F" w14:textId="1A57619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32D4C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429C29D" w14:textId="1042702D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C02B6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411BC106" w14:textId="2D1A078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7265C1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0C8E1AA" w14:textId="0F9B52A8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1B1509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37F6C05" w14:textId="7AC4C129" w:rsidR="00070B26" w:rsidRDefault="005B6207" w:rsidP="00070B26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1" layoutInCell="1" allowOverlap="1" wp14:anchorId="521A1BA7" wp14:editId="69334D09">
                <wp:simplePos x="0" y="0"/>
                <wp:positionH relativeFrom="column">
                  <wp:posOffset>2298065</wp:posOffset>
                </wp:positionH>
                <wp:positionV relativeFrom="paragraph">
                  <wp:posOffset>-869950</wp:posOffset>
                </wp:positionV>
                <wp:extent cx="228600" cy="114300"/>
                <wp:effectExtent l="0" t="0" r="19050" b="19050"/>
                <wp:wrapNone/>
                <wp:docPr id="17" name="Полилиния: фигур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B6BBE" id="Полилиния: фигура 17" o:spid="_x0000_s1026" style="position:absolute;margin-left:180.95pt;margin-top:-68.5pt;width:18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322DAEAB" wp14:editId="16EDA809">
                <wp:simplePos x="0" y="0"/>
                <wp:positionH relativeFrom="column">
                  <wp:posOffset>2099945</wp:posOffset>
                </wp:positionH>
                <wp:positionV relativeFrom="paragraph">
                  <wp:posOffset>-869950</wp:posOffset>
                </wp:positionV>
                <wp:extent cx="228600" cy="114300"/>
                <wp:effectExtent l="0" t="0" r="19050" b="19050"/>
                <wp:wrapNone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923D" id="Полилиния: фигура 16" o:spid="_x0000_s1026" style="position:absolute;margin-left:165.35pt;margin-top:-68.5pt;width:18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CdosreAAAAANAQAADwAAAGRycy9kb3ducmV2&#10;LnhtbEyPPU/DMBCGdyT+g3VIbK0dIqU0xKkAtRsDpIgwurFJAvY5ip02/HuuUxnvvUfvR7GZnWVH&#10;M4beo4RkKYAZbLzusZXwvt8t7oGFqFAr69FI+DUBNuX1VaFy7U/4Zo5VbBmZYMiVhC7GIec8NJ1x&#10;Kiz9YJB+X350KtI5tlyP6kTmzvI7ITLuVI+U0KnBPHem+akmJ8HW2cfLtN3uPqvXuqnT9b5/wm8p&#10;b2/mxwdg0czxAsO5PlWHkjod/IQ6MCshTcWKUAmLJF3RKkLSLCPpcJaStQBeFvz/ivIP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CdosreAAAAAN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1" layoutInCell="1" allowOverlap="1" wp14:anchorId="05A61AF7" wp14:editId="56BB3021">
                <wp:simplePos x="0" y="0"/>
                <wp:positionH relativeFrom="column">
                  <wp:posOffset>1884680</wp:posOffset>
                </wp:positionH>
                <wp:positionV relativeFrom="paragraph">
                  <wp:posOffset>-869950</wp:posOffset>
                </wp:positionV>
                <wp:extent cx="228600" cy="114300"/>
                <wp:effectExtent l="0" t="0" r="19050" b="19050"/>
                <wp:wrapNone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AD55A" id="Полилиния: фигура 15" o:spid="_x0000_s1026" style="position:absolute;margin-left:148.4pt;margin-top:-68.5pt;width:18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1" layoutInCell="1" allowOverlap="1" wp14:anchorId="50EA962A" wp14:editId="46EC443B">
                <wp:simplePos x="0" y="0"/>
                <wp:positionH relativeFrom="column">
                  <wp:posOffset>1657985</wp:posOffset>
                </wp:positionH>
                <wp:positionV relativeFrom="paragraph">
                  <wp:posOffset>-880745</wp:posOffset>
                </wp:positionV>
                <wp:extent cx="228600" cy="114300"/>
                <wp:effectExtent l="0" t="0" r="19050" b="19050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3AF5" id="Полилиния: фигура 14" o:spid="_x0000_s1026" style="position:absolute;margin-left:130.55pt;margin-top:-69.35pt;width:18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5A5FE145" w14:textId="77777777" w:rsidR="00070B26" w:rsidRDefault="00070B26" w:rsidP="00070B26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2B51EBA9" w14:textId="2A2AF05F" w:rsidR="00070B26" w:rsidRDefault="00070B26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 из старшего разряда</w:t>
      </w:r>
    </w:p>
    <w:p w14:paraId="4C543976" w14:textId="562D529C" w:rsidR="00595B73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C71659" w14:textId="27B1087C" w:rsidR="00595B73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9F40B5" w14:textId="71823A6A" w:rsidR="00595B73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07EC78" w14:textId="47078A17" w:rsidR="00595B73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496DAC" w14:textId="270126BE" w:rsidR="00595B73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3816E5" w14:textId="6CD34128" w:rsidR="00595B73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778002" w14:textId="2676BCE5" w:rsidR="00595B73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3973E2" w14:textId="77777777" w:rsidR="00595B73" w:rsidRPr="00094896" w:rsidRDefault="00595B73" w:rsidP="00070B26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CA72D6" w14:textId="77777777" w:rsidR="00070B26" w:rsidRPr="00D15C14" w:rsidRDefault="00070B26" w:rsidP="00070B26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1A4374F" w14:textId="010A4340" w:rsidR="00070B26" w:rsidRPr="00094896" w:rsidRDefault="00070B26" w:rsidP="00070B26">
      <w:pPr>
        <w:pStyle w:val="af6"/>
        <w:numPr>
          <w:ilvl w:val="0"/>
          <w:numId w:val="2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1852A1" w:rsidRPr="001852A1">
        <w:rPr>
          <w:rFonts w:ascii="Times New Roman" w:hAnsi="Times New Roman" w:cs="Times New Roman"/>
          <w:sz w:val="28"/>
          <w:szCs w:val="28"/>
        </w:rPr>
        <w:t>43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352A2E" w:rsidRPr="00352A2E">
        <w:rPr>
          <w:rFonts w:ascii="Times New Roman" w:hAnsi="Times New Roman" w:cs="Times New Roman"/>
          <w:sz w:val="28"/>
          <w:szCs w:val="28"/>
        </w:rPr>
        <w:t>85</w:t>
      </w:r>
      <w:r w:rsidRPr="00094896">
        <w:rPr>
          <w:sz w:val="28"/>
          <w:szCs w:val="28"/>
        </w:rPr>
        <w:t>.</w:t>
      </w:r>
    </w:p>
    <w:tbl>
      <w:tblPr>
        <w:tblStyle w:val="af5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2"/>
        <w:gridCol w:w="347"/>
        <w:gridCol w:w="347"/>
        <w:gridCol w:w="347"/>
        <w:gridCol w:w="346"/>
        <w:gridCol w:w="346"/>
        <w:gridCol w:w="346"/>
        <w:gridCol w:w="346"/>
        <w:gridCol w:w="346"/>
        <w:gridCol w:w="222"/>
        <w:gridCol w:w="1155"/>
        <w:gridCol w:w="222"/>
        <w:gridCol w:w="1493"/>
      </w:tblGrid>
      <w:tr w:rsidR="00070B26" w:rsidRPr="00C13E10" w14:paraId="445A69AD" w14:textId="77777777" w:rsidTr="00855AA6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43EABB0D" w14:textId="77777777" w:rsidR="00070B26" w:rsidRPr="00C13E10" w:rsidRDefault="00070B26" w:rsidP="00855AA6">
            <w:pPr>
              <w:rPr>
                <w:sz w:val="28"/>
                <w:szCs w:val="28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F16AF93" w14:textId="77777777" w:rsidR="00070B26" w:rsidRPr="00C13E10" w:rsidRDefault="00070B26" w:rsidP="00855AA6">
            <w:pPr>
              <w:jc w:val="center"/>
            </w:pPr>
            <w:r w:rsidRPr="00C13E10">
              <w:t>Интерпретации</w:t>
            </w:r>
          </w:p>
        </w:tc>
      </w:tr>
      <w:tr w:rsidR="00070B26" w:rsidRPr="00C13E10" w14:paraId="41E4BDC0" w14:textId="77777777" w:rsidTr="00855AA6">
        <w:trPr>
          <w:trHeight w:val="287"/>
          <w:jc w:val="center"/>
        </w:trPr>
        <w:tc>
          <w:tcPr>
            <w:tcW w:w="635" w:type="dxa"/>
            <w:vAlign w:val="center"/>
          </w:tcPr>
          <w:p w14:paraId="5B94F26E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C2544F7" w14:textId="418B14F2" w:rsidR="00070B26" w:rsidRPr="00C13E10" w:rsidRDefault="00070B26" w:rsidP="00855AA6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26602ADD" wp14:editId="472DC27D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: фигура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8D5A5" id="Полилиния: фигура 630" o:spid="_x0000_s1026" style="position:absolute;margin-left:-12.25pt;margin-top:4.8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dpSI9wAAAAHAQAADwAAAGRycy9kb3ducmV2&#10;LnhtbEyOwU7DMBBE70j8g7VI3FqnAUIbsqkAtTcOkKKGo5ssScBeR7HThr/HPcFxNKM3L1tPRosj&#10;Da6zjLCYRyCIK1t33CC877azJQjnFddKWyaEH3Kwzi8vMpXW9sRvdCx8IwKEXaoQWu/7VEpXtWSU&#10;m9ueOHSfdjDKhzg0sh7UKcCNlnEUJdKojsNDq3p6bqn6LkaDoMtk/zJuNtuP4rWsypvVrnviL8Tr&#10;q+nxAYSnyf+N4awf1CEPTgc7cu2ERpjFt3dhirBKQJz7RYgHhPg+AZln8r9//gs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t2lIj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D3C439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31B885D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24B2076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9566A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17E4EA9D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409552A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3514F4B7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FFCDCC1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2ADD4DF" w14:textId="77777777" w:rsidR="00070B26" w:rsidRPr="00C13E10" w:rsidRDefault="00070B26" w:rsidP="00855AA6">
            <w:pPr>
              <w:jc w:val="center"/>
            </w:pPr>
            <w:r w:rsidRPr="00C13E10">
              <w:t>Знаковая</w:t>
            </w:r>
          </w:p>
        </w:tc>
        <w:tc>
          <w:tcPr>
            <w:tcW w:w="0" w:type="auto"/>
            <w:vAlign w:val="center"/>
          </w:tcPr>
          <w:p w14:paraId="01CC3320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11D20A60" w14:textId="77777777" w:rsidR="00070B26" w:rsidRPr="00C13E10" w:rsidRDefault="00070B26" w:rsidP="00855AA6">
            <w:pPr>
              <w:jc w:val="center"/>
            </w:pPr>
            <w:r w:rsidRPr="00C13E10">
              <w:t>Беззнаковая</w:t>
            </w:r>
          </w:p>
        </w:tc>
      </w:tr>
      <w:tr w:rsidR="00070B26" w:rsidRPr="00C13E10" w14:paraId="2C5C1C57" w14:textId="77777777" w:rsidTr="00855AA6">
        <w:trPr>
          <w:trHeight w:val="303"/>
          <w:jc w:val="center"/>
        </w:trPr>
        <w:tc>
          <w:tcPr>
            <w:tcW w:w="635" w:type="dxa"/>
            <w:vAlign w:val="center"/>
          </w:tcPr>
          <w:p w14:paraId="7F50340E" w14:textId="6940B716" w:rsidR="00070B26" w:rsidRPr="00C13E10" w:rsidRDefault="00070B26" w:rsidP="00855AA6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5259230C" wp14:editId="5B33B20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101DA" id="Прямая соединительная линия 5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lang w:val="en-US"/>
              </w:rPr>
              <w:t>A</w:t>
            </w:r>
            <w:r w:rsidRPr="00C13E1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E9FDF6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5C0B065" w14:textId="77777777" w:rsidR="00070B26" w:rsidRPr="00C13E10" w:rsidRDefault="00070B26" w:rsidP="00855AA6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vAlign w:val="center"/>
          </w:tcPr>
          <w:p w14:paraId="6C3BC6FD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vAlign w:val="center"/>
          </w:tcPr>
          <w:p w14:paraId="4C4DCFDF" w14:textId="6657570B" w:rsidR="00070B26" w:rsidRPr="00F2110D" w:rsidRDefault="00F2110D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02C7082" w14:textId="59ED5DCD" w:rsidR="00070B26" w:rsidRPr="00F2110D" w:rsidRDefault="00F2110D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3E5048B" w14:textId="77777777" w:rsidR="00070B26" w:rsidRPr="00C13E10" w:rsidRDefault="00070B26" w:rsidP="00855AA6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vAlign w:val="center"/>
          </w:tcPr>
          <w:p w14:paraId="23EC0FC1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vAlign w:val="center"/>
          </w:tcPr>
          <w:p w14:paraId="32252EFD" w14:textId="77777777" w:rsidR="00070B26" w:rsidRPr="00C13E10" w:rsidRDefault="00070B26" w:rsidP="00855AA6">
            <w:pPr>
              <w:jc w:val="center"/>
              <w:rPr>
                <w:lang w:val="en-US"/>
              </w:rPr>
            </w:pPr>
            <w:r w:rsidRPr="00C13E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886B83" w14:textId="77777777" w:rsidR="00070B26" w:rsidRPr="003043E6" w:rsidRDefault="00070B26" w:rsidP="00855A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9164FF" w14:textId="69D364F0" w:rsidR="00070B26" w:rsidRPr="003043E6" w:rsidRDefault="003043E6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0" w:type="auto"/>
            <w:vAlign w:val="center"/>
          </w:tcPr>
          <w:p w14:paraId="0FDC4D67" w14:textId="3A4C800B" w:rsidR="00070B26" w:rsidRPr="00C13E10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40A25721" wp14:editId="4D15042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02CCF" id="Прямая соединительная линия 5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9215D4" w14:textId="04FBC566" w:rsidR="00070B26" w:rsidRPr="003043E6" w:rsidRDefault="003043E6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070B26" w:rsidRPr="00C13E10" w14:paraId="32E2ABC1" w14:textId="77777777" w:rsidTr="00855AA6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64B80387" w14:textId="77777777" w:rsidR="00070B26" w:rsidRPr="00C13E10" w:rsidRDefault="00070B26" w:rsidP="00855AA6">
            <w:pPr>
              <w:jc w:val="center"/>
              <w:rPr>
                <w:vertAlign w:val="subscript"/>
              </w:rPr>
            </w:pPr>
            <w:r w:rsidRPr="00C13E10">
              <w:rPr>
                <w:i/>
                <w:lang w:val="en-US"/>
              </w:rPr>
              <w:t>B</w:t>
            </w:r>
            <w:r w:rsidRPr="00C13E10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26C4EA7" w14:textId="77777777" w:rsidR="00070B26" w:rsidRPr="00C13E10" w:rsidRDefault="00070B26" w:rsidP="00855AA6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1212C5" w14:textId="687AB9E1" w:rsidR="00070B26" w:rsidRPr="00FA3D48" w:rsidRDefault="00FA3D48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66C897" w14:textId="1232C306" w:rsidR="00070B26" w:rsidRPr="00FA3D48" w:rsidRDefault="00FA3D48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2A1C1A" w14:textId="33347F00" w:rsidR="00070B26" w:rsidRPr="00FA3D48" w:rsidRDefault="00FA3D48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84E3B7" w14:textId="30107211" w:rsidR="00070B26" w:rsidRPr="00FA3D48" w:rsidRDefault="00FA3D48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20CE41" w14:textId="26CEC749" w:rsidR="00070B26" w:rsidRPr="00FA3D48" w:rsidRDefault="00FA3D48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95673C" w14:textId="0FBF0FA0" w:rsidR="00070B26" w:rsidRPr="00FA3D48" w:rsidRDefault="00FA3D48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A6378D" w14:textId="1857413F" w:rsidR="00070B26" w:rsidRPr="00FA3D48" w:rsidRDefault="00FA3D48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ADCC07" w14:textId="3BA4484B" w:rsidR="00070B26" w:rsidRPr="00C13E10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2EF569AD" wp14:editId="19F7347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509B6" id="Прямая соединительная линия 5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78FE09" w14:textId="67B250AB" w:rsidR="00070B26" w:rsidRPr="003043E6" w:rsidRDefault="003043E6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A57DE">
              <w:rPr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35B682C6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C3C829" w14:textId="1654E810" w:rsidR="00070B26" w:rsidRPr="003A57DE" w:rsidRDefault="003A57DE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</w:tr>
      <w:tr w:rsidR="00070B26" w:rsidRPr="00C13E10" w14:paraId="656E9606" w14:textId="77777777" w:rsidTr="00855AA6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3CE3E34E" w14:textId="77777777" w:rsidR="00070B26" w:rsidRPr="00C13E10" w:rsidRDefault="00070B26" w:rsidP="00855AA6">
            <w:pPr>
              <w:jc w:val="center"/>
              <w:rPr>
                <w:i/>
                <w:vertAlign w:val="subscript"/>
              </w:rPr>
            </w:pPr>
            <w:r w:rsidRPr="00C13E10">
              <w:rPr>
                <w:i/>
                <w:lang w:val="en-US"/>
              </w:rPr>
              <w:t>C</w:t>
            </w:r>
            <w:r w:rsidRPr="00C13E10">
              <w:rPr>
                <w:i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93F929" w14:textId="77777777" w:rsidR="00070B26" w:rsidRPr="00C13E10" w:rsidRDefault="00070B26" w:rsidP="00855AA6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0CA5ADD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0C6FE7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2DE3C8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886691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D3ACB5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95621D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E1BB83" w14:textId="77777777" w:rsidR="00070B26" w:rsidRPr="00C13E10" w:rsidRDefault="00070B26" w:rsidP="00855AA6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vAlign w:val="center"/>
          </w:tcPr>
          <w:p w14:paraId="7AE38DA4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BDD2EE" w14:textId="77777777" w:rsidR="00070B26" w:rsidRPr="00C13E10" w:rsidRDefault="00070B26" w:rsidP="00855AA6">
            <w:pPr>
              <w:jc w:val="center"/>
            </w:pPr>
            <w:r w:rsidRPr="00C13E10">
              <w:t>-128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3B519BCD" w14:textId="77777777" w:rsidR="00070B26" w:rsidRPr="00C13E10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D2C8CF" w14:textId="77777777" w:rsidR="00070B26" w:rsidRPr="00C13E10" w:rsidRDefault="00070B26" w:rsidP="00855AA6">
            <w:pPr>
              <w:jc w:val="center"/>
            </w:pPr>
            <w:r w:rsidRPr="00C13E10">
              <w:t>128</w:t>
            </w:r>
            <w:r>
              <w:t>?</w:t>
            </w:r>
          </w:p>
        </w:tc>
      </w:tr>
    </w:tbl>
    <w:tbl>
      <w:tblPr>
        <w:tblStyle w:val="af5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070B26" w:rsidRPr="00572960" w14:paraId="0AF22F97" w14:textId="77777777" w:rsidTr="00855AA6">
        <w:trPr>
          <w:trHeight w:val="546"/>
        </w:trPr>
        <w:tc>
          <w:tcPr>
            <w:tcW w:w="0" w:type="auto"/>
            <w:vAlign w:val="center"/>
          </w:tcPr>
          <w:p w14:paraId="5E7E4270" w14:textId="77777777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CC7AFDC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3B2575A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BCDD5A9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28A968D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9BE7744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8187D10" w14:textId="77777777" w:rsidR="00070B26" w:rsidRDefault="00070B26" w:rsidP="00070B26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2E82940C" w14:textId="77777777" w:rsidR="00070B26" w:rsidRDefault="00070B26" w:rsidP="00070B26">
      <w:pPr>
        <w:pStyle w:val="2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627663E7" w14:textId="77777777" w:rsidR="00070B26" w:rsidRPr="00C9576A" w:rsidRDefault="00070B26" w:rsidP="00070B26">
      <w:pPr>
        <w:pStyle w:val="22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 xml:space="preserve">ма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f5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9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1155"/>
        <w:gridCol w:w="222"/>
        <w:gridCol w:w="1493"/>
      </w:tblGrid>
      <w:tr w:rsidR="00070B26" w:rsidRPr="007D3F9B" w14:paraId="1C73D5A4" w14:textId="77777777" w:rsidTr="00855AA6">
        <w:trPr>
          <w:trHeight w:val="287"/>
        </w:trPr>
        <w:tc>
          <w:tcPr>
            <w:tcW w:w="3669" w:type="dxa"/>
            <w:gridSpan w:val="9"/>
            <w:vAlign w:val="center"/>
          </w:tcPr>
          <w:p w14:paraId="72E3830F" w14:textId="77777777" w:rsidR="00070B26" w:rsidRPr="007D3F9B" w:rsidRDefault="00070B26" w:rsidP="00855AA6">
            <w:pPr>
              <w:rPr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D27D71B" w14:textId="77777777" w:rsidR="00070B26" w:rsidRPr="007D3F9B" w:rsidRDefault="00070B26" w:rsidP="00855AA6">
            <w:pPr>
              <w:jc w:val="center"/>
            </w:pPr>
            <w:r w:rsidRPr="007D3F9B">
              <w:t>Интерпретации</w:t>
            </w:r>
          </w:p>
        </w:tc>
      </w:tr>
      <w:tr w:rsidR="00070B26" w:rsidRPr="007D3F9B" w14:paraId="1FE76B48" w14:textId="77777777" w:rsidTr="00855AA6">
        <w:trPr>
          <w:trHeight w:val="287"/>
        </w:trPr>
        <w:tc>
          <w:tcPr>
            <w:tcW w:w="869" w:type="dxa"/>
            <w:vAlign w:val="center"/>
          </w:tcPr>
          <w:p w14:paraId="22D7BC36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495C2FF8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70A91A74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8BA6B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26C47277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967FFAB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05C8250E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6A424D12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0C939438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14A9D24E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1F5C962" w14:textId="77777777" w:rsidR="00070B26" w:rsidRPr="007D3F9B" w:rsidRDefault="00070B26" w:rsidP="00855AA6">
            <w:pPr>
              <w:ind w:right="-129"/>
              <w:jc w:val="center"/>
            </w:pPr>
            <w:r w:rsidRPr="007D3F9B">
              <w:t>Знаковая</w:t>
            </w:r>
          </w:p>
        </w:tc>
        <w:tc>
          <w:tcPr>
            <w:tcW w:w="0" w:type="auto"/>
            <w:vAlign w:val="center"/>
          </w:tcPr>
          <w:p w14:paraId="5D3BA6A4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5474CCF3" w14:textId="77777777" w:rsidR="00070B26" w:rsidRPr="007D3F9B" w:rsidRDefault="00070B26" w:rsidP="00855AA6">
            <w:pPr>
              <w:ind w:right="-104"/>
              <w:jc w:val="center"/>
            </w:pPr>
            <w:r w:rsidRPr="007D3F9B">
              <w:t>Беззнаковая</w:t>
            </w:r>
          </w:p>
        </w:tc>
      </w:tr>
      <w:tr w:rsidR="00070B26" w:rsidRPr="007D3F9B" w14:paraId="7D97D649" w14:textId="77777777" w:rsidTr="00855AA6">
        <w:trPr>
          <w:trHeight w:val="303"/>
        </w:trPr>
        <w:tc>
          <w:tcPr>
            <w:tcW w:w="869" w:type="dxa"/>
            <w:vAlign w:val="center"/>
          </w:tcPr>
          <w:p w14:paraId="0C0B7D4E" w14:textId="1BADACA2" w:rsidR="00070B26" w:rsidRPr="007D3F9B" w:rsidRDefault="00070B26" w:rsidP="00855AA6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17E3DFC7" wp14:editId="55C257C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ACF82" id="Прямая соединительная линия 5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lang w:val="en-US"/>
              </w:rPr>
              <w:t>A</w:t>
            </w:r>
            <w:r w:rsidRPr="007D3F9B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D2CC23" w14:textId="77777777" w:rsidR="00070B26" w:rsidRPr="007D3F9B" w:rsidRDefault="00070B26" w:rsidP="00855AA6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4EE3A66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14:paraId="0243332D" w14:textId="77777777" w:rsidR="00070B26" w:rsidRPr="007D3F9B" w:rsidRDefault="00070B26" w:rsidP="00855AA6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14:paraId="670EE9D6" w14:textId="6E9A7402" w:rsidR="00070B26" w:rsidRPr="007A7974" w:rsidRDefault="007A7974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2DA231" w14:textId="4FC0D40A" w:rsidR="00070B26" w:rsidRPr="007A7974" w:rsidRDefault="007A7974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B40E69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14:paraId="7599BF76" w14:textId="77777777" w:rsidR="00070B26" w:rsidRPr="007D3F9B" w:rsidRDefault="00070B26" w:rsidP="00855AA6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14:paraId="265312AC" w14:textId="5FDCA186" w:rsidR="00070B26" w:rsidRPr="007D3F9B" w:rsidRDefault="007A7974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C000D40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vAlign w:val="center"/>
          </w:tcPr>
          <w:p w14:paraId="09093602" w14:textId="7146FD37" w:rsidR="00070B26" w:rsidRPr="007A7974" w:rsidRDefault="007A7974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-85</w:t>
            </w:r>
          </w:p>
        </w:tc>
        <w:tc>
          <w:tcPr>
            <w:tcW w:w="0" w:type="auto"/>
            <w:vAlign w:val="center"/>
          </w:tcPr>
          <w:p w14:paraId="41699177" w14:textId="2FF467AE" w:rsidR="00070B26" w:rsidRPr="007D3F9B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1C0C852D" wp14:editId="4BB6695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D6B0B" id="Прямая соединительная линия 5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FE588D" w14:textId="3030DC8E" w:rsidR="00070B26" w:rsidRPr="007D3F9B" w:rsidRDefault="00070B26" w:rsidP="00855AA6">
            <w:pPr>
              <w:jc w:val="center"/>
            </w:pPr>
            <w:r w:rsidRPr="007D3F9B">
              <w:t>17</w:t>
            </w:r>
            <w:r w:rsidR="00104733">
              <w:t>1</w:t>
            </w:r>
          </w:p>
        </w:tc>
      </w:tr>
      <w:tr w:rsidR="00070B26" w:rsidRPr="007D3F9B" w14:paraId="019BBC9D" w14:textId="77777777" w:rsidTr="00855AA6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4504B025" w14:textId="77777777" w:rsidR="00070B26" w:rsidRPr="007D3F9B" w:rsidRDefault="00070B26" w:rsidP="00855AA6">
            <w:pPr>
              <w:jc w:val="center"/>
              <w:rPr>
                <w:vertAlign w:val="subscript"/>
              </w:rPr>
            </w:pPr>
            <w:r w:rsidRPr="00963C31">
              <w:rPr>
                <w:i/>
                <w:lang w:val="en-US"/>
              </w:rPr>
              <w:t>B</w:t>
            </w:r>
            <w:r w:rsidRPr="007D3F9B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FE65E92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3C6ECCB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76F4D9" w14:textId="77777777" w:rsidR="00070B26" w:rsidRPr="007D3F9B" w:rsidRDefault="00070B26" w:rsidP="00855AA6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9BFF26" w14:textId="230096C5" w:rsidR="00070B26" w:rsidRPr="007A7974" w:rsidRDefault="007A7974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98383C" w14:textId="1564AC43" w:rsidR="00070B26" w:rsidRPr="007A7974" w:rsidRDefault="007A7974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B23123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13CF4C" w14:textId="77777777" w:rsidR="00070B26" w:rsidRPr="007D3F9B" w:rsidRDefault="00070B26" w:rsidP="00855AA6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0490AB" w14:textId="77777777" w:rsidR="00070B26" w:rsidRPr="007D3F9B" w:rsidRDefault="00070B26" w:rsidP="00855AA6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14:paraId="442EC5EA" w14:textId="67026C47" w:rsidR="00070B26" w:rsidRPr="007D3F9B" w:rsidRDefault="00070B26" w:rsidP="00855AA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275DC573" wp14:editId="62B5797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49743" id="Прямая соединительная линия 5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6B7B06" w14:textId="41ACF7E1" w:rsidR="00070B26" w:rsidRPr="007A7974" w:rsidRDefault="007A7974" w:rsidP="00855A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0" w:type="auto"/>
            <w:vAlign w:val="center"/>
          </w:tcPr>
          <w:p w14:paraId="235B66EE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887276" w14:textId="5AB9CBD7" w:rsidR="00070B26" w:rsidRPr="007D3F9B" w:rsidRDefault="00104733" w:rsidP="00855AA6">
            <w:pPr>
              <w:jc w:val="center"/>
            </w:pPr>
            <w:r>
              <w:t>43</w:t>
            </w:r>
          </w:p>
        </w:tc>
      </w:tr>
      <w:tr w:rsidR="00070B26" w:rsidRPr="007D3F9B" w14:paraId="7A95258B" w14:textId="77777777" w:rsidTr="00855AA6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4E9F78CC" w14:textId="4A9162D6" w:rsidR="00070B26" w:rsidRPr="007A7974" w:rsidRDefault="00070B26" w:rsidP="00855AA6">
            <w:pPr>
              <w:jc w:val="center"/>
              <w:rPr>
                <w:vertAlign w:val="subscript"/>
              </w:rPr>
            </w:pPr>
            <w:r w:rsidRPr="00963C31">
              <w:rPr>
                <w:i/>
                <w:lang w:val="en-US"/>
              </w:rPr>
              <w:t>C</w:t>
            </w:r>
            <w:r w:rsidR="007A7974">
              <w:rPr>
                <w:i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EA18EE" w14:textId="77777777" w:rsidR="00070B26" w:rsidRPr="007D3F9B" w:rsidRDefault="00070B26" w:rsidP="00855AA6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CB3A33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84AB44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AB298C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658B2B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98CA03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8AA350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A8262E" w14:textId="77777777" w:rsidR="00070B26" w:rsidRPr="007D3F9B" w:rsidRDefault="00070B26" w:rsidP="00855AA6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14:paraId="69CD7EB0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8206D3" w14:textId="77777777" w:rsidR="00070B26" w:rsidRPr="007D3F9B" w:rsidRDefault="00070B26" w:rsidP="00855AA6">
            <w:pPr>
              <w:jc w:val="center"/>
            </w:pPr>
            <w:r w:rsidRPr="007D3F9B">
              <w:t>-128</w:t>
            </w:r>
          </w:p>
        </w:tc>
        <w:tc>
          <w:tcPr>
            <w:tcW w:w="0" w:type="auto"/>
            <w:vAlign w:val="center"/>
          </w:tcPr>
          <w:p w14:paraId="164C7AD0" w14:textId="77777777" w:rsidR="00070B26" w:rsidRPr="007D3F9B" w:rsidRDefault="00070B26" w:rsidP="00855AA6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102CD8" w14:textId="77777777" w:rsidR="00070B26" w:rsidRPr="007D3F9B" w:rsidRDefault="00070B26" w:rsidP="00855AA6">
            <w:pPr>
              <w:jc w:val="center"/>
            </w:pPr>
            <w:r w:rsidRPr="007D3F9B">
              <w:t>128</w:t>
            </w:r>
          </w:p>
        </w:tc>
      </w:tr>
    </w:tbl>
    <w:p w14:paraId="46CE45D9" w14:textId="77777777" w:rsidR="00070B26" w:rsidRDefault="00070B26" w:rsidP="00070B26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f5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5"/>
        <w:gridCol w:w="827"/>
        <w:gridCol w:w="841"/>
        <w:gridCol w:w="858"/>
        <w:gridCol w:w="825"/>
        <w:gridCol w:w="883"/>
      </w:tblGrid>
      <w:tr w:rsidR="00070B26" w:rsidRPr="00572960" w14:paraId="66123C17" w14:textId="77777777" w:rsidTr="00855AA6">
        <w:trPr>
          <w:trHeight w:val="546"/>
        </w:trPr>
        <w:tc>
          <w:tcPr>
            <w:tcW w:w="0" w:type="auto"/>
            <w:vAlign w:val="center"/>
          </w:tcPr>
          <w:p w14:paraId="725A7583" w14:textId="77777777" w:rsidR="00070B26" w:rsidRPr="00F67836" w:rsidRDefault="00070B26" w:rsidP="00855AA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135B2112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A107A65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53439C6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F994CE7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472809F1" w14:textId="77777777" w:rsidR="00070B26" w:rsidRPr="00F67836" w:rsidRDefault="00070B26" w:rsidP="00855AA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070B26" w:rsidRPr="00572960" w14:paraId="5219B3CE" w14:textId="77777777" w:rsidTr="00855AA6">
        <w:trPr>
          <w:trHeight w:val="67"/>
        </w:trPr>
        <w:tc>
          <w:tcPr>
            <w:tcW w:w="0" w:type="auto"/>
            <w:vAlign w:val="center"/>
          </w:tcPr>
          <w:p w14:paraId="64981A84" w14:textId="77777777" w:rsidR="00070B26" w:rsidRPr="00F26863" w:rsidRDefault="00070B26" w:rsidP="00855AA6">
            <w:pPr>
              <w:ind w:left="-11"/>
              <w:jc w:val="center"/>
              <w:rPr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3A3E23D4" w14:textId="77777777" w:rsidR="00070B26" w:rsidRPr="001D5437" w:rsidRDefault="00070B26" w:rsidP="00855A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F148BD" w14:textId="77777777" w:rsidR="00070B26" w:rsidRPr="001D5437" w:rsidRDefault="00070B26" w:rsidP="00855A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807ADD" w14:textId="77777777" w:rsidR="00070B26" w:rsidRPr="001D5437" w:rsidRDefault="00070B26" w:rsidP="00855AA6">
            <w:pPr>
              <w:jc w:val="center"/>
              <w:rPr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0EF64209" w14:textId="77777777" w:rsidR="00070B26" w:rsidRPr="001D5437" w:rsidRDefault="00070B26" w:rsidP="00855AA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8500D44" w14:textId="77777777" w:rsidR="00070B26" w:rsidRPr="001D5437" w:rsidRDefault="00070B26" w:rsidP="00855AA6">
            <w:pPr>
              <w:jc w:val="center"/>
              <w:rPr>
                <w:lang w:val="en-US"/>
              </w:rPr>
            </w:pPr>
          </w:p>
        </w:tc>
      </w:tr>
    </w:tbl>
    <w:p w14:paraId="3F13D854" w14:textId="77777777" w:rsidR="00070B26" w:rsidRDefault="00070B26" w:rsidP="00070B26">
      <w:pPr>
        <w:rPr>
          <w:rFonts w:ascii="Times New Roman" w:hAnsi="Times New Roman" w:cs="Times New Roman"/>
          <w:b/>
          <w:sz w:val="28"/>
          <w:szCs w:val="28"/>
        </w:rPr>
      </w:pPr>
    </w:p>
    <w:p w14:paraId="775ED6F8" w14:textId="77777777" w:rsidR="00070B26" w:rsidRDefault="00070B26" w:rsidP="00070B26">
      <w:pPr>
        <w:rPr>
          <w:rFonts w:ascii="Times New Roman" w:hAnsi="Times New Roman" w:cs="Times New Roman"/>
          <w:b/>
          <w:sz w:val="28"/>
          <w:szCs w:val="28"/>
        </w:rPr>
      </w:pPr>
    </w:p>
    <w:p w14:paraId="0C69DABD" w14:textId="77777777" w:rsidR="00070B26" w:rsidRDefault="00070B26" w:rsidP="00070B26">
      <w:pPr>
        <w:rPr>
          <w:rFonts w:ascii="Times New Roman" w:hAnsi="Times New Roman" w:cs="Times New Roman"/>
          <w:b/>
          <w:sz w:val="28"/>
          <w:szCs w:val="28"/>
        </w:rPr>
      </w:pPr>
    </w:p>
    <w:p w14:paraId="53F934D7" w14:textId="77777777" w:rsidR="00070B26" w:rsidRDefault="00070B26" w:rsidP="00070B26">
      <w:pPr>
        <w:rPr>
          <w:rFonts w:ascii="Times New Roman" w:hAnsi="Times New Roman" w:cs="Times New Roman"/>
          <w:b/>
          <w:sz w:val="28"/>
          <w:szCs w:val="28"/>
        </w:rPr>
      </w:pPr>
    </w:p>
    <w:p w14:paraId="67BE45D8" w14:textId="1A6CEE14" w:rsidR="00C871AB" w:rsidRPr="001E6376" w:rsidRDefault="00070B26" w:rsidP="00070B26">
      <w:pPr>
        <w:ind w:firstLine="720"/>
        <w:rPr>
          <w:iCs/>
        </w:rPr>
      </w:pPr>
      <w:r>
        <w:t>Результаты знаковой и беззнаковой интерпретаций</w:t>
      </w:r>
      <w:r w:rsidRPr="00094896">
        <w:t xml:space="preserve"> </w:t>
      </w:r>
      <w:r>
        <w:t>корректны.</w:t>
      </w:r>
    </w:p>
    <w:p w14:paraId="098A66E8" w14:textId="77777777" w:rsidR="008B5B43" w:rsidRPr="00C871AB" w:rsidRDefault="008B5B43" w:rsidP="00C871AB"/>
    <w:sectPr w:rsidR="008B5B43" w:rsidRPr="00C871AB" w:rsidSect="008F1FB3"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70051" w14:textId="77777777" w:rsidR="00C871AB" w:rsidRDefault="00C871AB" w:rsidP="00535759">
      <w:r>
        <w:separator/>
      </w:r>
    </w:p>
  </w:endnote>
  <w:endnote w:type="continuationSeparator" w:id="0">
    <w:p w14:paraId="1D6BCE69" w14:textId="77777777" w:rsidR="00C871AB" w:rsidRDefault="00C871AB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0F463B18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4564B3" wp14:editId="6234FA32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F41D5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54564B3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256F41D5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1455B5A7" w14:textId="77777777" w:rsidR="00F21F0F" w:rsidRDefault="00732D4C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D539" w14:textId="77777777" w:rsidR="0097761C" w:rsidRDefault="008F1FB3" w:rsidP="00F30134">
    <w:pPr>
      <w:pStyle w:val="a5"/>
      <w:jc w:val="center"/>
    </w:pPr>
    <w:r>
      <w:t>Санкт-Петербург</w:t>
    </w:r>
  </w:p>
  <w:p w14:paraId="643FC492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239A" w14:textId="77777777" w:rsidR="00C871AB" w:rsidRDefault="00C871AB" w:rsidP="00535759">
      <w:r>
        <w:separator/>
      </w:r>
    </w:p>
  </w:footnote>
  <w:footnote w:type="continuationSeparator" w:id="0">
    <w:p w14:paraId="62D12A74" w14:textId="77777777" w:rsidR="00C871AB" w:rsidRDefault="00C871AB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 w16cid:durableId="169418494">
    <w:abstractNumId w:val="1"/>
  </w:num>
  <w:num w:numId="2" w16cid:durableId="206536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AB"/>
    <w:rsid w:val="0000507D"/>
    <w:rsid w:val="00007457"/>
    <w:rsid w:val="00012832"/>
    <w:rsid w:val="000246A7"/>
    <w:rsid w:val="00040D39"/>
    <w:rsid w:val="00050636"/>
    <w:rsid w:val="00057A8B"/>
    <w:rsid w:val="00064E59"/>
    <w:rsid w:val="00070118"/>
    <w:rsid w:val="00070B26"/>
    <w:rsid w:val="00071252"/>
    <w:rsid w:val="00084218"/>
    <w:rsid w:val="0009456C"/>
    <w:rsid w:val="000A2003"/>
    <w:rsid w:val="000A36A3"/>
    <w:rsid w:val="000A6E4B"/>
    <w:rsid w:val="000D115B"/>
    <w:rsid w:val="000E374D"/>
    <w:rsid w:val="00104733"/>
    <w:rsid w:val="00105007"/>
    <w:rsid w:val="00133BE0"/>
    <w:rsid w:val="00134FFD"/>
    <w:rsid w:val="001475EB"/>
    <w:rsid w:val="0018478F"/>
    <w:rsid w:val="001852A1"/>
    <w:rsid w:val="001A7B20"/>
    <w:rsid w:val="001B1509"/>
    <w:rsid w:val="001F2125"/>
    <w:rsid w:val="002031E6"/>
    <w:rsid w:val="00210EA3"/>
    <w:rsid w:val="002231C3"/>
    <w:rsid w:val="00253DBF"/>
    <w:rsid w:val="00260948"/>
    <w:rsid w:val="0028280A"/>
    <w:rsid w:val="00293AA6"/>
    <w:rsid w:val="002948ED"/>
    <w:rsid w:val="002B4D3B"/>
    <w:rsid w:val="002C40C4"/>
    <w:rsid w:val="002D0060"/>
    <w:rsid w:val="002E1BD0"/>
    <w:rsid w:val="002E1F6F"/>
    <w:rsid w:val="002E51F7"/>
    <w:rsid w:val="002E6B39"/>
    <w:rsid w:val="002E6C82"/>
    <w:rsid w:val="002F6453"/>
    <w:rsid w:val="002F7461"/>
    <w:rsid w:val="0030156F"/>
    <w:rsid w:val="003043E6"/>
    <w:rsid w:val="00305455"/>
    <w:rsid w:val="003102E8"/>
    <w:rsid w:val="00314539"/>
    <w:rsid w:val="00325258"/>
    <w:rsid w:val="00325EFC"/>
    <w:rsid w:val="003322D2"/>
    <w:rsid w:val="00332C61"/>
    <w:rsid w:val="00333157"/>
    <w:rsid w:val="003355A0"/>
    <w:rsid w:val="00341F07"/>
    <w:rsid w:val="00352A2E"/>
    <w:rsid w:val="003570FA"/>
    <w:rsid w:val="00367FA4"/>
    <w:rsid w:val="00373E78"/>
    <w:rsid w:val="00385D83"/>
    <w:rsid w:val="003911E5"/>
    <w:rsid w:val="003A57DE"/>
    <w:rsid w:val="003C198E"/>
    <w:rsid w:val="003C1996"/>
    <w:rsid w:val="003D3DD5"/>
    <w:rsid w:val="003F3F24"/>
    <w:rsid w:val="0041644E"/>
    <w:rsid w:val="0042099A"/>
    <w:rsid w:val="00424010"/>
    <w:rsid w:val="004325E2"/>
    <w:rsid w:val="004341BD"/>
    <w:rsid w:val="00446E05"/>
    <w:rsid w:val="004504D3"/>
    <w:rsid w:val="00452A7B"/>
    <w:rsid w:val="00462085"/>
    <w:rsid w:val="00466B3B"/>
    <w:rsid w:val="004950E5"/>
    <w:rsid w:val="00496092"/>
    <w:rsid w:val="004B5B93"/>
    <w:rsid w:val="004D6104"/>
    <w:rsid w:val="004E50BB"/>
    <w:rsid w:val="00504FD7"/>
    <w:rsid w:val="00511D3F"/>
    <w:rsid w:val="00515A7E"/>
    <w:rsid w:val="00531E41"/>
    <w:rsid w:val="00535759"/>
    <w:rsid w:val="005421CD"/>
    <w:rsid w:val="00560354"/>
    <w:rsid w:val="00575B21"/>
    <w:rsid w:val="00595B73"/>
    <w:rsid w:val="00597707"/>
    <w:rsid w:val="005A2F38"/>
    <w:rsid w:val="005A72D4"/>
    <w:rsid w:val="005B04F5"/>
    <w:rsid w:val="005B0BF6"/>
    <w:rsid w:val="005B5787"/>
    <w:rsid w:val="005B6207"/>
    <w:rsid w:val="005B6970"/>
    <w:rsid w:val="005C7881"/>
    <w:rsid w:val="005E6450"/>
    <w:rsid w:val="005F52AB"/>
    <w:rsid w:val="00601D9C"/>
    <w:rsid w:val="0063187D"/>
    <w:rsid w:val="0064301C"/>
    <w:rsid w:val="00643DB1"/>
    <w:rsid w:val="00646095"/>
    <w:rsid w:val="00663CDF"/>
    <w:rsid w:val="006A01AD"/>
    <w:rsid w:val="006A095D"/>
    <w:rsid w:val="006A2C90"/>
    <w:rsid w:val="006A2DA6"/>
    <w:rsid w:val="006A5318"/>
    <w:rsid w:val="006A6A17"/>
    <w:rsid w:val="006B1D4A"/>
    <w:rsid w:val="006C0316"/>
    <w:rsid w:val="006C4A14"/>
    <w:rsid w:val="006C6F46"/>
    <w:rsid w:val="006D7859"/>
    <w:rsid w:val="006E73A8"/>
    <w:rsid w:val="006F50B3"/>
    <w:rsid w:val="00715AFC"/>
    <w:rsid w:val="00722530"/>
    <w:rsid w:val="00722956"/>
    <w:rsid w:val="00725368"/>
    <w:rsid w:val="00725912"/>
    <w:rsid w:val="007265C1"/>
    <w:rsid w:val="00732D4C"/>
    <w:rsid w:val="00733583"/>
    <w:rsid w:val="00742873"/>
    <w:rsid w:val="00745A4D"/>
    <w:rsid w:val="00751E15"/>
    <w:rsid w:val="00760FAD"/>
    <w:rsid w:val="00797404"/>
    <w:rsid w:val="007A7974"/>
    <w:rsid w:val="007B4F6B"/>
    <w:rsid w:val="007E719C"/>
    <w:rsid w:val="007F08E9"/>
    <w:rsid w:val="008004F5"/>
    <w:rsid w:val="0080353A"/>
    <w:rsid w:val="008036EF"/>
    <w:rsid w:val="00804ED6"/>
    <w:rsid w:val="00805AE0"/>
    <w:rsid w:val="00815877"/>
    <w:rsid w:val="008221B4"/>
    <w:rsid w:val="00840557"/>
    <w:rsid w:val="00844B8C"/>
    <w:rsid w:val="008575E3"/>
    <w:rsid w:val="0087464C"/>
    <w:rsid w:val="0087500F"/>
    <w:rsid w:val="00880FAA"/>
    <w:rsid w:val="00885E6A"/>
    <w:rsid w:val="00895255"/>
    <w:rsid w:val="00896BD4"/>
    <w:rsid w:val="008A5C6B"/>
    <w:rsid w:val="008B5B43"/>
    <w:rsid w:val="008E6FAD"/>
    <w:rsid w:val="008F19E1"/>
    <w:rsid w:val="008F1FB3"/>
    <w:rsid w:val="008F2371"/>
    <w:rsid w:val="008F34F1"/>
    <w:rsid w:val="00904BC3"/>
    <w:rsid w:val="0090649D"/>
    <w:rsid w:val="00906A07"/>
    <w:rsid w:val="00953B38"/>
    <w:rsid w:val="00954EB0"/>
    <w:rsid w:val="0097130C"/>
    <w:rsid w:val="0097761C"/>
    <w:rsid w:val="00981976"/>
    <w:rsid w:val="00981EFA"/>
    <w:rsid w:val="00996BB1"/>
    <w:rsid w:val="009A6C6E"/>
    <w:rsid w:val="009B35D3"/>
    <w:rsid w:val="009B3883"/>
    <w:rsid w:val="009C453C"/>
    <w:rsid w:val="009E3F43"/>
    <w:rsid w:val="009F45A9"/>
    <w:rsid w:val="009F7B45"/>
    <w:rsid w:val="00A01F80"/>
    <w:rsid w:val="00A04F60"/>
    <w:rsid w:val="00A05210"/>
    <w:rsid w:val="00A239EA"/>
    <w:rsid w:val="00A321B2"/>
    <w:rsid w:val="00A5224F"/>
    <w:rsid w:val="00A544E2"/>
    <w:rsid w:val="00A735D9"/>
    <w:rsid w:val="00A736FF"/>
    <w:rsid w:val="00A74D89"/>
    <w:rsid w:val="00AA6DA4"/>
    <w:rsid w:val="00AA732A"/>
    <w:rsid w:val="00AC3DEE"/>
    <w:rsid w:val="00AC66AF"/>
    <w:rsid w:val="00AE56A5"/>
    <w:rsid w:val="00AF502E"/>
    <w:rsid w:val="00AF5334"/>
    <w:rsid w:val="00B122C0"/>
    <w:rsid w:val="00B12F22"/>
    <w:rsid w:val="00B22E9C"/>
    <w:rsid w:val="00B3256D"/>
    <w:rsid w:val="00B440F8"/>
    <w:rsid w:val="00B44A36"/>
    <w:rsid w:val="00B501A3"/>
    <w:rsid w:val="00B51BA7"/>
    <w:rsid w:val="00B63128"/>
    <w:rsid w:val="00B71B34"/>
    <w:rsid w:val="00B75BB6"/>
    <w:rsid w:val="00B76327"/>
    <w:rsid w:val="00B9330A"/>
    <w:rsid w:val="00BB22A1"/>
    <w:rsid w:val="00BB74CE"/>
    <w:rsid w:val="00C006B2"/>
    <w:rsid w:val="00C02B60"/>
    <w:rsid w:val="00C0412B"/>
    <w:rsid w:val="00C37162"/>
    <w:rsid w:val="00C4327D"/>
    <w:rsid w:val="00C4333A"/>
    <w:rsid w:val="00C77672"/>
    <w:rsid w:val="00C83C15"/>
    <w:rsid w:val="00C84B4B"/>
    <w:rsid w:val="00C86C9A"/>
    <w:rsid w:val="00C871AB"/>
    <w:rsid w:val="00CA6A32"/>
    <w:rsid w:val="00CB161D"/>
    <w:rsid w:val="00CE1DEB"/>
    <w:rsid w:val="00CE4EF7"/>
    <w:rsid w:val="00CE76F7"/>
    <w:rsid w:val="00CE79DD"/>
    <w:rsid w:val="00CF3BFB"/>
    <w:rsid w:val="00CF433F"/>
    <w:rsid w:val="00CF6B22"/>
    <w:rsid w:val="00D04002"/>
    <w:rsid w:val="00D31105"/>
    <w:rsid w:val="00D40AD7"/>
    <w:rsid w:val="00D4320D"/>
    <w:rsid w:val="00D7036F"/>
    <w:rsid w:val="00D92274"/>
    <w:rsid w:val="00D961B1"/>
    <w:rsid w:val="00DA29B0"/>
    <w:rsid w:val="00DA7A7B"/>
    <w:rsid w:val="00DB5C00"/>
    <w:rsid w:val="00DE3349"/>
    <w:rsid w:val="00E0718A"/>
    <w:rsid w:val="00E07C7A"/>
    <w:rsid w:val="00E26A4E"/>
    <w:rsid w:val="00E31BB4"/>
    <w:rsid w:val="00E52BAE"/>
    <w:rsid w:val="00E71576"/>
    <w:rsid w:val="00E90026"/>
    <w:rsid w:val="00E91EFE"/>
    <w:rsid w:val="00EA7A42"/>
    <w:rsid w:val="00EC1A32"/>
    <w:rsid w:val="00EC338D"/>
    <w:rsid w:val="00EC5915"/>
    <w:rsid w:val="00EC7A04"/>
    <w:rsid w:val="00ED0226"/>
    <w:rsid w:val="00EE424F"/>
    <w:rsid w:val="00F2110D"/>
    <w:rsid w:val="00F215C7"/>
    <w:rsid w:val="00F21F0F"/>
    <w:rsid w:val="00F30134"/>
    <w:rsid w:val="00F36982"/>
    <w:rsid w:val="00F409BA"/>
    <w:rsid w:val="00F547D9"/>
    <w:rsid w:val="00FA3D48"/>
    <w:rsid w:val="00FB1EED"/>
    <w:rsid w:val="00FB6998"/>
    <w:rsid w:val="00FB6A8B"/>
    <w:rsid w:val="00FC78E9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787DA"/>
  <w15:chartTrackingRefBased/>
  <w15:docId w15:val="{CD857D08-94C8-4A97-80CE-61894F95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AB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table" w:styleId="af5">
    <w:name w:val="Table Grid"/>
    <w:basedOn w:val="a1"/>
    <w:uiPriority w:val="99"/>
    <w:rsid w:val="00C8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C871AB"/>
    <w:pPr>
      <w:ind w:left="720"/>
      <w:contextualSpacing/>
    </w:pPr>
    <w:rPr>
      <w:rFonts w:cstheme="minorBidi"/>
      <w:sz w:val="22"/>
      <w:szCs w:val="22"/>
    </w:rPr>
  </w:style>
  <w:style w:type="paragraph" w:styleId="22">
    <w:name w:val="Body Text 2"/>
    <w:basedOn w:val="a"/>
    <w:link w:val="23"/>
    <w:rsid w:val="00C871AB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3">
    <w:name w:val="Основной текст 2 Знак"/>
    <w:basedOn w:val="a0"/>
    <w:link w:val="22"/>
    <w:rsid w:val="00C871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cnumber">
    <w:name w:val="tocnumber"/>
    <w:basedOn w:val="a0"/>
    <w:rsid w:val="0007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172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97</cp:revision>
  <dcterms:created xsi:type="dcterms:W3CDTF">2022-12-17T15:59:00Z</dcterms:created>
  <dcterms:modified xsi:type="dcterms:W3CDTF">2022-12-25T15:12:00Z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