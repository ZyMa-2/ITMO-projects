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1B1D" w14:textId="77777777" w:rsidR="0073142D" w:rsidRPr="0030156F" w:rsidRDefault="0073142D" w:rsidP="0073142D">
      <w:pPr>
        <w:jc w:val="center"/>
        <w:rPr>
          <w:rFonts w:asciiTheme="majorHAnsi" w:hAnsiTheme="majorHAnsi" w:cstheme="majorHAnsi"/>
          <w:sz w:val="36"/>
          <w:szCs w:val="36"/>
        </w:rPr>
      </w:pPr>
      <w:r w:rsidRPr="0030156F">
        <w:rPr>
          <w:rFonts w:asciiTheme="majorHAnsi" w:hAnsiTheme="majorHAnsi" w:cstheme="majorHAnsi"/>
          <w:sz w:val="36"/>
          <w:szCs w:val="36"/>
        </w:rPr>
        <w:t>Санкт-Петербургский Национальный Исследовательский Университет ИТМО</w:t>
      </w:r>
    </w:p>
    <w:p w14:paraId="36030F76" w14:textId="77777777" w:rsidR="0073142D" w:rsidRPr="0030156F" w:rsidRDefault="0073142D" w:rsidP="0073142D">
      <w:pPr>
        <w:jc w:val="center"/>
        <w:rPr>
          <w:rFonts w:asciiTheme="majorHAnsi" w:hAnsiTheme="majorHAnsi" w:cstheme="majorHAnsi"/>
          <w:sz w:val="28"/>
          <w:szCs w:val="28"/>
        </w:rPr>
      </w:pPr>
      <w:r w:rsidRPr="0030156F">
        <w:rPr>
          <w:rFonts w:asciiTheme="majorHAnsi" w:hAnsiTheme="majorHAnsi" w:cstheme="majorHAnsi"/>
          <w:sz w:val="28"/>
          <w:szCs w:val="28"/>
        </w:rPr>
        <w:t>Факультет программной инженерии и компьютерной техники</w:t>
      </w:r>
    </w:p>
    <w:p w14:paraId="2E74F94F" w14:textId="77777777" w:rsidR="0073142D" w:rsidRDefault="0073142D" w:rsidP="0073142D"/>
    <w:p w14:paraId="588D2490" w14:textId="77777777" w:rsidR="0073142D" w:rsidRPr="00880FAA" w:rsidRDefault="0073142D" w:rsidP="0073142D"/>
    <w:p w14:paraId="39C0927D" w14:textId="77777777" w:rsidR="0073142D" w:rsidRDefault="0073142D" w:rsidP="0073142D"/>
    <w:p w14:paraId="2BC087A6" w14:textId="15659701" w:rsidR="0073142D" w:rsidRPr="0097130C" w:rsidRDefault="0073142D" w:rsidP="0073142D">
      <w:pPr>
        <w:jc w:val="center"/>
        <w:rPr>
          <w:sz w:val="28"/>
          <w:szCs w:val="28"/>
        </w:rPr>
      </w:pPr>
      <w:r>
        <w:rPr>
          <w:sz w:val="28"/>
          <w:szCs w:val="28"/>
        </w:rPr>
        <w:t>Домашняя работа №</w:t>
      </w:r>
      <w:r w:rsidR="004334C7">
        <w:rPr>
          <w:sz w:val="28"/>
          <w:szCs w:val="28"/>
        </w:rPr>
        <w:t>2</w:t>
      </w:r>
    </w:p>
    <w:p w14:paraId="1420B4AA" w14:textId="77777777" w:rsidR="0073142D" w:rsidRPr="0030156F" w:rsidRDefault="0073142D" w:rsidP="0073142D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По дисциплине</w:t>
      </w:r>
    </w:p>
    <w:p w14:paraId="45BF8A91" w14:textId="77777777" w:rsidR="0073142D" w:rsidRPr="0030156F" w:rsidRDefault="0073142D" w:rsidP="0073142D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“</w:t>
      </w:r>
      <w:r>
        <w:rPr>
          <w:sz w:val="28"/>
          <w:szCs w:val="28"/>
        </w:rPr>
        <w:t>Дискретная математика</w:t>
      </w:r>
      <w:r w:rsidRPr="0030156F">
        <w:rPr>
          <w:sz w:val="28"/>
          <w:szCs w:val="28"/>
        </w:rPr>
        <w:t>”</w:t>
      </w:r>
    </w:p>
    <w:p w14:paraId="6033A7FA" w14:textId="77777777" w:rsidR="0073142D" w:rsidRPr="00535937" w:rsidRDefault="0073142D" w:rsidP="0073142D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 xml:space="preserve">Вариант </w:t>
      </w:r>
      <w:r w:rsidRPr="00612928">
        <w:rPr>
          <w:sz w:val="28"/>
          <w:szCs w:val="28"/>
        </w:rPr>
        <w:t>1</w:t>
      </w:r>
      <w:r w:rsidRPr="00535937">
        <w:rPr>
          <w:sz w:val="28"/>
          <w:szCs w:val="28"/>
        </w:rPr>
        <w:t>5</w:t>
      </w:r>
    </w:p>
    <w:p w14:paraId="38C010B7" w14:textId="77777777" w:rsidR="0073142D" w:rsidRDefault="0073142D" w:rsidP="0073142D"/>
    <w:p w14:paraId="3B4E0FBA" w14:textId="77777777" w:rsidR="0073142D" w:rsidRDefault="0073142D" w:rsidP="0073142D"/>
    <w:p w14:paraId="3CBE24D8" w14:textId="77777777" w:rsidR="0073142D" w:rsidRPr="005B0BF6" w:rsidRDefault="0073142D" w:rsidP="0073142D"/>
    <w:p w14:paraId="659836E0" w14:textId="77777777" w:rsidR="0073142D" w:rsidRPr="002E1BD0" w:rsidRDefault="0073142D" w:rsidP="0073142D">
      <w:pPr>
        <w:jc w:val="right"/>
        <w:rPr>
          <w:rFonts w:asciiTheme="majorHAnsi" w:hAnsiTheme="majorHAnsi" w:cstheme="majorHAnsi"/>
        </w:rPr>
      </w:pPr>
      <w:r w:rsidRPr="002E1BD0">
        <w:rPr>
          <w:rFonts w:asciiTheme="majorHAnsi" w:hAnsiTheme="majorHAnsi" w:cstheme="majorHAnsi"/>
        </w:rPr>
        <w:t>Выполнил:</w:t>
      </w:r>
    </w:p>
    <w:p w14:paraId="1B7E295C" w14:textId="77777777" w:rsidR="0073142D" w:rsidRPr="00314539" w:rsidRDefault="0073142D" w:rsidP="0073142D">
      <w:pPr>
        <w:jc w:val="right"/>
      </w:pPr>
      <w:r w:rsidRPr="00333157">
        <w:rPr>
          <w:sz w:val="28"/>
          <w:szCs w:val="28"/>
        </w:rPr>
        <w:tab/>
      </w:r>
      <w:r w:rsidRPr="005B0BF6">
        <w:t xml:space="preserve">Студент группы </w:t>
      </w:r>
      <w:r w:rsidRPr="005B0BF6">
        <w:rPr>
          <w:lang w:val="en-US"/>
        </w:rPr>
        <w:t>P</w:t>
      </w:r>
      <w:r w:rsidRPr="00314539">
        <w:t>3117</w:t>
      </w:r>
    </w:p>
    <w:p w14:paraId="52057D2C" w14:textId="77777777" w:rsidR="0073142D" w:rsidRPr="005B0BF6" w:rsidRDefault="0073142D" w:rsidP="0073142D">
      <w:pPr>
        <w:jc w:val="right"/>
      </w:pPr>
      <w:r w:rsidRPr="005B0BF6">
        <w:t xml:space="preserve">Пономарёв </w:t>
      </w:r>
      <w:r>
        <w:t>М. И.</w:t>
      </w:r>
    </w:p>
    <w:p w14:paraId="379FD727" w14:textId="77777777" w:rsidR="0073142D" w:rsidRPr="002E1BD0" w:rsidRDefault="0073142D" w:rsidP="0073142D">
      <w:pPr>
        <w:ind w:firstLine="720"/>
        <w:jc w:val="right"/>
        <w:rPr>
          <w:rFonts w:asciiTheme="majorHAnsi" w:hAnsiTheme="majorHAnsi" w:cstheme="majorHAnsi"/>
        </w:rPr>
      </w:pPr>
      <w:r w:rsidRPr="002E1BD0">
        <w:rPr>
          <w:rFonts w:asciiTheme="majorHAnsi" w:hAnsiTheme="majorHAnsi" w:cstheme="majorHAnsi"/>
        </w:rPr>
        <w:t>Преподаватель:</w:t>
      </w:r>
    </w:p>
    <w:p w14:paraId="0A0DC8AA" w14:textId="77777777" w:rsidR="0073142D" w:rsidRPr="003E290E" w:rsidRDefault="0073142D" w:rsidP="0073142D">
      <w:pPr>
        <w:jc w:val="right"/>
      </w:pPr>
      <w:r>
        <w:t>Поляков В. И.</w:t>
      </w:r>
    </w:p>
    <w:p w14:paraId="4DD7DEE6" w14:textId="77777777" w:rsidR="0073142D" w:rsidRDefault="0073142D" w:rsidP="0073142D">
      <w:r>
        <w:rPr>
          <w:noProof/>
        </w:rPr>
        <w:drawing>
          <wp:anchor distT="0" distB="0" distL="114300" distR="114300" simplePos="0" relativeHeight="251659264" behindDoc="1" locked="0" layoutInCell="1" allowOverlap="1" wp14:anchorId="111A3CB0" wp14:editId="3696F3F2">
            <wp:simplePos x="0" y="0"/>
            <wp:positionH relativeFrom="margin">
              <wp:posOffset>1443516</wp:posOffset>
            </wp:positionH>
            <wp:positionV relativeFrom="margin">
              <wp:posOffset>7716520</wp:posOffset>
            </wp:positionV>
            <wp:extent cx="3136265" cy="788670"/>
            <wp:effectExtent l="0" t="0" r="698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3"/>
        <w:gridCol w:w="2906"/>
        <w:gridCol w:w="3484"/>
      </w:tblGrid>
      <w:tr w:rsidR="0073142D" w:rsidRPr="00A11D49" w14:paraId="40E6CF06" w14:textId="77777777" w:rsidTr="00EC5578">
        <w:trPr>
          <w:jc w:val="center"/>
        </w:trPr>
        <w:tc>
          <w:tcPr>
            <w:tcW w:w="2983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6D8EFFC9" w14:textId="77777777" w:rsidR="0073142D" w:rsidRDefault="0073142D" w:rsidP="00813D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lastRenderedPageBreak/>
              <w:t>№</w:t>
            </w:r>
          </w:p>
        </w:tc>
        <w:tc>
          <w:tcPr>
            <w:tcW w:w="2906" w:type="dxa"/>
            <w:shd w:val="clear" w:color="auto" w:fill="auto"/>
            <w:vAlign w:val="center"/>
          </w:tcPr>
          <w:p w14:paraId="21F7A0E2" w14:textId="77777777" w:rsidR="0073142D" w:rsidRPr="00A11D49" w:rsidRDefault="0073142D" w:rsidP="00813D7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366C6">
              <w:rPr>
                <w:rFonts w:ascii="Times New Roman" w:hAnsi="Times New Roman" w:cs="Times New Roman"/>
                <w:i/>
                <w:lang w:val="en-US"/>
              </w:rPr>
              <w:t>A</w:t>
            </w:r>
          </w:p>
        </w:tc>
        <w:tc>
          <w:tcPr>
            <w:tcW w:w="348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3E3B014" w14:textId="77777777" w:rsidR="0073142D" w:rsidRPr="00A11D49" w:rsidRDefault="0073142D" w:rsidP="00813D7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366C6">
              <w:rPr>
                <w:rFonts w:ascii="Times New Roman" w:hAnsi="Times New Roman" w:cs="Times New Roman"/>
                <w:i/>
                <w:lang w:val="en-US"/>
              </w:rPr>
              <w:t>B</w:t>
            </w:r>
          </w:p>
        </w:tc>
      </w:tr>
      <w:tr w:rsidR="0073142D" w:rsidRPr="00A11D49" w14:paraId="3C2AD0E4" w14:textId="77777777" w:rsidTr="00EC5578">
        <w:trPr>
          <w:jc w:val="center"/>
        </w:trPr>
        <w:tc>
          <w:tcPr>
            <w:tcW w:w="2983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1A0F843" w14:textId="77777777" w:rsidR="0073142D" w:rsidRPr="00A11D49" w:rsidRDefault="0073142D" w:rsidP="00813D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bookmarkStart w:id="0" w:name="_Toc119016435"/>
            <w:r>
              <w:rPr>
                <w:rFonts w:ascii="Times New Roman" w:hAnsi="Times New Roman" w:cs="Times New Roman"/>
                <w:b/>
              </w:rPr>
              <w:t>15.</w:t>
            </w:r>
          </w:p>
        </w:tc>
        <w:tc>
          <w:tcPr>
            <w:tcW w:w="2906" w:type="dxa"/>
            <w:shd w:val="clear" w:color="auto" w:fill="auto"/>
            <w:vAlign w:val="bottom"/>
          </w:tcPr>
          <w:p w14:paraId="47610F6F" w14:textId="2AC88B07" w:rsidR="0073142D" w:rsidRPr="00EC5578" w:rsidRDefault="00EC5578" w:rsidP="00813D7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54</w:t>
            </w:r>
          </w:p>
        </w:tc>
        <w:tc>
          <w:tcPr>
            <w:tcW w:w="3484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719A0125" w14:textId="7868F2D9" w:rsidR="0073142D" w:rsidRPr="00EC5578" w:rsidRDefault="00EC5578" w:rsidP="00813D7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66</w:t>
            </w:r>
          </w:p>
        </w:tc>
      </w:tr>
    </w:tbl>
    <w:p w14:paraId="58BFCFB8" w14:textId="77777777" w:rsidR="0073142D" w:rsidRDefault="0073142D" w:rsidP="0073142D"/>
    <w:bookmarkEnd w:id="0"/>
    <w:p w14:paraId="3658ABE8" w14:textId="754D173B" w:rsidR="001E6376" w:rsidRPr="001D5437" w:rsidRDefault="001E6376" w:rsidP="001E6376">
      <w:pPr>
        <w:numPr>
          <w:ilvl w:val="0"/>
          <w:numId w:val="1"/>
        </w:numPr>
        <w:tabs>
          <w:tab w:val="left" w:pos="851"/>
          <w:tab w:val="left" w:pos="1560"/>
        </w:tabs>
        <w:spacing w:after="0" w:line="240" w:lineRule="auto"/>
        <w:ind w:firstLine="27"/>
        <w:rPr>
          <w:rFonts w:ascii="Times New Roman" w:hAnsi="Times New Roman" w:cs="Times New Roman"/>
          <w:sz w:val="28"/>
          <w:szCs w:val="28"/>
        </w:rPr>
      </w:pPr>
      <w:r w:rsidRPr="006C1ED4">
        <w:rPr>
          <w:rFonts w:ascii="Times New Roman" w:hAnsi="Times New Roman" w:cs="Times New Roman"/>
          <w:i/>
          <w:sz w:val="28"/>
          <w:szCs w:val="28"/>
        </w:rPr>
        <w:t>А</w:t>
      </w:r>
      <w:r w:rsidRPr="001D5437">
        <w:rPr>
          <w:rFonts w:ascii="Times New Roman" w:hAnsi="Times New Roman" w:cs="Times New Roman"/>
          <w:sz w:val="28"/>
          <w:szCs w:val="28"/>
        </w:rPr>
        <w:t xml:space="preserve"> = 5</w:t>
      </w:r>
      <w:r w:rsidR="009351B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1D5437">
        <w:rPr>
          <w:rFonts w:ascii="Times New Roman" w:hAnsi="Times New Roman" w:cs="Times New Roman"/>
          <w:sz w:val="28"/>
          <w:szCs w:val="28"/>
        </w:rPr>
        <w:t xml:space="preserve">, </w:t>
      </w:r>
      <w:r w:rsidRPr="006C1ED4">
        <w:rPr>
          <w:rFonts w:ascii="Times New Roman" w:hAnsi="Times New Roman" w:cs="Times New Roman"/>
          <w:i/>
          <w:sz w:val="28"/>
          <w:szCs w:val="28"/>
        </w:rPr>
        <w:t>В</w:t>
      </w:r>
      <w:r w:rsidRPr="001D5437">
        <w:rPr>
          <w:rFonts w:ascii="Times New Roman" w:hAnsi="Times New Roman" w:cs="Times New Roman"/>
          <w:sz w:val="28"/>
          <w:szCs w:val="28"/>
        </w:rPr>
        <w:t xml:space="preserve"> =</w:t>
      </w:r>
      <w:r w:rsidR="009351B5">
        <w:rPr>
          <w:rFonts w:ascii="Times New Roman" w:hAnsi="Times New Roman" w:cs="Times New Roman"/>
          <w:sz w:val="28"/>
          <w:szCs w:val="28"/>
          <w:lang w:val="en-US"/>
        </w:rPr>
        <w:t xml:space="preserve"> 66</w:t>
      </w:r>
      <w:r w:rsidRPr="001D5437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f5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68"/>
        <w:gridCol w:w="342"/>
        <w:gridCol w:w="342"/>
        <w:gridCol w:w="342"/>
        <w:gridCol w:w="342"/>
        <w:gridCol w:w="342"/>
        <w:gridCol w:w="342"/>
        <w:gridCol w:w="342"/>
        <w:gridCol w:w="342"/>
        <w:gridCol w:w="224"/>
        <w:gridCol w:w="1168"/>
        <w:gridCol w:w="224"/>
        <w:gridCol w:w="1509"/>
      </w:tblGrid>
      <w:tr w:rsidR="001E6376" w:rsidRPr="001D5437" w14:paraId="72170DE3" w14:textId="77777777" w:rsidTr="00843A66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02C7A140" w14:textId="77777777" w:rsidR="001E6376" w:rsidRPr="001D5437" w:rsidRDefault="001E6376" w:rsidP="00843A66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0</w:t>
            </w:r>
            <w:r w:rsidRPr="001D5437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3F81D00B" w14:textId="77777777" w:rsidR="001E6376" w:rsidRPr="001D5437" w:rsidRDefault="001E6376" w:rsidP="00843A66">
            <w:pPr>
              <w:jc w:val="center"/>
            </w:pPr>
            <w:r w:rsidRPr="001D5437">
              <w:t>Интерпретации</w:t>
            </w:r>
          </w:p>
        </w:tc>
      </w:tr>
      <w:tr w:rsidR="001E6376" w:rsidRPr="001D5437" w14:paraId="070A2F32" w14:textId="77777777" w:rsidTr="00843A66">
        <w:trPr>
          <w:trHeight w:val="300"/>
          <w:jc w:val="center"/>
        </w:trPr>
        <w:tc>
          <w:tcPr>
            <w:tcW w:w="0" w:type="auto"/>
            <w:vAlign w:val="center"/>
          </w:tcPr>
          <w:p w14:paraId="797CB0C7" w14:textId="77777777" w:rsidR="001E6376" w:rsidRPr="001D5437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3F96B11D" w14:textId="77777777" w:rsidR="001E6376" w:rsidRPr="001D5437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131571E4" w14:textId="7D2D465F" w:rsidR="001E6376" w:rsidRPr="001D5437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38BEEED4" w14:textId="77777777" w:rsidR="001E6376" w:rsidRPr="001D5437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0FDCFAEF" w14:textId="77777777" w:rsidR="001E6376" w:rsidRPr="001D5437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2B9353FB" w14:textId="77777777" w:rsidR="001E6376" w:rsidRPr="001D5437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4E097DA7" w14:textId="77777777" w:rsidR="001E6376" w:rsidRPr="001D5437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5D2655B8" w14:textId="77777777" w:rsidR="001E6376" w:rsidRPr="001D5437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22B35CD2" w14:textId="77777777" w:rsidR="001E6376" w:rsidRPr="001D5437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55FCAA1F" w14:textId="77777777" w:rsidR="001E6376" w:rsidRPr="001D5437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59174C30" w14:textId="77777777" w:rsidR="001E6376" w:rsidRPr="001D5437" w:rsidRDefault="001E6376" w:rsidP="00843A66">
            <w:pPr>
              <w:jc w:val="center"/>
            </w:pPr>
            <w:r w:rsidRPr="001D5437">
              <w:t>Знаковая</w:t>
            </w:r>
          </w:p>
        </w:tc>
        <w:tc>
          <w:tcPr>
            <w:tcW w:w="0" w:type="auto"/>
            <w:vAlign w:val="center"/>
          </w:tcPr>
          <w:p w14:paraId="6DD2C0F9" w14:textId="77777777" w:rsidR="001E6376" w:rsidRPr="001D5437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4942141B" w14:textId="77777777" w:rsidR="001E6376" w:rsidRPr="001D5437" w:rsidRDefault="001E6376" w:rsidP="00843A66">
            <w:pPr>
              <w:jc w:val="center"/>
            </w:pPr>
            <w:r w:rsidRPr="001D5437">
              <w:t>Беззнаковая</w:t>
            </w:r>
          </w:p>
        </w:tc>
      </w:tr>
      <w:tr w:rsidR="0006171B" w:rsidRPr="001D5437" w14:paraId="03E2E7AD" w14:textId="77777777" w:rsidTr="00843A66">
        <w:trPr>
          <w:trHeight w:val="300"/>
          <w:jc w:val="center"/>
        </w:trPr>
        <w:tc>
          <w:tcPr>
            <w:tcW w:w="0" w:type="auto"/>
            <w:vAlign w:val="center"/>
          </w:tcPr>
          <w:p w14:paraId="2CC14D68" w14:textId="50D0951B" w:rsidR="0006171B" w:rsidRPr="001D5437" w:rsidRDefault="0006171B" w:rsidP="0006171B">
            <w:pPr>
              <w:jc w:val="center"/>
              <w:rPr>
                <w:vertAlign w:val="subscript"/>
              </w:rPr>
            </w:pPr>
            <w:r>
              <w:rPr>
                <w:i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6368" behindDoc="0" locked="1" layoutInCell="1" allowOverlap="1" wp14:anchorId="49422244" wp14:editId="21BC5333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663" name="Группа 6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4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5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115035" id="Группа 663" o:spid="_x0000_s1026" style="position:absolute;margin-left:-17.55pt;margin-top:8.45pt;width:11.3pt;height:11.25pt;z-index:25170636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">
                      <v:line id="Line 1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"/>
                      <v:line id="Line 2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</w:rPr>
              <w:t>А</w:t>
            </w:r>
            <w:r w:rsidRPr="001D543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EC36A1F" w14:textId="458AF4D9" w:rsidR="0006171B" w:rsidRPr="001D5437" w:rsidRDefault="0006171B" w:rsidP="0006171B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9CAEAD8" w14:textId="716362B5" w:rsidR="0006171B" w:rsidRPr="001D5437" w:rsidRDefault="0006171B" w:rsidP="0006171B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8A05A86" w14:textId="70454ED2" w:rsidR="0006171B" w:rsidRPr="001D5437" w:rsidRDefault="0006171B" w:rsidP="0006171B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ABDC2D6" w14:textId="135A54AA" w:rsidR="0006171B" w:rsidRPr="001D5437" w:rsidRDefault="0006171B" w:rsidP="0006171B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CE864D6" w14:textId="31473453" w:rsidR="0006171B" w:rsidRPr="001D5437" w:rsidRDefault="0006171B" w:rsidP="0006171B">
            <w:pPr>
              <w:jc w:val="center"/>
            </w:pPr>
            <w:r w:rsidRPr="00DF1CA4">
              <w:t>0</w:t>
            </w:r>
          </w:p>
        </w:tc>
        <w:tc>
          <w:tcPr>
            <w:tcW w:w="0" w:type="auto"/>
            <w:vAlign w:val="center"/>
          </w:tcPr>
          <w:p w14:paraId="1A711819" w14:textId="3E094E8C" w:rsidR="0006171B" w:rsidRPr="001D5437" w:rsidRDefault="0006171B" w:rsidP="0006171B">
            <w:pPr>
              <w:jc w:val="center"/>
            </w:pPr>
            <w:r w:rsidRPr="00DF1CA4">
              <w:t>1</w:t>
            </w:r>
          </w:p>
        </w:tc>
        <w:tc>
          <w:tcPr>
            <w:tcW w:w="0" w:type="auto"/>
            <w:vAlign w:val="center"/>
          </w:tcPr>
          <w:p w14:paraId="7FB62CF4" w14:textId="40F090A8" w:rsidR="0006171B" w:rsidRPr="001D5437" w:rsidRDefault="0006171B" w:rsidP="0006171B">
            <w:pPr>
              <w:jc w:val="center"/>
            </w:pPr>
            <w:r w:rsidRPr="00DF1CA4">
              <w:t>1</w:t>
            </w:r>
          </w:p>
        </w:tc>
        <w:tc>
          <w:tcPr>
            <w:tcW w:w="0" w:type="auto"/>
            <w:vAlign w:val="center"/>
          </w:tcPr>
          <w:p w14:paraId="0AE77D7C" w14:textId="2591C97C" w:rsidR="0006171B" w:rsidRPr="001D5437" w:rsidRDefault="0006171B" w:rsidP="0006171B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DC5C6CD" w14:textId="77777777" w:rsidR="0006171B" w:rsidRPr="001D5437" w:rsidRDefault="0006171B" w:rsidP="0006171B">
            <w:pPr>
              <w:jc w:val="center"/>
            </w:pPr>
          </w:p>
        </w:tc>
        <w:tc>
          <w:tcPr>
            <w:tcW w:w="0" w:type="auto"/>
            <w:vAlign w:val="center"/>
          </w:tcPr>
          <w:p w14:paraId="57688E9F" w14:textId="464B69E4" w:rsidR="0006171B" w:rsidRPr="005E0180" w:rsidRDefault="0006171B" w:rsidP="0006171B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4320" behindDoc="0" locked="1" layoutInCell="1" allowOverlap="1" wp14:anchorId="0929703C" wp14:editId="08F4A0B0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660" name="Группа 6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1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B534D9" id="Группа 660" o:spid="_x0000_s1026" style="position:absolute;margin-left:-4.05pt;margin-top:7.85pt;width:11.3pt;height:11.25pt;z-index:25170432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">
                      <v:line id="Line 1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"/>
                      <v:line id="Line 1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 w:rsidRPr="001D5437">
              <w:t>5</w:t>
            </w: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6134562E" w14:textId="77777777" w:rsidR="0006171B" w:rsidRPr="001D5437" w:rsidRDefault="0006171B" w:rsidP="0006171B">
            <w:pPr>
              <w:jc w:val="center"/>
            </w:pPr>
          </w:p>
        </w:tc>
        <w:tc>
          <w:tcPr>
            <w:tcW w:w="0" w:type="auto"/>
            <w:vAlign w:val="center"/>
          </w:tcPr>
          <w:p w14:paraId="2FDB1C8C" w14:textId="4D02A7B9" w:rsidR="0006171B" w:rsidRPr="005E0180" w:rsidRDefault="0006171B" w:rsidP="0006171B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344" behindDoc="0" locked="1" layoutInCell="1" allowOverlap="1" wp14:anchorId="15C365FF" wp14:editId="26B73CB4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657" name="Группа 6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58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9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4827FD" id="Группа 657" o:spid="_x0000_s1026" style="position:absolute;margin-left:-2.9pt;margin-top:7.75pt;width:11.3pt;height:11.25pt;z-index:25170534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">
                      <v:line id="Line 1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u6g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kH6GtfGM/EIyOUfAAAA//8DAFBLAQItABQABgAIAAAAIQDb4fbL7gAAAIUBAAATAAAAAAAAAAAA&#10;AAAAAAAAAABbQ29udGVudF9UeXBlc10ueG1sUEsBAi0AFAAGAAgAAAAhAFr0LFu/AAAAFQEAAAsA&#10;AAAAAAAAAAAAAAAAHwEAAF9yZWxzLy5yZWxzUEsBAi0AFAAGAAgAAAAhALuW7qDEAAAA3AAAAA8A&#10;AAAAAAAAAAAAAAAABwIAAGRycy9kb3ducmV2LnhtbFBLBQYAAAAAAwADALcAAAD4AgAAAAA=&#10;"/>
                      <v:line id="Line 1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ks7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Wk02e4nolHQM4vAAAA//8DAFBLAQItABQABgAIAAAAIQDb4fbL7gAAAIUBAAATAAAAAAAA&#10;AAAAAAAAAAAAAABbQ29udGVudF9UeXBlc10ueG1sUEsBAi0AFAAGAAgAAAAhAFr0LFu/AAAAFQEA&#10;AAsAAAAAAAAAAAAAAAAAHwEAAF9yZWxzLy5yZWxzUEsBAi0AFAAGAAgAAAAhANTaSzv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 w:rsidRPr="001D5437">
              <w:t>5</w:t>
            </w:r>
            <w:r>
              <w:rPr>
                <w:lang w:val="en-US"/>
              </w:rPr>
              <w:t>4</w:t>
            </w:r>
          </w:p>
        </w:tc>
      </w:tr>
      <w:tr w:rsidR="006C2F75" w:rsidRPr="001D5437" w14:paraId="1ED37295" w14:textId="77777777" w:rsidTr="00843A66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2DE8FE5" w14:textId="77777777" w:rsidR="006C2F75" w:rsidRPr="001D5437" w:rsidRDefault="006C2F75" w:rsidP="006C2F75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 w:rsidRPr="001D543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F4318F0" w14:textId="7330B474" w:rsidR="006C2F75" w:rsidRPr="001D5437" w:rsidRDefault="006C2F75" w:rsidP="006C2F7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C20735F" w14:textId="26449896" w:rsidR="006C2F75" w:rsidRPr="001D5437" w:rsidRDefault="006C2F75" w:rsidP="006C2F7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3F6E897" w14:textId="48644523" w:rsidR="006C2F75" w:rsidRPr="001D5437" w:rsidRDefault="006C2F75" w:rsidP="006C2F7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245C40C" w14:textId="76ED7567" w:rsidR="006C2F75" w:rsidRPr="001D5437" w:rsidRDefault="006C2F75" w:rsidP="006C2F7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97EB601" w14:textId="2903E73B" w:rsidR="006C2F75" w:rsidRPr="001D5437" w:rsidRDefault="006C2F75" w:rsidP="006C2F75">
            <w:pPr>
              <w:jc w:val="center"/>
            </w:pPr>
            <w:r w:rsidRPr="001D5437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D1946AA" w14:textId="158FC0FF" w:rsidR="006C2F75" w:rsidRPr="001D5437" w:rsidRDefault="006C2F75" w:rsidP="006C2F7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DB8BCBB" w14:textId="5C932D8E" w:rsidR="006C2F75" w:rsidRPr="001D5437" w:rsidRDefault="006C2F75" w:rsidP="006C2F7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32D04AA" w14:textId="753B7638" w:rsidR="006C2F75" w:rsidRPr="001D5437" w:rsidRDefault="006C2F75" w:rsidP="006C2F75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118A01B" w14:textId="77777777" w:rsidR="006C2F75" w:rsidRPr="001D5437" w:rsidRDefault="006C2F75" w:rsidP="006C2F75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8C32E69" w14:textId="4B863B71" w:rsidR="006C2F75" w:rsidRPr="005E0180" w:rsidRDefault="006C2F75" w:rsidP="006C2F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0" w:type="auto"/>
            <w:vAlign w:val="center"/>
          </w:tcPr>
          <w:p w14:paraId="52D853A0" w14:textId="77777777" w:rsidR="006C2F75" w:rsidRPr="001D5437" w:rsidRDefault="006C2F75" w:rsidP="006C2F75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00D0707" w14:textId="5E3BC569" w:rsidR="006C2F75" w:rsidRPr="005E0180" w:rsidRDefault="006C2F75" w:rsidP="006C2F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</w:tr>
      <w:tr w:rsidR="006C2F75" w:rsidRPr="001D5437" w14:paraId="390D0893" w14:textId="77777777" w:rsidTr="00843A66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0DF8C35" w14:textId="77777777" w:rsidR="006C2F75" w:rsidRPr="001D5437" w:rsidRDefault="006C2F75" w:rsidP="006C2F75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 w:rsidRPr="001D543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B128B13" w14:textId="19D7AEAE" w:rsidR="006C2F75" w:rsidRPr="001D5437" w:rsidRDefault="006C2F75" w:rsidP="006C2F75">
            <w:pPr>
              <w:jc w:val="center"/>
            </w:pPr>
            <w:r w:rsidRPr="001D5437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16E05C2" w14:textId="15C72B90" w:rsidR="006C2F75" w:rsidRPr="001D5437" w:rsidRDefault="006C2F75" w:rsidP="006C2F75">
            <w:pPr>
              <w:jc w:val="center"/>
            </w:pPr>
            <w:r w:rsidRPr="001D5437"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4DFC39C" w14:textId="48AD0083" w:rsidR="006C2F75" w:rsidRPr="001D5437" w:rsidRDefault="006C2F75" w:rsidP="006C2F75">
            <w:pPr>
              <w:jc w:val="center"/>
            </w:pPr>
            <w:r w:rsidRPr="001D5437"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760133C" w14:textId="1043452C" w:rsidR="006C2F75" w:rsidRPr="001D5437" w:rsidRDefault="006C2F75" w:rsidP="006C2F7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BCEBD4A" w14:textId="3877E75E" w:rsidR="006C2F75" w:rsidRPr="001D5437" w:rsidRDefault="006C2F75" w:rsidP="006C2F75">
            <w:pPr>
              <w:jc w:val="center"/>
            </w:pPr>
            <w:r w:rsidRPr="001D5437"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5408737" w14:textId="266481C2" w:rsidR="006C2F75" w:rsidRPr="001D5437" w:rsidRDefault="006C2F75" w:rsidP="006C2F75">
            <w:pPr>
              <w:jc w:val="center"/>
            </w:pPr>
            <w:r w:rsidRPr="001D5437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7901FD3" w14:textId="48120AA7" w:rsidR="006C2F75" w:rsidRPr="001D5437" w:rsidRDefault="006C2F75" w:rsidP="006C2F75">
            <w:pPr>
              <w:jc w:val="center"/>
            </w:pPr>
            <w:r w:rsidRPr="001D5437"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F21A922" w14:textId="733317F7" w:rsidR="006C2F75" w:rsidRPr="001D5437" w:rsidRDefault="006C2F75" w:rsidP="006C2F7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9626222" w14:textId="77777777" w:rsidR="006C2F75" w:rsidRPr="001D5437" w:rsidRDefault="006C2F75" w:rsidP="006C2F75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E5B7198" w14:textId="257AAEC6" w:rsidR="006C2F75" w:rsidRPr="001D5437" w:rsidRDefault="00A90968" w:rsidP="006C2F75">
            <w:pPr>
              <w:jc w:val="center"/>
            </w:pPr>
            <w:r>
              <w:t>120</w:t>
            </w:r>
          </w:p>
        </w:tc>
        <w:tc>
          <w:tcPr>
            <w:tcW w:w="0" w:type="auto"/>
            <w:vAlign w:val="center"/>
          </w:tcPr>
          <w:p w14:paraId="35219362" w14:textId="77777777" w:rsidR="006C2F75" w:rsidRPr="001D5437" w:rsidRDefault="006C2F75" w:rsidP="006C2F75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41FF529" w14:textId="0E189649" w:rsidR="006C2F75" w:rsidRPr="00F45FF2" w:rsidRDefault="006C2F75" w:rsidP="006C2F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</w:tbl>
    <w:tbl>
      <w:tblPr>
        <w:tblStyle w:val="af5"/>
        <w:tblpPr w:leftFromText="180" w:rightFromText="180" w:vertAnchor="text" w:horzAnchor="page" w:tblpX="3207" w:tblpY="308"/>
        <w:tblW w:w="5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32"/>
        <w:gridCol w:w="827"/>
        <w:gridCol w:w="841"/>
        <w:gridCol w:w="858"/>
        <w:gridCol w:w="825"/>
        <w:gridCol w:w="883"/>
        <w:gridCol w:w="222"/>
      </w:tblGrid>
      <w:tr w:rsidR="001E6376" w:rsidRPr="00A257B0" w14:paraId="2E2C25CE" w14:textId="77777777" w:rsidTr="00843A66">
        <w:tc>
          <w:tcPr>
            <w:tcW w:w="0" w:type="auto"/>
            <w:vAlign w:val="center"/>
          </w:tcPr>
          <w:p w14:paraId="440ED1B5" w14:textId="77777777" w:rsidR="001E6376" w:rsidRPr="00A257B0" w:rsidRDefault="001E6376" w:rsidP="00843A66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12" w:type="dxa"/>
            <w:vAlign w:val="center"/>
          </w:tcPr>
          <w:p w14:paraId="078FF296" w14:textId="77777777" w:rsidR="001E6376" w:rsidRPr="00A257B0" w:rsidRDefault="001E6376" w:rsidP="00843A66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385A1233" w14:textId="77777777" w:rsidR="001E6376" w:rsidRPr="00A257B0" w:rsidRDefault="001E6376" w:rsidP="00843A66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 w:rsidRPr="00A257B0">
              <w:rPr>
                <w:sz w:val="28"/>
                <w:szCs w:val="28"/>
              </w:rPr>
              <w:t>1,</w:t>
            </w:r>
          </w:p>
        </w:tc>
        <w:tc>
          <w:tcPr>
            <w:tcW w:w="0" w:type="auto"/>
          </w:tcPr>
          <w:p w14:paraId="727900B9" w14:textId="77777777" w:rsidR="001E6376" w:rsidRPr="00A257B0" w:rsidRDefault="001E6376" w:rsidP="00843A66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799" w:type="dxa"/>
          </w:tcPr>
          <w:p w14:paraId="271D9D03" w14:textId="77777777" w:rsidR="001E6376" w:rsidRPr="00A257B0" w:rsidRDefault="001E6376" w:rsidP="00843A66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39" w:type="dxa"/>
          </w:tcPr>
          <w:p w14:paraId="361D53D5" w14:textId="77777777" w:rsidR="001E6376" w:rsidRPr="00A257B0" w:rsidRDefault="001E6376" w:rsidP="00843A66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OF=0</w:t>
            </w:r>
            <w:r w:rsidRPr="00A257B0">
              <w:rPr>
                <w:sz w:val="28"/>
                <w:szCs w:val="28"/>
              </w:rPr>
              <w:t>.</w:t>
            </w:r>
          </w:p>
        </w:tc>
        <w:tc>
          <w:tcPr>
            <w:tcW w:w="222" w:type="dxa"/>
          </w:tcPr>
          <w:p w14:paraId="1E25E0C2" w14:textId="77777777" w:rsidR="001E6376" w:rsidRPr="00A257B0" w:rsidRDefault="001E6376" w:rsidP="00843A66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6EB31392" w14:textId="77777777" w:rsidR="001E6376" w:rsidRPr="00A257B0" w:rsidRDefault="001E6376" w:rsidP="001E6376">
      <w:pPr>
        <w:tabs>
          <w:tab w:val="left" w:pos="2480"/>
        </w:tabs>
        <w:rPr>
          <w:sz w:val="28"/>
          <w:szCs w:val="28"/>
        </w:rPr>
      </w:pPr>
    </w:p>
    <w:tbl>
      <w:tblPr>
        <w:tblStyle w:val="af5"/>
        <w:tblW w:w="64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44"/>
        <w:gridCol w:w="338"/>
        <w:gridCol w:w="338"/>
        <w:gridCol w:w="338"/>
        <w:gridCol w:w="338"/>
        <w:gridCol w:w="338"/>
        <w:gridCol w:w="338"/>
        <w:gridCol w:w="338"/>
        <w:gridCol w:w="338"/>
        <w:gridCol w:w="222"/>
        <w:gridCol w:w="1155"/>
        <w:gridCol w:w="222"/>
        <w:gridCol w:w="1493"/>
      </w:tblGrid>
      <w:tr w:rsidR="001E6376" w:rsidRPr="006C2FA2" w14:paraId="20E5A809" w14:textId="77777777" w:rsidTr="0006171B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6702A9AB" w14:textId="77777777" w:rsidR="001E6376" w:rsidRPr="0078204A" w:rsidRDefault="001E6376" w:rsidP="00843A66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0</w:t>
            </w:r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6C33F908" w14:textId="77777777" w:rsidR="001E6376" w:rsidRPr="0078204A" w:rsidRDefault="001E6376" w:rsidP="00843A66">
            <w:pPr>
              <w:jc w:val="center"/>
            </w:pPr>
            <w:r w:rsidRPr="0078204A">
              <w:t>Интерпретации</w:t>
            </w:r>
          </w:p>
        </w:tc>
      </w:tr>
      <w:tr w:rsidR="001E6376" w:rsidRPr="006C2FA2" w14:paraId="3A3CD919" w14:textId="77777777" w:rsidTr="0006171B">
        <w:trPr>
          <w:trHeight w:val="300"/>
          <w:jc w:val="center"/>
        </w:trPr>
        <w:tc>
          <w:tcPr>
            <w:tcW w:w="0" w:type="auto"/>
            <w:vAlign w:val="center"/>
          </w:tcPr>
          <w:p w14:paraId="256C2C20" w14:textId="53DCD19E" w:rsidR="001E6376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41E58CB6" w14:textId="59627C7A" w:rsidR="001E6376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1E53E7BA" w14:textId="77777777" w:rsidR="001E6376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13ED9A99" w14:textId="77777777" w:rsidR="001E6376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1D5092C3" w14:textId="77777777" w:rsidR="001E6376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371AF8A4" w14:textId="77777777" w:rsidR="001E6376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20C16F17" w14:textId="77777777" w:rsidR="001E6376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37CF9215" w14:textId="77777777" w:rsidR="001E6376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31240978" w14:textId="77777777" w:rsidR="001E6376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4E8C1244" w14:textId="77777777" w:rsidR="001E6376" w:rsidRPr="006C2FA2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6EA59417" w14:textId="77777777" w:rsidR="001E6376" w:rsidRPr="0078204A" w:rsidRDefault="001E6376" w:rsidP="00843A66">
            <w:pPr>
              <w:jc w:val="center"/>
            </w:pPr>
            <w:r w:rsidRPr="0078204A">
              <w:t>Знаковая</w:t>
            </w:r>
          </w:p>
        </w:tc>
        <w:tc>
          <w:tcPr>
            <w:tcW w:w="0" w:type="auto"/>
            <w:vAlign w:val="center"/>
          </w:tcPr>
          <w:p w14:paraId="612F2AF1" w14:textId="77777777" w:rsidR="001E6376" w:rsidRPr="0078204A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698F51AA" w14:textId="77777777" w:rsidR="001E6376" w:rsidRPr="0078204A" w:rsidRDefault="001E6376" w:rsidP="00843A66">
            <w:pPr>
              <w:jc w:val="center"/>
            </w:pPr>
            <w:r w:rsidRPr="0078204A">
              <w:t>Беззнаковая</w:t>
            </w:r>
          </w:p>
        </w:tc>
      </w:tr>
      <w:tr w:rsidR="0006171B" w:rsidRPr="0078204A" w14:paraId="24C1CA86" w14:textId="77777777" w:rsidTr="0006171B">
        <w:trPr>
          <w:trHeight w:val="300"/>
          <w:jc w:val="center"/>
        </w:trPr>
        <w:tc>
          <w:tcPr>
            <w:tcW w:w="0" w:type="auto"/>
            <w:vAlign w:val="center"/>
          </w:tcPr>
          <w:p w14:paraId="4B6174F7" w14:textId="663BB98E" w:rsidR="0006171B" w:rsidRPr="0078204A" w:rsidRDefault="0006171B" w:rsidP="0006171B">
            <w:pPr>
              <w:jc w:val="center"/>
              <w:rPr>
                <w:vertAlign w:val="subscript"/>
              </w:rPr>
            </w:pPr>
            <w:r>
              <w:rPr>
                <w:i/>
                <w:noProof/>
              </w:rPr>
              <mc:AlternateContent>
                <mc:Choice Requires="wpg">
                  <w:drawing>
                    <wp:anchor distT="0" distB="0" distL="114300" distR="114300" simplePos="0" relativeHeight="251710464" behindDoc="0" locked="1" layoutInCell="1" allowOverlap="1" wp14:anchorId="2B768EBE" wp14:editId="5584E46B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676" name="Группа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7" name="Line 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1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09C129" id="Группа 676" o:spid="_x0000_s1026" style="position:absolute;margin-left:-17.55pt;margin-top:8.45pt;width:11.3pt;height:11.25pt;z-index:251710464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CayxgAAANw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kE6m8H1TDwCcvkPAAD//wMAUEsBAi0AFAAGAAgAAAAhANvh9svuAAAAhQEAABMAAAAAAAAA&#10;AAAAAAAAAAAAAFtDb250ZW50X1R5cGVzXS54bWxQSwECLQAUAAYACAAAACEAWvQsW78AAAAVAQAA&#10;CwAAAAAAAAAAAAAAAAAfAQAAX3JlbHMvLnJlbHNQSwECLQAUAAYACAAAACEAgbwmssYAAADcAAAA&#10;DwAAAAAAAAAAAAAAAAAHAgAAZHJzL2Rvd25yZXYueG1sUEsFBgAAAAADAAMAtwAAAPoCAAAAAA==&#10;"/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7LAxAAAANw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kH6GtfGM/EIyOUfAAAA//8DAFBLAQItABQABgAIAAAAIQDb4fbL7gAAAIUBAAATAAAAAAAAAAAA&#10;AAAAAAAAAABbQ29udGVudF9UeXBlc10ueG1sUEsBAi0AFAAGAAgAAAAhAFr0LFu/AAAAFQEAAAsA&#10;AAAAAAAAAAAAAAAAHwEAAF9yZWxzLy5yZWxzUEsBAi0AFAAGAAgAAAAhAPAjssDEAAAA3AAAAA8A&#10;AAAAAAAAAAAAAAAABwIAAGRycy9kb3ducmV2LnhtbFBLBQYAAAAAAwADALcAAAD4AgAAAAA=&#10;"/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</w:rPr>
              <w:t>А</w:t>
            </w:r>
            <w:r w:rsidRPr="0078204A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4D0FC3F" w14:textId="5508EB09" w:rsidR="0006171B" w:rsidRPr="0078204A" w:rsidRDefault="0006171B" w:rsidP="0006171B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069F8E5" w14:textId="3925AF87" w:rsidR="0006171B" w:rsidRPr="0078204A" w:rsidRDefault="0006171B" w:rsidP="0006171B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C7E3458" w14:textId="1D6AE383" w:rsidR="0006171B" w:rsidRPr="0078204A" w:rsidRDefault="0006171B" w:rsidP="0006171B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0AAF4EE" w14:textId="26B24304" w:rsidR="0006171B" w:rsidRPr="0078204A" w:rsidRDefault="0006171B" w:rsidP="0006171B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9830395" w14:textId="654455E7" w:rsidR="0006171B" w:rsidRPr="0078204A" w:rsidRDefault="0006171B" w:rsidP="0006171B">
            <w:pPr>
              <w:jc w:val="center"/>
            </w:pPr>
            <w:r w:rsidRPr="00DF1CA4">
              <w:t>0</w:t>
            </w:r>
          </w:p>
        </w:tc>
        <w:tc>
          <w:tcPr>
            <w:tcW w:w="0" w:type="auto"/>
            <w:vAlign w:val="center"/>
          </w:tcPr>
          <w:p w14:paraId="122D6304" w14:textId="6B902D12" w:rsidR="0006171B" w:rsidRPr="0078204A" w:rsidRDefault="0006171B" w:rsidP="0006171B">
            <w:pPr>
              <w:jc w:val="center"/>
            </w:pPr>
            <w:r w:rsidRPr="00DF1CA4">
              <w:t>1</w:t>
            </w:r>
          </w:p>
        </w:tc>
        <w:tc>
          <w:tcPr>
            <w:tcW w:w="0" w:type="auto"/>
            <w:vAlign w:val="center"/>
          </w:tcPr>
          <w:p w14:paraId="723C5BE7" w14:textId="3C0E9146" w:rsidR="0006171B" w:rsidRPr="0078204A" w:rsidRDefault="0006171B" w:rsidP="0006171B">
            <w:pPr>
              <w:jc w:val="center"/>
            </w:pPr>
            <w:r w:rsidRPr="00DF1CA4">
              <w:t>1</w:t>
            </w:r>
          </w:p>
        </w:tc>
        <w:tc>
          <w:tcPr>
            <w:tcW w:w="0" w:type="auto"/>
            <w:vAlign w:val="center"/>
          </w:tcPr>
          <w:p w14:paraId="109EA9C0" w14:textId="7D862470" w:rsidR="0006171B" w:rsidRPr="0078204A" w:rsidRDefault="0006171B" w:rsidP="0006171B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1E2F5E7" w14:textId="77777777" w:rsidR="0006171B" w:rsidRPr="0078204A" w:rsidRDefault="0006171B" w:rsidP="0006171B">
            <w:pPr>
              <w:jc w:val="center"/>
            </w:pPr>
          </w:p>
        </w:tc>
        <w:tc>
          <w:tcPr>
            <w:tcW w:w="0" w:type="auto"/>
            <w:vAlign w:val="center"/>
          </w:tcPr>
          <w:p w14:paraId="6B007FDF" w14:textId="663B9FC3" w:rsidR="0006171B" w:rsidRPr="0078204A" w:rsidRDefault="0006171B" w:rsidP="0006171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8416" behindDoc="0" locked="1" layoutInCell="1" allowOverlap="1" wp14:anchorId="7E4EE317" wp14:editId="68BA9BF3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673" name="Группа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4" name="Line 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5445AE" id="Группа 673" o:spid="_x0000_s1026" style="position:absolute;margin-left:-4.05pt;margin-top:7.85pt;width:11.3pt;height:11.25pt;z-index:25170841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rjFxwAAANw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WkT1O4nolHQM4vAAAA//8DAFBLAQItABQABgAIAAAAIQDb4fbL7gAAAIUBAAATAAAAAAAA&#10;AAAAAAAAAAAAAABbQ29udGVudF9UeXBlc10ueG1sUEsBAi0AFAAGAAgAAAAhAFr0LFu/AAAAFQEA&#10;AAsAAAAAAAAAAAAAAAAAHwEAAF9yZWxzLy5yZWxzUEsBAi0AFAAGAAgAAAAhAHFuuMXHAAAA3AAA&#10;AA8AAAAAAAAAAAAAAAAABwIAAGRycy9kb3ducmV2LnhtbFBLBQYAAAAAAwADALcAAAD7AgAAAAA=&#10;"/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h1exwAAANw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WkT1O4nolHQM4vAAAA//8DAFBLAQItABQABgAIAAAAIQDb4fbL7gAAAIUBAAATAAAAAAAA&#10;AAAAAAAAAAAAAABbQ29udGVudF9UeXBlc10ueG1sUEsBAi0AFAAGAAgAAAAhAFr0LFu/AAAAFQEA&#10;AAsAAAAAAAAAAAAAAAAAHwEAAF9yZWxzLy5yZWxzUEsBAi0AFAAGAAgAAAAhAB4iHV7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 w:rsidRPr="0078204A">
              <w:t>5</w:t>
            </w:r>
            <w:r w:rsidR="00DC3294">
              <w:t>4</w:t>
            </w:r>
          </w:p>
        </w:tc>
        <w:tc>
          <w:tcPr>
            <w:tcW w:w="0" w:type="auto"/>
            <w:vAlign w:val="center"/>
          </w:tcPr>
          <w:p w14:paraId="0D368FDE" w14:textId="77777777" w:rsidR="0006171B" w:rsidRPr="0078204A" w:rsidRDefault="0006171B" w:rsidP="0006171B">
            <w:pPr>
              <w:jc w:val="center"/>
            </w:pPr>
          </w:p>
        </w:tc>
        <w:tc>
          <w:tcPr>
            <w:tcW w:w="0" w:type="auto"/>
            <w:vAlign w:val="center"/>
          </w:tcPr>
          <w:p w14:paraId="0139E2E3" w14:textId="27AC31DA" w:rsidR="0006171B" w:rsidRPr="0078204A" w:rsidRDefault="0006171B" w:rsidP="0006171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440" behindDoc="0" locked="1" layoutInCell="1" allowOverlap="1" wp14:anchorId="336AE1EB" wp14:editId="1AE396A8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670" name="Группа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1" name="Line 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8B15CD" id="Группа 670" o:spid="_x0000_s1026" style="position:absolute;margin-left:-2.9pt;margin-top:7.75pt;width:11.3pt;height:11.25pt;z-index:25170944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RtdxgAAANw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kH6OoLrmXgE5OwCAAD//wMAUEsBAi0AFAAGAAgAAAAhANvh9svuAAAAhQEAABMAAAAAAAAA&#10;AAAAAAAAAAAAAFtDb250ZW50X1R5cGVzXS54bWxQSwECLQAUAAYACAAAACEAWvQsW78AAAAVAQAA&#10;CwAAAAAAAAAAAAAAAAAfAQAAX3JlbHMvLnJlbHNQSwECLQAUAAYACAAAACEAYRkbXcYAAADcAAAA&#10;DwAAAAAAAAAAAAAAAAAHAgAAZHJzL2Rvd25yZXYueG1sUEsFBgAAAAADAAMAtwAAAPoCAAAAAA==&#10;"/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4UqxgAAANw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pA+T+DvTDwCcvELAAD//wMAUEsBAi0AFAAGAAgAAAAhANvh9svuAAAAhQEAABMAAAAAAAAA&#10;AAAAAAAAAAAAAFtDb250ZW50X1R5cGVzXS54bWxQSwECLQAUAAYACAAAACEAWvQsW78AAAAVAQAA&#10;CwAAAAAAAAAAAAAAAAAfAQAAX3JlbHMvLnJlbHNQSwECLQAUAAYACAAAACEAkcuFKs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 w:rsidRPr="0078204A">
              <w:t>5</w:t>
            </w:r>
            <w:r w:rsidR="00DC3294">
              <w:t>4</w:t>
            </w:r>
          </w:p>
        </w:tc>
      </w:tr>
      <w:tr w:rsidR="001E6376" w:rsidRPr="0078204A" w14:paraId="50FCCAF5" w14:textId="77777777" w:rsidTr="0006171B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9834907" w14:textId="77777777" w:rsidR="001E6376" w:rsidRPr="0078204A" w:rsidRDefault="001E6376" w:rsidP="00843A66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 w:rsidRPr="0078204A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C95686B" w14:textId="77777777" w:rsidR="001E6376" w:rsidRPr="0078204A" w:rsidRDefault="001E6376" w:rsidP="00843A66">
            <w:pPr>
              <w:jc w:val="center"/>
            </w:pPr>
            <w:r w:rsidRPr="0078204A"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AD3D559" w14:textId="1ABEB0F0" w:rsidR="001E6376" w:rsidRPr="0078204A" w:rsidRDefault="001C32E4" w:rsidP="00843A6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BAC7033" w14:textId="4FE2D8F6" w:rsidR="001E6376" w:rsidRPr="0078204A" w:rsidRDefault="001C32E4" w:rsidP="00843A6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1594F90" w14:textId="36216A1A" w:rsidR="001E6376" w:rsidRPr="0078204A" w:rsidRDefault="001C32E4" w:rsidP="00843A6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A4E04AD" w14:textId="77777777" w:rsidR="001E6376" w:rsidRPr="0078204A" w:rsidRDefault="001E6376" w:rsidP="00843A66">
            <w:pPr>
              <w:jc w:val="center"/>
            </w:pPr>
            <w:r w:rsidRPr="0078204A"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E1657FC" w14:textId="77777777" w:rsidR="001E6376" w:rsidRPr="0078204A" w:rsidRDefault="001E6376" w:rsidP="00843A66">
            <w:pPr>
              <w:jc w:val="center"/>
            </w:pPr>
            <w:r w:rsidRPr="0078204A"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A3A3131" w14:textId="21B31652" w:rsidR="001E6376" w:rsidRPr="0078204A" w:rsidRDefault="00DC3294" w:rsidP="00843A6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57E0C0E" w14:textId="403CC9BF" w:rsidR="001E6376" w:rsidRPr="0078204A" w:rsidRDefault="00DC3294" w:rsidP="00843A66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FA1341A" w14:textId="77777777" w:rsidR="001E6376" w:rsidRPr="0078204A" w:rsidRDefault="001E6376" w:rsidP="00843A66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6589A11" w14:textId="5658E35A" w:rsidR="001E6376" w:rsidRPr="0078204A" w:rsidRDefault="001E6376" w:rsidP="00843A66">
            <w:pPr>
              <w:jc w:val="center"/>
            </w:pPr>
            <w:r w:rsidRPr="0078204A">
              <w:t>-</w:t>
            </w:r>
            <w:r w:rsidR="00DC3294">
              <w:t>66</w:t>
            </w:r>
          </w:p>
        </w:tc>
        <w:tc>
          <w:tcPr>
            <w:tcW w:w="0" w:type="auto"/>
            <w:vAlign w:val="center"/>
          </w:tcPr>
          <w:p w14:paraId="401B6919" w14:textId="77777777" w:rsidR="001E6376" w:rsidRPr="0078204A" w:rsidRDefault="001E6376" w:rsidP="00843A66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69BC5B6" w14:textId="77777777" w:rsidR="001E6376" w:rsidRPr="0055354B" w:rsidRDefault="0055354B" w:rsidP="00843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190</w:t>
            </w:r>
          </w:p>
        </w:tc>
      </w:tr>
      <w:tr w:rsidR="00454CCC" w:rsidRPr="0078204A" w14:paraId="2494A0C7" w14:textId="77777777" w:rsidTr="0006171B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49D84C7" w14:textId="4C6D348B" w:rsidR="00454CCC" w:rsidRPr="00ED091E" w:rsidRDefault="00ED091E" w:rsidP="00843A66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C</w:t>
            </w:r>
            <w:r>
              <w:rPr>
                <w:i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9FBA0E3" w14:textId="4193C42E" w:rsidR="00454CCC" w:rsidRPr="00454CCC" w:rsidRDefault="00454CCC" w:rsidP="00843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557C8BC" w14:textId="648B3775" w:rsidR="00454CCC" w:rsidRPr="00454CCC" w:rsidRDefault="00454CCC" w:rsidP="00843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3BC8479" w14:textId="4BDB7CD0" w:rsidR="00454CCC" w:rsidRPr="00454CCC" w:rsidRDefault="00454CCC" w:rsidP="00843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2330E4B" w14:textId="3E501453" w:rsidR="00454CCC" w:rsidRPr="00454CCC" w:rsidRDefault="00454CCC" w:rsidP="00843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BB82226" w14:textId="47DB4285" w:rsidR="00454CCC" w:rsidRPr="00454CCC" w:rsidRDefault="00454CCC" w:rsidP="00843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202C98C" w14:textId="2B1E637B" w:rsidR="00454CCC" w:rsidRPr="00454CCC" w:rsidRDefault="00454CCC" w:rsidP="00843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FFACD1D" w14:textId="62143636" w:rsidR="00454CCC" w:rsidRPr="000D6E48" w:rsidRDefault="000D6E48" w:rsidP="00843A6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39B8F6D" w14:textId="5CD9E6B6" w:rsidR="00454CCC" w:rsidRPr="00454CCC" w:rsidRDefault="00454CCC" w:rsidP="00843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1DA23C9" w14:textId="77777777" w:rsidR="00454CCC" w:rsidRPr="0078204A" w:rsidRDefault="00454CCC" w:rsidP="00843A66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89BB208" w14:textId="6E79E82B" w:rsidR="00454CCC" w:rsidRPr="0078204A" w:rsidRDefault="00454CCC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3809B8D8" w14:textId="77777777" w:rsidR="00454CCC" w:rsidRPr="0078204A" w:rsidRDefault="00454CCC" w:rsidP="00843A66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8050B6F" w14:textId="4073A6B1" w:rsidR="00454CCC" w:rsidRPr="00281686" w:rsidRDefault="00281686" w:rsidP="00843A66">
            <w:pPr>
              <w:jc w:val="center"/>
            </w:pPr>
            <w:r>
              <w:t>244</w:t>
            </w:r>
          </w:p>
        </w:tc>
      </w:tr>
      <w:tr w:rsidR="001E6376" w:rsidRPr="0078204A" w14:paraId="5609141A" w14:textId="77777777" w:rsidTr="0006171B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D02EBF4" w14:textId="77777777" w:rsidR="001E6376" w:rsidRPr="0078204A" w:rsidRDefault="001E6376" w:rsidP="00843A66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 w:rsidRPr="0078204A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422A60A" w14:textId="4F1CDB90" w:rsidR="001E6376" w:rsidRPr="00311B79" w:rsidRDefault="00311B79" w:rsidP="00843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048A288" w14:textId="46A2EAFC" w:rsidR="001E6376" w:rsidRPr="005B6014" w:rsidRDefault="005B6014" w:rsidP="00843A6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D8FE729" w14:textId="5507CD26" w:rsidR="001E6376" w:rsidRPr="005B6014" w:rsidRDefault="005B6014" w:rsidP="00843A6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4A41319" w14:textId="2CDCDE82" w:rsidR="001E6376" w:rsidRPr="005B6014" w:rsidRDefault="005B6014" w:rsidP="00843A6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57D6A0A" w14:textId="2ACB6EBC" w:rsidR="001E6376" w:rsidRPr="005B6014" w:rsidRDefault="005B6014" w:rsidP="00843A6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759F82B" w14:textId="04A5896B" w:rsidR="001E6376" w:rsidRPr="005B6014" w:rsidRDefault="007B7EC8" w:rsidP="00843A6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1" layoutInCell="1" allowOverlap="1" wp14:anchorId="7797A406" wp14:editId="751FEB1A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-682625</wp:posOffset>
                      </wp:positionV>
                      <wp:extent cx="209550" cy="114935"/>
                      <wp:effectExtent l="0" t="0" r="6350" b="0"/>
                      <wp:wrapNone/>
                      <wp:docPr id="32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EE71F8" id="Полилиния 715" o:spid="_x0000_s1026" style="position:absolute;margin-left:6.5pt;margin-top:-53.75pt;width:16.5pt;height:9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C7256E"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1927140" w14:textId="6E9A6641" w:rsidR="001E6376" w:rsidRPr="005B6014" w:rsidRDefault="005B6014" w:rsidP="00843A6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A0F5FBE" w14:textId="77777777" w:rsidR="001E6376" w:rsidRPr="0078204A" w:rsidRDefault="001E6376" w:rsidP="00843A66">
            <w:pPr>
              <w:jc w:val="center"/>
            </w:pPr>
            <w:r w:rsidRPr="0078204A">
              <w:t>0</w:t>
            </w:r>
          </w:p>
        </w:tc>
        <w:tc>
          <w:tcPr>
            <w:tcW w:w="0" w:type="auto"/>
            <w:vAlign w:val="center"/>
          </w:tcPr>
          <w:p w14:paraId="6AD8DE67" w14:textId="77777777" w:rsidR="001E6376" w:rsidRPr="0078204A" w:rsidRDefault="001E6376" w:rsidP="00843A66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CD90DAE" w14:textId="30E4610D" w:rsidR="001E6376" w:rsidRPr="00454CCC" w:rsidRDefault="007B7EC8" w:rsidP="00843A66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1" layoutInCell="1" allowOverlap="1" wp14:anchorId="45B1DDC2" wp14:editId="699FD8E9">
                      <wp:simplePos x="0" y="0"/>
                      <wp:positionH relativeFrom="column">
                        <wp:posOffset>-1144905</wp:posOffset>
                      </wp:positionH>
                      <wp:positionV relativeFrom="paragraph">
                        <wp:posOffset>-695325</wp:posOffset>
                      </wp:positionV>
                      <wp:extent cx="209550" cy="114935"/>
                      <wp:effectExtent l="0" t="0" r="6350" b="0"/>
                      <wp:wrapNone/>
                      <wp:docPr id="26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768F23" id="Полилиния 715" o:spid="_x0000_s1026" style="position:absolute;margin-left:-90.15pt;margin-top:-54.75pt;width:16.5pt;height:9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C7256E">
              <w:t>-12</w:t>
            </w:r>
          </w:p>
        </w:tc>
        <w:tc>
          <w:tcPr>
            <w:tcW w:w="0" w:type="auto"/>
            <w:vAlign w:val="center"/>
          </w:tcPr>
          <w:p w14:paraId="4DEE9437" w14:textId="77777777" w:rsidR="001E6376" w:rsidRPr="0078204A" w:rsidRDefault="001E6376" w:rsidP="00843A66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4B8F12C" w14:textId="0A267095" w:rsidR="001E6376" w:rsidRPr="0078204A" w:rsidRDefault="001E6376" w:rsidP="00843A66">
            <w:pPr>
              <w:jc w:val="center"/>
            </w:pPr>
          </w:p>
        </w:tc>
      </w:tr>
    </w:tbl>
    <w:tbl>
      <w:tblPr>
        <w:tblStyle w:val="af5"/>
        <w:tblpPr w:leftFromText="180" w:rightFromText="180" w:vertAnchor="text" w:horzAnchor="page" w:tblpX="2214" w:tblpY="308"/>
        <w:tblW w:w="1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90"/>
        <w:gridCol w:w="979"/>
        <w:gridCol w:w="1194"/>
        <w:gridCol w:w="849"/>
        <w:gridCol w:w="866"/>
        <w:gridCol w:w="1174"/>
        <w:gridCol w:w="2945"/>
        <w:gridCol w:w="2580"/>
      </w:tblGrid>
      <w:tr w:rsidR="001E6376" w:rsidRPr="001D5437" w14:paraId="4C1EFDB5" w14:textId="77777777" w:rsidTr="00843A66">
        <w:trPr>
          <w:gridBefore w:val="1"/>
          <w:wBefore w:w="882" w:type="dxa"/>
        </w:trPr>
        <w:tc>
          <w:tcPr>
            <w:tcW w:w="0" w:type="auto"/>
            <w:vAlign w:val="center"/>
          </w:tcPr>
          <w:p w14:paraId="35551199" w14:textId="78A46FCD" w:rsidR="001E6376" w:rsidRPr="00F67836" w:rsidRDefault="001E6376" w:rsidP="00843A66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BC5F75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1183" w:type="dxa"/>
            <w:vAlign w:val="center"/>
          </w:tcPr>
          <w:p w14:paraId="1B90E07E" w14:textId="77777777" w:rsidR="001E6376" w:rsidRPr="00F67836" w:rsidRDefault="001E6376" w:rsidP="00843A66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ZF=0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2001074F" w14:textId="763F8235" w:rsidR="001E6376" w:rsidRPr="00F67836" w:rsidRDefault="001E6376" w:rsidP="00843A66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</w:t>
            </w:r>
            <w:r w:rsidR="007B7EC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1" layoutInCell="1" allowOverlap="1" wp14:anchorId="7D7327DB" wp14:editId="54B4215A">
                      <wp:simplePos x="0" y="0"/>
                      <wp:positionH relativeFrom="column">
                        <wp:posOffset>-975360</wp:posOffset>
                      </wp:positionH>
                      <wp:positionV relativeFrom="paragraph">
                        <wp:posOffset>-1072515</wp:posOffset>
                      </wp:positionV>
                      <wp:extent cx="209550" cy="114935"/>
                      <wp:effectExtent l="0" t="0" r="6350" b="0"/>
                      <wp:wrapNone/>
                      <wp:docPr id="31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109F73" id="Полилиния 715" o:spid="_x0000_s1026" style="position:absolute;margin-left:-76.8pt;margin-top:-84.45pt;width:16.5pt;height:9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F67836">
              <w:rPr>
                <w:sz w:val="28"/>
                <w:szCs w:val="28"/>
                <w:lang w:val="en-US"/>
              </w:rPr>
              <w:t>F=</w:t>
            </w:r>
            <w:r w:rsidRPr="00F67836">
              <w:rPr>
                <w:sz w:val="28"/>
                <w:szCs w:val="28"/>
              </w:rPr>
              <w:t>0</w:t>
            </w:r>
            <w:r w:rsidR="007B7EC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1" layoutInCell="1" allowOverlap="1" wp14:anchorId="0AB9B01B" wp14:editId="1D705F00">
                      <wp:simplePos x="0" y="0"/>
                      <wp:positionH relativeFrom="column">
                        <wp:posOffset>-306705</wp:posOffset>
                      </wp:positionH>
                      <wp:positionV relativeFrom="paragraph">
                        <wp:posOffset>-1099185</wp:posOffset>
                      </wp:positionV>
                      <wp:extent cx="209550" cy="114935"/>
                      <wp:effectExtent l="0" t="0" r="6350" b="0"/>
                      <wp:wrapNone/>
                      <wp:docPr id="24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95D28C" id="Полилиния 715" o:spid="_x0000_s1026" style="position:absolute;margin-left:-24.15pt;margin-top:-86.55pt;width:16.5pt;height:9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F67836">
              <w:rPr>
                <w:sz w:val="28"/>
                <w:szCs w:val="28"/>
              </w:rPr>
              <w:t>,</w:t>
            </w:r>
            <w:r w:rsidR="007B7EC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1" layoutInCell="1" allowOverlap="1" wp14:anchorId="0694F8D3" wp14:editId="7AF94CA7">
                      <wp:simplePos x="0" y="0"/>
                      <wp:positionH relativeFrom="column">
                        <wp:posOffset>-747395</wp:posOffset>
                      </wp:positionH>
                      <wp:positionV relativeFrom="paragraph">
                        <wp:posOffset>-1085850</wp:posOffset>
                      </wp:positionV>
                      <wp:extent cx="209550" cy="114935"/>
                      <wp:effectExtent l="0" t="0" r="6350" b="0"/>
                      <wp:wrapNone/>
                      <wp:docPr id="28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87A30B" id="Полилиния 715" o:spid="_x0000_s1026" style="position:absolute;margin-left:-58.85pt;margin-top:-85.5pt;width:16.5pt;height:9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62822AC1" w14:textId="77777777" w:rsidR="001E6376" w:rsidRPr="00F67836" w:rsidRDefault="001E6376" w:rsidP="00843A66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AF=0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1163" w:type="dxa"/>
          </w:tcPr>
          <w:p w14:paraId="36AF0BC6" w14:textId="0AEFDD27" w:rsidR="001E6376" w:rsidRPr="00F67836" w:rsidRDefault="001E6376" w:rsidP="00843A66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E435AF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2918" w:type="dxa"/>
          </w:tcPr>
          <w:p w14:paraId="746386B7" w14:textId="77777777" w:rsidR="001E6376" w:rsidRPr="00F67836" w:rsidRDefault="001E6376" w:rsidP="00843A66">
            <w:pPr>
              <w:spacing w:after="120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OF=0</w:t>
            </w:r>
            <w:r w:rsidRPr="00F67836">
              <w:rPr>
                <w:sz w:val="28"/>
                <w:szCs w:val="28"/>
              </w:rPr>
              <w:t>.</w:t>
            </w:r>
          </w:p>
        </w:tc>
        <w:tc>
          <w:tcPr>
            <w:tcW w:w="2580" w:type="dxa"/>
          </w:tcPr>
          <w:p w14:paraId="293407E1" w14:textId="77777777" w:rsidR="001E6376" w:rsidRPr="001D5437" w:rsidRDefault="001E6376" w:rsidP="00843A66">
            <w:pPr>
              <w:spacing w:after="120"/>
              <w:jc w:val="center"/>
              <w:rPr>
                <w:lang w:val="en-US"/>
              </w:rPr>
            </w:pPr>
          </w:p>
        </w:tc>
      </w:tr>
      <w:tr w:rsidR="001E6376" w:rsidRPr="001D5437" w14:paraId="4F74D620" w14:textId="77777777" w:rsidTr="00843A66">
        <w:trPr>
          <w:gridAfter w:val="1"/>
          <w:wAfter w:w="2580" w:type="dxa"/>
        </w:trPr>
        <w:tc>
          <w:tcPr>
            <w:tcW w:w="8897" w:type="dxa"/>
            <w:gridSpan w:val="7"/>
            <w:vAlign w:val="center"/>
          </w:tcPr>
          <w:p w14:paraId="5BF7E0B8" w14:textId="306A1421" w:rsidR="001E6376" w:rsidRPr="002E1BC9" w:rsidRDefault="001E6376" w:rsidP="00207F12">
            <w:pPr>
              <w:spacing w:after="120"/>
              <w:ind w:right="-108"/>
              <w:jc w:val="both"/>
            </w:pPr>
          </w:p>
        </w:tc>
      </w:tr>
    </w:tbl>
    <w:tbl>
      <w:tblPr>
        <w:tblStyle w:val="af5"/>
        <w:tblW w:w="82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68"/>
        <w:gridCol w:w="339"/>
        <w:gridCol w:w="339"/>
        <w:gridCol w:w="338"/>
        <w:gridCol w:w="337"/>
        <w:gridCol w:w="337"/>
        <w:gridCol w:w="337"/>
        <w:gridCol w:w="337"/>
        <w:gridCol w:w="337"/>
        <w:gridCol w:w="236"/>
        <w:gridCol w:w="1141"/>
        <w:gridCol w:w="236"/>
        <w:gridCol w:w="1456"/>
        <w:gridCol w:w="1207"/>
      </w:tblGrid>
      <w:tr w:rsidR="001E6376" w:rsidRPr="00DF1CA4" w14:paraId="5BDF9380" w14:textId="77777777" w:rsidTr="00843A66">
        <w:trPr>
          <w:trHeight w:val="300"/>
          <w:jc w:val="center"/>
        </w:trPr>
        <w:tc>
          <w:tcPr>
            <w:tcW w:w="8212" w:type="dxa"/>
            <w:gridSpan w:val="15"/>
            <w:vAlign w:val="center"/>
          </w:tcPr>
          <w:p w14:paraId="504756F3" w14:textId="77777777" w:rsidR="001E6376" w:rsidRPr="007B7EC8" w:rsidRDefault="001E6376" w:rsidP="00843A66">
            <w:pPr>
              <w:jc w:val="center"/>
            </w:pPr>
          </w:p>
        </w:tc>
      </w:tr>
      <w:tr w:rsidR="001E6376" w:rsidRPr="00DF1CA4" w14:paraId="17B9EA7F" w14:textId="77777777" w:rsidTr="00843A66">
        <w:trPr>
          <w:trHeight w:val="300"/>
          <w:jc w:val="center"/>
        </w:trPr>
        <w:tc>
          <w:tcPr>
            <w:tcW w:w="8212" w:type="dxa"/>
            <w:gridSpan w:val="15"/>
            <w:vAlign w:val="center"/>
          </w:tcPr>
          <w:p w14:paraId="2B2A6C91" w14:textId="30D9BDF5" w:rsidR="001E6376" w:rsidRDefault="003F3F28" w:rsidP="00843A66">
            <w:pPr>
              <w:ind w:left="370"/>
              <w:rPr>
                <w:i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1" layoutInCell="1" allowOverlap="1" wp14:anchorId="2C5924CA" wp14:editId="17BFBF9C">
                      <wp:simplePos x="0" y="0"/>
                      <wp:positionH relativeFrom="column">
                        <wp:posOffset>818515</wp:posOffset>
                      </wp:positionH>
                      <wp:positionV relativeFrom="paragraph">
                        <wp:posOffset>389255</wp:posOffset>
                      </wp:positionV>
                      <wp:extent cx="209550" cy="114935"/>
                      <wp:effectExtent l="0" t="0" r="6350" b="0"/>
                      <wp:wrapNone/>
                      <wp:docPr id="34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9ED52" id="Полилиния 715" o:spid="_x0000_s1026" style="position:absolute;margin-left:64.45pt;margin-top:30.65pt;width:16.5pt;height:9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tbl>
            <w:tblPr>
              <w:tblStyle w:val="af5"/>
              <w:tblpPr w:leftFromText="180" w:rightFromText="180" w:vertAnchor="page" w:horzAnchor="margin" w:tblpXSpec="center" w:tblpY="75"/>
              <w:tblOverlap w:val="never"/>
              <w:tblW w:w="69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674"/>
              <w:gridCol w:w="335"/>
              <w:gridCol w:w="335"/>
              <w:gridCol w:w="336"/>
              <w:gridCol w:w="336"/>
              <w:gridCol w:w="336"/>
              <w:gridCol w:w="336"/>
              <w:gridCol w:w="336"/>
              <w:gridCol w:w="336"/>
              <w:gridCol w:w="236"/>
              <w:gridCol w:w="1417"/>
              <w:gridCol w:w="236"/>
              <w:gridCol w:w="563"/>
              <w:gridCol w:w="996"/>
              <w:gridCol w:w="138"/>
            </w:tblGrid>
            <w:tr w:rsidR="001E6376" w:rsidRPr="00DF1CA4" w14:paraId="33AAC8CC" w14:textId="77777777" w:rsidTr="00843A66">
              <w:trPr>
                <w:gridAfter w:val="2"/>
                <w:wAfter w:w="1134" w:type="dxa"/>
                <w:trHeight w:val="300"/>
              </w:trPr>
              <w:tc>
                <w:tcPr>
                  <w:tcW w:w="3360" w:type="dxa"/>
                  <w:gridSpan w:val="9"/>
                  <w:vAlign w:val="center"/>
                </w:tcPr>
                <w:p w14:paraId="1593D311" w14:textId="77777777" w:rsidR="001E6376" w:rsidRPr="00DF1CA4" w:rsidRDefault="001E6376" w:rsidP="00843A66">
                  <w:pPr>
                    <w:ind w:left="370"/>
                    <w:rPr>
                      <w:lang w:val="en-US"/>
                    </w:rPr>
                  </w:pPr>
                  <w:r w:rsidRPr="006C1ED4">
                    <w:rPr>
                      <w:i/>
                      <w:sz w:val="28"/>
                      <w:szCs w:val="28"/>
                    </w:rPr>
                    <w:t>А</w:t>
                  </w:r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r w:rsidRPr="00DF1CA4">
                    <w:rPr>
                      <w:sz w:val="28"/>
                      <w:szCs w:val="28"/>
                      <w:lang w:val="en-US"/>
                    </w:rPr>
                    <w:t>&lt;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DF1CA4">
                    <w:rPr>
                      <w:sz w:val="28"/>
                      <w:szCs w:val="28"/>
                    </w:rPr>
                    <w:t>0</w:t>
                  </w:r>
                  <w:r w:rsidRPr="00DF1CA4">
                    <w:rPr>
                      <w:sz w:val="28"/>
                      <w:szCs w:val="28"/>
                      <w:lang w:val="en-US"/>
                    </w:rPr>
                    <w:t xml:space="preserve">, </w:t>
                  </w:r>
                  <w:r w:rsidRPr="006C1ED4">
                    <w:rPr>
                      <w:i/>
                      <w:sz w:val="28"/>
                      <w:szCs w:val="28"/>
                      <w:lang w:val="en-US"/>
                    </w:rPr>
                    <w:t>B</w:t>
                  </w:r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r w:rsidRPr="00DF1CA4">
                    <w:rPr>
                      <w:sz w:val="28"/>
                      <w:szCs w:val="28"/>
                      <w:lang w:val="en-US"/>
                    </w:rPr>
                    <w:t>&gt;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DF1CA4">
                    <w:rPr>
                      <w:sz w:val="28"/>
                      <w:szCs w:val="28"/>
                      <w:lang w:val="en-US"/>
                    </w:rPr>
                    <w:t>0</w:t>
                  </w:r>
                  <w:r w:rsidRPr="00DF1CA4"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2452" w:type="dxa"/>
                  <w:gridSpan w:val="4"/>
                  <w:vAlign w:val="center"/>
                </w:tcPr>
                <w:p w14:paraId="6314E53A" w14:textId="77777777" w:rsidR="001E6376" w:rsidRPr="00DF1CA4" w:rsidRDefault="001E6376" w:rsidP="00843A66">
                  <w:pPr>
                    <w:ind w:firstLine="444"/>
                    <w:jc w:val="center"/>
                  </w:pPr>
                  <w:r w:rsidRPr="00DF1CA4">
                    <w:t>Интерпретации</w:t>
                  </w:r>
                </w:p>
              </w:tc>
            </w:tr>
            <w:tr w:rsidR="001E6376" w:rsidRPr="00DF1CA4" w14:paraId="23699B73" w14:textId="77777777" w:rsidTr="00843A66">
              <w:trPr>
                <w:gridAfter w:val="1"/>
                <w:wAfter w:w="138" w:type="dxa"/>
                <w:trHeight w:val="300"/>
              </w:trPr>
              <w:tc>
                <w:tcPr>
                  <w:tcW w:w="674" w:type="dxa"/>
                  <w:vAlign w:val="center"/>
                </w:tcPr>
                <w:p w14:paraId="39E61513" w14:textId="77777777" w:rsidR="001E6376" w:rsidRPr="00DF1CA4" w:rsidRDefault="001E6376" w:rsidP="00843A66">
                  <w:pPr>
                    <w:jc w:val="center"/>
                  </w:pPr>
                </w:p>
              </w:tc>
              <w:tc>
                <w:tcPr>
                  <w:tcW w:w="335" w:type="dxa"/>
                  <w:vAlign w:val="center"/>
                </w:tcPr>
                <w:p w14:paraId="4AC34102" w14:textId="77777777" w:rsidR="001E6376" w:rsidRPr="00DF1CA4" w:rsidRDefault="001E6376" w:rsidP="00843A66">
                  <w:pPr>
                    <w:jc w:val="center"/>
                  </w:pPr>
                </w:p>
              </w:tc>
              <w:tc>
                <w:tcPr>
                  <w:tcW w:w="335" w:type="dxa"/>
                  <w:vAlign w:val="center"/>
                </w:tcPr>
                <w:p w14:paraId="3FA1D207" w14:textId="77777777" w:rsidR="001E6376" w:rsidRPr="00DF1CA4" w:rsidRDefault="001E6376" w:rsidP="00843A66">
                  <w:pPr>
                    <w:jc w:val="center"/>
                  </w:pPr>
                </w:p>
              </w:tc>
              <w:tc>
                <w:tcPr>
                  <w:tcW w:w="336" w:type="dxa"/>
                  <w:vAlign w:val="center"/>
                </w:tcPr>
                <w:p w14:paraId="3E032A63" w14:textId="77777777" w:rsidR="001E6376" w:rsidRPr="00DF1CA4" w:rsidRDefault="001E6376" w:rsidP="00843A66">
                  <w:pPr>
                    <w:jc w:val="center"/>
                  </w:pPr>
                </w:p>
              </w:tc>
              <w:tc>
                <w:tcPr>
                  <w:tcW w:w="336" w:type="dxa"/>
                  <w:vAlign w:val="center"/>
                </w:tcPr>
                <w:p w14:paraId="1A7DFB9F" w14:textId="77777777" w:rsidR="001E6376" w:rsidRPr="00DF1CA4" w:rsidRDefault="001E6376" w:rsidP="00843A66">
                  <w:pPr>
                    <w:jc w:val="center"/>
                  </w:pPr>
                </w:p>
              </w:tc>
              <w:tc>
                <w:tcPr>
                  <w:tcW w:w="336" w:type="dxa"/>
                  <w:vAlign w:val="center"/>
                </w:tcPr>
                <w:p w14:paraId="6E2ACC90" w14:textId="2316C320" w:rsidR="001E6376" w:rsidRPr="00DF1CA4" w:rsidRDefault="001E6376" w:rsidP="00843A66">
                  <w:pPr>
                    <w:jc w:val="center"/>
                  </w:pPr>
                </w:p>
              </w:tc>
              <w:tc>
                <w:tcPr>
                  <w:tcW w:w="336" w:type="dxa"/>
                  <w:vAlign w:val="center"/>
                </w:tcPr>
                <w:p w14:paraId="7AF6AD4A" w14:textId="3B486217" w:rsidR="001E6376" w:rsidRPr="00DF1CA4" w:rsidRDefault="001E6376" w:rsidP="00843A66">
                  <w:pPr>
                    <w:jc w:val="center"/>
                  </w:pPr>
                </w:p>
              </w:tc>
              <w:tc>
                <w:tcPr>
                  <w:tcW w:w="336" w:type="dxa"/>
                  <w:vAlign w:val="center"/>
                </w:tcPr>
                <w:p w14:paraId="6462EF2F" w14:textId="62E7E06C" w:rsidR="001E6376" w:rsidRPr="00DF1CA4" w:rsidRDefault="001E6376" w:rsidP="00843A66">
                  <w:pPr>
                    <w:jc w:val="center"/>
                  </w:pPr>
                </w:p>
              </w:tc>
              <w:tc>
                <w:tcPr>
                  <w:tcW w:w="336" w:type="dxa"/>
                  <w:vAlign w:val="center"/>
                </w:tcPr>
                <w:p w14:paraId="427ECF4B" w14:textId="77777777" w:rsidR="001E6376" w:rsidRPr="00DF1CA4" w:rsidRDefault="001E6376" w:rsidP="00843A66">
                  <w:pPr>
                    <w:jc w:val="center"/>
                  </w:pPr>
                </w:p>
              </w:tc>
              <w:tc>
                <w:tcPr>
                  <w:tcW w:w="236" w:type="dxa"/>
                  <w:vAlign w:val="center"/>
                </w:tcPr>
                <w:p w14:paraId="15E33555" w14:textId="77777777" w:rsidR="001E6376" w:rsidRPr="00DF1CA4" w:rsidRDefault="001E6376" w:rsidP="00843A66">
                  <w:pPr>
                    <w:jc w:val="center"/>
                  </w:pPr>
                </w:p>
              </w:tc>
              <w:tc>
                <w:tcPr>
                  <w:tcW w:w="1417" w:type="dxa"/>
                  <w:vAlign w:val="center"/>
                </w:tcPr>
                <w:p w14:paraId="4881C37D" w14:textId="77777777" w:rsidR="001E6376" w:rsidRPr="00DF1CA4" w:rsidRDefault="001E6376" w:rsidP="00843A66">
                  <w:pPr>
                    <w:ind w:left="-345" w:firstLine="345"/>
                  </w:pPr>
                  <w:r w:rsidRPr="00DF1CA4">
                    <w:t>Знаковая</w:t>
                  </w:r>
                </w:p>
              </w:tc>
              <w:tc>
                <w:tcPr>
                  <w:tcW w:w="236" w:type="dxa"/>
                  <w:vAlign w:val="center"/>
                </w:tcPr>
                <w:p w14:paraId="3535626F" w14:textId="77777777" w:rsidR="001E6376" w:rsidRPr="00DF1CA4" w:rsidRDefault="001E6376" w:rsidP="00843A66">
                  <w:pPr>
                    <w:ind w:left="-491"/>
                    <w:jc w:val="center"/>
                  </w:pP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5C0E15DD" w14:textId="77777777" w:rsidR="001E6376" w:rsidRPr="00DF1CA4" w:rsidRDefault="001E6376" w:rsidP="00843A66">
                  <w:pPr>
                    <w:ind w:left="-675" w:firstLine="524"/>
                    <w:jc w:val="center"/>
                  </w:pPr>
                  <w:r w:rsidRPr="00DF1CA4">
                    <w:t>Беззнаковая</w:t>
                  </w:r>
                </w:p>
              </w:tc>
            </w:tr>
            <w:tr w:rsidR="001E6376" w:rsidRPr="00DF1CA4" w14:paraId="2A48FA49" w14:textId="77777777" w:rsidTr="00843A66">
              <w:trPr>
                <w:gridAfter w:val="1"/>
                <w:wAfter w:w="138" w:type="dxa"/>
                <w:trHeight w:val="300"/>
              </w:trPr>
              <w:tc>
                <w:tcPr>
                  <w:tcW w:w="674" w:type="dxa"/>
                  <w:vAlign w:val="center"/>
                </w:tcPr>
                <w:p w14:paraId="257D4E4A" w14:textId="6099FE4E" w:rsidR="001E6376" w:rsidRPr="00DF1CA4" w:rsidRDefault="001E6376" w:rsidP="00843A66">
                  <w:pPr>
                    <w:jc w:val="center"/>
                    <w:rPr>
                      <w:vertAlign w:val="subscript"/>
                    </w:rPr>
                  </w:pPr>
                  <w:r>
                    <w:rPr>
                      <w:i/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9200" behindDoc="0" locked="1" layoutInCell="1" allowOverlap="1" wp14:anchorId="5F2C0602" wp14:editId="75E4ABA6">
                            <wp:simplePos x="0" y="0"/>
                            <wp:positionH relativeFrom="column">
                              <wp:posOffset>-222885</wp:posOffset>
                            </wp:positionH>
                            <wp:positionV relativeFrom="page">
                              <wp:posOffset>190500</wp:posOffset>
                            </wp:positionV>
                            <wp:extent cx="143510" cy="142875"/>
                            <wp:effectExtent l="0" t="0" r="27940" b="28575"/>
                            <wp:wrapNone/>
                            <wp:docPr id="712" name="Группа 71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13" name="Line 20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14" name="Line 20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AA612A0" id="Группа 712" o:spid="_x0000_s1026" style="position:absolute;margin-left:-17.55pt;margin-top:15pt;width:11.3pt;height:11.25pt;z-index:251699200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">
                            <v:line id="Line 20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"/>
                            <v:line id="Line 20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"/>
                            <w10:wrap anchory="page"/>
                            <w10:anchorlock/>
                          </v:group>
                        </w:pict>
                      </mc:Fallback>
                    </mc:AlternateContent>
                  </w:r>
                  <w:r w:rsidRPr="006C1ED4">
                    <w:rPr>
                      <w:i/>
                    </w:rPr>
                    <w:t>А</w:t>
                  </w:r>
                  <w:r w:rsidRPr="00DF1CA4">
                    <w:rPr>
                      <w:vertAlign w:val="subscript"/>
                    </w:rPr>
                    <w:t>доп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14:paraId="5331399C" w14:textId="77777777" w:rsidR="001E6376" w:rsidRPr="00DF1CA4" w:rsidRDefault="001E6376" w:rsidP="00843A66">
                  <w:pPr>
                    <w:jc w:val="center"/>
                  </w:pPr>
                  <w:r w:rsidRPr="00DF1CA4">
                    <w:t>1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14:paraId="227BEF83" w14:textId="77777777" w:rsidR="001E6376" w:rsidRPr="00DF1CA4" w:rsidRDefault="001E6376" w:rsidP="00843A66">
                  <w:pPr>
                    <w:jc w:val="center"/>
                  </w:pPr>
                  <w:r w:rsidRPr="00DF1CA4"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14:paraId="07A04644" w14:textId="77777777" w:rsidR="001E6376" w:rsidRPr="00DF1CA4" w:rsidRDefault="001E6376" w:rsidP="00843A66">
                  <w:pPr>
                    <w:jc w:val="center"/>
                  </w:pPr>
                  <w:r w:rsidRPr="00DF1CA4"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14:paraId="2AB451BB" w14:textId="77777777" w:rsidR="001E6376" w:rsidRPr="00DF1CA4" w:rsidRDefault="001E6376" w:rsidP="00843A66">
                  <w:pPr>
                    <w:jc w:val="center"/>
                  </w:pPr>
                  <w:r w:rsidRPr="00DF1CA4"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14:paraId="62B04128" w14:textId="0B92BB8F" w:rsidR="001E6376" w:rsidRPr="00DF1CA4" w:rsidRDefault="00CD3140" w:rsidP="00843A6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14:paraId="1EC08DA6" w14:textId="74CFCCBC" w:rsidR="001E6376" w:rsidRPr="00DF1CA4" w:rsidRDefault="00CD3140" w:rsidP="00843A6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14:paraId="5C06E548" w14:textId="27715172" w:rsidR="001E6376" w:rsidRPr="00DF1CA4" w:rsidRDefault="00CD3140" w:rsidP="00843A6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14:paraId="0F96DC0B" w14:textId="414E3B23" w:rsidR="001E6376" w:rsidRPr="00DF1CA4" w:rsidRDefault="00CD3140" w:rsidP="00843A6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36" w:type="dxa"/>
                  <w:vAlign w:val="center"/>
                </w:tcPr>
                <w:p w14:paraId="29844027" w14:textId="77777777" w:rsidR="001E6376" w:rsidRPr="00DF1CA4" w:rsidRDefault="001E6376" w:rsidP="00843A66">
                  <w:pPr>
                    <w:jc w:val="center"/>
                  </w:pPr>
                </w:p>
              </w:tc>
              <w:tc>
                <w:tcPr>
                  <w:tcW w:w="1417" w:type="dxa"/>
                  <w:vAlign w:val="center"/>
                </w:tcPr>
                <w:p w14:paraId="519DEDCF" w14:textId="5EE9B6FE" w:rsidR="001E6376" w:rsidRPr="00DF1CA4" w:rsidRDefault="001E6376" w:rsidP="00843A66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7152" behindDoc="0" locked="1" layoutInCell="1" allowOverlap="1" wp14:anchorId="36EF614E" wp14:editId="061CFE6B">
                            <wp:simplePos x="0" y="0"/>
                            <wp:positionH relativeFrom="column">
                              <wp:posOffset>-51435</wp:posOffset>
                            </wp:positionH>
                            <wp:positionV relativeFrom="paragraph">
                              <wp:posOffset>99695</wp:posOffset>
                            </wp:positionV>
                            <wp:extent cx="143510" cy="142875"/>
                            <wp:effectExtent l="0" t="0" r="27940" b="28575"/>
                            <wp:wrapNone/>
                            <wp:docPr id="709" name="Группа 70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10" name="Line 20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11" name="Line 20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017017F" id="Группа 709" o:spid="_x0000_s1026" style="position:absolute;margin-left:-4.05pt;margin-top:7.85pt;width:11.3pt;height:11.25pt;z-index:25169715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">
                            <v:line id="Line 20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"/>
                            <v:line id="Line 20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"/>
                            <w10:anchorlock/>
                          </v:group>
                        </w:pict>
                      </mc:Fallback>
                    </mc:AlternateContent>
                  </w:r>
                  <w:r w:rsidRPr="00DF1CA4">
                    <w:t>-5</w:t>
                  </w:r>
                  <w:r w:rsidR="00CD3140">
                    <w:t>4</w:t>
                  </w:r>
                </w:p>
              </w:tc>
              <w:tc>
                <w:tcPr>
                  <w:tcW w:w="236" w:type="dxa"/>
                  <w:vAlign w:val="center"/>
                </w:tcPr>
                <w:p w14:paraId="32B90FA4" w14:textId="77777777" w:rsidR="001E6376" w:rsidRPr="00DF1CA4" w:rsidRDefault="001E6376" w:rsidP="00843A66">
                  <w:pPr>
                    <w:ind w:left="-491"/>
                    <w:jc w:val="center"/>
                  </w:pP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0099E092" w14:textId="0D1206C1" w:rsidR="001E6376" w:rsidRPr="00DF1CA4" w:rsidRDefault="001E6376" w:rsidP="00843A66">
                  <w:pPr>
                    <w:ind w:left="-675" w:firstLine="524"/>
                    <w:jc w:val="center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8176" behindDoc="0" locked="1" layoutInCell="1" allowOverlap="1" wp14:anchorId="1874BA5D" wp14:editId="799EBFED">
                            <wp:simplePos x="0" y="0"/>
                            <wp:positionH relativeFrom="column">
                              <wp:posOffset>-36830</wp:posOffset>
                            </wp:positionH>
                            <wp:positionV relativeFrom="paragraph">
                              <wp:posOffset>98425</wp:posOffset>
                            </wp:positionV>
                            <wp:extent cx="143510" cy="142875"/>
                            <wp:effectExtent l="0" t="0" r="27940" b="28575"/>
                            <wp:wrapNone/>
                            <wp:docPr id="706" name="Группа 70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07" name="Line 20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08" name="Line 20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43637DF" id="Группа 706" o:spid="_x0000_s1026" style="position:absolute;margin-left:-2.9pt;margin-top:7.75pt;width:11.3pt;height:11.25pt;z-index:25169817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">
                            <v:line id="Line 20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1pSxgAAANw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EsmcH1TDwCcvkPAAD//wMAUEsBAi0AFAAGAAgAAAAhANvh9svuAAAAhQEAABMAAAAAAAAA&#10;AAAAAAAAAAAAAFtDb250ZW50X1R5cGVzXS54bWxQSwECLQAUAAYACAAAACEAWvQsW78AAAAVAQAA&#10;CwAAAAAAAAAAAAAAAAAfAQAAX3JlbHMvLnJlbHNQSwECLQAUAAYACAAAACEAr1taUsYAAADcAAAA&#10;DwAAAAAAAAAAAAAAAAAHAgAAZHJzL2Rvd25yZXYueG1sUEsFBgAAAAADAAMAtwAAAPoCAAAAAA==&#10;"/>
                            <v:line id="Line 20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"/>
                            <w10:anchorlock/>
                          </v:group>
                        </w:pict>
                      </mc:Fallback>
                    </mc:AlternateContent>
                  </w:r>
                  <w:r w:rsidR="00026DDF">
                    <w:t>202</w:t>
                  </w:r>
                </w:p>
              </w:tc>
            </w:tr>
            <w:tr w:rsidR="00CD3140" w:rsidRPr="00DF1CA4" w14:paraId="63A8D85B" w14:textId="77777777" w:rsidTr="00843A66">
              <w:trPr>
                <w:gridAfter w:val="1"/>
                <w:wAfter w:w="138" w:type="dxa"/>
                <w:trHeight w:val="300"/>
              </w:trPr>
              <w:tc>
                <w:tcPr>
                  <w:tcW w:w="674" w:type="dxa"/>
                  <w:tcBorders>
                    <w:bottom w:val="single" w:sz="12" w:space="0" w:color="auto"/>
                  </w:tcBorders>
                  <w:vAlign w:val="center"/>
                </w:tcPr>
                <w:p w14:paraId="4CB693AB" w14:textId="77777777" w:rsidR="00CD3140" w:rsidRPr="00DF1CA4" w:rsidRDefault="00CD3140" w:rsidP="00CD3140">
                  <w:pPr>
                    <w:jc w:val="center"/>
                    <w:rPr>
                      <w:vertAlign w:val="subscript"/>
                    </w:rPr>
                  </w:pPr>
                  <w:r w:rsidRPr="006C1ED4">
                    <w:rPr>
                      <w:i/>
                      <w:lang w:val="en-US"/>
                    </w:rPr>
                    <w:t>B</w:t>
                  </w:r>
                  <w:r w:rsidRPr="00DF1CA4">
                    <w:rPr>
                      <w:vertAlign w:val="subscript"/>
                    </w:rPr>
                    <w:t>пр.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14:paraId="134BE19A" w14:textId="75BF0101" w:rsidR="00CD3140" w:rsidRPr="00DF1CA4" w:rsidRDefault="00CD3140" w:rsidP="00CD314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14:paraId="611A7DE7" w14:textId="17ACAA26" w:rsidR="00CD3140" w:rsidRPr="00DF1CA4" w:rsidRDefault="00CD3140" w:rsidP="00CD314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505CE028" w14:textId="163034C8" w:rsidR="00CD3140" w:rsidRPr="00DF1CA4" w:rsidRDefault="00CD3140" w:rsidP="00CD314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16104530" w14:textId="1FBB7E7B" w:rsidR="00CD3140" w:rsidRPr="00DF1CA4" w:rsidRDefault="00CD3140" w:rsidP="00CD314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093AF013" w14:textId="56345625" w:rsidR="00CD3140" w:rsidRPr="00DF1CA4" w:rsidRDefault="003F3F28" w:rsidP="00CD3140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2752" behindDoc="0" locked="1" layoutInCell="1" allowOverlap="1" wp14:anchorId="72684C3F" wp14:editId="1CD5EEBC">
                            <wp:simplePos x="0" y="0"/>
                            <wp:positionH relativeFrom="column">
                              <wp:posOffset>261620</wp:posOffset>
                            </wp:positionH>
                            <wp:positionV relativeFrom="paragraph">
                              <wp:posOffset>-252730</wp:posOffset>
                            </wp:positionV>
                            <wp:extent cx="209550" cy="114935"/>
                            <wp:effectExtent l="0" t="0" r="6350" b="0"/>
                            <wp:wrapNone/>
                            <wp:docPr id="33" name="Полилиния 7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9550" cy="114935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A562988" id="Полилиния 715" o:spid="_x0000_s1026" style="position:absolute;margin-left:20.6pt;margin-top:-19.9pt;width:16.5pt;height:9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3518ADC5" w14:textId="116FE780" w:rsidR="00CD3140" w:rsidRPr="00DF1CA4" w:rsidRDefault="00CD3140" w:rsidP="00CD314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0ECF2022" w14:textId="5C5D18E8" w:rsidR="00CD3140" w:rsidRPr="00DF1CA4" w:rsidRDefault="00CD3140" w:rsidP="00CD314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3B10695B" w14:textId="392820D1" w:rsidR="00CD3140" w:rsidRPr="00DF1CA4" w:rsidRDefault="00CD3140" w:rsidP="00CD314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36" w:type="dxa"/>
                  <w:vAlign w:val="center"/>
                </w:tcPr>
                <w:p w14:paraId="7FA699F4" w14:textId="77777777" w:rsidR="00CD3140" w:rsidRPr="00DF1CA4" w:rsidRDefault="00CD3140" w:rsidP="00CD3140">
                  <w:pPr>
                    <w:jc w:val="center"/>
                  </w:pPr>
                </w:p>
              </w:tc>
              <w:tc>
                <w:tcPr>
                  <w:tcW w:w="1417" w:type="dxa"/>
                  <w:tcBorders>
                    <w:bottom w:val="single" w:sz="12" w:space="0" w:color="auto"/>
                  </w:tcBorders>
                  <w:vAlign w:val="center"/>
                </w:tcPr>
                <w:p w14:paraId="356D13F0" w14:textId="18192860" w:rsidR="00CD3140" w:rsidRPr="00DF1CA4" w:rsidRDefault="00CD3140" w:rsidP="00CD3140">
                  <w:pPr>
                    <w:jc w:val="center"/>
                  </w:pPr>
                  <w:r>
                    <w:t>66</w:t>
                  </w:r>
                </w:p>
              </w:tc>
              <w:tc>
                <w:tcPr>
                  <w:tcW w:w="236" w:type="dxa"/>
                  <w:vAlign w:val="center"/>
                </w:tcPr>
                <w:p w14:paraId="34A2A00D" w14:textId="77777777" w:rsidR="00CD3140" w:rsidRPr="00DF1CA4" w:rsidRDefault="00CD3140" w:rsidP="00CD3140">
                  <w:pPr>
                    <w:ind w:left="-491"/>
                    <w:jc w:val="center"/>
                  </w:pPr>
                </w:p>
              </w:tc>
              <w:tc>
                <w:tcPr>
                  <w:tcW w:w="1559" w:type="dxa"/>
                  <w:gridSpan w:val="2"/>
                  <w:tcBorders>
                    <w:bottom w:val="single" w:sz="12" w:space="0" w:color="auto"/>
                  </w:tcBorders>
                  <w:vAlign w:val="center"/>
                </w:tcPr>
                <w:p w14:paraId="5DE2DF99" w14:textId="3EFFBFCA" w:rsidR="00CD3140" w:rsidRPr="00DF1CA4" w:rsidRDefault="00CD3140" w:rsidP="00CD3140">
                  <w:pPr>
                    <w:ind w:left="-675" w:firstLine="524"/>
                    <w:jc w:val="center"/>
                  </w:pPr>
                  <w:r>
                    <w:t>66</w:t>
                  </w:r>
                </w:p>
              </w:tc>
            </w:tr>
            <w:tr w:rsidR="001E6376" w:rsidRPr="00DF1CA4" w14:paraId="386DC3E0" w14:textId="77777777" w:rsidTr="00843A66">
              <w:trPr>
                <w:gridAfter w:val="1"/>
                <w:wAfter w:w="138" w:type="dxa"/>
                <w:trHeight w:val="280"/>
              </w:trPr>
              <w:tc>
                <w:tcPr>
                  <w:tcW w:w="67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5F810ADA" w14:textId="77777777" w:rsidR="001E6376" w:rsidRPr="00DF1CA4" w:rsidRDefault="001E6376" w:rsidP="00843A66">
                  <w:pPr>
                    <w:jc w:val="center"/>
                    <w:rPr>
                      <w:vertAlign w:val="subscript"/>
                    </w:rPr>
                  </w:pPr>
                  <w:r w:rsidRPr="006C1ED4">
                    <w:rPr>
                      <w:i/>
                    </w:rPr>
                    <w:t>С</w:t>
                  </w:r>
                  <w:r w:rsidRPr="00DF1CA4">
                    <w:rPr>
                      <w:vertAlign w:val="subscript"/>
                    </w:rPr>
                    <w:t>доп.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14:paraId="748A2755" w14:textId="3E0B0CBC" w:rsidR="001E6376" w:rsidRPr="00DF1CA4" w:rsidRDefault="00842DFD" w:rsidP="00843A6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14:paraId="7313D56C" w14:textId="629748C9" w:rsidR="001E6376" w:rsidRPr="00DF1CA4" w:rsidRDefault="00D514A7" w:rsidP="00843A6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5AEF7FA7" w14:textId="3EFA25E9" w:rsidR="001E6376" w:rsidRPr="00DF1CA4" w:rsidRDefault="00455D19" w:rsidP="00843A6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31010768" w14:textId="668B24BB" w:rsidR="001E6376" w:rsidRPr="00DF1CA4" w:rsidRDefault="00455D19" w:rsidP="00843A6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0F85DD2D" w14:textId="77777777" w:rsidR="001E6376" w:rsidRPr="00DF1CA4" w:rsidRDefault="001E6376" w:rsidP="00843A66">
                  <w:pPr>
                    <w:jc w:val="center"/>
                  </w:pPr>
                  <w:r w:rsidRPr="00DF1CA4"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1D82CA43" w14:textId="236C1F67" w:rsidR="001E6376" w:rsidRPr="00DF1CA4" w:rsidRDefault="00455D19" w:rsidP="00843A6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3D9627AF" w14:textId="77777777" w:rsidR="001E6376" w:rsidRPr="00DF1CA4" w:rsidRDefault="001E6376" w:rsidP="00843A66">
                  <w:pPr>
                    <w:jc w:val="center"/>
                  </w:pPr>
                  <w:r w:rsidRPr="00DF1CA4"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447D3905" w14:textId="77777777" w:rsidR="001E6376" w:rsidRPr="00DF1CA4" w:rsidRDefault="001E6376" w:rsidP="00843A66">
                  <w:pPr>
                    <w:jc w:val="center"/>
                  </w:pPr>
                  <w:r w:rsidRPr="00DF1CA4">
                    <w:t>0</w:t>
                  </w:r>
                </w:p>
              </w:tc>
              <w:tc>
                <w:tcPr>
                  <w:tcW w:w="236" w:type="dxa"/>
                  <w:vAlign w:val="center"/>
                </w:tcPr>
                <w:p w14:paraId="1301437F" w14:textId="77777777" w:rsidR="001E6376" w:rsidRPr="00DF1CA4" w:rsidRDefault="001E6376" w:rsidP="00843A66">
                  <w:pPr>
                    <w:jc w:val="center"/>
                  </w:pPr>
                </w:p>
              </w:tc>
              <w:tc>
                <w:tcPr>
                  <w:tcW w:w="1417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328707F9" w14:textId="0BCDAD13" w:rsidR="001E6376" w:rsidRPr="00DF1CA4" w:rsidRDefault="00FF2064" w:rsidP="00843A66">
                  <w:pPr>
                    <w:jc w:val="center"/>
                  </w:pPr>
                  <w:r>
                    <w:t>12</w:t>
                  </w:r>
                </w:p>
              </w:tc>
              <w:tc>
                <w:tcPr>
                  <w:tcW w:w="236" w:type="dxa"/>
                  <w:vAlign w:val="center"/>
                </w:tcPr>
                <w:p w14:paraId="0149B513" w14:textId="77777777" w:rsidR="001E6376" w:rsidRPr="00DF1CA4" w:rsidRDefault="001E6376" w:rsidP="00843A66">
                  <w:pPr>
                    <w:ind w:left="-491"/>
                    <w:jc w:val="center"/>
                  </w:pPr>
                </w:p>
              </w:tc>
              <w:tc>
                <w:tcPr>
                  <w:tcW w:w="1559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03B456AC" w14:textId="59262A1B" w:rsidR="001E6376" w:rsidRPr="00D514A7" w:rsidRDefault="00D514A7" w:rsidP="00843A66">
                  <w:pPr>
                    <w:ind w:left="-675" w:firstLine="524"/>
                    <w:jc w:val="center"/>
                    <w:rPr>
                      <w:lang w:val="en-US"/>
                    </w:rPr>
                  </w:pPr>
                  <w:r>
                    <w:t>12</w:t>
                  </w:r>
                  <w:r>
                    <w:rPr>
                      <w:lang w:val="en-US"/>
                    </w:rPr>
                    <w:t>?</w:t>
                  </w:r>
                </w:p>
              </w:tc>
            </w:tr>
            <w:tr w:rsidR="001E6376" w:rsidRPr="00DF1CA4" w14:paraId="5CEAC6F5" w14:textId="77777777" w:rsidTr="00843A66">
              <w:trPr>
                <w:trHeight w:val="280"/>
              </w:trPr>
              <w:tc>
                <w:tcPr>
                  <w:tcW w:w="674" w:type="dxa"/>
                  <w:tcBorders>
                    <w:top w:val="single" w:sz="12" w:space="0" w:color="auto"/>
                  </w:tcBorders>
                  <w:vAlign w:val="center"/>
                </w:tcPr>
                <w:p w14:paraId="660040F9" w14:textId="77777777" w:rsidR="001E6376" w:rsidRPr="00DF1CA4" w:rsidRDefault="001E6376" w:rsidP="00843A66">
                  <w:pPr>
                    <w:jc w:val="center"/>
                  </w:pPr>
                  <w:r w:rsidRPr="006C1ED4">
                    <w:rPr>
                      <w:i/>
                    </w:rPr>
                    <w:t>С</w:t>
                  </w:r>
                  <w:r w:rsidRPr="00DF1CA4">
                    <w:rPr>
                      <w:vertAlign w:val="subscript"/>
                    </w:rPr>
                    <w:t>пр.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14:paraId="32C96DD2" w14:textId="611DF921" w:rsidR="001E6376" w:rsidRPr="00DF1CA4" w:rsidRDefault="00842DFD" w:rsidP="00843A6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14:paraId="7486D133" w14:textId="7490595A" w:rsidR="001E6376" w:rsidRPr="00DF1CA4" w:rsidRDefault="00D514A7" w:rsidP="00843A6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73148F67" w14:textId="3C0D6428" w:rsidR="001E6376" w:rsidRPr="00DF1CA4" w:rsidRDefault="00976EB2" w:rsidP="00843A6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76CE689D" w14:textId="5F642C53" w:rsidR="001E6376" w:rsidRPr="00DF1CA4" w:rsidRDefault="00976EB2" w:rsidP="00843A6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67903529" w14:textId="645A9BEC" w:rsidR="001E6376" w:rsidRPr="00DF1CA4" w:rsidRDefault="00976EB2" w:rsidP="00D514A7">
                  <w: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225455EA" w14:textId="7D5FCDA6" w:rsidR="001E6376" w:rsidRPr="00DF1CA4" w:rsidRDefault="00976EB2" w:rsidP="00843A6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1870BAB1" w14:textId="77777777" w:rsidR="001E6376" w:rsidRPr="00DF1CA4" w:rsidRDefault="001E6376" w:rsidP="00843A66">
                  <w:pPr>
                    <w:jc w:val="center"/>
                  </w:pPr>
                  <w:r w:rsidRPr="00DF1CA4"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37B6D31F" w14:textId="77777777" w:rsidR="001E6376" w:rsidRPr="00DF1CA4" w:rsidRDefault="001E6376" w:rsidP="00843A66">
                  <w:pPr>
                    <w:jc w:val="center"/>
                  </w:pPr>
                  <w:r w:rsidRPr="00DF1CA4">
                    <w:t>0</w:t>
                  </w:r>
                </w:p>
              </w:tc>
              <w:tc>
                <w:tcPr>
                  <w:tcW w:w="236" w:type="dxa"/>
                  <w:vAlign w:val="center"/>
                </w:tcPr>
                <w:p w14:paraId="7BCE164A" w14:textId="77777777" w:rsidR="001E6376" w:rsidRPr="00DF1CA4" w:rsidRDefault="001E6376" w:rsidP="00843A66">
                  <w:pPr>
                    <w:jc w:val="center"/>
                  </w:pPr>
                </w:p>
              </w:tc>
              <w:tc>
                <w:tcPr>
                  <w:tcW w:w="1417" w:type="dxa"/>
                  <w:tcBorders>
                    <w:top w:val="single" w:sz="12" w:space="0" w:color="auto"/>
                  </w:tcBorders>
                  <w:vAlign w:val="center"/>
                </w:tcPr>
                <w:p w14:paraId="2C3A0068" w14:textId="58757F90" w:rsidR="001E6376" w:rsidRPr="00DF1CA4" w:rsidRDefault="001E6376" w:rsidP="00843A66">
                  <w:pPr>
                    <w:jc w:val="center"/>
                  </w:pPr>
                </w:p>
              </w:tc>
              <w:tc>
                <w:tcPr>
                  <w:tcW w:w="799" w:type="dxa"/>
                  <w:gridSpan w:val="2"/>
                  <w:vAlign w:val="center"/>
                </w:tcPr>
                <w:p w14:paraId="482E626F" w14:textId="77777777" w:rsidR="001E6376" w:rsidRPr="00DF1CA4" w:rsidRDefault="001E6376" w:rsidP="00843A66">
                  <w:pPr>
                    <w:ind w:left="-491"/>
                    <w:jc w:val="center"/>
                  </w:pPr>
                </w:p>
              </w:tc>
              <w:tc>
                <w:tcPr>
                  <w:tcW w:w="1134" w:type="dxa"/>
                  <w:gridSpan w:val="2"/>
                  <w:tcBorders>
                    <w:top w:val="single" w:sz="12" w:space="0" w:color="auto"/>
                  </w:tcBorders>
                  <w:vAlign w:val="center"/>
                </w:tcPr>
                <w:p w14:paraId="36830F32" w14:textId="77777777" w:rsidR="001E6376" w:rsidRPr="00DF1CA4" w:rsidRDefault="001E6376" w:rsidP="00843A66">
                  <w:pPr>
                    <w:jc w:val="center"/>
                  </w:pPr>
                </w:p>
              </w:tc>
            </w:tr>
          </w:tbl>
          <w:tbl>
            <w:tblPr>
              <w:tblStyle w:val="af5"/>
              <w:tblpPr w:leftFromText="180" w:rightFromText="180" w:vertAnchor="text" w:horzAnchor="margin" w:tblpXSpec="center" w:tblpY="-59"/>
              <w:tblW w:w="55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13"/>
              <w:gridCol w:w="911"/>
              <w:gridCol w:w="896"/>
              <w:gridCol w:w="942"/>
              <w:gridCol w:w="896"/>
              <w:gridCol w:w="942"/>
            </w:tblGrid>
            <w:tr w:rsidR="001E6376" w:rsidRPr="0078204A" w14:paraId="4209A9A4" w14:textId="77777777" w:rsidTr="00843A66">
              <w:tc>
                <w:tcPr>
                  <w:tcW w:w="913" w:type="dxa"/>
                  <w:vAlign w:val="center"/>
                </w:tcPr>
                <w:p w14:paraId="35DF7E05" w14:textId="031F8146" w:rsidR="001E6376" w:rsidRPr="00F67836" w:rsidRDefault="001E6376" w:rsidP="00843A66">
                  <w:pPr>
                    <w:spacing w:before="120" w:after="120"/>
                    <w:ind w:left="-108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CF=</w:t>
                  </w:r>
                  <w:r w:rsidR="00C46617">
                    <w:rPr>
                      <w:sz w:val="28"/>
                      <w:szCs w:val="28"/>
                    </w:rPr>
                    <w:t>1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911" w:type="dxa"/>
                  <w:vAlign w:val="center"/>
                </w:tcPr>
                <w:p w14:paraId="59F25790" w14:textId="77777777" w:rsidR="001E6376" w:rsidRPr="00F67836" w:rsidRDefault="001E6376" w:rsidP="00843A66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ZF=0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896" w:type="dxa"/>
                  <w:vAlign w:val="center"/>
                </w:tcPr>
                <w:p w14:paraId="41160FAC" w14:textId="5C32576B" w:rsidR="001E6376" w:rsidRPr="00F67836" w:rsidRDefault="001E6376" w:rsidP="00843A66">
                  <w:pPr>
                    <w:spacing w:before="120" w:after="120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PF=</w:t>
                  </w:r>
                  <w:r w:rsidR="00460266">
                    <w:rPr>
                      <w:sz w:val="28"/>
                      <w:szCs w:val="28"/>
                      <w:lang w:val="en-US"/>
                    </w:rPr>
                    <w:t>1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942" w:type="dxa"/>
                </w:tcPr>
                <w:p w14:paraId="06640398" w14:textId="76019A88" w:rsidR="001E6376" w:rsidRPr="00F67836" w:rsidRDefault="001E6376" w:rsidP="00843A66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AF=</w:t>
                  </w:r>
                  <w:r w:rsidR="00163EEF">
                    <w:rPr>
                      <w:sz w:val="28"/>
                      <w:szCs w:val="28"/>
                    </w:rPr>
                    <w:t>1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896" w:type="dxa"/>
                </w:tcPr>
                <w:p w14:paraId="45EA83FC" w14:textId="279E2DD6" w:rsidR="001E6376" w:rsidRPr="00F67836" w:rsidRDefault="001E6376" w:rsidP="00843A66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SF=</w:t>
                  </w:r>
                  <w:r w:rsidR="00163EEF">
                    <w:rPr>
                      <w:sz w:val="28"/>
                      <w:szCs w:val="28"/>
                    </w:rPr>
                    <w:t>0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942" w:type="dxa"/>
                </w:tcPr>
                <w:p w14:paraId="50D62300" w14:textId="41D8E498" w:rsidR="001E6376" w:rsidRPr="00F67836" w:rsidRDefault="001E6376" w:rsidP="00843A66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OF=</w:t>
                  </w:r>
                  <w:r w:rsidR="00765AFA">
                    <w:rPr>
                      <w:sz w:val="28"/>
                      <w:szCs w:val="28"/>
                    </w:rPr>
                    <w:t>0</w:t>
                  </w:r>
                  <w:r w:rsidRPr="00F67836">
                    <w:rPr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07BDCEF9" w14:textId="32267799" w:rsidR="001E6376" w:rsidRPr="006C1ED4" w:rsidRDefault="003F3F28" w:rsidP="00843A66">
            <w:pPr>
              <w:ind w:left="370"/>
              <w:rPr>
                <w:i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1" layoutInCell="1" allowOverlap="1" wp14:anchorId="08C6FDB4" wp14:editId="3EA83AC1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-1096010</wp:posOffset>
                      </wp:positionV>
                      <wp:extent cx="209550" cy="114935"/>
                      <wp:effectExtent l="0" t="0" r="6350" b="0"/>
                      <wp:wrapNone/>
                      <wp:docPr id="35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2D4814" id="Полилиния 715" o:spid="_x0000_s1026" style="position:absolute;margin-left:48.85pt;margin-top:-86.3pt;width:16.5pt;height:9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</w:tr>
      <w:tr w:rsidR="00207F12" w:rsidRPr="00DF1CA4" w14:paraId="32CF99BA" w14:textId="77777777" w:rsidTr="00843A66">
        <w:trPr>
          <w:trHeight w:val="300"/>
          <w:jc w:val="center"/>
        </w:trPr>
        <w:tc>
          <w:tcPr>
            <w:tcW w:w="8212" w:type="dxa"/>
            <w:gridSpan w:val="15"/>
            <w:vAlign w:val="center"/>
          </w:tcPr>
          <w:p w14:paraId="294CB2A7" w14:textId="77777777" w:rsidR="00A473B9" w:rsidRDefault="00A473B9" w:rsidP="00843A66">
            <w:pPr>
              <w:ind w:left="370"/>
              <w:rPr>
                <w:noProof/>
              </w:rPr>
            </w:pPr>
          </w:p>
          <w:p w14:paraId="68BAE751" w14:textId="29D9F304" w:rsidR="00207F12" w:rsidRDefault="00A473B9" w:rsidP="00843A66">
            <w:pPr>
              <w:ind w:left="370"/>
              <w:rPr>
                <w:noProof/>
              </w:rPr>
            </w:pPr>
            <w:r w:rsidRPr="00A473B9">
              <w:rPr>
                <w:noProof/>
              </w:rPr>
              <w:t>Для БзИ результат неверен вследствие возникающего переноса из старшего разряда. Вес этого переноса составляет 256.</w:t>
            </w:r>
          </w:p>
          <w:p w14:paraId="7F2B14F3" w14:textId="291A1596" w:rsidR="00207F12" w:rsidRDefault="00207F12" w:rsidP="00843A66">
            <w:pPr>
              <w:ind w:left="370"/>
              <w:rPr>
                <w:noProof/>
              </w:rPr>
            </w:pPr>
          </w:p>
        </w:tc>
      </w:tr>
      <w:tr w:rsidR="001E6376" w:rsidRPr="00F26863" w14:paraId="2BEF7215" w14:textId="77777777" w:rsidTr="00843A66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3369" w:type="dxa"/>
            <w:gridSpan w:val="9"/>
            <w:vAlign w:val="center"/>
          </w:tcPr>
          <w:p w14:paraId="5265BAEA" w14:textId="77777777" w:rsidR="001E6376" w:rsidRPr="00F26863" w:rsidRDefault="001E6376" w:rsidP="00843A66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</w:rPr>
              <w:t>0</w:t>
            </w:r>
            <w:r w:rsidRPr="00F26863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3069" w:type="dxa"/>
            <w:gridSpan w:val="4"/>
            <w:vAlign w:val="center"/>
          </w:tcPr>
          <w:p w14:paraId="23C0865D" w14:textId="77777777" w:rsidR="001E6376" w:rsidRPr="00F26863" w:rsidRDefault="001E6376" w:rsidP="00843A66">
            <w:pPr>
              <w:jc w:val="center"/>
            </w:pPr>
            <w:r w:rsidRPr="00F26863">
              <w:t>Интерпретации</w:t>
            </w:r>
          </w:p>
        </w:tc>
      </w:tr>
      <w:tr w:rsidR="001E6376" w:rsidRPr="00F26863" w14:paraId="2BB3BD6E" w14:textId="77777777" w:rsidTr="00843A66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vAlign w:val="center"/>
          </w:tcPr>
          <w:p w14:paraId="1BF8505F" w14:textId="08E15AE6" w:rsidR="001E6376" w:rsidRPr="00F26863" w:rsidRDefault="001E6376" w:rsidP="00843A6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1" layoutInCell="1" allowOverlap="1" wp14:anchorId="511E5122" wp14:editId="1D3B5966">
                      <wp:simplePos x="0" y="0"/>
                      <wp:positionH relativeFrom="column">
                        <wp:posOffset>262255</wp:posOffset>
                      </wp:positionH>
                      <wp:positionV relativeFrom="paragraph">
                        <wp:posOffset>105410</wp:posOffset>
                      </wp:positionV>
                      <wp:extent cx="209550" cy="122555"/>
                      <wp:effectExtent l="0" t="0" r="19050" b="10795"/>
                      <wp:wrapNone/>
                      <wp:docPr id="733" name="Полилиния: фигура 7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EE6CFB" id="Полилиния: фигура 733" o:spid="_x0000_s1026" style="position:absolute;margin-left:20.65pt;margin-top:8.3pt;width:16.5pt;height:9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9" w:type="dxa"/>
            <w:vAlign w:val="center"/>
          </w:tcPr>
          <w:p w14:paraId="202FFD98" w14:textId="384E603B" w:rsidR="001E6376" w:rsidRPr="00F26863" w:rsidRDefault="001E6376" w:rsidP="00843A6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1" layoutInCell="1" allowOverlap="1" wp14:anchorId="131B6CE8" wp14:editId="40C3F302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111125</wp:posOffset>
                      </wp:positionV>
                      <wp:extent cx="209550" cy="122555"/>
                      <wp:effectExtent l="0" t="0" r="19050" b="10795"/>
                      <wp:wrapNone/>
                      <wp:docPr id="732" name="Полилиния: фигура 7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1332C2" id="Полилиния: фигура 732" o:spid="_x0000_s1026" style="position:absolute;margin-left:4.55pt;margin-top:8.75pt;width:16.5pt;height:9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9" w:type="dxa"/>
            <w:vAlign w:val="center"/>
          </w:tcPr>
          <w:p w14:paraId="6C2062B8" w14:textId="77777777" w:rsidR="001E6376" w:rsidRPr="00F26863" w:rsidRDefault="001E6376" w:rsidP="00843A66">
            <w:pPr>
              <w:jc w:val="center"/>
            </w:pPr>
          </w:p>
        </w:tc>
        <w:tc>
          <w:tcPr>
            <w:tcW w:w="338" w:type="dxa"/>
            <w:vAlign w:val="center"/>
          </w:tcPr>
          <w:p w14:paraId="31781705" w14:textId="77777777" w:rsidR="001E6376" w:rsidRPr="00F26863" w:rsidRDefault="001E6376" w:rsidP="00843A66">
            <w:pPr>
              <w:jc w:val="center"/>
            </w:pPr>
          </w:p>
        </w:tc>
        <w:tc>
          <w:tcPr>
            <w:tcW w:w="337" w:type="dxa"/>
            <w:vAlign w:val="center"/>
          </w:tcPr>
          <w:p w14:paraId="6717DD20" w14:textId="23687045" w:rsidR="001E6376" w:rsidRPr="00F26863" w:rsidRDefault="001E6376" w:rsidP="00843A6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1" layoutInCell="1" allowOverlap="1" wp14:anchorId="1E2DB4CF" wp14:editId="459FED8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111125</wp:posOffset>
                      </wp:positionV>
                      <wp:extent cx="209550" cy="122555"/>
                      <wp:effectExtent l="0" t="0" r="19050" b="10795"/>
                      <wp:wrapNone/>
                      <wp:docPr id="730" name="Полилиния: фигура 7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8A920" id="Полилиния: фигура 730" o:spid="_x0000_s1026" style="position:absolute;margin-left:-.25pt;margin-top:8.75pt;width:16.5pt;height:9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vAlign w:val="center"/>
          </w:tcPr>
          <w:p w14:paraId="198B0B50" w14:textId="01B80424" w:rsidR="001E6376" w:rsidRPr="00F26863" w:rsidRDefault="001E6376" w:rsidP="00843A6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1" layoutInCell="1" allowOverlap="1" wp14:anchorId="5A7E2956" wp14:editId="209B527B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111125</wp:posOffset>
                      </wp:positionV>
                      <wp:extent cx="209550" cy="122555"/>
                      <wp:effectExtent l="0" t="0" r="19050" b="10795"/>
                      <wp:wrapNone/>
                      <wp:docPr id="729" name="Полилиния: фигура 7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A838C" id="Полилиния: фигура 729" o:spid="_x0000_s1026" style="position:absolute;margin-left:1.15pt;margin-top:8.75pt;width:16.5pt;height:9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vAlign w:val="center"/>
          </w:tcPr>
          <w:p w14:paraId="063DCB1E" w14:textId="619E75AB" w:rsidR="001E6376" w:rsidRPr="00F26863" w:rsidRDefault="001E6376" w:rsidP="00843A6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1" layoutInCell="1" allowOverlap="1" wp14:anchorId="3504B4AA" wp14:editId="4ED522A2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111125</wp:posOffset>
                      </wp:positionV>
                      <wp:extent cx="209550" cy="122555"/>
                      <wp:effectExtent l="0" t="0" r="19050" b="10795"/>
                      <wp:wrapNone/>
                      <wp:docPr id="728" name="Полилиния: фигура 7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3189B1" id="Полилиния: фигура 728" o:spid="_x0000_s1026" style="position:absolute;margin-left:1.55pt;margin-top:8.75pt;width:16.5pt;height:9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vAlign w:val="center"/>
          </w:tcPr>
          <w:p w14:paraId="0BA5E337" w14:textId="0112567B" w:rsidR="001E6376" w:rsidRPr="00F26863" w:rsidRDefault="001E6376" w:rsidP="00843A66">
            <w:pPr>
              <w:jc w:val="center"/>
            </w:pPr>
          </w:p>
        </w:tc>
        <w:tc>
          <w:tcPr>
            <w:tcW w:w="337" w:type="dxa"/>
            <w:vAlign w:val="center"/>
          </w:tcPr>
          <w:p w14:paraId="760A79FD" w14:textId="77777777" w:rsidR="001E6376" w:rsidRPr="00F26863" w:rsidRDefault="001E6376" w:rsidP="00843A66">
            <w:pPr>
              <w:jc w:val="center"/>
            </w:pPr>
          </w:p>
        </w:tc>
        <w:tc>
          <w:tcPr>
            <w:tcW w:w="236" w:type="dxa"/>
            <w:vAlign w:val="center"/>
          </w:tcPr>
          <w:p w14:paraId="0AF6C3EB" w14:textId="77777777" w:rsidR="001E6376" w:rsidRPr="00F26863" w:rsidRDefault="001E6376" w:rsidP="00843A66">
            <w:pPr>
              <w:jc w:val="center"/>
            </w:pPr>
          </w:p>
        </w:tc>
        <w:tc>
          <w:tcPr>
            <w:tcW w:w="1141" w:type="dxa"/>
            <w:vAlign w:val="center"/>
          </w:tcPr>
          <w:p w14:paraId="37C6BC27" w14:textId="77777777" w:rsidR="001E6376" w:rsidRPr="00F26863" w:rsidRDefault="001E6376" w:rsidP="00843A66">
            <w:pPr>
              <w:jc w:val="center"/>
            </w:pPr>
            <w:r w:rsidRPr="00F26863">
              <w:t>Знаковая</w:t>
            </w:r>
          </w:p>
        </w:tc>
        <w:tc>
          <w:tcPr>
            <w:tcW w:w="236" w:type="dxa"/>
            <w:vAlign w:val="center"/>
          </w:tcPr>
          <w:p w14:paraId="5E2CFD55" w14:textId="77777777" w:rsidR="001E6376" w:rsidRPr="00F26863" w:rsidRDefault="001E6376" w:rsidP="00843A66">
            <w:pPr>
              <w:jc w:val="center"/>
            </w:pPr>
          </w:p>
        </w:tc>
        <w:tc>
          <w:tcPr>
            <w:tcW w:w="1456" w:type="dxa"/>
            <w:vAlign w:val="center"/>
          </w:tcPr>
          <w:p w14:paraId="7EFF858F" w14:textId="77777777" w:rsidR="001E6376" w:rsidRPr="00F26863" w:rsidRDefault="001E6376" w:rsidP="00843A66">
            <w:pPr>
              <w:jc w:val="center"/>
            </w:pPr>
            <w:r w:rsidRPr="00F26863">
              <w:t>Беззнаковая</w:t>
            </w:r>
          </w:p>
        </w:tc>
      </w:tr>
      <w:tr w:rsidR="00801A53" w:rsidRPr="00F26863" w14:paraId="1ECFC217" w14:textId="77777777" w:rsidTr="00843A66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vAlign w:val="center"/>
          </w:tcPr>
          <w:p w14:paraId="2976EFD1" w14:textId="335BD12C" w:rsidR="00801A53" w:rsidRPr="00F26863" w:rsidRDefault="00801A53" w:rsidP="00801A53">
            <w:pPr>
              <w:jc w:val="center"/>
              <w:rPr>
                <w:vertAlign w:val="subscript"/>
              </w:rPr>
            </w:pPr>
            <w:r>
              <w:rPr>
                <w:i/>
                <w:noProof/>
              </w:rPr>
              <mc:AlternateContent>
                <mc:Choice Requires="wpg">
                  <w:drawing>
                    <wp:anchor distT="0" distB="0" distL="114300" distR="114300" simplePos="0" relativeHeight="251730944" behindDoc="0" locked="1" layoutInCell="1" allowOverlap="1" wp14:anchorId="0D02E540" wp14:editId="7A5F415F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724" name="Группа 7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25" name="Line 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6" name="Line 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67C5F6" id="Группа 724" o:spid="_x0000_s1026" style="position:absolute;margin-left:-17.55pt;margin-top:8.45pt;width:11.3pt;height:11.25pt;z-index:251730944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">
                      <v:line id="Line 220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D3exwAAANw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eRy9wPROPgJxdAAAA//8DAFBLAQItABQABgAIAAAAIQDb4fbL7gAAAIUBAAATAAAAAAAA&#10;AAAAAAAAAAAAAABbQ29udGVudF9UeXBlc10ueG1sUEsBAi0AFAAGAAgAAAAhAFr0LFu/AAAAFQEA&#10;AAsAAAAAAAAAAAAAAAAAHwEAAF9yZWxzLy5yZWxzUEsBAi0AFAAGAAgAAAAhAHtwPd7HAAAA3AAA&#10;AA8AAAAAAAAAAAAAAAAABwIAAGRycy9kb3ducmV2LnhtbFBLBQYAAAAAAwADALcAAAD7AgAAAAA=&#10;"/>
                      <v:line id="Line 221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qOpxgAAANw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SeHvTDwCcvELAAD//wMAUEsBAi0AFAAGAAgAAAAhANvh9svuAAAAhQEAABMAAAAAAAAA&#10;AAAAAAAAAAAAAFtDb250ZW50X1R5cGVzXS54bWxQSwECLQAUAAYACAAAACEAWvQsW78AAAAVAQAA&#10;CwAAAAAAAAAAAAAAAAAfAQAAX3JlbHMvLnJlbHNQSwECLQAUAAYACAAAACEAi6KjqcYAAADcAAAA&#10;DwAAAAAAAAAAAAAAAAAHAgAAZHJzL2Rvd25yZXYueG1sUEsFBgAAAAADAAMAtwAAAPoCAAAAAA==&#10;"/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</w:rPr>
              <w:t>А</w:t>
            </w:r>
            <w:r w:rsidRPr="00F26863">
              <w:rPr>
                <w:vertAlign w:val="subscript"/>
              </w:rPr>
              <w:t>доп.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52DAEA02" w14:textId="57DCA7CE" w:rsidR="00801A53" w:rsidRPr="00F26863" w:rsidRDefault="00801A53" w:rsidP="00801A53">
            <w:pPr>
              <w:jc w:val="center"/>
            </w:pPr>
            <w:r w:rsidRPr="00DF1CA4"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33503AB3" w14:textId="786361A8" w:rsidR="00801A53" w:rsidRPr="00F26863" w:rsidRDefault="00801A53" w:rsidP="00801A53">
            <w:pPr>
              <w:jc w:val="center"/>
            </w:pPr>
            <w:r w:rsidRPr="00DF1CA4">
              <w:t>1</w:t>
            </w:r>
          </w:p>
        </w:tc>
        <w:tc>
          <w:tcPr>
            <w:tcW w:w="338" w:type="dxa"/>
            <w:vAlign w:val="center"/>
          </w:tcPr>
          <w:p w14:paraId="27E8B50D" w14:textId="65C4F770" w:rsidR="00801A53" w:rsidRPr="00F26863" w:rsidRDefault="00801A53" w:rsidP="00801A53">
            <w:pPr>
              <w:jc w:val="center"/>
            </w:pPr>
            <w:r w:rsidRPr="00DF1CA4">
              <w:t>0</w:t>
            </w:r>
          </w:p>
        </w:tc>
        <w:tc>
          <w:tcPr>
            <w:tcW w:w="337" w:type="dxa"/>
            <w:vAlign w:val="center"/>
          </w:tcPr>
          <w:p w14:paraId="25768D44" w14:textId="7702E96D" w:rsidR="00801A53" w:rsidRPr="00F26863" w:rsidRDefault="00801A53" w:rsidP="00801A53">
            <w:pPr>
              <w:jc w:val="center"/>
            </w:pPr>
            <w:r w:rsidRPr="00DF1CA4">
              <w:t>0</w:t>
            </w:r>
          </w:p>
        </w:tc>
        <w:tc>
          <w:tcPr>
            <w:tcW w:w="337" w:type="dxa"/>
            <w:vAlign w:val="center"/>
          </w:tcPr>
          <w:p w14:paraId="50161F80" w14:textId="3C804A80" w:rsidR="00801A53" w:rsidRPr="00F26863" w:rsidRDefault="00801A53" w:rsidP="00801A53">
            <w:pPr>
              <w:jc w:val="center"/>
            </w:pPr>
            <w:r>
              <w:t>1</w:t>
            </w:r>
          </w:p>
        </w:tc>
        <w:tc>
          <w:tcPr>
            <w:tcW w:w="337" w:type="dxa"/>
            <w:vAlign w:val="center"/>
          </w:tcPr>
          <w:p w14:paraId="7BC35B5F" w14:textId="23C78319" w:rsidR="00801A53" w:rsidRPr="00F26863" w:rsidRDefault="00801A53" w:rsidP="00801A53">
            <w:pPr>
              <w:jc w:val="center"/>
            </w:pPr>
            <w:r>
              <w:t>0</w:t>
            </w:r>
          </w:p>
        </w:tc>
        <w:tc>
          <w:tcPr>
            <w:tcW w:w="337" w:type="dxa"/>
            <w:vAlign w:val="center"/>
          </w:tcPr>
          <w:p w14:paraId="10953E9B" w14:textId="061EAE2E" w:rsidR="00801A53" w:rsidRPr="00F26863" w:rsidRDefault="00801A53" w:rsidP="00801A53">
            <w:pPr>
              <w:jc w:val="center"/>
            </w:pPr>
            <w:r>
              <w:t>1</w:t>
            </w:r>
          </w:p>
        </w:tc>
        <w:tc>
          <w:tcPr>
            <w:tcW w:w="337" w:type="dxa"/>
            <w:vAlign w:val="center"/>
          </w:tcPr>
          <w:p w14:paraId="488F73C9" w14:textId="1EF308C3" w:rsidR="00801A53" w:rsidRPr="00F26863" w:rsidRDefault="00801A53" w:rsidP="00801A53">
            <w:pPr>
              <w:jc w:val="center"/>
            </w:pPr>
            <w:r>
              <w:t>0</w:t>
            </w:r>
          </w:p>
        </w:tc>
        <w:tc>
          <w:tcPr>
            <w:tcW w:w="236" w:type="dxa"/>
            <w:vAlign w:val="center"/>
          </w:tcPr>
          <w:p w14:paraId="4259B7B1" w14:textId="77777777" w:rsidR="00801A53" w:rsidRPr="00F26863" w:rsidRDefault="00801A53" w:rsidP="00801A53">
            <w:pPr>
              <w:jc w:val="center"/>
            </w:pPr>
          </w:p>
        </w:tc>
        <w:tc>
          <w:tcPr>
            <w:tcW w:w="1141" w:type="dxa"/>
            <w:vAlign w:val="center"/>
          </w:tcPr>
          <w:p w14:paraId="06E8DAB2" w14:textId="5CD46BDB" w:rsidR="00801A53" w:rsidRPr="00F26863" w:rsidRDefault="00801A53" w:rsidP="00801A53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8896" behindDoc="0" locked="1" layoutInCell="1" allowOverlap="1" wp14:anchorId="4321804C" wp14:editId="32B19E1E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721" name="Группа 7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22" name="Line 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F97EBB" id="Группа 721" o:spid="_x0000_s1026" style="position:absolute;margin-left:-4.05pt;margin-top:7.85pt;width:11.3pt;height:11.25pt;z-index:25172889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">
                      <v:line id="Line 214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"/>
                      <v:line id="Line 215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 w:rsidRPr="00F26863">
              <w:t>-5</w:t>
            </w:r>
            <w:r w:rsidR="00AF4FE6">
              <w:t>4</w:t>
            </w:r>
          </w:p>
        </w:tc>
        <w:tc>
          <w:tcPr>
            <w:tcW w:w="236" w:type="dxa"/>
            <w:vAlign w:val="center"/>
          </w:tcPr>
          <w:p w14:paraId="2E1A8687" w14:textId="77777777" w:rsidR="00801A53" w:rsidRPr="00F26863" w:rsidRDefault="00801A53" w:rsidP="00801A53">
            <w:pPr>
              <w:jc w:val="center"/>
            </w:pPr>
          </w:p>
        </w:tc>
        <w:tc>
          <w:tcPr>
            <w:tcW w:w="1456" w:type="dxa"/>
            <w:vAlign w:val="center"/>
          </w:tcPr>
          <w:p w14:paraId="4AA7B4CC" w14:textId="46BC7CDB" w:rsidR="00801A53" w:rsidRPr="00F26863" w:rsidRDefault="00801A53" w:rsidP="00801A53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9920" behindDoc="0" locked="1" layoutInCell="1" allowOverlap="1" wp14:anchorId="7743B85A" wp14:editId="4E76E628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718" name="Группа 7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19" name="Line 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2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408F55" id="Группа 718" o:spid="_x0000_s1026" style="position:absolute;margin-left:-2.9pt;margin-top:7.75pt;width:11.3pt;height:11.25pt;z-index:25172992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">
                      <v:line id="Line 217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"/>
                      <v:line id="Line 218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  <w:r w:rsidR="00AF4FE6">
              <w:t>202</w:t>
            </w:r>
          </w:p>
        </w:tc>
      </w:tr>
      <w:tr w:rsidR="00AF4FE6" w:rsidRPr="00F26863" w14:paraId="5BF95CBD" w14:textId="77777777" w:rsidTr="00843A66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tcBorders>
              <w:bottom w:val="single" w:sz="12" w:space="0" w:color="auto"/>
            </w:tcBorders>
            <w:vAlign w:val="center"/>
          </w:tcPr>
          <w:p w14:paraId="2355A6E0" w14:textId="77777777" w:rsidR="00AF4FE6" w:rsidRPr="00F26863" w:rsidRDefault="00AF4FE6" w:rsidP="00AF4FE6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 w:rsidRPr="00F26863">
              <w:rPr>
                <w:vertAlign w:val="subscript"/>
              </w:rPr>
              <w:t>доп.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27EFB3E5" w14:textId="3D5364DC" w:rsidR="00AF4FE6" w:rsidRPr="00F26863" w:rsidRDefault="00AF4FE6" w:rsidP="00AF4FE6">
            <w:pPr>
              <w:jc w:val="center"/>
            </w:pPr>
            <w:r w:rsidRPr="0078204A"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31D52DD6" w14:textId="19A42CB7" w:rsidR="00AF4FE6" w:rsidRPr="00F26863" w:rsidRDefault="00AF4FE6" w:rsidP="00AF4FE6">
            <w:pPr>
              <w:jc w:val="center"/>
            </w:pPr>
            <w:r>
              <w:t>0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5A4C35D2" w14:textId="1956A572" w:rsidR="00AF4FE6" w:rsidRPr="00F26863" w:rsidRDefault="00AF4FE6" w:rsidP="00AF4FE6">
            <w:pPr>
              <w:jc w:val="center"/>
            </w:pPr>
            <w: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38B99347" w14:textId="57A05BF9" w:rsidR="00AF4FE6" w:rsidRPr="00F26863" w:rsidRDefault="00AF4FE6" w:rsidP="00AF4FE6">
            <w:pPr>
              <w:jc w:val="center"/>
            </w:pPr>
            <w: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4253EA67" w14:textId="079A9CA2" w:rsidR="00AF4FE6" w:rsidRPr="00F26863" w:rsidRDefault="00AF4FE6" w:rsidP="00AF4FE6">
            <w:pPr>
              <w:jc w:val="center"/>
            </w:pPr>
            <w:r w:rsidRPr="0078204A"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28544291" w14:textId="769951A8" w:rsidR="00AF4FE6" w:rsidRPr="00F26863" w:rsidRDefault="00AF4FE6" w:rsidP="00AF4FE6">
            <w:pPr>
              <w:jc w:val="center"/>
            </w:pPr>
            <w:r w:rsidRPr="0078204A"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438A83A6" w14:textId="62201256" w:rsidR="00AF4FE6" w:rsidRPr="00F26863" w:rsidRDefault="00AF4FE6" w:rsidP="00AF4FE6">
            <w:pPr>
              <w:jc w:val="center"/>
            </w:pPr>
            <w: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33E96261" w14:textId="6E5CA65D" w:rsidR="00AF4FE6" w:rsidRPr="00F26863" w:rsidRDefault="00AF4FE6" w:rsidP="00AF4FE6">
            <w:pPr>
              <w:jc w:val="center"/>
            </w:pPr>
            <w:r>
              <w:t>0</w:t>
            </w:r>
          </w:p>
        </w:tc>
        <w:tc>
          <w:tcPr>
            <w:tcW w:w="236" w:type="dxa"/>
            <w:vAlign w:val="center"/>
          </w:tcPr>
          <w:p w14:paraId="1B6FEC5F" w14:textId="77777777" w:rsidR="00AF4FE6" w:rsidRPr="00F26863" w:rsidRDefault="00AF4FE6" w:rsidP="00AF4FE6">
            <w:pPr>
              <w:jc w:val="center"/>
            </w:pPr>
          </w:p>
        </w:tc>
        <w:tc>
          <w:tcPr>
            <w:tcW w:w="1141" w:type="dxa"/>
            <w:tcBorders>
              <w:bottom w:val="single" w:sz="12" w:space="0" w:color="auto"/>
            </w:tcBorders>
            <w:vAlign w:val="center"/>
          </w:tcPr>
          <w:p w14:paraId="2FCBB6C7" w14:textId="639841A8" w:rsidR="00AF4FE6" w:rsidRPr="00F26863" w:rsidRDefault="00AF4FE6" w:rsidP="00AF4FE6">
            <w:pPr>
              <w:jc w:val="center"/>
            </w:pPr>
            <w:r w:rsidRPr="00F26863">
              <w:t>-</w:t>
            </w:r>
            <w:r>
              <w:t>66</w:t>
            </w:r>
          </w:p>
        </w:tc>
        <w:tc>
          <w:tcPr>
            <w:tcW w:w="236" w:type="dxa"/>
            <w:vAlign w:val="center"/>
          </w:tcPr>
          <w:p w14:paraId="352FC7F6" w14:textId="77777777" w:rsidR="00AF4FE6" w:rsidRPr="00F26863" w:rsidRDefault="00AF4FE6" w:rsidP="00AF4FE6">
            <w:pPr>
              <w:jc w:val="center"/>
            </w:pPr>
          </w:p>
        </w:tc>
        <w:tc>
          <w:tcPr>
            <w:tcW w:w="1456" w:type="dxa"/>
            <w:tcBorders>
              <w:bottom w:val="single" w:sz="12" w:space="0" w:color="auto"/>
            </w:tcBorders>
            <w:vAlign w:val="center"/>
          </w:tcPr>
          <w:p w14:paraId="0516EFC7" w14:textId="53E36378" w:rsidR="00AF4FE6" w:rsidRPr="00F26863" w:rsidRDefault="00AF4FE6" w:rsidP="00AF4FE6">
            <w:pPr>
              <w:jc w:val="center"/>
            </w:pPr>
            <w:r>
              <w:t>190</w:t>
            </w:r>
          </w:p>
        </w:tc>
      </w:tr>
      <w:tr w:rsidR="001E6376" w:rsidRPr="00F26863" w14:paraId="5472C9BB" w14:textId="77777777" w:rsidTr="00843A66">
        <w:trPr>
          <w:gridBefore w:val="1"/>
          <w:gridAfter w:val="1"/>
          <w:wBefore w:w="567" w:type="dxa"/>
          <w:wAfter w:w="1207" w:type="dxa"/>
          <w:trHeight w:val="280"/>
          <w:jc w:val="center"/>
        </w:trPr>
        <w:tc>
          <w:tcPr>
            <w:tcW w:w="6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867A863" w14:textId="77777777" w:rsidR="001E6376" w:rsidRPr="00F26863" w:rsidRDefault="001E6376" w:rsidP="00843A66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 w:rsidRPr="00F26863">
              <w:rPr>
                <w:vertAlign w:val="subscript"/>
              </w:rPr>
              <w:t>доп.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0BB39CC2" w14:textId="77777777" w:rsidR="001E6376" w:rsidRPr="00F26863" w:rsidRDefault="001E6376" w:rsidP="00843A66">
            <w:pPr>
              <w:jc w:val="center"/>
            </w:pPr>
            <w:r w:rsidRPr="00F26863"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04917A33" w14:textId="77777777" w:rsidR="001E6376" w:rsidRPr="00F26863" w:rsidRDefault="001E6376" w:rsidP="00843A66">
            <w:pPr>
              <w:jc w:val="center"/>
            </w:pPr>
            <w:r w:rsidRPr="00F26863">
              <w:t>0</w:t>
            </w:r>
          </w:p>
        </w:tc>
        <w:tc>
          <w:tcPr>
            <w:tcW w:w="33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C09A116" w14:textId="3EFD0735" w:rsidR="001E6376" w:rsidRPr="00F26863" w:rsidRDefault="00B02452" w:rsidP="00843A66">
            <w:pPr>
              <w:jc w:val="center"/>
            </w:pPr>
            <w: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75A96C" w14:textId="5C25C5BA" w:rsidR="001E6376" w:rsidRPr="00F26863" w:rsidRDefault="00B02452" w:rsidP="00843A66">
            <w:pPr>
              <w:jc w:val="center"/>
            </w:pPr>
            <w: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4F18BAB" w14:textId="475300A7" w:rsidR="001E6376" w:rsidRPr="00F26863" w:rsidRDefault="00B02452" w:rsidP="00843A66">
            <w:pPr>
              <w:jc w:val="center"/>
            </w:pPr>
            <w:r>
              <w:t>1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1880DA4" w14:textId="1E99DED9" w:rsidR="001E6376" w:rsidRPr="00F26863" w:rsidRDefault="00CB0FB0" w:rsidP="00843A66">
            <w:pPr>
              <w:jc w:val="center"/>
            </w:pPr>
            <w: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B802358" w14:textId="472F6A6B" w:rsidR="001E6376" w:rsidRPr="00F26863" w:rsidRDefault="00CB0FB0" w:rsidP="00843A66">
            <w:pPr>
              <w:jc w:val="center"/>
            </w:pPr>
            <w: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DD8CDD9" w14:textId="77777777" w:rsidR="001E6376" w:rsidRPr="00F26863" w:rsidRDefault="001E6376" w:rsidP="00843A66">
            <w:pPr>
              <w:jc w:val="center"/>
            </w:pPr>
            <w:r w:rsidRPr="00F26863">
              <w:t>0</w:t>
            </w:r>
          </w:p>
        </w:tc>
        <w:tc>
          <w:tcPr>
            <w:tcW w:w="236" w:type="dxa"/>
            <w:vAlign w:val="center"/>
          </w:tcPr>
          <w:p w14:paraId="715DC071" w14:textId="77777777" w:rsidR="001E6376" w:rsidRPr="00F26863" w:rsidRDefault="001E6376" w:rsidP="00843A66">
            <w:pPr>
              <w:jc w:val="center"/>
            </w:pPr>
          </w:p>
        </w:tc>
        <w:tc>
          <w:tcPr>
            <w:tcW w:w="114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4AC9B40" w14:textId="77777777" w:rsidR="001E6376" w:rsidRPr="00F26863" w:rsidRDefault="001E6376" w:rsidP="00843A66">
            <w:pPr>
              <w:jc w:val="center"/>
            </w:pPr>
          </w:p>
        </w:tc>
        <w:tc>
          <w:tcPr>
            <w:tcW w:w="236" w:type="dxa"/>
            <w:vAlign w:val="center"/>
          </w:tcPr>
          <w:p w14:paraId="5CCCA4D0" w14:textId="77777777" w:rsidR="001E6376" w:rsidRPr="00F26863" w:rsidRDefault="001E6376" w:rsidP="00843A66">
            <w:pPr>
              <w:jc w:val="center"/>
            </w:pP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DBB31A" w14:textId="77777777" w:rsidR="001E6376" w:rsidRPr="00F26863" w:rsidRDefault="001E6376" w:rsidP="00843A66">
            <w:pPr>
              <w:jc w:val="center"/>
            </w:pPr>
            <w:r w:rsidRPr="00F26863">
              <w:t>150</w:t>
            </w:r>
            <w:r>
              <w:t>?</w:t>
            </w:r>
          </w:p>
        </w:tc>
      </w:tr>
      <w:tr w:rsidR="001E6376" w:rsidRPr="00F26863" w14:paraId="09E2E3D5" w14:textId="77777777" w:rsidTr="00843A66">
        <w:trPr>
          <w:gridBefore w:val="1"/>
          <w:gridAfter w:val="1"/>
          <w:wBefore w:w="567" w:type="dxa"/>
          <w:wAfter w:w="1207" w:type="dxa"/>
          <w:trHeight w:val="280"/>
          <w:jc w:val="center"/>
        </w:trPr>
        <w:tc>
          <w:tcPr>
            <w:tcW w:w="668" w:type="dxa"/>
            <w:tcBorders>
              <w:top w:val="single" w:sz="12" w:space="0" w:color="auto"/>
            </w:tcBorders>
            <w:vAlign w:val="center"/>
          </w:tcPr>
          <w:p w14:paraId="52B1EA3E" w14:textId="77777777" w:rsidR="001E6376" w:rsidRPr="00F26863" w:rsidRDefault="001E6376" w:rsidP="00843A66">
            <w:pPr>
              <w:jc w:val="center"/>
            </w:pPr>
            <w:r w:rsidRPr="006C1ED4">
              <w:rPr>
                <w:i/>
              </w:rPr>
              <w:t>С</w:t>
            </w:r>
            <w:r w:rsidRPr="00F26863">
              <w:rPr>
                <w:vertAlign w:val="subscript"/>
              </w:rPr>
              <w:t>пр.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0E74282A" w14:textId="77777777" w:rsidR="001E6376" w:rsidRPr="00F26863" w:rsidRDefault="001E6376" w:rsidP="00843A66">
            <w:pPr>
              <w:jc w:val="center"/>
            </w:pPr>
            <w:r w:rsidRPr="00F26863"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19358C5B" w14:textId="77777777" w:rsidR="001E6376" w:rsidRPr="00F26863" w:rsidRDefault="001E6376" w:rsidP="00843A66">
            <w:pPr>
              <w:jc w:val="center"/>
            </w:pPr>
            <w:r w:rsidRPr="00F26863">
              <w:t>1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36564245" w14:textId="77777777" w:rsidR="001E6376" w:rsidRPr="00F26863" w:rsidRDefault="001E6376" w:rsidP="00843A66">
            <w:pPr>
              <w:jc w:val="center"/>
            </w:pPr>
            <w:r w:rsidRPr="00F26863"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26392849" w14:textId="77777777" w:rsidR="001E6376" w:rsidRPr="00F26863" w:rsidRDefault="001E6376" w:rsidP="00843A66">
            <w:pPr>
              <w:jc w:val="center"/>
            </w:pPr>
            <w:r w:rsidRPr="00F26863">
              <w:t>0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79CB3C7A" w14:textId="77777777" w:rsidR="001E6376" w:rsidRPr="00F26863" w:rsidRDefault="001E6376" w:rsidP="00843A66">
            <w:pPr>
              <w:jc w:val="center"/>
            </w:pPr>
            <w:r w:rsidRPr="00F26863"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04DC0ADC" w14:textId="77777777" w:rsidR="001E6376" w:rsidRPr="00F26863" w:rsidRDefault="001E6376" w:rsidP="00843A66">
            <w:pPr>
              <w:jc w:val="center"/>
            </w:pPr>
            <w:r w:rsidRPr="00F26863">
              <w:t>0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08995B30" w14:textId="77777777" w:rsidR="001E6376" w:rsidRPr="00F26863" w:rsidRDefault="001E6376" w:rsidP="00843A66">
            <w:pPr>
              <w:jc w:val="center"/>
            </w:pPr>
            <w:r w:rsidRPr="00F26863"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7E4BFBED" w14:textId="77777777" w:rsidR="001E6376" w:rsidRPr="00F26863" w:rsidRDefault="001E6376" w:rsidP="00843A66">
            <w:pPr>
              <w:jc w:val="center"/>
            </w:pPr>
            <w:r w:rsidRPr="00F26863">
              <w:t>0</w:t>
            </w:r>
          </w:p>
        </w:tc>
        <w:tc>
          <w:tcPr>
            <w:tcW w:w="236" w:type="dxa"/>
            <w:vAlign w:val="center"/>
          </w:tcPr>
          <w:p w14:paraId="440CBBD8" w14:textId="77777777" w:rsidR="001E6376" w:rsidRPr="00F26863" w:rsidRDefault="001E6376" w:rsidP="00843A66">
            <w:pPr>
              <w:jc w:val="center"/>
            </w:pPr>
          </w:p>
        </w:tc>
        <w:tc>
          <w:tcPr>
            <w:tcW w:w="1141" w:type="dxa"/>
            <w:tcBorders>
              <w:top w:val="single" w:sz="12" w:space="0" w:color="auto"/>
            </w:tcBorders>
            <w:vAlign w:val="center"/>
          </w:tcPr>
          <w:p w14:paraId="378F13FA" w14:textId="77777777" w:rsidR="001E6376" w:rsidRPr="00F26863" w:rsidRDefault="001E6376" w:rsidP="00843A66">
            <w:pPr>
              <w:jc w:val="center"/>
            </w:pPr>
            <w:r w:rsidRPr="00F26863">
              <w:t>-106</w:t>
            </w:r>
          </w:p>
        </w:tc>
        <w:tc>
          <w:tcPr>
            <w:tcW w:w="236" w:type="dxa"/>
            <w:vAlign w:val="center"/>
          </w:tcPr>
          <w:p w14:paraId="06FE34BE" w14:textId="77777777" w:rsidR="001E6376" w:rsidRPr="00F26863" w:rsidRDefault="001E6376" w:rsidP="00843A66">
            <w:pPr>
              <w:jc w:val="center"/>
            </w:pPr>
          </w:p>
        </w:tc>
        <w:tc>
          <w:tcPr>
            <w:tcW w:w="1456" w:type="dxa"/>
            <w:tcBorders>
              <w:top w:val="single" w:sz="12" w:space="0" w:color="auto"/>
            </w:tcBorders>
            <w:vAlign w:val="center"/>
          </w:tcPr>
          <w:p w14:paraId="613A051C" w14:textId="77777777" w:rsidR="001E6376" w:rsidRPr="00F26863" w:rsidRDefault="001E6376" w:rsidP="00843A66">
            <w:pPr>
              <w:jc w:val="center"/>
            </w:pPr>
          </w:p>
        </w:tc>
      </w:tr>
    </w:tbl>
    <w:tbl>
      <w:tblPr>
        <w:tblStyle w:val="af5"/>
        <w:tblpPr w:leftFromText="180" w:rightFromText="180" w:vertAnchor="text" w:horzAnchor="margin" w:tblpXSpec="center" w:tblpY="219"/>
        <w:tblW w:w="50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35"/>
        <w:gridCol w:w="827"/>
        <w:gridCol w:w="841"/>
        <w:gridCol w:w="858"/>
        <w:gridCol w:w="825"/>
        <w:gridCol w:w="883"/>
      </w:tblGrid>
      <w:tr w:rsidR="001E6376" w:rsidRPr="00572960" w14:paraId="56D2B3A7" w14:textId="77777777" w:rsidTr="00B02452">
        <w:tc>
          <w:tcPr>
            <w:tcW w:w="0" w:type="auto"/>
            <w:vAlign w:val="center"/>
          </w:tcPr>
          <w:p w14:paraId="604B21FE" w14:textId="77777777" w:rsidR="001E6376" w:rsidRPr="00F67836" w:rsidRDefault="001E6376" w:rsidP="00843A66">
            <w:pPr>
              <w:spacing w:after="120"/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7" w:type="dxa"/>
            <w:vAlign w:val="center"/>
          </w:tcPr>
          <w:p w14:paraId="3D63EF48" w14:textId="77777777" w:rsidR="001E6376" w:rsidRPr="00F67836" w:rsidRDefault="001E6376" w:rsidP="00843A66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3DDF671C" w14:textId="77777777" w:rsidR="001E6376" w:rsidRPr="00F67836" w:rsidRDefault="001E6376" w:rsidP="00843A66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PF=1,</w:t>
            </w:r>
          </w:p>
        </w:tc>
        <w:tc>
          <w:tcPr>
            <w:tcW w:w="0" w:type="auto"/>
          </w:tcPr>
          <w:p w14:paraId="3E8381BA" w14:textId="77777777" w:rsidR="001E6376" w:rsidRPr="00F67836" w:rsidRDefault="001E6376" w:rsidP="00843A66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5" w:type="dxa"/>
          </w:tcPr>
          <w:p w14:paraId="56148D44" w14:textId="77777777" w:rsidR="001E6376" w:rsidRPr="00F67836" w:rsidRDefault="001E6376" w:rsidP="00843A66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83" w:type="dxa"/>
          </w:tcPr>
          <w:p w14:paraId="6D7C5B97" w14:textId="77777777" w:rsidR="001E6376" w:rsidRPr="00F67836" w:rsidRDefault="001E6376" w:rsidP="00843A66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OF=0.</w:t>
            </w:r>
          </w:p>
        </w:tc>
      </w:tr>
    </w:tbl>
    <w:p w14:paraId="6C42FAFC" w14:textId="0CF9E29F" w:rsidR="001E6376" w:rsidRDefault="00B02452" w:rsidP="001E6376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1" layoutInCell="1" allowOverlap="1" wp14:anchorId="6977A4AF" wp14:editId="4BB2D983">
                <wp:simplePos x="0" y="0"/>
                <wp:positionH relativeFrom="column">
                  <wp:posOffset>1586230</wp:posOffset>
                </wp:positionH>
                <wp:positionV relativeFrom="paragraph">
                  <wp:posOffset>-941070</wp:posOffset>
                </wp:positionV>
                <wp:extent cx="209550" cy="122555"/>
                <wp:effectExtent l="0" t="0" r="19050" b="10795"/>
                <wp:wrapNone/>
                <wp:docPr id="37" name="Полилиния: фигура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2255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C4EF3" id="Полилиния: фигура 37" o:spid="_x0000_s1026" style="position:absolute;margin-left:124.9pt;margin-top:-74.1pt;width:16.5pt;height:9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1" layoutInCell="1" allowOverlap="1" wp14:anchorId="272C4720" wp14:editId="2EB91225">
                <wp:simplePos x="0" y="0"/>
                <wp:positionH relativeFrom="column">
                  <wp:posOffset>1769110</wp:posOffset>
                </wp:positionH>
                <wp:positionV relativeFrom="paragraph">
                  <wp:posOffset>-948690</wp:posOffset>
                </wp:positionV>
                <wp:extent cx="209550" cy="122555"/>
                <wp:effectExtent l="0" t="0" r="19050" b="10795"/>
                <wp:wrapNone/>
                <wp:docPr id="36" name="Полилиния: фигура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2255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CD3A1" id="Полилиния: фигура 36" o:spid="_x0000_s1026" style="position:absolute;margin-left:139.3pt;margin-top:-74.7pt;width:16.5pt;height:9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</w:p>
    <w:p w14:paraId="60A39646" w14:textId="77777777" w:rsidR="001E6376" w:rsidRPr="009324D4" w:rsidRDefault="001E6376" w:rsidP="001E6376">
      <w:pPr>
        <w:pStyle w:val="22"/>
        <w:tabs>
          <w:tab w:val="left" w:pos="9180"/>
        </w:tabs>
        <w:spacing w:line="40" w:lineRule="atLeast"/>
        <w:ind w:left="540" w:right="22" w:firstLine="540"/>
        <w:rPr>
          <w:sz w:val="16"/>
          <w:szCs w:val="16"/>
        </w:rPr>
      </w:pPr>
    </w:p>
    <w:p w14:paraId="1791C07E" w14:textId="6BAAED2B" w:rsidR="00A473B9" w:rsidRPr="00A473B9" w:rsidRDefault="00A473B9" w:rsidP="00A473B9">
      <w:pPr>
        <w:pStyle w:val="af6"/>
        <w:tabs>
          <w:tab w:val="left" w:pos="2480"/>
        </w:tabs>
        <w:ind w:left="540"/>
        <w:jc w:val="both"/>
        <w:rPr>
          <w:rFonts w:cstheme="minorHAnsi"/>
          <w:noProof/>
          <w:sz w:val="24"/>
          <w:szCs w:val="24"/>
        </w:rPr>
      </w:pPr>
      <w:r w:rsidRPr="00A473B9">
        <w:rPr>
          <w:rFonts w:cstheme="minorHAnsi"/>
          <w:noProof/>
          <w:sz w:val="24"/>
          <w:szCs w:val="24"/>
        </w:rPr>
        <w:lastRenderedPageBreak/>
        <w:t>Для БзИ результат неверен вследствие возникающего переноса из старшего разряда. Вес этого переноса составляет 256.</w:t>
      </w:r>
    </w:p>
    <w:p w14:paraId="17597E63" w14:textId="77777777" w:rsidR="00A473B9" w:rsidRPr="00A473B9" w:rsidRDefault="00A473B9" w:rsidP="00A473B9">
      <w:pPr>
        <w:pStyle w:val="af6"/>
        <w:tabs>
          <w:tab w:val="left" w:pos="2480"/>
        </w:tabs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14:paraId="7A068599" w14:textId="34E6DBF9" w:rsidR="001E6376" w:rsidRPr="009324D4" w:rsidRDefault="001E6376" w:rsidP="001E6376">
      <w:pPr>
        <w:pStyle w:val="af6"/>
        <w:numPr>
          <w:ilvl w:val="0"/>
          <w:numId w:val="1"/>
        </w:numPr>
        <w:tabs>
          <w:tab w:val="left" w:pos="24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324D4">
        <w:rPr>
          <w:rFonts w:ascii="Times New Roman" w:hAnsi="Times New Roman" w:cs="Times New Roman"/>
          <w:bCs/>
          <w:sz w:val="28"/>
          <w:szCs w:val="28"/>
        </w:rPr>
        <w:t>П</w:t>
      </w:r>
      <w:r w:rsidRPr="009324D4">
        <w:rPr>
          <w:rFonts w:ascii="Times New Roman" w:hAnsi="Times New Roman" w:cs="Times New Roman"/>
          <w:sz w:val="28"/>
          <w:szCs w:val="28"/>
        </w:rPr>
        <w:t>равило</w:t>
      </w:r>
      <w:r w:rsidRPr="009324D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324D4">
        <w:rPr>
          <w:rFonts w:ascii="Times New Roman" w:hAnsi="Times New Roman" w:cs="Times New Roman"/>
          <w:sz w:val="28"/>
          <w:szCs w:val="28"/>
        </w:rPr>
        <w:t>для подбора выглядит следующим образом:</w:t>
      </w:r>
    </w:p>
    <w:p w14:paraId="67402DB3" w14:textId="77777777" w:rsidR="001E6376" w:rsidRPr="00161298" w:rsidRDefault="001E6376" w:rsidP="001E6376">
      <w:pPr>
        <w:pStyle w:val="af6"/>
        <w:tabs>
          <w:tab w:val="left" w:pos="2480"/>
        </w:tabs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9324D4">
        <w:rPr>
          <w:rFonts w:ascii="Times New Roman" w:hAnsi="Times New Roman" w:cs="Times New Roman"/>
          <w:i/>
          <w:sz w:val="28"/>
          <w:szCs w:val="28"/>
        </w:rPr>
        <w:t xml:space="preserve">А + В </w:t>
      </w:r>
      <w:r w:rsidRPr="009324D4">
        <w:rPr>
          <w:rFonts w:ascii="Times New Roman" w:hAnsi="Times New Roman" w:cs="Times New Roman"/>
          <w:sz w:val="28"/>
          <w:szCs w:val="28"/>
        </w:rPr>
        <w:t>&gt; 128</w:t>
      </w:r>
      <w:r>
        <w:rPr>
          <w:rFonts w:ascii="Times New Roman" w:hAnsi="Times New Roman" w:cs="Times New Roman"/>
          <w:sz w:val="28"/>
          <w:szCs w:val="28"/>
        </w:rPr>
        <w:t xml:space="preserve">, значит </w:t>
      </w:r>
      <w:r w:rsidRPr="009324D4">
        <w:rPr>
          <w:rFonts w:ascii="Times New Roman" w:hAnsi="Times New Roman" w:cs="Times New Roman"/>
          <w:sz w:val="28"/>
          <w:szCs w:val="28"/>
        </w:rPr>
        <w:t>127</w:t>
      </w:r>
      <w:r w:rsidRPr="009324D4">
        <w:rPr>
          <w:rFonts w:ascii="Times New Roman" w:hAnsi="Times New Roman" w:cs="Times New Roman"/>
          <w:i/>
          <w:sz w:val="28"/>
          <w:szCs w:val="28"/>
        </w:rPr>
        <w:t>&gt;</w:t>
      </w:r>
      <w:r w:rsidRPr="006C1ED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61298">
        <w:rPr>
          <w:rFonts w:ascii="Times New Roman" w:hAnsi="Times New Roman" w:cs="Times New Roman"/>
          <w:sz w:val="28"/>
          <w:szCs w:val="28"/>
        </w:rPr>
        <w:t>&gt;128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12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1ED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161298">
        <w:rPr>
          <w:rFonts w:ascii="Times New Roman" w:hAnsi="Times New Roman" w:cs="Times New Roman"/>
          <w:sz w:val="28"/>
          <w:szCs w:val="28"/>
        </w:rPr>
        <w:t xml:space="preserve">усть </w:t>
      </w:r>
      <w:r w:rsidRPr="006C1ED4">
        <w:rPr>
          <w:rFonts w:ascii="Times New Roman" w:hAnsi="Times New Roman" w:cs="Times New Roman"/>
          <w:i/>
          <w:sz w:val="28"/>
          <w:szCs w:val="28"/>
        </w:rPr>
        <w:t>В</w:t>
      </w:r>
      <w:r w:rsidRPr="00161298">
        <w:rPr>
          <w:rFonts w:ascii="Times New Roman" w:hAnsi="Times New Roman" w:cs="Times New Roman"/>
          <w:sz w:val="28"/>
          <w:szCs w:val="28"/>
        </w:rPr>
        <w:t xml:space="preserve"> = 96. </w:t>
      </w:r>
    </w:p>
    <w:tbl>
      <w:tblPr>
        <w:tblStyle w:val="af5"/>
        <w:tblpPr w:leftFromText="180" w:rightFromText="180" w:vertAnchor="text" w:horzAnchor="page" w:tblpX="3069" w:tblpY="17"/>
        <w:tblOverlap w:val="never"/>
        <w:tblW w:w="0" w:type="auto"/>
        <w:tblLook w:val="01E0" w:firstRow="1" w:lastRow="1" w:firstColumn="1" w:lastColumn="1" w:noHBand="0" w:noVBand="0"/>
      </w:tblPr>
      <w:tblGrid>
        <w:gridCol w:w="338"/>
        <w:gridCol w:w="338"/>
        <w:gridCol w:w="338"/>
        <w:gridCol w:w="338"/>
        <w:gridCol w:w="338"/>
        <w:gridCol w:w="338"/>
        <w:gridCol w:w="338"/>
        <w:gridCol w:w="338"/>
      </w:tblGrid>
      <w:tr w:rsidR="00310DED" w:rsidRPr="00286DB4" w14:paraId="740E6E6D" w14:textId="77777777" w:rsidTr="002D09C4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4261441" w14:textId="7B5E48DB" w:rsidR="00310DED" w:rsidRPr="00286DB4" w:rsidRDefault="00310DED" w:rsidP="00310DE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3E3CE7D" w14:textId="1E06A653" w:rsidR="00310DED" w:rsidRPr="00286DB4" w:rsidRDefault="00FC3AAA" w:rsidP="00310DE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5757930" w14:textId="0E389D9D" w:rsidR="00310DED" w:rsidRPr="00286DB4" w:rsidRDefault="00310DED" w:rsidP="00310DE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6B6EFDD" w14:textId="72AED9D6" w:rsidR="00310DED" w:rsidRPr="00286DB4" w:rsidRDefault="00310DED" w:rsidP="00310DE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31CF1C9" w14:textId="2FD0AEE9" w:rsidR="00310DED" w:rsidRPr="00286DB4" w:rsidRDefault="00310DED" w:rsidP="00310DE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DF1CA4">
              <w:t>0</w:t>
            </w:r>
          </w:p>
        </w:tc>
        <w:tc>
          <w:tcPr>
            <w:tcW w:w="0" w:type="auto"/>
            <w:vAlign w:val="center"/>
          </w:tcPr>
          <w:p w14:paraId="687499A3" w14:textId="07893945" w:rsidR="00310DED" w:rsidRPr="00286DB4" w:rsidRDefault="00FC3AAA" w:rsidP="00310DE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C36F873" w14:textId="21C31589" w:rsidR="00310DED" w:rsidRPr="00286DB4" w:rsidRDefault="00FC3AAA" w:rsidP="00310DE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3E645BE" w14:textId="084A3E1D" w:rsidR="00310DED" w:rsidRPr="00286DB4" w:rsidRDefault="00310DED" w:rsidP="00310DE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t>0</w:t>
            </w:r>
          </w:p>
        </w:tc>
      </w:tr>
    </w:tbl>
    <w:tbl>
      <w:tblPr>
        <w:tblStyle w:val="af5"/>
        <w:tblpPr w:leftFromText="180" w:rightFromText="180" w:vertAnchor="text" w:horzAnchor="page" w:tblpX="6538" w:tblpY="38"/>
        <w:tblW w:w="0" w:type="auto"/>
        <w:tblLook w:val="01E0" w:firstRow="1" w:lastRow="1" w:firstColumn="1" w:lastColumn="1" w:noHBand="0" w:noVBand="0"/>
      </w:tblPr>
      <w:tblGrid>
        <w:gridCol w:w="369"/>
        <w:gridCol w:w="338"/>
        <w:gridCol w:w="338"/>
        <w:gridCol w:w="338"/>
        <w:gridCol w:w="338"/>
        <w:gridCol w:w="338"/>
        <w:gridCol w:w="338"/>
        <w:gridCol w:w="338"/>
        <w:gridCol w:w="358"/>
      </w:tblGrid>
      <w:tr w:rsidR="00310DED" w:rsidRPr="00286DB4" w14:paraId="16E9BF70" w14:textId="77777777" w:rsidTr="00310DED">
        <w:trPr>
          <w:trHeight w:val="361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AF34B8" w14:textId="77777777" w:rsidR="00310DED" w:rsidRPr="00963C31" w:rsidRDefault="00310DED" w:rsidP="00310DE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963C31">
              <w:rPr>
                <w:i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14:paraId="2486710E" w14:textId="6C55BAB1" w:rsidR="00310DED" w:rsidRPr="00286DB4" w:rsidRDefault="00310DED" w:rsidP="00310DE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4ABE360" w14:textId="735A7D21" w:rsidR="00310DED" w:rsidRPr="00286DB4" w:rsidRDefault="00310DED" w:rsidP="00310DE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13ECA0A" w14:textId="008DE671" w:rsidR="00310DED" w:rsidRPr="00286DB4" w:rsidRDefault="00A8082D" w:rsidP="00310DE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0D9DE9D" w14:textId="36D23D88" w:rsidR="00310DED" w:rsidRPr="00286DB4" w:rsidRDefault="00310DED" w:rsidP="00310DE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13E05FB" w14:textId="0C0DD40B" w:rsidR="00310DED" w:rsidRPr="00286DB4" w:rsidRDefault="00310DED" w:rsidP="00310DE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3781299" w14:textId="2B894176" w:rsidR="00310DED" w:rsidRPr="00286DB4" w:rsidRDefault="00310DED" w:rsidP="00310DE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06E5C0F" w14:textId="26C9A0FC" w:rsidR="00310DED" w:rsidRPr="00286DB4" w:rsidRDefault="00A8082D" w:rsidP="00310DE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t>0</w:t>
            </w:r>
          </w:p>
        </w:tc>
        <w:tc>
          <w:tcPr>
            <w:tcW w:w="358" w:type="dxa"/>
            <w:vAlign w:val="center"/>
          </w:tcPr>
          <w:p w14:paraId="54CEA701" w14:textId="3BC8A905" w:rsidR="00310DED" w:rsidRPr="00286DB4" w:rsidRDefault="00310DED" w:rsidP="00310DE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t>0</w:t>
            </w:r>
          </w:p>
        </w:tc>
      </w:tr>
    </w:tbl>
    <w:p w14:paraId="2061D8A6" w14:textId="77777777" w:rsidR="001E6376" w:rsidRDefault="001E6376" w:rsidP="001E637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1298">
        <w:rPr>
          <w:rFonts w:ascii="Times New Roman" w:hAnsi="Times New Roman" w:cs="Times New Roman"/>
          <w:sz w:val="28"/>
          <w:szCs w:val="28"/>
        </w:rPr>
        <w:t xml:space="preserve">  </w:t>
      </w:r>
      <w:r w:rsidRPr="006C1ED4">
        <w:rPr>
          <w:rFonts w:ascii="Times New Roman" w:hAnsi="Times New Roman" w:cs="Times New Roman"/>
          <w:i/>
          <w:sz w:val="28"/>
          <w:szCs w:val="28"/>
        </w:rPr>
        <w:t xml:space="preserve">А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                               </w:t>
      </w:r>
    </w:p>
    <w:p w14:paraId="64C10B2E" w14:textId="77777777" w:rsidR="001E6376" w:rsidRPr="00063224" w:rsidRDefault="001E6376" w:rsidP="001E6376">
      <w:pPr>
        <w:tabs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 w:rsidRPr="00063224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</w:t>
      </w:r>
    </w:p>
    <w:p w14:paraId="5CD6CA5C" w14:textId="5252675C" w:rsidR="001E6376" w:rsidRPr="00572960" w:rsidRDefault="00C4555E" w:rsidP="001E6376">
      <w:pPr>
        <w:tabs>
          <w:tab w:val="left" w:pos="2480"/>
        </w:tabs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 </w:t>
      </w:r>
      <w:r w:rsidR="001E6376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 </w:t>
      </w:r>
      <w:r w:rsidR="001E6376"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="001E6376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</w:t>
      </w:r>
      <w:r w:rsidR="001E6376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="001E6376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0</w:t>
      </w:r>
      <w:r w:rsidR="001E6376"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6376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                </w:t>
      </w:r>
      <w:r w:rsidR="001E6376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</w:t>
      </w:r>
      <w:r w:rsidR="001E6376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1E6376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="001E6376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0</w:t>
      </w:r>
    </w:p>
    <w:p w14:paraId="371E25C8" w14:textId="77777777" w:rsidR="001E6376" w:rsidRPr="002231B4" w:rsidRDefault="001E6376" w:rsidP="001E6376">
      <w:pPr>
        <w:tabs>
          <w:tab w:val="left" w:pos="2480"/>
        </w:tabs>
        <w:spacing w:after="0" w:line="240" w:lineRule="auto"/>
        <w:ind w:firstLine="1418"/>
        <w:jc w:val="both"/>
        <w:rPr>
          <w:rFonts w:ascii="Times New Roman" w:hAnsi="Times New Roman" w:cs="Times New Roman"/>
          <w:i/>
          <w:sz w:val="20"/>
          <w:szCs w:val="20"/>
        </w:rPr>
      </w:pPr>
    </w:p>
    <w:p w14:paraId="1A9C34E3" w14:textId="77777777" w:rsidR="001E6376" w:rsidRPr="00063224" w:rsidRDefault="001E6376" w:rsidP="001E6376">
      <w:pPr>
        <w:tabs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 w:rsidRPr="00063224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    </w:t>
      </w:r>
    </w:p>
    <w:tbl>
      <w:tblPr>
        <w:tblStyle w:val="af5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39"/>
        <w:gridCol w:w="338"/>
        <w:gridCol w:w="338"/>
        <w:gridCol w:w="338"/>
        <w:gridCol w:w="338"/>
        <w:gridCol w:w="338"/>
        <w:gridCol w:w="338"/>
        <w:gridCol w:w="338"/>
        <w:gridCol w:w="338"/>
        <w:gridCol w:w="222"/>
        <w:gridCol w:w="1155"/>
        <w:gridCol w:w="222"/>
        <w:gridCol w:w="1493"/>
      </w:tblGrid>
      <w:tr w:rsidR="001E6376" w:rsidRPr="00572960" w14:paraId="0281ADB2" w14:textId="77777777" w:rsidTr="00843A66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75A5AA06" w14:textId="77777777" w:rsidR="001E6376" w:rsidRPr="00572960" w:rsidRDefault="001E6376" w:rsidP="00843A66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</w:rPr>
              <w:t>0</w:t>
            </w:r>
            <w:r w:rsidRPr="00572960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6F78A5E8" w14:textId="77777777" w:rsidR="001E6376" w:rsidRPr="00572960" w:rsidRDefault="001E6376" w:rsidP="00843A66">
            <w:pPr>
              <w:jc w:val="center"/>
            </w:pPr>
            <w:r w:rsidRPr="00572960">
              <w:t>Интерпретации</w:t>
            </w:r>
          </w:p>
        </w:tc>
      </w:tr>
      <w:tr w:rsidR="001E6376" w:rsidRPr="00572960" w14:paraId="24951584" w14:textId="77777777" w:rsidTr="00843A66">
        <w:trPr>
          <w:trHeight w:val="300"/>
          <w:jc w:val="center"/>
        </w:trPr>
        <w:tc>
          <w:tcPr>
            <w:tcW w:w="0" w:type="auto"/>
            <w:vAlign w:val="center"/>
          </w:tcPr>
          <w:p w14:paraId="43F1353E" w14:textId="77777777" w:rsidR="001E6376" w:rsidRPr="00572960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1794727B" w14:textId="5AC4724E" w:rsidR="001E6376" w:rsidRPr="00572960" w:rsidRDefault="001E6376" w:rsidP="00843A6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1" layoutInCell="1" allowOverlap="1" wp14:anchorId="7C043F3D" wp14:editId="7287B1FF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78740</wp:posOffset>
                      </wp:positionV>
                      <wp:extent cx="209550" cy="114935"/>
                      <wp:effectExtent l="0" t="0" r="19050" b="18415"/>
                      <wp:wrapNone/>
                      <wp:docPr id="610" name="Полилиния: фигура 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7F9F74" id="Полилиния: фигура 610" o:spid="_x0000_s1026" style="position:absolute;margin-left:2.1pt;margin-top:6.2pt;width:16.5pt;height:9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4F892D4" w14:textId="75020F12" w:rsidR="001E6376" w:rsidRPr="00572960" w:rsidRDefault="001E6376" w:rsidP="00843A6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1" layoutInCell="1" allowOverlap="1" wp14:anchorId="49FB12C0" wp14:editId="1572ED30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78740</wp:posOffset>
                      </wp:positionV>
                      <wp:extent cx="209550" cy="114935"/>
                      <wp:effectExtent l="0" t="0" r="19050" b="18415"/>
                      <wp:wrapNone/>
                      <wp:docPr id="609" name="Полилиния: фигура 6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61A56B" id="Полилиния: фигура 609" o:spid="_x0000_s1026" style="position:absolute;margin-left:2.45pt;margin-top:6.2pt;width:16.5pt;height:9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F25A70F" w14:textId="77777777" w:rsidR="001E6376" w:rsidRPr="00572960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2286AE56" w14:textId="77777777" w:rsidR="001E6376" w:rsidRPr="00572960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23DAE273" w14:textId="77777777" w:rsidR="001E6376" w:rsidRPr="00572960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1F2E1B03" w14:textId="77777777" w:rsidR="001E6376" w:rsidRPr="00572960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46CF15A3" w14:textId="77777777" w:rsidR="001E6376" w:rsidRPr="00572960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117DD600" w14:textId="77777777" w:rsidR="001E6376" w:rsidRPr="00572960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238771ED" w14:textId="77777777" w:rsidR="001E6376" w:rsidRPr="00572960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1E2A6638" w14:textId="77777777" w:rsidR="001E6376" w:rsidRPr="00572960" w:rsidRDefault="001E6376" w:rsidP="00843A66">
            <w:pPr>
              <w:jc w:val="center"/>
            </w:pPr>
            <w:r w:rsidRPr="00572960">
              <w:t>Знаковая</w:t>
            </w:r>
          </w:p>
        </w:tc>
        <w:tc>
          <w:tcPr>
            <w:tcW w:w="0" w:type="auto"/>
            <w:vAlign w:val="center"/>
          </w:tcPr>
          <w:p w14:paraId="5BA03301" w14:textId="77777777" w:rsidR="001E6376" w:rsidRPr="00572960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2BD1A433" w14:textId="77777777" w:rsidR="001E6376" w:rsidRPr="00572960" w:rsidRDefault="001E6376" w:rsidP="00843A66">
            <w:pPr>
              <w:jc w:val="center"/>
            </w:pPr>
            <w:r w:rsidRPr="00572960">
              <w:t>Беззнаковая</w:t>
            </w:r>
          </w:p>
        </w:tc>
      </w:tr>
      <w:tr w:rsidR="001E6376" w:rsidRPr="00572960" w14:paraId="3FC2EC96" w14:textId="77777777" w:rsidTr="00843A66">
        <w:trPr>
          <w:trHeight w:val="300"/>
          <w:jc w:val="center"/>
        </w:trPr>
        <w:tc>
          <w:tcPr>
            <w:tcW w:w="0" w:type="auto"/>
            <w:vAlign w:val="center"/>
          </w:tcPr>
          <w:p w14:paraId="06672C64" w14:textId="6A474062" w:rsidR="001E6376" w:rsidRPr="00572960" w:rsidRDefault="001E6376" w:rsidP="00843A66">
            <w:pPr>
              <w:jc w:val="center"/>
              <w:rPr>
                <w:vertAlign w:val="subscript"/>
              </w:rPr>
            </w:pPr>
            <w:r>
              <w:rPr>
                <w:i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1" layoutInCell="1" allowOverlap="1" wp14:anchorId="400B38E0" wp14:editId="1CAE6AE3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606" name="Группа 6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7" name="Lin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AB318A" id="Группа 606" o:spid="_x0000_s1026" style="position:absolute;margin-left:-17.55pt;margin-top:8.45pt;width:11.3pt;height:11.25pt;z-index:251667456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">
                      <v:line id="Line 7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XPxwAAANw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yRvcz8QjIGc3AAAA//8DAFBLAQItABQABgAIAAAAIQDb4fbL7gAAAIUBAAATAAAAAAAA&#10;AAAAAAAAAAAAAABbQ29udGVudF9UeXBlc10ueG1sUEsBAi0AFAAGAAgAAAAhAFr0LFu/AAAAFQEA&#10;AAsAAAAAAAAAAAAAAAAAHwEAAF9yZWxzLy5yZWxzUEsBAi0AFAAGAAgAAAAhANm6Vc/HAAAA3AAA&#10;AA8AAAAAAAAAAAAAAAAABwIAAGRycy9kb3ducmV2LnhtbFBLBQYAAAAAAwADALcAAAD7AgAAAAA=&#10;"/>
                      <v:line id="Line 7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cG9wwAAANw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GaxLXxTDwCcvUPAAD//wMAUEsBAi0AFAAGAAgAAAAhANvh9svuAAAAhQEAABMAAAAAAAAAAAAA&#10;AAAAAAAAAFtDb250ZW50X1R5cGVzXS54bWxQSwECLQAUAAYACAAAACEAWvQsW78AAAAVAQAACwAA&#10;AAAAAAAAAAAAAAAfAQAAX3JlbHMvLnJlbHNQSwECLQAUAAYACAAAACEAqCXBvcMAAADcAAAADwAA&#10;AAAAAAAAAAAAAAAHAgAAZHJzL2Rvd25yZXYueG1sUEsFBgAAAAADAAMAtwAAAPcCAAAAAA==&#10;"/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</w:rPr>
              <w:t>А</w:t>
            </w:r>
            <w:r w:rsidRPr="00572960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F1EBE16" w14:textId="77777777" w:rsidR="001E6376" w:rsidRPr="00572960" w:rsidRDefault="001E6376" w:rsidP="00843A66">
            <w:pPr>
              <w:jc w:val="center"/>
            </w:pPr>
            <w:r w:rsidRPr="00572960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96F2FF4" w14:textId="536BD325" w:rsidR="001E6376" w:rsidRPr="00572960" w:rsidRDefault="001E1B46" w:rsidP="00843A66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98F74F0" w14:textId="77777777" w:rsidR="001E6376" w:rsidRPr="00572960" w:rsidRDefault="001E6376" w:rsidP="00843A66">
            <w:pPr>
              <w:jc w:val="center"/>
            </w:pPr>
            <w:r w:rsidRPr="00572960">
              <w:t>1</w:t>
            </w:r>
          </w:p>
        </w:tc>
        <w:tc>
          <w:tcPr>
            <w:tcW w:w="0" w:type="auto"/>
            <w:vAlign w:val="center"/>
          </w:tcPr>
          <w:p w14:paraId="6F85F819" w14:textId="77777777" w:rsidR="001E6376" w:rsidRPr="00572960" w:rsidRDefault="001E6376" w:rsidP="00843A66">
            <w:pPr>
              <w:jc w:val="center"/>
            </w:pPr>
            <w:r w:rsidRPr="00572960">
              <w:t>1</w:t>
            </w:r>
          </w:p>
        </w:tc>
        <w:tc>
          <w:tcPr>
            <w:tcW w:w="0" w:type="auto"/>
            <w:vAlign w:val="center"/>
          </w:tcPr>
          <w:p w14:paraId="018BB9EB" w14:textId="341FAD39" w:rsidR="001E6376" w:rsidRPr="00572960" w:rsidRDefault="001E1B46" w:rsidP="00843A66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8680FF6" w14:textId="77777777" w:rsidR="001E6376" w:rsidRPr="00572960" w:rsidRDefault="001E6376" w:rsidP="00843A66">
            <w:pPr>
              <w:jc w:val="center"/>
            </w:pPr>
            <w:r w:rsidRPr="00572960">
              <w:t>0</w:t>
            </w:r>
          </w:p>
        </w:tc>
        <w:tc>
          <w:tcPr>
            <w:tcW w:w="0" w:type="auto"/>
            <w:vAlign w:val="center"/>
          </w:tcPr>
          <w:p w14:paraId="7B3934EB" w14:textId="77777777" w:rsidR="001E6376" w:rsidRPr="00572960" w:rsidRDefault="001E6376" w:rsidP="00843A66">
            <w:pPr>
              <w:jc w:val="center"/>
            </w:pPr>
            <w:r w:rsidRPr="00572960">
              <w:t>0</w:t>
            </w:r>
          </w:p>
        </w:tc>
        <w:tc>
          <w:tcPr>
            <w:tcW w:w="0" w:type="auto"/>
            <w:vAlign w:val="center"/>
          </w:tcPr>
          <w:p w14:paraId="5CB01DE5" w14:textId="025F69A3" w:rsidR="001E6376" w:rsidRPr="00572960" w:rsidRDefault="001E1B46" w:rsidP="00843A66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B77C436" w14:textId="77777777" w:rsidR="001E6376" w:rsidRPr="00572960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6CAF4CA4" w14:textId="413E4DDB" w:rsidR="001E6376" w:rsidRPr="00572960" w:rsidRDefault="001E6376" w:rsidP="00843A66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1" allowOverlap="1" wp14:anchorId="0991BD26" wp14:editId="18271E42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603" name="Группа 6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4" name="Line 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5" name="Line 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596D26" id="Группа 603" o:spid="_x0000_s1026" style="position:absolute;margin-left:-4.05pt;margin-top:7.85pt;width:11.3pt;height:11.25pt;z-index:25166540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">
                      <v:line id="Line 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Mu4xwAAANw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5A3uZ+IRkLNfAAAA//8DAFBLAQItABQABgAIAAAAIQDb4fbL7gAAAIUBAAATAAAAAAAA&#10;AAAAAAAAAAAAAABbQ29udGVudF9UeXBlc10ueG1sUEsBAi0AFAAGAAgAAAAhAFr0LFu/AAAAFQEA&#10;AAsAAAAAAAAAAAAAAAAAHwEAAF9yZWxzLy5yZWxzUEsBAi0AFAAGAAgAAAAhACloy7jHAAAA3AAA&#10;AA8AAAAAAAAAAAAAAAAABwIAAGRycy9kb3ducmV2LnhtbFBLBQYAAAAAAwADALcAAAD7AgAAAAA=&#10;"/>
                      <v:line id="Line 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G4jxwAAANw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5A3uZ+IRkLNfAAAA//8DAFBLAQItABQABgAIAAAAIQDb4fbL7gAAAIUBAAATAAAAAAAA&#10;AAAAAAAAAAAAAABbQ29udGVudF9UeXBlc10ueG1sUEsBAi0AFAAGAAgAAAAhAFr0LFu/AAAAFQEA&#10;AAsAAAAAAAAAAAAAAAAAHwEAAF9yZWxzLy5yZWxzUEsBAi0AFAAGAAgAAAAhAEYkbiP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 w:rsidR="001D30DD">
              <w:t>112</w:t>
            </w:r>
          </w:p>
        </w:tc>
        <w:tc>
          <w:tcPr>
            <w:tcW w:w="0" w:type="auto"/>
            <w:vAlign w:val="center"/>
          </w:tcPr>
          <w:p w14:paraId="1C1C27B1" w14:textId="77777777" w:rsidR="001E6376" w:rsidRPr="00572960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7F2B6B5E" w14:textId="2B73C913" w:rsidR="001E6376" w:rsidRPr="00572960" w:rsidRDefault="001E6376" w:rsidP="00843A66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1" layoutInCell="1" allowOverlap="1" wp14:anchorId="37121121" wp14:editId="7D795A68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600" name="Группа 6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1" name="Line 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2" name="Line 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DB719F" id="Группа 600" o:spid="_x0000_s1026" style="position:absolute;margin-left:-2.9pt;margin-top:7.75pt;width:11.3pt;height:11.25pt;z-index:25166643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">
                      <v:line id="Line 7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2ggxgAAANw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JkAr9n4hGQ8x8AAAD//wMAUEsBAi0AFAAGAAgAAAAhANvh9svuAAAAhQEAABMAAAAAAAAA&#10;AAAAAAAAAAAAAFtDb250ZW50X1R5cGVzXS54bWxQSwECLQAUAAYACAAAACEAWvQsW78AAAAVAQAA&#10;CwAAAAAAAAAAAAAAAAAfAQAAX3JlbHMvLnJlbHNQSwECLQAUAAYACAAAACEAOR9oIMYAAADcAAAA&#10;DwAAAAAAAAAAAAAAAAAHAgAAZHJzL2Rvd25yZXYueG1sUEsFBgAAAAADAAMAtwAAAPoCAAAAAA==&#10;"/>
                      <v:line id="Line 7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fZXxgAAANw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JkBr9n4hGQyx8AAAD//wMAUEsBAi0AFAAGAAgAAAAhANvh9svuAAAAhQEAABMAAAAAAAAA&#10;AAAAAAAAAAAAAFtDb250ZW50X1R5cGVzXS54bWxQSwECLQAUAAYACAAAACEAWvQsW78AAAAVAQAA&#10;CwAAAAAAAAAAAAAAAAAfAQAAX3JlbHMvLnJlbHNQSwECLQAUAAYACAAAACEAyc32V8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 w:rsidR="001E1B46">
              <w:t>112</w:t>
            </w:r>
          </w:p>
        </w:tc>
      </w:tr>
      <w:tr w:rsidR="001E6376" w:rsidRPr="00572960" w14:paraId="66E9BCDE" w14:textId="77777777" w:rsidTr="00843A66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3FAFEA6" w14:textId="77777777" w:rsidR="001E6376" w:rsidRPr="00572960" w:rsidRDefault="001E6376" w:rsidP="00843A66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 w:rsidRPr="00572960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F07FD12" w14:textId="77777777" w:rsidR="001E6376" w:rsidRPr="00572960" w:rsidRDefault="001E6376" w:rsidP="00843A66">
            <w:pPr>
              <w:jc w:val="center"/>
            </w:pPr>
            <w:r w:rsidRPr="00572960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084826B" w14:textId="77777777" w:rsidR="001E6376" w:rsidRPr="00572960" w:rsidRDefault="001E6376" w:rsidP="00843A66">
            <w:pPr>
              <w:jc w:val="center"/>
            </w:pPr>
            <w:r w:rsidRPr="00572960"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68C0568" w14:textId="77777777" w:rsidR="001E6376" w:rsidRPr="00572960" w:rsidRDefault="001E6376" w:rsidP="00843A66">
            <w:pPr>
              <w:jc w:val="center"/>
            </w:pPr>
            <w:r w:rsidRPr="00572960"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4B84C03" w14:textId="77777777" w:rsidR="001E6376" w:rsidRPr="00572960" w:rsidRDefault="001E6376" w:rsidP="00843A66">
            <w:pPr>
              <w:jc w:val="center"/>
            </w:pPr>
            <w:r w:rsidRPr="00572960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D48D1C7" w14:textId="77777777" w:rsidR="001E6376" w:rsidRPr="00572960" w:rsidRDefault="001E6376" w:rsidP="00843A66">
            <w:pPr>
              <w:jc w:val="center"/>
            </w:pPr>
            <w:r w:rsidRPr="00572960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DA48C17" w14:textId="77777777" w:rsidR="001E6376" w:rsidRPr="00572960" w:rsidRDefault="001E6376" w:rsidP="00843A66">
            <w:pPr>
              <w:jc w:val="center"/>
            </w:pPr>
            <w:r w:rsidRPr="00572960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C9F5587" w14:textId="77777777" w:rsidR="001E6376" w:rsidRPr="00572960" w:rsidRDefault="001E6376" w:rsidP="00843A66">
            <w:pPr>
              <w:jc w:val="center"/>
            </w:pPr>
            <w:r w:rsidRPr="00572960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7A0E997" w14:textId="77777777" w:rsidR="001E6376" w:rsidRPr="00572960" w:rsidRDefault="001E6376" w:rsidP="00843A66">
            <w:pPr>
              <w:jc w:val="center"/>
            </w:pPr>
            <w:r w:rsidRPr="00572960">
              <w:t>0</w:t>
            </w:r>
          </w:p>
        </w:tc>
        <w:tc>
          <w:tcPr>
            <w:tcW w:w="0" w:type="auto"/>
            <w:vAlign w:val="center"/>
          </w:tcPr>
          <w:p w14:paraId="732E45FB" w14:textId="77777777" w:rsidR="001E6376" w:rsidRPr="00572960" w:rsidRDefault="001E6376" w:rsidP="00843A66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13F9F66" w14:textId="77777777" w:rsidR="001E6376" w:rsidRPr="00572960" w:rsidRDefault="001E6376" w:rsidP="00843A66">
            <w:pPr>
              <w:jc w:val="center"/>
            </w:pPr>
            <w:r w:rsidRPr="00572960">
              <w:t>96</w:t>
            </w:r>
          </w:p>
        </w:tc>
        <w:tc>
          <w:tcPr>
            <w:tcW w:w="0" w:type="auto"/>
            <w:vAlign w:val="center"/>
          </w:tcPr>
          <w:p w14:paraId="10D2F794" w14:textId="77777777" w:rsidR="001E6376" w:rsidRPr="00572960" w:rsidRDefault="001E6376" w:rsidP="00843A66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870B559" w14:textId="77777777" w:rsidR="001E6376" w:rsidRPr="00572960" w:rsidRDefault="001E6376" w:rsidP="00843A66">
            <w:pPr>
              <w:jc w:val="center"/>
            </w:pPr>
            <w:r w:rsidRPr="00572960">
              <w:t>96</w:t>
            </w:r>
          </w:p>
        </w:tc>
      </w:tr>
      <w:tr w:rsidR="001E6376" w:rsidRPr="00572960" w14:paraId="201A4C24" w14:textId="77777777" w:rsidTr="00843A66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FF90ED" w14:textId="77777777" w:rsidR="001E6376" w:rsidRPr="00572960" w:rsidRDefault="001E6376" w:rsidP="00843A66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 w:rsidRPr="00572960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A67ACBC" w14:textId="77777777" w:rsidR="001E6376" w:rsidRPr="00572960" w:rsidRDefault="001E6376" w:rsidP="00843A66">
            <w:pPr>
              <w:jc w:val="center"/>
            </w:pPr>
            <w:r w:rsidRPr="00572960"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65AA3ED" w14:textId="5ECC2E83" w:rsidR="001E6376" w:rsidRPr="001278D2" w:rsidRDefault="001278D2" w:rsidP="00843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4FB037" w14:textId="4A578DC2" w:rsidR="001E6376" w:rsidRPr="001278D2" w:rsidRDefault="001278D2" w:rsidP="00843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227DDDD" w14:textId="658BD91B" w:rsidR="001E6376" w:rsidRPr="001278D2" w:rsidRDefault="001278D2" w:rsidP="00843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E771D62" w14:textId="57C43060" w:rsidR="001E6376" w:rsidRPr="00D606FB" w:rsidRDefault="001278D2" w:rsidP="00843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AF17FC" w14:textId="102991C0" w:rsidR="001E6376" w:rsidRPr="001278D2" w:rsidRDefault="001278D2" w:rsidP="00843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A38013A" w14:textId="77777777" w:rsidR="001E6376" w:rsidRPr="00572960" w:rsidRDefault="001E6376" w:rsidP="00843A66">
            <w:pPr>
              <w:jc w:val="center"/>
            </w:pPr>
            <w:r w:rsidRPr="00572960"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93F061" w14:textId="67E85305" w:rsidR="001E6376" w:rsidRPr="00D606FB" w:rsidRDefault="00D606FB" w:rsidP="00843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37978B5" w14:textId="77777777" w:rsidR="001E6376" w:rsidRPr="00572960" w:rsidRDefault="001E6376" w:rsidP="00843A66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186576" w14:textId="77777777" w:rsidR="001E6376" w:rsidRPr="00572960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60F93210" w14:textId="77777777" w:rsidR="001E6376" w:rsidRPr="00572960" w:rsidRDefault="001E6376" w:rsidP="00843A66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02739E" w14:textId="3876AC74" w:rsidR="001E6376" w:rsidRPr="00814296" w:rsidRDefault="00814296" w:rsidP="00843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208</w:t>
            </w:r>
          </w:p>
        </w:tc>
      </w:tr>
      <w:tr w:rsidR="001E6376" w:rsidRPr="00572960" w14:paraId="275B5622" w14:textId="77777777" w:rsidTr="00843A66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BE7CF74" w14:textId="77777777" w:rsidR="001E6376" w:rsidRPr="00572960" w:rsidRDefault="001E6376" w:rsidP="00843A66">
            <w:pPr>
              <w:jc w:val="center"/>
            </w:pPr>
            <w:r w:rsidRPr="006C1ED4">
              <w:rPr>
                <w:i/>
              </w:rPr>
              <w:t>С</w:t>
            </w:r>
            <w:r w:rsidRPr="00572960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70E6ED4" w14:textId="77777777" w:rsidR="001E6376" w:rsidRPr="00572960" w:rsidRDefault="001E6376" w:rsidP="00843A66">
            <w:pPr>
              <w:jc w:val="center"/>
            </w:pPr>
            <w:r w:rsidRPr="00572960"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FBEA51C" w14:textId="30D4F05B" w:rsidR="001E6376" w:rsidRPr="001278D2" w:rsidRDefault="001278D2" w:rsidP="00843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FD12B2B" w14:textId="7CAB3B56" w:rsidR="001E6376" w:rsidRPr="001278D2" w:rsidRDefault="001278D2" w:rsidP="00843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671DE2C" w14:textId="3E86FFB1" w:rsidR="001E6376" w:rsidRPr="00674EB5" w:rsidRDefault="00674EB5" w:rsidP="00843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96517BF" w14:textId="77777777" w:rsidR="001E6376" w:rsidRPr="00572960" w:rsidRDefault="001E6376" w:rsidP="00843A66">
            <w:pPr>
              <w:jc w:val="center"/>
            </w:pPr>
            <w:r w:rsidRPr="00572960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64CEB74" w14:textId="3E9501A6" w:rsidR="001E6376" w:rsidRPr="00674EB5" w:rsidRDefault="00674EB5" w:rsidP="00843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FF19EBA" w14:textId="6E635715" w:rsidR="001E6376" w:rsidRPr="00674EB5" w:rsidRDefault="00674EB5" w:rsidP="00843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3631A64" w14:textId="0F9CA068" w:rsidR="001E6376" w:rsidRPr="00674EB5" w:rsidRDefault="00674EB5" w:rsidP="00843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BF8397A" w14:textId="77777777" w:rsidR="001E6376" w:rsidRPr="00572960" w:rsidRDefault="001E6376" w:rsidP="00843A66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CC204A3" w14:textId="13944586" w:rsidR="001E6376" w:rsidRPr="00814296" w:rsidRDefault="001E6376" w:rsidP="00843A66">
            <w:pPr>
              <w:jc w:val="center"/>
              <w:rPr>
                <w:lang w:val="en-US"/>
              </w:rPr>
            </w:pPr>
            <w:r w:rsidRPr="00572960">
              <w:t>-1</w:t>
            </w:r>
            <w:r w:rsidR="00814296"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3A38E337" w14:textId="77777777" w:rsidR="001E6376" w:rsidRPr="00572960" w:rsidRDefault="001E6376" w:rsidP="00843A66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3719484" w14:textId="77777777" w:rsidR="001E6376" w:rsidRPr="00572960" w:rsidRDefault="001E6376" w:rsidP="00843A66">
            <w:pPr>
              <w:jc w:val="center"/>
            </w:pPr>
          </w:p>
        </w:tc>
      </w:tr>
    </w:tbl>
    <w:tbl>
      <w:tblPr>
        <w:tblStyle w:val="af5"/>
        <w:tblpPr w:leftFromText="180" w:rightFromText="180" w:vertAnchor="text" w:horzAnchor="page" w:tblpX="3908" w:tblpY="260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04"/>
        <w:gridCol w:w="911"/>
        <w:gridCol w:w="866"/>
        <w:gridCol w:w="884"/>
        <w:gridCol w:w="896"/>
        <w:gridCol w:w="942"/>
      </w:tblGrid>
      <w:tr w:rsidR="001E6376" w:rsidRPr="00572960" w14:paraId="698CFF21" w14:textId="77777777" w:rsidTr="00843A66">
        <w:tc>
          <w:tcPr>
            <w:tcW w:w="0" w:type="auto"/>
            <w:vAlign w:val="center"/>
          </w:tcPr>
          <w:p w14:paraId="76042972" w14:textId="77777777" w:rsidR="001E6376" w:rsidRPr="00F67836" w:rsidRDefault="001E6376" w:rsidP="00843A66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18B6E51D" w14:textId="77777777" w:rsidR="001E6376" w:rsidRPr="00F67836" w:rsidRDefault="001E6376" w:rsidP="00843A6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3B805630" w14:textId="77777777" w:rsidR="001E6376" w:rsidRPr="00F67836" w:rsidRDefault="001E6376" w:rsidP="00843A6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PF=1,</w:t>
            </w:r>
          </w:p>
        </w:tc>
        <w:tc>
          <w:tcPr>
            <w:tcW w:w="0" w:type="auto"/>
          </w:tcPr>
          <w:p w14:paraId="4577424F" w14:textId="1F48995E" w:rsidR="001E6376" w:rsidRPr="00F67836" w:rsidRDefault="001E6376" w:rsidP="00843A6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1278D2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</w:tcPr>
          <w:p w14:paraId="0B37A67F" w14:textId="77777777" w:rsidR="001E6376" w:rsidRPr="00F67836" w:rsidRDefault="001E6376" w:rsidP="00843A6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</w:tcPr>
          <w:p w14:paraId="70FB08C9" w14:textId="77777777" w:rsidR="001E6376" w:rsidRPr="00F67836" w:rsidRDefault="001E6376" w:rsidP="00843A6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6124756B" w14:textId="77777777" w:rsidR="001E6376" w:rsidRPr="002F4502" w:rsidRDefault="001E6376" w:rsidP="001E6376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14:paraId="4EB9814E" w14:textId="77777777" w:rsidR="001E6376" w:rsidRPr="00D42289" w:rsidRDefault="001E6376" w:rsidP="001E6376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12"/>
          <w:szCs w:val="12"/>
        </w:rPr>
      </w:pPr>
    </w:p>
    <w:p w14:paraId="3DA27BB5" w14:textId="77777777" w:rsidR="001E6376" w:rsidRPr="005E40A9" w:rsidRDefault="001E6376" w:rsidP="005E40A9">
      <w:pPr>
        <w:tabs>
          <w:tab w:val="left" w:pos="2480"/>
        </w:tabs>
        <w:ind w:left="567"/>
        <w:jc w:val="both"/>
        <w:rPr>
          <w:noProof/>
        </w:rPr>
      </w:pPr>
      <w:r w:rsidRPr="005E40A9">
        <w:rPr>
          <w:noProof/>
        </w:rPr>
        <w:t>Для знакового сложения результат является некорректным вследствие переполнения формата.</w:t>
      </w:r>
    </w:p>
    <w:tbl>
      <w:tblPr>
        <w:tblStyle w:val="af5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3"/>
        <w:gridCol w:w="338"/>
        <w:gridCol w:w="338"/>
        <w:gridCol w:w="338"/>
        <w:gridCol w:w="338"/>
        <w:gridCol w:w="338"/>
        <w:gridCol w:w="338"/>
        <w:gridCol w:w="338"/>
        <w:gridCol w:w="338"/>
        <w:gridCol w:w="222"/>
        <w:gridCol w:w="1155"/>
        <w:gridCol w:w="222"/>
        <w:gridCol w:w="1493"/>
      </w:tblGrid>
      <w:tr w:rsidR="001E6376" w:rsidRPr="00572960" w14:paraId="18B93F0A" w14:textId="77777777" w:rsidTr="00843A66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1D709796" w14:textId="77777777" w:rsidR="001E6376" w:rsidRPr="00572960" w:rsidRDefault="001E6376" w:rsidP="00843A66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</w:rPr>
              <w:t>0</w:t>
            </w:r>
            <w:r w:rsidRPr="00572960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03741E40" w14:textId="77777777" w:rsidR="001E6376" w:rsidRPr="00572960" w:rsidRDefault="001E6376" w:rsidP="00843A66">
            <w:pPr>
              <w:jc w:val="center"/>
            </w:pPr>
            <w:r w:rsidRPr="00572960">
              <w:t>Интерпретации</w:t>
            </w:r>
          </w:p>
        </w:tc>
      </w:tr>
      <w:tr w:rsidR="001E6376" w:rsidRPr="00572960" w14:paraId="1CB52CC9" w14:textId="77777777" w:rsidTr="00843A66">
        <w:trPr>
          <w:trHeight w:val="300"/>
          <w:jc w:val="center"/>
        </w:trPr>
        <w:tc>
          <w:tcPr>
            <w:tcW w:w="0" w:type="auto"/>
            <w:vAlign w:val="center"/>
          </w:tcPr>
          <w:p w14:paraId="15B4288B" w14:textId="77777777" w:rsidR="001E6376" w:rsidRPr="00572960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3B842208" w14:textId="7382FD72" w:rsidR="001E6376" w:rsidRPr="00572960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571A55F6" w14:textId="77777777" w:rsidR="001E6376" w:rsidRPr="00572960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28609C08" w14:textId="77777777" w:rsidR="001E6376" w:rsidRPr="00572960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1D4E9455" w14:textId="77777777" w:rsidR="001E6376" w:rsidRPr="00572960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6A9D47E9" w14:textId="77777777" w:rsidR="001E6376" w:rsidRPr="00572960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2EDC96FA" w14:textId="77777777" w:rsidR="001E6376" w:rsidRPr="00572960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5F98CCC9" w14:textId="77777777" w:rsidR="001E6376" w:rsidRPr="00572960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03F51E4E" w14:textId="77777777" w:rsidR="001E6376" w:rsidRPr="00572960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6D983D4C" w14:textId="77777777" w:rsidR="001E6376" w:rsidRPr="00572960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047477D6" w14:textId="77777777" w:rsidR="001E6376" w:rsidRPr="00572960" w:rsidRDefault="001E6376" w:rsidP="00843A66">
            <w:pPr>
              <w:jc w:val="center"/>
            </w:pPr>
            <w:r w:rsidRPr="00572960">
              <w:t>Знаковая</w:t>
            </w:r>
          </w:p>
        </w:tc>
        <w:tc>
          <w:tcPr>
            <w:tcW w:w="0" w:type="auto"/>
            <w:vAlign w:val="center"/>
          </w:tcPr>
          <w:p w14:paraId="0325FD86" w14:textId="77777777" w:rsidR="001E6376" w:rsidRPr="00572960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637BBAAB" w14:textId="77777777" w:rsidR="001E6376" w:rsidRPr="00572960" w:rsidRDefault="001E6376" w:rsidP="00843A66">
            <w:pPr>
              <w:jc w:val="center"/>
            </w:pPr>
            <w:r w:rsidRPr="00572960">
              <w:t>Беззнаковая</w:t>
            </w:r>
          </w:p>
        </w:tc>
      </w:tr>
      <w:tr w:rsidR="001E6376" w:rsidRPr="00572960" w14:paraId="308D0B98" w14:textId="77777777" w:rsidTr="00843A66">
        <w:trPr>
          <w:trHeight w:val="300"/>
          <w:jc w:val="center"/>
        </w:trPr>
        <w:tc>
          <w:tcPr>
            <w:tcW w:w="0" w:type="auto"/>
            <w:vAlign w:val="center"/>
          </w:tcPr>
          <w:p w14:paraId="6D83CC65" w14:textId="4209375D" w:rsidR="001E6376" w:rsidRPr="00572960" w:rsidRDefault="001E6376" w:rsidP="00843A66">
            <w:pPr>
              <w:jc w:val="center"/>
              <w:rPr>
                <w:vertAlign w:val="subscript"/>
              </w:rPr>
            </w:pPr>
            <w:r>
              <w:rPr>
                <w:i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1" layoutInCell="1" allowOverlap="1" wp14:anchorId="55B8A340" wp14:editId="026399A0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597" name="Группа 5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8" name="Lin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8712D3" id="Группа 597" o:spid="_x0000_s1026" style="position:absolute;margin-left:-17.55pt;margin-top:8.45pt;width:11.3pt;height:11.25pt;z-index:251672576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">
                      <v:line id="Line 8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"/>
                      <v:line id="Line 9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</w:rPr>
              <w:t>А</w:t>
            </w:r>
            <w:r w:rsidRPr="00572960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445336D" w14:textId="695CC678" w:rsidR="001E6376" w:rsidRPr="00572960" w:rsidRDefault="001E6376" w:rsidP="00843A66">
            <w:pPr>
              <w:jc w:val="center"/>
            </w:pPr>
            <w:r w:rsidRPr="00572960">
              <w:t>1</w:t>
            </w:r>
            <w:r w:rsidR="00F71DE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1" layoutInCell="1" allowOverlap="1" wp14:anchorId="2736C755" wp14:editId="1BCCB484">
                      <wp:simplePos x="0" y="0"/>
                      <wp:positionH relativeFrom="column">
                        <wp:posOffset>-127635</wp:posOffset>
                      </wp:positionH>
                      <wp:positionV relativeFrom="paragraph">
                        <wp:posOffset>-104775</wp:posOffset>
                      </wp:positionV>
                      <wp:extent cx="209550" cy="114935"/>
                      <wp:effectExtent l="0" t="0" r="19050" b="18415"/>
                      <wp:wrapNone/>
                      <wp:docPr id="39" name="Полилиния: фигура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AF08D4" id="Полилиния: фигура 39" o:spid="_x0000_s1026" style="position:absolute;margin-left:-10.05pt;margin-top:-8.25pt;width:16.5pt;height:9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DD2DCCD" w14:textId="699B23D2" w:rsidR="001E6376" w:rsidRPr="0006544D" w:rsidRDefault="0006544D" w:rsidP="00843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D6D7638" w14:textId="77777777" w:rsidR="001E6376" w:rsidRPr="00572960" w:rsidRDefault="001E6376" w:rsidP="00843A66">
            <w:pPr>
              <w:jc w:val="center"/>
            </w:pPr>
            <w:r w:rsidRPr="00572960">
              <w:t>0</w:t>
            </w:r>
          </w:p>
        </w:tc>
        <w:tc>
          <w:tcPr>
            <w:tcW w:w="0" w:type="auto"/>
            <w:vAlign w:val="center"/>
          </w:tcPr>
          <w:p w14:paraId="2B5D22B4" w14:textId="114DDF7A" w:rsidR="001E6376" w:rsidRPr="0006544D" w:rsidRDefault="0006544D" w:rsidP="00843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F091D7F" w14:textId="77777777" w:rsidR="001E6376" w:rsidRPr="00572960" w:rsidRDefault="001E6376" w:rsidP="00843A66">
            <w:pPr>
              <w:jc w:val="center"/>
            </w:pPr>
            <w:r w:rsidRPr="00572960">
              <w:t>0</w:t>
            </w:r>
          </w:p>
        </w:tc>
        <w:tc>
          <w:tcPr>
            <w:tcW w:w="0" w:type="auto"/>
            <w:vAlign w:val="center"/>
          </w:tcPr>
          <w:p w14:paraId="0BBD5D44" w14:textId="1FAF40A5" w:rsidR="001E6376" w:rsidRPr="0006544D" w:rsidRDefault="0006544D" w:rsidP="00843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AAFC228" w14:textId="0A9F9DD2" w:rsidR="001E6376" w:rsidRPr="0006544D" w:rsidRDefault="0006544D" w:rsidP="00843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3B86B2C" w14:textId="597CD8C1" w:rsidR="001E6376" w:rsidRPr="0006544D" w:rsidRDefault="0006544D" w:rsidP="00843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4F44D88" w14:textId="77777777" w:rsidR="001E6376" w:rsidRPr="00572960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7B4F0603" w14:textId="33C974CC" w:rsidR="001E6376" w:rsidRPr="00395A1E" w:rsidRDefault="001E6376" w:rsidP="00843A66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1" layoutInCell="1" allowOverlap="1" wp14:anchorId="275BAAB7" wp14:editId="379112C0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594" name="Группа 5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5" name="Line 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7979D6" id="Группа 594" o:spid="_x0000_s1026" style="position:absolute;margin-left:-4.05pt;margin-top:7.85pt;width:11.3pt;height:11.25pt;z-index:25167052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">
                      <v:line id="Line 8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"/>
                      <v:line id="Line 8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QSv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1O4nolHQM4vAAAA//8DAFBLAQItABQABgAIAAAAIQDb4fbL7gAAAIUBAAATAAAAAAAA&#10;AAAAAAAAAAAAAABbQ29udGVudF9UeXBlc10ueG1sUEsBAi0AFAAGAAgAAAAhAFr0LFu/AAAAFQEA&#10;AAsAAAAAAAAAAAAAAAAAHwEAAF9yZWxzLy5yZWxzUEsBAi0AFAAGAAgAAAAhAIXZBK/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 w:rsidRPr="00572960">
              <w:t>-</w:t>
            </w:r>
            <w:r w:rsidR="00395A1E">
              <w:rPr>
                <w:lang w:val="en-US"/>
              </w:rPr>
              <w:t>112</w:t>
            </w:r>
          </w:p>
        </w:tc>
        <w:tc>
          <w:tcPr>
            <w:tcW w:w="0" w:type="auto"/>
            <w:vAlign w:val="center"/>
          </w:tcPr>
          <w:p w14:paraId="21A6965B" w14:textId="77777777" w:rsidR="001E6376" w:rsidRPr="00572960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0EE2DEE1" w14:textId="554C8E11" w:rsidR="001E6376" w:rsidRPr="00395A1E" w:rsidRDefault="001E6376" w:rsidP="00843A66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1" layoutInCell="1" allowOverlap="1" wp14:anchorId="02B0E781" wp14:editId="67CBF6D7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591" name="Группа 5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2" name="Line 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6B2F58" id="Группа 591" o:spid="_x0000_s1026" style="position:absolute;margin-left:-2.9pt;margin-top:7.75pt;width:11.3pt;height:11.25pt;z-index:25167155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">
                      <v:line id="Line 8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"/>
                      <v:line id="Line 8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 w:rsidR="008D64E9">
              <w:rPr>
                <w:lang w:val="en-US"/>
              </w:rPr>
              <w:t>144</w:t>
            </w:r>
          </w:p>
        </w:tc>
      </w:tr>
      <w:tr w:rsidR="001E6376" w:rsidRPr="00572960" w14:paraId="02E1A9A6" w14:textId="77777777" w:rsidTr="00843A66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E02A65A" w14:textId="77777777" w:rsidR="001E6376" w:rsidRPr="00572960" w:rsidRDefault="001E6376" w:rsidP="00843A66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 w:rsidRPr="00572960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6B4A642" w14:textId="77777777" w:rsidR="001E6376" w:rsidRPr="00572960" w:rsidRDefault="001E6376" w:rsidP="00843A66">
            <w:pPr>
              <w:jc w:val="center"/>
            </w:pPr>
            <w:r w:rsidRPr="00572960">
              <w:t>1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4" w:space="0" w:color="auto"/>
            </w:tcBorders>
            <w:vAlign w:val="center"/>
          </w:tcPr>
          <w:p w14:paraId="4B5B0A77" w14:textId="77777777" w:rsidR="001E6376" w:rsidRPr="002F4502" w:rsidRDefault="001E6376" w:rsidP="00843A66">
            <w:pPr>
              <w:jc w:val="center"/>
            </w:pPr>
            <w:r w:rsidRPr="002F4502"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EAD64EC" w14:textId="444FFD58" w:rsidR="001E6376" w:rsidRPr="0006544D" w:rsidRDefault="0006544D" w:rsidP="00843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D05AEF0" w14:textId="77777777" w:rsidR="001E6376" w:rsidRPr="002F4502" w:rsidRDefault="001E6376" w:rsidP="00843A66">
            <w:pPr>
              <w:jc w:val="center"/>
            </w:pPr>
            <w:r w:rsidRPr="002F4502"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E151B1C" w14:textId="77777777" w:rsidR="001E6376" w:rsidRPr="002F4502" w:rsidRDefault="001E6376" w:rsidP="00843A66">
            <w:pPr>
              <w:jc w:val="center"/>
            </w:pPr>
            <w:r w:rsidRPr="002F4502"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ABDC68E" w14:textId="77777777" w:rsidR="001E6376" w:rsidRPr="002F4502" w:rsidRDefault="001E6376" w:rsidP="00843A66">
            <w:pPr>
              <w:jc w:val="center"/>
            </w:pPr>
            <w:r w:rsidRPr="002F4502"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D771711" w14:textId="77777777" w:rsidR="001E6376" w:rsidRPr="002F4502" w:rsidRDefault="001E6376" w:rsidP="00843A66">
            <w:pPr>
              <w:jc w:val="center"/>
            </w:pPr>
            <w:r w:rsidRPr="002F4502"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CBCCD15" w14:textId="77777777" w:rsidR="001E6376" w:rsidRPr="002F4502" w:rsidRDefault="001E6376" w:rsidP="00843A66">
            <w:pPr>
              <w:jc w:val="center"/>
            </w:pPr>
            <w:r w:rsidRPr="002F4502"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214534E" w14:textId="77777777" w:rsidR="001E6376" w:rsidRPr="002F4502" w:rsidRDefault="001E6376" w:rsidP="00843A66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0CCA56A" w14:textId="77777777" w:rsidR="001E6376" w:rsidRPr="002F4502" w:rsidRDefault="001E6376" w:rsidP="00843A66">
            <w:pPr>
              <w:jc w:val="center"/>
            </w:pPr>
            <w:r w:rsidRPr="002F4502">
              <w:t>-96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5F29152" w14:textId="77777777" w:rsidR="001E6376" w:rsidRPr="002F4502" w:rsidRDefault="001E6376" w:rsidP="00843A66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5BDF160" w14:textId="4B0DF8E1" w:rsidR="001E6376" w:rsidRPr="00395A1E" w:rsidRDefault="00530108" w:rsidP="00843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</w:tr>
      <w:tr w:rsidR="001E6376" w:rsidRPr="00572960" w14:paraId="29CF2904" w14:textId="77777777" w:rsidTr="00843A66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635FA81" w14:textId="77777777" w:rsidR="001E6376" w:rsidRPr="00572960" w:rsidRDefault="001E6376" w:rsidP="00843A66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 w:rsidRPr="00572960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FD7FF5A" w14:textId="77777777" w:rsidR="001E6376" w:rsidRPr="00572960" w:rsidRDefault="001E6376" w:rsidP="00843A66">
            <w:pPr>
              <w:jc w:val="center"/>
            </w:pPr>
            <w:r w:rsidRPr="00572960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4" w:space="0" w:color="auto"/>
            </w:tcBorders>
            <w:vAlign w:val="center"/>
          </w:tcPr>
          <w:p w14:paraId="1C6C2465" w14:textId="4286A9BC" w:rsidR="001E6376" w:rsidRPr="00B76A08" w:rsidRDefault="00B76A08" w:rsidP="00843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BBD048A" w14:textId="77777777" w:rsidR="001E6376" w:rsidRPr="00572960" w:rsidRDefault="001E6376" w:rsidP="00843A66">
            <w:pPr>
              <w:jc w:val="center"/>
            </w:pPr>
            <w:r w:rsidRPr="00572960"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D6417C6" w14:textId="07F6B9DF" w:rsidR="001E6376" w:rsidRPr="00B76A08" w:rsidRDefault="00B76A08" w:rsidP="00843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3F0C14D" w14:textId="77777777" w:rsidR="001E6376" w:rsidRPr="00572960" w:rsidRDefault="001E6376" w:rsidP="00843A66">
            <w:pPr>
              <w:jc w:val="center"/>
            </w:pPr>
            <w:r w:rsidRPr="00572960"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6346D8E" w14:textId="288C5F29" w:rsidR="001E6376" w:rsidRPr="00324EB7" w:rsidRDefault="00324EB7" w:rsidP="00843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45BBE7A" w14:textId="0FEF1D8D" w:rsidR="001E6376" w:rsidRPr="00324EB7" w:rsidRDefault="00324EB7" w:rsidP="00843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EA6F249" w14:textId="412BFE89" w:rsidR="001E6376" w:rsidRPr="00324EB7" w:rsidRDefault="00324EB7" w:rsidP="00843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5A9BB8C" w14:textId="77777777" w:rsidR="001E6376" w:rsidRPr="00572960" w:rsidRDefault="001E6376" w:rsidP="00843A66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B8CF2AF" w14:textId="5F122390" w:rsidR="001E6376" w:rsidRPr="00FC78E1" w:rsidRDefault="00E62288" w:rsidP="00843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48?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946CAC3" w14:textId="77777777" w:rsidR="001E6376" w:rsidRPr="00572960" w:rsidRDefault="001E6376" w:rsidP="00843A66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BDD749A" w14:textId="2096D4FA" w:rsidR="001E6376" w:rsidRPr="00530108" w:rsidRDefault="00E62288" w:rsidP="00843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48?</w:t>
            </w:r>
          </w:p>
        </w:tc>
      </w:tr>
    </w:tbl>
    <w:p w14:paraId="0B6535AE" w14:textId="77777777" w:rsidR="001E6376" w:rsidRDefault="001E6376" w:rsidP="001E6376">
      <w:pPr>
        <w:tabs>
          <w:tab w:val="left" w:pos="142"/>
        </w:tabs>
        <w:spacing w:after="0"/>
        <w:ind w:hanging="181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f5"/>
        <w:tblpPr w:leftFromText="180" w:rightFromText="180" w:vertAnchor="text" w:horzAnchor="margin" w:tblpXSpec="center" w:tblpY="-30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04"/>
        <w:gridCol w:w="911"/>
        <w:gridCol w:w="866"/>
        <w:gridCol w:w="884"/>
        <w:gridCol w:w="896"/>
        <w:gridCol w:w="942"/>
      </w:tblGrid>
      <w:tr w:rsidR="001E6376" w:rsidRPr="00572960" w14:paraId="4853DE3B" w14:textId="77777777" w:rsidTr="00843A66">
        <w:trPr>
          <w:trHeight w:val="546"/>
        </w:trPr>
        <w:tc>
          <w:tcPr>
            <w:tcW w:w="0" w:type="auto"/>
            <w:vAlign w:val="center"/>
          </w:tcPr>
          <w:p w14:paraId="44C902AB" w14:textId="77777777" w:rsidR="001E6376" w:rsidRPr="00F67836" w:rsidRDefault="001E6376" w:rsidP="00843A66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6E782546" w14:textId="77777777" w:rsidR="001E6376" w:rsidRPr="00F67836" w:rsidRDefault="001E6376" w:rsidP="00843A6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123ACF64" w14:textId="53AE6696" w:rsidR="001E6376" w:rsidRPr="00F67836" w:rsidRDefault="001E6376" w:rsidP="00843A6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3C54D0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7532E499" w14:textId="77777777" w:rsidR="001E6376" w:rsidRPr="00F67836" w:rsidRDefault="001E6376" w:rsidP="00843A6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3C78C768" w14:textId="77777777" w:rsidR="001E6376" w:rsidRPr="00F67836" w:rsidRDefault="001E6376" w:rsidP="00843A6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0086A425" w14:textId="77777777" w:rsidR="001E6376" w:rsidRPr="00F67836" w:rsidRDefault="001E6376" w:rsidP="00843A6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54815F84" w14:textId="77777777" w:rsidR="001E6376" w:rsidRDefault="001E6376" w:rsidP="001E6376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3A2758" w14:textId="77777777" w:rsidR="001E6376" w:rsidRDefault="001E6376" w:rsidP="001E6376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C040D06" w14:textId="77777777" w:rsidR="001E6376" w:rsidRPr="00324EB7" w:rsidRDefault="001E6376" w:rsidP="00324EB7">
      <w:pPr>
        <w:tabs>
          <w:tab w:val="left" w:pos="142"/>
        </w:tabs>
        <w:spacing w:after="0"/>
        <w:ind w:left="567"/>
        <w:jc w:val="both"/>
        <w:rPr>
          <w:noProof/>
        </w:rPr>
      </w:pPr>
      <w:r w:rsidRPr="00324EB7">
        <w:rPr>
          <w:noProof/>
        </w:rPr>
        <w:t>Для знаковой интерпретации результат неверен вследствие возникающего переполнения, для беззнаковой интерпретации результат неверен вследствие возникающего переноса из старшего разряда</w:t>
      </w:r>
    </w:p>
    <w:p w14:paraId="12745F8C" w14:textId="77777777" w:rsidR="001E6376" w:rsidRDefault="001E6376" w:rsidP="001E6376">
      <w:pPr>
        <w:tabs>
          <w:tab w:val="left" w:pos="142"/>
        </w:tabs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78EA484" w14:textId="77777777" w:rsidR="00733D6B" w:rsidRDefault="00733D6B" w:rsidP="001E6376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40446D" w14:textId="77777777" w:rsidR="00733D6B" w:rsidRDefault="00733D6B" w:rsidP="001E6376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E2D953" w14:textId="77777777" w:rsidR="00733D6B" w:rsidRDefault="00733D6B" w:rsidP="001E6376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D55E21" w14:textId="77777777" w:rsidR="00733D6B" w:rsidRDefault="00733D6B" w:rsidP="001E6376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6F01C0" w14:textId="77777777" w:rsidR="00733D6B" w:rsidRDefault="00733D6B" w:rsidP="001E6376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676014" w14:textId="77777777" w:rsidR="00733D6B" w:rsidRDefault="00733D6B" w:rsidP="001E6376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CA5C3D" w14:textId="77777777" w:rsidR="00733D6B" w:rsidRDefault="00733D6B" w:rsidP="001E6376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D9F02E" w14:textId="77777777" w:rsidR="00733D6B" w:rsidRDefault="00733D6B" w:rsidP="001E6376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50C314" w14:textId="77777777" w:rsidR="00733D6B" w:rsidRDefault="00733D6B" w:rsidP="001E6376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8C257B" w14:textId="77777777" w:rsidR="00733D6B" w:rsidRDefault="00733D6B" w:rsidP="001E6376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824975" w14:textId="10588FAA" w:rsidR="001E6376" w:rsidRPr="002F4502" w:rsidRDefault="001E6376" w:rsidP="001E6376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6DB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r w:rsidRPr="002F4502">
        <w:rPr>
          <w:rFonts w:ascii="Times New Roman" w:hAnsi="Times New Roman" w:cs="Times New Roman"/>
          <w:sz w:val="28"/>
          <w:szCs w:val="28"/>
        </w:rPr>
        <w:t xml:space="preserve">Значение числа </w:t>
      </w:r>
      <w:r w:rsidRPr="002F4502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2F4502">
        <w:rPr>
          <w:rFonts w:ascii="Times New Roman" w:hAnsi="Times New Roman" w:cs="Times New Roman"/>
          <w:sz w:val="28"/>
          <w:szCs w:val="28"/>
        </w:rPr>
        <w:t>фиксируем (</w:t>
      </w:r>
      <w:r w:rsidRPr="002F4502">
        <w:rPr>
          <w:rFonts w:ascii="Times New Roman" w:hAnsi="Times New Roman" w:cs="Times New Roman"/>
          <w:i/>
          <w:sz w:val="28"/>
          <w:szCs w:val="28"/>
        </w:rPr>
        <w:t>В</w:t>
      </w:r>
      <w:r w:rsidRPr="002F4502">
        <w:rPr>
          <w:rFonts w:ascii="Times New Roman" w:hAnsi="Times New Roman" w:cs="Times New Roman"/>
          <w:sz w:val="28"/>
          <w:szCs w:val="28"/>
        </w:rPr>
        <w:t xml:space="preserve"> = </w:t>
      </w:r>
      <w:r w:rsidR="006B3CFE" w:rsidRPr="006B3CFE">
        <w:rPr>
          <w:rFonts w:ascii="Times New Roman" w:hAnsi="Times New Roman" w:cs="Times New Roman"/>
          <w:sz w:val="28"/>
          <w:szCs w:val="28"/>
        </w:rPr>
        <w:t>67</w:t>
      </w:r>
      <w:r w:rsidRPr="002F4502">
        <w:rPr>
          <w:rFonts w:ascii="Times New Roman" w:hAnsi="Times New Roman" w:cs="Times New Roman"/>
          <w:sz w:val="28"/>
          <w:szCs w:val="28"/>
        </w:rPr>
        <w:t xml:space="preserve">), а значение </w:t>
      </w:r>
      <w:r w:rsidRPr="002F4502">
        <w:rPr>
          <w:rFonts w:ascii="Times New Roman" w:hAnsi="Times New Roman" w:cs="Times New Roman"/>
          <w:i/>
          <w:sz w:val="28"/>
          <w:szCs w:val="28"/>
        </w:rPr>
        <w:t>А</w:t>
      </w:r>
      <w:r w:rsidRPr="002F4502">
        <w:rPr>
          <w:rFonts w:ascii="Times New Roman" w:hAnsi="Times New Roman" w:cs="Times New Roman"/>
          <w:sz w:val="28"/>
          <w:szCs w:val="28"/>
        </w:rPr>
        <w:t xml:space="preserve"> подбираем согласно формуле </w:t>
      </w:r>
      <w:r w:rsidRPr="002F4502">
        <w:rPr>
          <w:rFonts w:ascii="Times New Roman" w:hAnsi="Times New Roman" w:cs="Times New Roman"/>
          <w:i/>
          <w:sz w:val="28"/>
          <w:szCs w:val="28"/>
        </w:rPr>
        <w:t>А + В</w:t>
      </w:r>
      <w:r w:rsidRPr="002F4502">
        <w:rPr>
          <w:rFonts w:ascii="Times New Roman" w:hAnsi="Times New Roman" w:cs="Times New Roman"/>
          <w:sz w:val="28"/>
          <w:szCs w:val="28"/>
        </w:rPr>
        <w:t xml:space="preserve"> = 128, по которой при сложении положительных чисел будет фиксироваться переполнение, а при сложении отрицательных этого не будет. Тогда  </w:t>
      </w:r>
      <w:r w:rsidRPr="002F4502">
        <w:rPr>
          <w:rFonts w:ascii="Times New Roman" w:hAnsi="Times New Roman" w:cs="Times New Roman"/>
          <w:i/>
          <w:sz w:val="28"/>
          <w:szCs w:val="28"/>
        </w:rPr>
        <w:t>А</w:t>
      </w:r>
      <w:r w:rsidRPr="002F4502">
        <w:rPr>
          <w:rFonts w:ascii="Times New Roman" w:hAnsi="Times New Roman" w:cs="Times New Roman"/>
          <w:sz w:val="28"/>
          <w:szCs w:val="28"/>
        </w:rPr>
        <w:t xml:space="preserve"> = </w:t>
      </w:r>
      <w:r w:rsidR="00A54361" w:rsidRPr="00733D6B">
        <w:rPr>
          <w:rFonts w:ascii="Times New Roman" w:hAnsi="Times New Roman" w:cs="Times New Roman"/>
          <w:sz w:val="28"/>
          <w:szCs w:val="28"/>
        </w:rPr>
        <w:t>61</w:t>
      </w:r>
      <w:r w:rsidRPr="002F450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5"/>
        <w:tblpPr w:leftFromText="180" w:rightFromText="180" w:vertAnchor="text" w:horzAnchor="page" w:tblpX="2731" w:tblpY="62"/>
        <w:tblW w:w="0" w:type="auto"/>
        <w:tblLook w:val="01E0" w:firstRow="1" w:lastRow="1" w:firstColumn="1" w:lastColumn="1" w:noHBand="0" w:noVBand="0"/>
      </w:tblPr>
      <w:tblGrid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 w:rsidR="001E6376" w:rsidRPr="00286DB4" w14:paraId="5D76F5B9" w14:textId="77777777" w:rsidTr="00843A66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</w:tcPr>
          <w:p w14:paraId="4248BC4C" w14:textId="77777777" w:rsidR="001E6376" w:rsidRPr="00286DB4" w:rsidRDefault="001E6376" w:rsidP="00843A66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7B6C86EF" w14:textId="6A0E521D" w:rsidR="001E6376" w:rsidRPr="009D3980" w:rsidRDefault="009D3980" w:rsidP="00843A66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D8186BF" w14:textId="77777777" w:rsidR="001E6376" w:rsidRPr="00286DB4" w:rsidRDefault="001E6376" w:rsidP="00843A66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D1B140B" w14:textId="77777777" w:rsidR="001E6376" w:rsidRPr="00286DB4" w:rsidRDefault="001E6376" w:rsidP="00843A66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2DCCED9" w14:textId="7C4CA8E8" w:rsidR="001E6376" w:rsidRPr="006B3CFE" w:rsidRDefault="006B3CFE" w:rsidP="00843A66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BF84766" w14:textId="1AC0E31C" w:rsidR="001E6376" w:rsidRPr="006B3CFE" w:rsidRDefault="006B3CFE" w:rsidP="00843A66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ED81BD2" w14:textId="77777777" w:rsidR="001E6376" w:rsidRPr="00286DB4" w:rsidRDefault="001E6376" w:rsidP="00843A66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3B04C96" w14:textId="77777777" w:rsidR="001E6376" w:rsidRPr="00286DB4" w:rsidRDefault="001E6376" w:rsidP="00843A66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</w:tr>
    </w:tbl>
    <w:tbl>
      <w:tblPr>
        <w:tblStyle w:val="af5"/>
        <w:tblpPr w:leftFromText="180" w:rightFromText="180" w:vertAnchor="text" w:horzAnchor="page" w:tblpX="6548" w:tblpY="99"/>
        <w:tblW w:w="0" w:type="auto"/>
        <w:tblLook w:val="01E0" w:firstRow="1" w:lastRow="1" w:firstColumn="1" w:lastColumn="1" w:noHBand="0" w:noVBand="0"/>
      </w:tblPr>
      <w:tblGrid>
        <w:gridCol w:w="369"/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 w:rsidR="001E6376" w:rsidRPr="00286DB4" w14:paraId="14759525" w14:textId="77777777" w:rsidTr="00843A66"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BDB53D" w14:textId="77777777" w:rsidR="001E6376" w:rsidRPr="00FB2B30" w:rsidRDefault="001E6376" w:rsidP="00843A66">
            <w:pPr>
              <w:tabs>
                <w:tab w:val="left" w:pos="2480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14:paraId="03DEC8BE" w14:textId="77777777" w:rsidR="001E6376" w:rsidRPr="00286DB4" w:rsidRDefault="001E6376" w:rsidP="00843A66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14C7E3DD" w14:textId="0BF145F7" w:rsidR="001E6376" w:rsidRPr="00286DB4" w:rsidRDefault="007B066F" w:rsidP="00843A66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37D49A9" w14:textId="77777777" w:rsidR="001E6376" w:rsidRPr="00286DB4" w:rsidRDefault="001E6376" w:rsidP="00843A66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87FB0F7" w14:textId="77777777" w:rsidR="001E6376" w:rsidRPr="00286DB4" w:rsidRDefault="001E6376" w:rsidP="00843A66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5B49BAB" w14:textId="568963A0" w:rsidR="001E6376" w:rsidRPr="00286DB4" w:rsidRDefault="007B066F" w:rsidP="00843A66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CC4C1D8" w14:textId="2EC2B5E9" w:rsidR="001E6376" w:rsidRPr="00286DB4" w:rsidRDefault="007B066F" w:rsidP="00843A66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34D4353" w14:textId="77777777" w:rsidR="001E6376" w:rsidRPr="00286DB4" w:rsidRDefault="001E6376" w:rsidP="00843A66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61CA86A" w14:textId="77777777" w:rsidR="001E6376" w:rsidRPr="00286DB4" w:rsidRDefault="001E6376" w:rsidP="00843A66">
            <w:pPr>
              <w:tabs>
                <w:tab w:val="left" w:pos="2480"/>
              </w:tabs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</w:tr>
    </w:tbl>
    <w:p w14:paraId="7DE76D7A" w14:textId="77777777" w:rsidR="001E6376" w:rsidRPr="006C1ED4" w:rsidRDefault="001E6376" w:rsidP="001E6376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C1ED4">
        <w:rPr>
          <w:rFonts w:ascii="Times New Roman" w:hAnsi="Times New Roman" w:cs="Times New Roman"/>
          <w:i/>
          <w:sz w:val="28"/>
          <w:szCs w:val="28"/>
        </w:rPr>
        <w:t>А</w:t>
      </w:r>
    </w:p>
    <w:p w14:paraId="325FD4A3" w14:textId="77777777" w:rsidR="001E6376" w:rsidRPr="00EA0300" w:rsidRDefault="001E6376" w:rsidP="001E6376">
      <w:pPr>
        <w:tabs>
          <w:tab w:val="left" w:pos="2480"/>
        </w:tabs>
        <w:spacing w:after="0"/>
        <w:ind w:firstLine="709"/>
        <w:jc w:val="both"/>
        <w:rPr>
          <w:sz w:val="12"/>
          <w:szCs w:val="12"/>
        </w:rPr>
      </w:pPr>
      <w:r w:rsidRPr="00EA0300">
        <w:rPr>
          <w:sz w:val="12"/>
          <w:szCs w:val="12"/>
        </w:rPr>
        <w:t xml:space="preserve">       </w:t>
      </w:r>
    </w:p>
    <w:p w14:paraId="216D39AC" w14:textId="77777777" w:rsidR="001E6376" w:rsidRDefault="001E6376" w:rsidP="001E6376">
      <w:pPr>
        <w:tabs>
          <w:tab w:val="left" w:pos="2480"/>
        </w:tabs>
        <w:spacing w:after="0"/>
        <w:ind w:firstLine="993"/>
        <w:jc w:val="both"/>
        <w:rPr>
          <w:sz w:val="32"/>
          <w:szCs w:val="32"/>
        </w:rPr>
      </w:pP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0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0</w:t>
      </w:r>
    </w:p>
    <w:tbl>
      <w:tblPr>
        <w:tblStyle w:val="af5"/>
        <w:tblW w:w="0" w:type="auto"/>
        <w:tblInd w:w="13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39"/>
        <w:gridCol w:w="358"/>
        <w:gridCol w:w="358"/>
        <w:gridCol w:w="358"/>
        <w:gridCol w:w="358"/>
        <w:gridCol w:w="358"/>
        <w:gridCol w:w="179"/>
        <w:gridCol w:w="179"/>
        <w:gridCol w:w="358"/>
        <w:gridCol w:w="358"/>
        <w:gridCol w:w="222"/>
        <w:gridCol w:w="1155"/>
        <w:gridCol w:w="222"/>
        <w:gridCol w:w="747"/>
        <w:gridCol w:w="747"/>
      </w:tblGrid>
      <w:tr w:rsidR="001E6376" w:rsidRPr="00B272AF" w14:paraId="6753F3E8" w14:textId="77777777" w:rsidTr="00843A66">
        <w:trPr>
          <w:gridAfter w:val="1"/>
          <w:trHeight w:val="324"/>
        </w:trPr>
        <w:tc>
          <w:tcPr>
            <w:tcW w:w="0" w:type="auto"/>
            <w:gridSpan w:val="7"/>
            <w:vAlign w:val="center"/>
          </w:tcPr>
          <w:p w14:paraId="764A47C2" w14:textId="77777777" w:rsidR="001E6376" w:rsidRPr="00B272AF" w:rsidRDefault="001E6376" w:rsidP="00843A66"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 xml:space="preserve">0,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0</w:t>
            </w:r>
            <w:r w:rsidRPr="00B272AF">
              <w:t>.</w:t>
            </w:r>
          </w:p>
        </w:tc>
        <w:tc>
          <w:tcPr>
            <w:tcW w:w="0" w:type="auto"/>
            <w:gridSpan w:val="7"/>
            <w:vAlign w:val="center"/>
          </w:tcPr>
          <w:p w14:paraId="1AAFDA3C" w14:textId="77777777" w:rsidR="001E6376" w:rsidRPr="00B272AF" w:rsidRDefault="001E6376" w:rsidP="00843A66">
            <w:pPr>
              <w:jc w:val="right"/>
            </w:pPr>
            <w:r w:rsidRPr="00B272AF">
              <w:t>Интерпретации</w:t>
            </w:r>
          </w:p>
        </w:tc>
      </w:tr>
      <w:tr w:rsidR="001E6376" w:rsidRPr="00B272AF" w14:paraId="542D1AFA" w14:textId="77777777" w:rsidTr="00843A66">
        <w:trPr>
          <w:trHeight w:val="324"/>
        </w:trPr>
        <w:tc>
          <w:tcPr>
            <w:tcW w:w="0" w:type="auto"/>
            <w:vAlign w:val="center"/>
          </w:tcPr>
          <w:p w14:paraId="1AC0E965" w14:textId="77777777" w:rsidR="001E6376" w:rsidRPr="00B272AF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75C6808F" w14:textId="4523B8AB" w:rsidR="001E6376" w:rsidRPr="00B272AF" w:rsidRDefault="001E6376" w:rsidP="00843A66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57ADFC1B" wp14:editId="6386CAEC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90170</wp:posOffset>
                      </wp:positionV>
                      <wp:extent cx="1539240" cy="118745"/>
                      <wp:effectExtent l="21590" t="8255" r="1270" b="34925"/>
                      <wp:wrapNone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39240" cy="118745"/>
                                <a:chOff x="3743" y="5277"/>
                                <a:chExt cx="2424" cy="187"/>
                              </a:xfrm>
                            </wpg:grpSpPr>
                            <wps:wsp>
                              <wps:cNvPr id="21" name="Полилиния 5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7" y="5283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Полилиния 5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87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Полилиния 5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42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Полилиния 5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99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Полилиния 5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4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Полилиния 5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88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Полилиния 59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43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ACE74E" id="Группа 1" o:spid="_x0000_s1026" style="position:absolute;margin-left:.4pt;margin-top:7.1pt;width:121.2pt;height:9.35pt;z-index:251696128" coordorigin="3743,5277" coordsize="2424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">
                      <v:shape id="Полилиния 584" o:spid="_x0000_s1027" style="position:absolute;left:5837;top:5283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5" o:spid="_x0000_s1028" style="position:absolute;left:5487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6" o:spid="_x0000_s1029" style="position:absolute;left:5142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7" o:spid="_x0000_s1030" style="position:absolute;left:4799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8" o:spid="_x0000_s1031" style="position:absolute;left:4454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9" o:spid="_x0000_s1032" style="position:absolute;left:4088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90" o:spid="_x0000_s1033" style="position:absolute;left:3743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B3EE8FB" w14:textId="77777777" w:rsidR="001E6376" w:rsidRPr="00B272AF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177CC8EA" w14:textId="77777777" w:rsidR="001E6376" w:rsidRPr="00B272AF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293489C8" w14:textId="77777777" w:rsidR="001E6376" w:rsidRPr="00B272AF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5F969027" w14:textId="77777777" w:rsidR="001E6376" w:rsidRPr="00B272AF" w:rsidRDefault="001E6376" w:rsidP="00843A66">
            <w:pPr>
              <w:jc w:val="center"/>
            </w:pPr>
          </w:p>
        </w:tc>
        <w:tc>
          <w:tcPr>
            <w:tcW w:w="0" w:type="auto"/>
            <w:gridSpan w:val="2"/>
            <w:vAlign w:val="center"/>
          </w:tcPr>
          <w:p w14:paraId="2E25017C" w14:textId="77777777" w:rsidR="001E6376" w:rsidRPr="00B272AF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5CB6B94D" w14:textId="77777777" w:rsidR="001E6376" w:rsidRPr="00B272AF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68EFB535" w14:textId="77777777" w:rsidR="001E6376" w:rsidRPr="00B272AF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4F07A438" w14:textId="77777777" w:rsidR="001E6376" w:rsidRPr="00B272AF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7333DCBF" w14:textId="77777777" w:rsidR="001E6376" w:rsidRPr="00B272AF" w:rsidRDefault="001E6376" w:rsidP="00843A66">
            <w:pPr>
              <w:jc w:val="center"/>
            </w:pPr>
            <w:r w:rsidRPr="00B272AF">
              <w:t>Знаковая</w:t>
            </w:r>
          </w:p>
        </w:tc>
        <w:tc>
          <w:tcPr>
            <w:tcW w:w="0" w:type="auto"/>
            <w:vAlign w:val="center"/>
          </w:tcPr>
          <w:p w14:paraId="27A87483" w14:textId="77777777" w:rsidR="001E6376" w:rsidRPr="00B272AF" w:rsidRDefault="001E6376" w:rsidP="00843A66">
            <w:pPr>
              <w:jc w:val="center"/>
            </w:pPr>
          </w:p>
        </w:tc>
        <w:tc>
          <w:tcPr>
            <w:tcW w:w="0" w:type="auto"/>
            <w:gridSpan w:val="2"/>
            <w:vAlign w:val="center"/>
          </w:tcPr>
          <w:p w14:paraId="048A9970" w14:textId="77777777" w:rsidR="001E6376" w:rsidRPr="00B272AF" w:rsidRDefault="001E6376" w:rsidP="00843A66">
            <w:pPr>
              <w:jc w:val="center"/>
            </w:pPr>
            <w:r w:rsidRPr="00B272AF">
              <w:t>Беззнаковая</w:t>
            </w:r>
          </w:p>
        </w:tc>
      </w:tr>
      <w:tr w:rsidR="00733D6B" w:rsidRPr="00B272AF" w14:paraId="588CA2BD" w14:textId="77777777" w:rsidTr="00843A66">
        <w:trPr>
          <w:trHeight w:val="324"/>
        </w:trPr>
        <w:tc>
          <w:tcPr>
            <w:tcW w:w="0" w:type="auto"/>
            <w:vAlign w:val="center"/>
          </w:tcPr>
          <w:p w14:paraId="6170D8FC" w14:textId="50D2B30E" w:rsidR="00733D6B" w:rsidRPr="00B272AF" w:rsidRDefault="00733D6B" w:rsidP="00733D6B">
            <w:pPr>
              <w:jc w:val="center"/>
              <w:rPr>
                <w:vertAlign w:val="subscript"/>
              </w:rPr>
            </w:pPr>
            <w:r>
              <w:rPr>
                <w:i/>
                <w:noProof/>
              </w:rPr>
              <mc:AlternateContent>
                <mc:Choice Requires="wpg">
                  <w:drawing>
                    <wp:anchor distT="0" distB="0" distL="114300" distR="114300" simplePos="0" relativeHeight="251745280" behindDoc="0" locked="1" layoutInCell="1" allowOverlap="1" wp14:anchorId="48AD7326" wp14:editId="2C97A647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581" name="Группа 5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82" name="Line 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1ADA69" id="Группа 581" o:spid="_x0000_s1026" style="position:absolute;margin-left:-17.55pt;margin-top:8.45pt;width:11.3pt;height:11.25pt;z-index:251745280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">
                      <v:line id="Line 9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"/>
                      <v:line id="Line 9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</w:rPr>
              <w:t>А</w:t>
            </w:r>
            <w:r w:rsidRPr="00B272AF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41413887" w14:textId="3034406B" w:rsidR="00733D6B" w:rsidRPr="00B272AF" w:rsidRDefault="00733D6B" w:rsidP="00733D6B">
            <w:pPr>
              <w:tabs>
                <w:tab w:val="left" w:pos="2480"/>
              </w:tabs>
              <w:jc w:val="center"/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7E226BFB" w14:textId="687BA8AD" w:rsidR="00733D6B" w:rsidRPr="00B272AF" w:rsidRDefault="00733D6B" w:rsidP="00733D6B">
            <w:pPr>
              <w:tabs>
                <w:tab w:val="left" w:pos="2480"/>
              </w:tabs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9956D54" w14:textId="6B82A543" w:rsidR="00733D6B" w:rsidRPr="00B272AF" w:rsidRDefault="00733D6B" w:rsidP="00733D6B">
            <w:pPr>
              <w:tabs>
                <w:tab w:val="left" w:pos="2480"/>
              </w:tabs>
              <w:jc w:val="center"/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48FEDC8" w14:textId="55B45D00" w:rsidR="00733D6B" w:rsidRPr="00B272AF" w:rsidRDefault="00733D6B" w:rsidP="00733D6B">
            <w:pPr>
              <w:tabs>
                <w:tab w:val="left" w:pos="2480"/>
              </w:tabs>
              <w:jc w:val="center"/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0A1E952" w14:textId="30DD5B0A" w:rsidR="00733D6B" w:rsidRPr="00B272AF" w:rsidRDefault="00733D6B" w:rsidP="00733D6B">
            <w:pPr>
              <w:tabs>
                <w:tab w:val="left" w:pos="2480"/>
              </w:tabs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gridSpan w:val="2"/>
          </w:tcPr>
          <w:p w14:paraId="3E80DC8F" w14:textId="406411AC" w:rsidR="00733D6B" w:rsidRPr="00B272AF" w:rsidRDefault="00733D6B" w:rsidP="00733D6B">
            <w:pPr>
              <w:tabs>
                <w:tab w:val="left" w:pos="2480"/>
              </w:tabs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09A37C2" w14:textId="505EED93" w:rsidR="00733D6B" w:rsidRPr="00B272AF" w:rsidRDefault="00733D6B" w:rsidP="00733D6B">
            <w:pPr>
              <w:tabs>
                <w:tab w:val="left" w:pos="2480"/>
              </w:tabs>
              <w:jc w:val="center"/>
            </w:pPr>
            <w:r w:rsidRPr="00286DB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759F733" w14:textId="29E7A8D2" w:rsidR="00733D6B" w:rsidRPr="00B272AF" w:rsidRDefault="00733D6B" w:rsidP="00733D6B">
            <w:pPr>
              <w:tabs>
                <w:tab w:val="left" w:pos="2480"/>
              </w:tabs>
              <w:jc w:val="center"/>
            </w:pPr>
            <w:r w:rsidRPr="00286DB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016D44C2" w14:textId="77777777" w:rsidR="00733D6B" w:rsidRPr="00B272AF" w:rsidRDefault="00733D6B" w:rsidP="00733D6B">
            <w:pPr>
              <w:jc w:val="center"/>
            </w:pPr>
          </w:p>
        </w:tc>
        <w:tc>
          <w:tcPr>
            <w:tcW w:w="0" w:type="auto"/>
            <w:vAlign w:val="center"/>
          </w:tcPr>
          <w:p w14:paraId="57F38929" w14:textId="3ABAB53A" w:rsidR="00733D6B" w:rsidRPr="00B272AF" w:rsidRDefault="00733D6B" w:rsidP="00733D6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3232" behindDoc="0" locked="1" layoutInCell="1" allowOverlap="1" wp14:anchorId="41275365" wp14:editId="7A8DA202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578" name="Группа 5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79" name="Line 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0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2AFF21" id="Группа 578" o:spid="_x0000_s1026" style="position:absolute;margin-left:-4.05pt;margin-top:7.85pt;width:11.3pt;height:11.25pt;z-index:25174323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">
                      <v:line id="Line 9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"/>
                      <v:line id="Line 9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  <w:r>
              <w:t>67</w:t>
            </w:r>
          </w:p>
        </w:tc>
        <w:tc>
          <w:tcPr>
            <w:tcW w:w="0" w:type="auto"/>
            <w:vAlign w:val="center"/>
          </w:tcPr>
          <w:p w14:paraId="34E1DD10" w14:textId="77777777" w:rsidR="00733D6B" w:rsidRPr="00B272AF" w:rsidRDefault="00733D6B" w:rsidP="00733D6B">
            <w:pPr>
              <w:jc w:val="center"/>
            </w:pPr>
          </w:p>
        </w:tc>
        <w:tc>
          <w:tcPr>
            <w:tcW w:w="0" w:type="auto"/>
            <w:gridSpan w:val="2"/>
            <w:vAlign w:val="center"/>
          </w:tcPr>
          <w:p w14:paraId="57EA74B8" w14:textId="341F8BA3" w:rsidR="00733D6B" w:rsidRPr="00B272AF" w:rsidRDefault="00733D6B" w:rsidP="00733D6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4256" behindDoc="0" locked="1" layoutInCell="1" allowOverlap="1" wp14:anchorId="1CB71453" wp14:editId="53934B33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575" name="Группа 5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76" name="Line 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7" name="Line 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352E1B" id="Группа 575" o:spid="_x0000_s1026" style="position:absolute;margin-left:-2.9pt;margin-top:7.75pt;width:11.3pt;height:11.25pt;z-index:25174425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">
                      <v:line id="Line 9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eJVxwAAANw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1K4nolHQM4vAAAA//8DAFBLAQItABQABgAIAAAAIQDb4fbL7gAAAIUBAAATAAAAAAAA&#10;AAAAAAAAAAAAAABbQ29udGVudF9UeXBlc10ueG1sUEsBAi0AFAAGAAgAAAAhAFr0LFu/AAAAFQEA&#10;AAsAAAAAAAAAAAAAAAAAHwEAAF9yZWxzLy5yZWxzUEsBAi0AFAAGAAgAAAAhADXV4lXHAAAA3AAA&#10;AA8AAAAAAAAAAAAAAAAABwIAAGRycy9kb3ducmV2LnhtbFBLBQYAAAAAAwADALcAAAD7AgAAAAA=&#10;"/>
                      <v:line id="Line 9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>
              <w:t>67</w:t>
            </w:r>
          </w:p>
        </w:tc>
      </w:tr>
      <w:tr w:rsidR="00733D6B" w:rsidRPr="00B272AF" w14:paraId="3723DB36" w14:textId="77777777" w:rsidTr="00843A66">
        <w:trPr>
          <w:trHeight w:val="324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64C1C15" w14:textId="77777777" w:rsidR="00733D6B" w:rsidRPr="00B272AF" w:rsidRDefault="00733D6B" w:rsidP="00733D6B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 w:rsidRPr="00B272AF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50DE08ED" w14:textId="7BF78C0E" w:rsidR="00733D6B" w:rsidRPr="00B272AF" w:rsidRDefault="00733D6B" w:rsidP="00733D6B">
            <w:pPr>
              <w:tabs>
                <w:tab w:val="left" w:pos="2480"/>
              </w:tabs>
              <w:jc w:val="center"/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710947E2" w14:textId="35E6AD87" w:rsidR="00733D6B" w:rsidRPr="00B272AF" w:rsidRDefault="00733D6B" w:rsidP="00733D6B">
            <w:pPr>
              <w:tabs>
                <w:tab w:val="left" w:pos="2480"/>
              </w:tabs>
              <w:jc w:val="center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C179680" w14:textId="129FE1AA" w:rsidR="00733D6B" w:rsidRPr="00B272AF" w:rsidRDefault="00733D6B" w:rsidP="00733D6B">
            <w:pPr>
              <w:tabs>
                <w:tab w:val="left" w:pos="2480"/>
              </w:tabs>
              <w:jc w:val="center"/>
            </w:pPr>
            <w:r w:rsidRPr="00286DB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FF56777" w14:textId="2ABF8C0A" w:rsidR="00733D6B" w:rsidRPr="00B272AF" w:rsidRDefault="00733D6B" w:rsidP="00733D6B">
            <w:pPr>
              <w:tabs>
                <w:tab w:val="left" w:pos="2480"/>
              </w:tabs>
              <w:jc w:val="center"/>
            </w:pPr>
            <w:r w:rsidRPr="00286DB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48F3E90" w14:textId="7C49D749" w:rsidR="00733D6B" w:rsidRPr="00B272AF" w:rsidRDefault="00733D6B" w:rsidP="00733D6B">
            <w:pPr>
              <w:tabs>
                <w:tab w:val="left" w:pos="2480"/>
              </w:tabs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</w:tcPr>
          <w:p w14:paraId="065FD762" w14:textId="01E7D8B3" w:rsidR="00733D6B" w:rsidRPr="00B272AF" w:rsidRDefault="00733D6B" w:rsidP="00733D6B">
            <w:pPr>
              <w:tabs>
                <w:tab w:val="left" w:pos="2480"/>
              </w:tabs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5D67F81" w14:textId="2A44B0FE" w:rsidR="00733D6B" w:rsidRPr="00B272AF" w:rsidRDefault="00733D6B" w:rsidP="00733D6B">
            <w:pPr>
              <w:tabs>
                <w:tab w:val="left" w:pos="2480"/>
              </w:tabs>
              <w:jc w:val="center"/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0E6347B" w14:textId="3F7B2F9B" w:rsidR="00733D6B" w:rsidRPr="00B272AF" w:rsidRDefault="00733D6B" w:rsidP="00733D6B">
            <w:pPr>
              <w:tabs>
                <w:tab w:val="left" w:pos="2480"/>
              </w:tabs>
              <w:jc w:val="center"/>
            </w:pPr>
            <w:r w:rsidRPr="00286DB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0A782A81" w14:textId="77777777" w:rsidR="00733D6B" w:rsidRPr="00B272AF" w:rsidRDefault="00733D6B" w:rsidP="00733D6B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F0345D8" w14:textId="0C5EC92F" w:rsidR="00733D6B" w:rsidRPr="00B272AF" w:rsidRDefault="00733D6B" w:rsidP="00733D6B">
            <w:pPr>
              <w:jc w:val="center"/>
            </w:pPr>
            <w:r>
              <w:t>61</w:t>
            </w:r>
          </w:p>
        </w:tc>
        <w:tc>
          <w:tcPr>
            <w:tcW w:w="0" w:type="auto"/>
            <w:vAlign w:val="center"/>
          </w:tcPr>
          <w:p w14:paraId="7B9B4509" w14:textId="77777777" w:rsidR="00733D6B" w:rsidRPr="00B272AF" w:rsidRDefault="00733D6B" w:rsidP="00733D6B">
            <w:pPr>
              <w:jc w:val="center"/>
            </w:pP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  <w:vAlign w:val="center"/>
          </w:tcPr>
          <w:p w14:paraId="0EB454BF" w14:textId="4E8F2D2F" w:rsidR="00733D6B" w:rsidRPr="00B272AF" w:rsidRDefault="00733D6B" w:rsidP="00733D6B">
            <w:pPr>
              <w:jc w:val="center"/>
            </w:pPr>
            <w:r>
              <w:t>61</w:t>
            </w:r>
          </w:p>
        </w:tc>
      </w:tr>
      <w:tr w:rsidR="001E6376" w:rsidRPr="00B272AF" w14:paraId="19AA7E0E" w14:textId="77777777" w:rsidTr="00843A66">
        <w:trPr>
          <w:trHeight w:val="302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9D6674" w14:textId="77777777" w:rsidR="001E6376" w:rsidRPr="00B272AF" w:rsidRDefault="001E6376" w:rsidP="00843A66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 w:rsidRPr="00B272AF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270670E" w14:textId="77777777" w:rsidR="001E6376" w:rsidRPr="00B272AF" w:rsidRDefault="001E6376" w:rsidP="00843A66">
            <w:pPr>
              <w:jc w:val="center"/>
            </w:pPr>
            <w:r w:rsidRPr="00B272AF"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D2E41C1" w14:textId="77777777" w:rsidR="001E6376" w:rsidRPr="00B272AF" w:rsidRDefault="001E6376" w:rsidP="00843A66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9D4F66" w14:textId="77777777" w:rsidR="001E6376" w:rsidRPr="00B272AF" w:rsidRDefault="001E6376" w:rsidP="00843A66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7FBBE11" w14:textId="77777777" w:rsidR="001E6376" w:rsidRPr="00B272AF" w:rsidRDefault="001E6376" w:rsidP="00843A66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B76CFD" w14:textId="77777777" w:rsidR="001E6376" w:rsidRPr="00B272AF" w:rsidRDefault="001E6376" w:rsidP="00843A66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DD0572" w14:textId="77777777" w:rsidR="001E6376" w:rsidRPr="00B272AF" w:rsidRDefault="001E6376" w:rsidP="00843A66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C26B098" w14:textId="77777777" w:rsidR="001E6376" w:rsidRPr="00B272AF" w:rsidRDefault="001E6376" w:rsidP="00843A66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518A51" w14:textId="77777777" w:rsidR="001E6376" w:rsidRPr="00B272AF" w:rsidRDefault="001E6376" w:rsidP="00843A66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vAlign w:val="center"/>
          </w:tcPr>
          <w:p w14:paraId="3A3409C3" w14:textId="77777777" w:rsidR="001E6376" w:rsidRPr="00B272AF" w:rsidRDefault="001E6376" w:rsidP="00843A66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9674A7D" w14:textId="77777777" w:rsidR="001E6376" w:rsidRPr="00B272AF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0AA196A6" w14:textId="77777777" w:rsidR="001E6376" w:rsidRPr="00B272AF" w:rsidRDefault="001E6376" w:rsidP="00843A66">
            <w:pPr>
              <w:jc w:val="center"/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1D0DE2" w14:textId="77777777" w:rsidR="001E6376" w:rsidRPr="00B272AF" w:rsidRDefault="001E6376" w:rsidP="00843A66">
            <w:pPr>
              <w:jc w:val="center"/>
            </w:pPr>
            <w:r w:rsidRPr="00B272AF">
              <w:t>128</w:t>
            </w:r>
          </w:p>
        </w:tc>
      </w:tr>
      <w:tr w:rsidR="001E6376" w:rsidRPr="00B272AF" w14:paraId="0EDFE5F9" w14:textId="77777777" w:rsidTr="00843A66">
        <w:trPr>
          <w:trHeight w:val="30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CB2A8BE" w14:textId="77777777" w:rsidR="001E6376" w:rsidRPr="00B272AF" w:rsidRDefault="001E6376" w:rsidP="00843A66">
            <w:pPr>
              <w:jc w:val="center"/>
            </w:pPr>
            <w:r w:rsidRPr="006C1ED4">
              <w:rPr>
                <w:i/>
              </w:rPr>
              <w:t>С</w:t>
            </w:r>
            <w:r w:rsidRPr="00B272AF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D0049B5" w14:textId="77777777" w:rsidR="001E6376" w:rsidRPr="00B272AF" w:rsidRDefault="001E6376" w:rsidP="00843A66">
            <w:pPr>
              <w:jc w:val="center"/>
            </w:pPr>
            <w:r w:rsidRPr="00B272AF"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F185F92" w14:textId="77777777" w:rsidR="001E6376" w:rsidRPr="00B272AF" w:rsidRDefault="001E6376" w:rsidP="00843A66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517546E" w14:textId="77777777" w:rsidR="001E6376" w:rsidRPr="00B272AF" w:rsidRDefault="001E6376" w:rsidP="00843A66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B0EEB7C" w14:textId="77777777" w:rsidR="001E6376" w:rsidRPr="00B272AF" w:rsidRDefault="001E6376" w:rsidP="00843A66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66CC0A0" w14:textId="77777777" w:rsidR="001E6376" w:rsidRPr="00B272AF" w:rsidRDefault="001E6376" w:rsidP="00843A66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14:paraId="65268607" w14:textId="77777777" w:rsidR="001E6376" w:rsidRPr="00B272AF" w:rsidRDefault="001E6376" w:rsidP="00843A66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1F09476" w14:textId="77777777" w:rsidR="001E6376" w:rsidRPr="00B272AF" w:rsidRDefault="001E6376" w:rsidP="00843A66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57C2525" w14:textId="77777777" w:rsidR="001E6376" w:rsidRPr="00B272AF" w:rsidRDefault="001E6376" w:rsidP="00843A66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vAlign w:val="center"/>
          </w:tcPr>
          <w:p w14:paraId="16A9D1B6" w14:textId="77777777" w:rsidR="001E6376" w:rsidRPr="00B272AF" w:rsidRDefault="001E6376" w:rsidP="00843A66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BDF01B8" w14:textId="77777777" w:rsidR="001E6376" w:rsidRPr="006D297B" w:rsidRDefault="001E6376" w:rsidP="00843A66">
            <w:pPr>
              <w:jc w:val="center"/>
            </w:pPr>
            <w:r w:rsidRPr="00B272AF">
              <w:t>-128</w:t>
            </w:r>
            <w:r>
              <w:t>?</w:t>
            </w:r>
          </w:p>
        </w:tc>
        <w:tc>
          <w:tcPr>
            <w:tcW w:w="0" w:type="auto"/>
            <w:vAlign w:val="center"/>
          </w:tcPr>
          <w:p w14:paraId="0551B814" w14:textId="77777777" w:rsidR="001E6376" w:rsidRPr="00B272AF" w:rsidRDefault="001E6376" w:rsidP="00843A66">
            <w:pPr>
              <w:jc w:val="center"/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14:paraId="2B0F8EA4" w14:textId="77777777" w:rsidR="001E6376" w:rsidRPr="00B272AF" w:rsidRDefault="001E6376" w:rsidP="00843A66">
            <w:pPr>
              <w:jc w:val="center"/>
            </w:pPr>
          </w:p>
        </w:tc>
      </w:tr>
    </w:tbl>
    <w:tbl>
      <w:tblPr>
        <w:tblStyle w:val="af5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35"/>
        <w:gridCol w:w="827"/>
        <w:gridCol w:w="841"/>
        <w:gridCol w:w="858"/>
        <w:gridCol w:w="825"/>
        <w:gridCol w:w="883"/>
      </w:tblGrid>
      <w:tr w:rsidR="001E6376" w:rsidRPr="00572960" w14:paraId="50CE0367" w14:textId="77777777" w:rsidTr="00843A66">
        <w:trPr>
          <w:trHeight w:val="546"/>
        </w:trPr>
        <w:tc>
          <w:tcPr>
            <w:tcW w:w="0" w:type="auto"/>
            <w:vAlign w:val="center"/>
          </w:tcPr>
          <w:p w14:paraId="3E86445E" w14:textId="77777777" w:rsidR="001E6376" w:rsidRPr="00F67836" w:rsidRDefault="001E6376" w:rsidP="00843A66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3FF9ABDB" w14:textId="77777777" w:rsidR="001E6376" w:rsidRPr="00F67836" w:rsidRDefault="001E6376" w:rsidP="00843A6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6842C500" w14:textId="77777777" w:rsidR="001E6376" w:rsidRPr="00F67836" w:rsidRDefault="001E6376" w:rsidP="00843A6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648C8609" w14:textId="77777777" w:rsidR="001E6376" w:rsidRPr="00F67836" w:rsidRDefault="001E6376" w:rsidP="00843A6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7DFEFCD4" w14:textId="77777777" w:rsidR="001E6376" w:rsidRPr="00F67836" w:rsidRDefault="001E6376" w:rsidP="00843A6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3A3650FE" w14:textId="77777777" w:rsidR="001E6376" w:rsidRPr="00F67836" w:rsidRDefault="001E6376" w:rsidP="00843A6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0A656C2D" w14:textId="77777777" w:rsidR="001E6376" w:rsidRPr="00B272AF" w:rsidRDefault="001E6376" w:rsidP="001E6376">
      <w:pPr>
        <w:tabs>
          <w:tab w:val="left" w:pos="2480"/>
        </w:tabs>
        <w:spacing w:after="0"/>
        <w:ind w:hanging="181"/>
        <w:jc w:val="center"/>
        <w:rPr>
          <w:sz w:val="16"/>
          <w:szCs w:val="16"/>
        </w:rPr>
      </w:pPr>
    </w:p>
    <w:p w14:paraId="6FF3A115" w14:textId="77777777" w:rsidR="001E6376" w:rsidRDefault="001E6376" w:rsidP="001E6376">
      <w:pPr>
        <w:tabs>
          <w:tab w:val="left" w:pos="2480"/>
        </w:tabs>
        <w:ind w:hanging="180"/>
        <w:jc w:val="center"/>
        <w:rPr>
          <w:sz w:val="32"/>
          <w:szCs w:val="32"/>
        </w:rPr>
      </w:pPr>
    </w:p>
    <w:p w14:paraId="70779F4F" w14:textId="77777777" w:rsidR="001E6376" w:rsidRPr="007220FB" w:rsidRDefault="001E6376" w:rsidP="001E6376">
      <w:pPr>
        <w:tabs>
          <w:tab w:val="left" w:pos="2480"/>
        </w:tabs>
        <w:ind w:hanging="180"/>
        <w:jc w:val="center"/>
        <w:rPr>
          <w:sz w:val="16"/>
          <w:szCs w:val="16"/>
        </w:rPr>
      </w:pPr>
    </w:p>
    <w:p w14:paraId="38277D21" w14:textId="77777777" w:rsidR="001E6376" w:rsidRPr="00CD40E2" w:rsidRDefault="001E6376" w:rsidP="00CD40E2">
      <w:pPr>
        <w:tabs>
          <w:tab w:val="left" w:pos="2480"/>
        </w:tabs>
        <w:ind w:left="567"/>
        <w:jc w:val="both"/>
        <w:rPr>
          <w:noProof/>
        </w:rPr>
      </w:pPr>
      <w:r w:rsidRPr="00CD40E2">
        <w:rPr>
          <w:noProof/>
        </w:rPr>
        <w:t>Для знаковой интерпретации результат некорректен вследствие возникающего переполнения.</w:t>
      </w:r>
    </w:p>
    <w:tbl>
      <w:tblPr>
        <w:tblStyle w:val="af5"/>
        <w:tblW w:w="6655" w:type="dxa"/>
        <w:tblInd w:w="1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73"/>
        <w:gridCol w:w="348"/>
        <w:gridCol w:w="349"/>
        <w:gridCol w:w="349"/>
        <w:gridCol w:w="349"/>
        <w:gridCol w:w="349"/>
        <w:gridCol w:w="349"/>
        <w:gridCol w:w="349"/>
        <w:gridCol w:w="349"/>
        <w:gridCol w:w="229"/>
        <w:gridCol w:w="1192"/>
        <w:gridCol w:w="229"/>
        <w:gridCol w:w="1541"/>
      </w:tblGrid>
      <w:tr w:rsidR="001E6376" w:rsidRPr="00B272AF" w14:paraId="0862D125" w14:textId="77777777" w:rsidTr="00843A66">
        <w:trPr>
          <w:trHeight w:val="324"/>
        </w:trPr>
        <w:tc>
          <w:tcPr>
            <w:tcW w:w="0" w:type="auto"/>
            <w:gridSpan w:val="9"/>
            <w:vAlign w:val="center"/>
          </w:tcPr>
          <w:p w14:paraId="5DF83653" w14:textId="77777777" w:rsidR="001E6376" w:rsidRPr="00B272AF" w:rsidRDefault="001E6376" w:rsidP="00843A66">
            <w:pPr>
              <w:rPr>
                <w:lang w:val="en-US"/>
              </w:rPr>
            </w:pPr>
            <w:r w:rsidRPr="008242CD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0</w:t>
            </w:r>
            <w:r w:rsidRPr="00B272AF">
              <w:rPr>
                <w:sz w:val="28"/>
                <w:szCs w:val="28"/>
                <w:lang w:val="en-US"/>
              </w:rPr>
              <w:t xml:space="preserve">, </w:t>
            </w:r>
            <w:r w:rsidRPr="008242CD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0</w:t>
            </w:r>
            <w:r w:rsidRPr="00B272AF">
              <w:rPr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14:paraId="1648F81B" w14:textId="77777777" w:rsidR="001E6376" w:rsidRPr="00B272AF" w:rsidRDefault="001E6376" w:rsidP="00843A66">
            <w:pPr>
              <w:jc w:val="center"/>
            </w:pPr>
            <w:r w:rsidRPr="00B272AF">
              <w:t>Интерпретации</w:t>
            </w:r>
          </w:p>
        </w:tc>
      </w:tr>
      <w:tr w:rsidR="001E6376" w:rsidRPr="00B272AF" w14:paraId="202E8F79" w14:textId="77777777" w:rsidTr="00843A66">
        <w:trPr>
          <w:trHeight w:val="324"/>
        </w:trPr>
        <w:tc>
          <w:tcPr>
            <w:tcW w:w="0" w:type="auto"/>
            <w:vAlign w:val="center"/>
          </w:tcPr>
          <w:p w14:paraId="51FE27CC" w14:textId="054A7370" w:rsidR="001E6376" w:rsidRPr="00B272AF" w:rsidRDefault="001E6376" w:rsidP="00843A66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1" layoutInCell="1" allowOverlap="1" wp14:anchorId="36936455" wp14:editId="1CE4818B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55880</wp:posOffset>
                      </wp:positionV>
                      <wp:extent cx="1767205" cy="114935"/>
                      <wp:effectExtent l="0" t="0" r="23495" b="18415"/>
                      <wp:wrapNone/>
                      <wp:docPr id="565" name="Группа 5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67205" cy="114935"/>
                                <a:chOff x="3501" y="5814"/>
                                <a:chExt cx="2859" cy="187"/>
                              </a:xfrm>
                            </wpg:grpSpPr>
                            <wpg:grpSp>
                              <wpg:cNvPr id="566" name="Group 1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61" y="5814"/>
                                  <a:ext cx="2499" cy="187"/>
                                  <a:chOff x="3852" y="5448"/>
                                  <a:chExt cx="2499" cy="187"/>
                                </a:xfrm>
                              </wpg:grpSpPr>
                              <wps:wsp>
                                <wps:cNvPr id="567" name="Freeform 1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21" y="5454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8" name="Freeform 1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52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9" name="Freeform 1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08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0" name="Freeform 1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44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1" name="Freeform 1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581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2" name="Freeform 1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17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3" name="Freeform 1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52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74" name="Freeform 1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01" y="5814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DDD1A0" id="Группа 565" o:spid="_x0000_s1026" style="position:absolute;margin-left:21.15pt;margin-top:4.4pt;width:139.15pt;height:9.05pt;z-index:251676672" coordorigin="3501,5814" coordsize="2859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">
                      <v:group id="Group 110" o:spid="_x0000_s1027" style="position:absolute;left:3861;top:5814;width:2499;height:187" coordorigin="3852,5448" coordsize="2499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    <v:shape id="Freeform 111" o:spid="_x0000_s1028" style="position:absolute;left:6021;top:5454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2" o:spid="_x0000_s1029" style="position:absolute;left:5652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3" o:spid="_x0000_s1030" style="position:absolute;left:5308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4" o:spid="_x0000_s1031" style="position:absolute;left:4944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5" o:spid="_x0000_s1032" style="position:absolute;left:4581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6" o:spid="_x0000_s1033" style="position:absolute;left:4217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7" o:spid="_x0000_s1034" style="position:absolute;left:3852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</v:group>
                      <v:shape id="Freeform 118" o:spid="_x0000_s1035" style="position:absolute;left:3501;top:5814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E498F29" w14:textId="77777777" w:rsidR="001E6376" w:rsidRPr="00B272AF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0705C767" w14:textId="77777777" w:rsidR="001E6376" w:rsidRPr="00B272AF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03BF740B" w14:textId="77777777" w:rsidR="001E6376" w:rsidRPr="00B272AF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62D37142" w14:textId="77777777" w:rsidR="001E6376" w:rsidRPr="00B272AF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64ACD1B5" w14:textId="77777777" w:rsidR="001E6376" w:rsidRPr="00B272AF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54F5F9B3" w14:textId="77777777" w:rsidR="001E6376" w:rsidRPr="00B272AF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7B7925E9" w14:textId="77777777" w:rsidR="001E6376" w:rsidRPr="00B272AF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71B04C55" w14:textId="77777777" w:rsidR="001E6376" w:rsidRPr="00B272AF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136D6047" w14:textId="77777777" w:rsidR="001E6376" w:rsidRPr="00B272AF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66133FF5" w14:textId="77777777" w:rsidR="001E6376" w:rsidRPr="00B272AF" w:rsidRDefault="001E6376" w:rsidP="00843A66">
            <w:pPr>
              <w:jc w:val="center"/>
            </w:pPr>
            <w:r w:rsidRPr="00B272AF">
              <w:t>Знаковая</w:t>
            </w:r>
          </w:p>
        </w:tc>
        <w:tc>
          <w:tcPr>
            <w:tcW w:w="0" w:type="auto"/>
            <w:vAlign w:val="center"/>
          </w:tcPr>
          <w:p w14:paraId="0B8994BD" w14:textId="77777777" w:rsidR="001E6376" w:rsidRPr="00B272AF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381BDE5E" w14:textId="77777777" w:rsidR="001E6376" w:rsidRPr="00B272AF" w:rsidRDefault="001E6376" w:rsidP="00843A66">
            <w:pPr>
              <w:jc w:val="center"/>
            </w:pPr>
            <w:r w:rsidRPr="00B272AF">
              <w:t>Беззнаковая</w:t>
            </w:r>
          </w:p>
        </w:tc>
      </w:tr>
      <w:tr w:rsidR="001E6376" w:rsidRPr="00B272AF" w14:paraId="5750EFA0" w14:textId="77777777" w:rsidTr="00843A66">
        <w:trPr>
          <w:trHeight w:val="324"/>
        </w:trPr>
        <w:tc>
          <w:tcPr>
            <w:tcW w:w="0" w:type="auto"/>
            <w:vAlign w:val="center"/>
          </w:tcPr>
          <w:p w14:paraId="3542C7D6" w14:textId="646B3C83" w:rsidR="001E6376" w:rsidRPr="00B272AF" w:rsidRDefault="001E6376" w:rsidP="00843A66">
            <w:pPr>
              <w:jc w:val="center"/>
              <w:rPr>
                <w:vertAlign w:val="subscript"/>
              </w:rPr>
            </w:pPr>
            <w:r>
              <w:rPr>
                <w:i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1" layoutInCell="1" allowOverlap="1" wp14:anchorId="4F7CE2DA" wp14:editId="14BE5262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562" name="Группа 5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63" name="Line 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4" name="Line 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04FB21" id="Группа 562" o:spid="_x0000_s1026" style="position:absolute;margin-left:-17.55pt;margin-top:8.45pt;width:11.3pt;height:11.25pt;z-index:25167564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">
                      <v:line id="Line 107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9cQxwAAANw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6Qz+z8QjIJd/AAAA//8DAFBLAQItABQABgAIAAAAIQDb4fbL7gAAAIUBAAATAAAAAAAA&#10;AAAAAAAAAAAAAABbQ29udGVudF9UeXBlc10ueG1sUEsBAi0AFAAGAAgAAAAhAFr0LFu/AAAAFQEA&#10;AAsAAAAAAAAAAAAAAAAAHwEAAF9yZWxzLy5yZWxzUEsBAi0AFAAGAAgAAAAhAKB71xDHAAAA3AAA&#10;AA8AAAAAAAAAAAAAAAAABwIAAGRycy9kb3ducmV2LnhtbFBLBQYAAAAAAwADALcAAAD7AgAAAAA=&#10;"/>
                      <v:line id="Line 108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9kxwAAANw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pVO4nYlHQC6uAAAA//8DAFBLAQItABQABgAIAAAAIQDb4fbL7gAAAIUBAAATAAAAAAAA&#10;AAAAAAAAAAAAAABbQ29udGVudF9UeXBlc10ueG1sUEsBAi0AFAAGAAgAAAAhAFr0LFu/AAAAFQEA&#10;AAsAAAAAAAAAAAAAAAAAHwEAAF9yZWxzLy5yZWxzUEsBAi0AFAAGAAgAAAAhAC+ST2T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r w:rsidRPr="008242CD">
              <w:rPr>
                <w:i/>
              </w:rPr>
              <w:t>А</w:t>
            </w:r>
            <w:r w:rsidRPr="00B272AF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5DF91D07" w14:textId="77777777" w:rsidR="001E6376" w:rsidRPr="00B272AF" w:rsidRDefault="001E6376" w:rsidP="00843A66">
            <w:pPr>
              <w:tabs>
                <w:tab w:val="left" w:pos="2480"/>
              </w:tabs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38DB8FE7" w14:textId="1697EAA7" w:rsidR="001E6376" w:rsidRPr="00361510" w:rsidRDefault="00361510" w:rsidP="00843A66">
            <w:pPr>
              <w:tabs>
                <w:tab w:val="left" w:pos="248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A2C5C25" w14:textId="0DCB1C74" w:rsidR="001E6376" w:rsidRPr="00361510" w:rsidRDefault="00361510" w:rsidP="00843A66">
            <w:pPr>
              <w:tabs>
                <w:tab w:val="left" w:pos="248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2D7DF5D" w14:textId="1BF2B26E" w:rsidR="001E6376" w:rsidRPr="00361510" w:rsidRDefault="00361510" w:rsidP="00843A66">
            <w:pPr>
              <w:tabs>
                <w:tab w:val="left" w:pos="248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EA0F083" w14:textId="77777777" w:rsidR="001E6376" w:rsidRPr="00B272AF" w:rsidRDefault="001E6376" w:rsidP="00843A66">
            <w:pPr>
              <w:tabs>
                <w:tab w:val="left" w:pos="2480"/>
              </w:tabs>
              <w:jc w:val="center"/>
            </w:pPr>
            <w:r w:rsidRPr="00B272AF">
              <w:t>1</w:t>
            </w:r>
          </w:p>
        </w:tc>
        <w:tc>
          <w:tcPr>
            <w:tcW w:w="0" w:type="auto"/>
          </w:tcPr>
          <w:p w14:paraId="5F37C9FF" w14:textId="77777777" w:rsidR="001E6376" w:rsidRPr="00B272AF" w:rsidRDefault="001E6376" w:rsidP="00843A66">
            <w:pPr>
              <w:tabs>
                <w:tab w:val="left" w:pos="2480"/>
              </w:tabs>
              <w:jc w:val="center"/>
            </w:pPr>
            <w:r w:rsidRPr="00B272AF">
              <w:t>1</w:t>
            </w:r>
          </w:p>
        </w:tc>
        <w:tc>
          <w:tcPr>
            <w:tcW w:w="0" w:type="auto"/>
          </w:tcPr>
          <w:p w14:paraId="7A4D37DD" w14:textId="38F3D4FA" w:rsidR="001E6376" w:rsidRPr="00361510" w:rsidRDefault="00361510" w:rsidP="00843A66">
            <w:pPr>
              <w:tabs>
                <w:tab w:val="left" w:pos="248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F651FA1" w14:textId="77777777" w:rsidR="001E6376" w:rsidRPr="00B272AF" w:rsidRDefault="001E6376" w:rsidP="00843A66">
            <w:pPr>
              <w:tabs>
                <w:tab w:val="left" w:pos="2480"/>
              </w:tabs>
              <w:jc w:val="center"/>
            </w:pPr>
            <w:r w:rsidRPr="00B272AF">
              <w:t>1</w:t>
            </w:r>
          </w:p>
        </w:tc>
        <w:tc>
          <w:tcPr>
            <w:tcW w:w="0" w:type="auto"/>
            <w:vAlign w:val="center"/>
          </w:tcPr>
          <w:p w14:paraId="657B578D" w14:textId="77777777" w:rsidR="001E6376" w:rsidRPr="00B272AF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47DAA400" w14:textId="1D5696A8" w:rsidR="001E6376" w:rsidRPr="00F32114" w:rsidRDefault="001E6376" w:rsidP="00843A66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1" layoutInCell="1" allowOverlap="1" wp14:anchorId="05179419" wp14:editId="2FC5F492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559" name="Группа 5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60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64B440" id="Группа 559" o:spid="_x0000_s1026" style="position:absolute;margin-left:-4.05pt;margin-top:7.85pt;width:11.3pt;height:11.25pt;z-index:25167360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">
                      <v:line id="Line 101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Uln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sFrGufHM/EIyOUfAAAA//8DAFBLAQItABQABgAIAAAAIQDb4fbL7gAAAIUBAAATAAAAAAAAAAAA&#10;AAAAAAAAAABbQ29udGVudF9UeXBlc10ueG1sUEsBAi0AFAAGAAgAAAAhAFr0LFu/AAAAFQEAAAsA&#10;AAAAAAAAAAAAAAAAHwEAAF9yZWxzLy5yZWxzUEsBAi0AFAAGAAgAAAAhAFCpSWfEAAAA3AAAAA8A&#10;AAAAAAAAAAAAAAAABwIAAGRycy9kb3ducmV2LnhtbFBLBQYAAAAAAwADALcAAAD4AgAAAAA=&#10;"/>
                      <v:line id="Line 102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ez8xgAAANw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FrOoLrmXgE5OwCAAD//wMAUEsBAi0AFAAGAAgAAAAhANvh9svuAAAAhQEAABMAAAAAAAAA&#10;AAAAAAAAAAAAAFtDb250ZW50X1R5cGVzXS54bWxQSwECLQAUAAYACAAAACEAWvQsW78AAAAVAQAA&#10;CwAAAAAAAAAAAAAAAAAfAQAAX3JlbHMvLnJlbHNQSwECLQAUAAYACAAAACEAP+Xs/M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 w:rsidR="00BD4227">
              <w:rPr>
                <w:lang w:val="en-US"/>
              </w:rPr>
              <w:t>-</w:t>
            </w:r>
            <w:r w:rsidR="00F32114">
              <w:t>67</w:t>
            </w:r>
          </w:p>
        </w:tc>
        <w:tc>
          <w:tcPr>
            <w:tcW w:w="0" w:type="auto"/>
            <w:vAlign w:val="center"/>
          </w:tcPr>
          <w:p w14:paraId="29D25D6E" w14:textId="77777777" w:rsidR="001E6376" w:rsidRPr="00B272AF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06571F1B" w14:textId="5F3C020B" w:rsidR="001E6376" w:rsidRPr="008A6C71" w:rsidRDefault="001E6376" w:rsidP="00843A66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1" layoutInCell="1" allowOverlap="1" wp14:anchorId="749940D2" wp14:editId="18B6DC0A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556" name="Группа 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57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7EEF01" id="Группа 556" o:spid="_x0000_s1026" style="position:absolute;margin-left:-2.9pt;margin-top:7.75pt;width:11.3pt;height:11.25pt;z-index:25167462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">
                      <v:line id="Line 104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"/>
                      <v:line id="Line 105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  <w:r w:rsidR="008A6C71">
              <w:rPr>
                <w:lang w:val="en-US"/>
              </w:rPr>
              <w:t>189</w:t>
            </w:r>
          </w:p>
        </w:tc>
      </w:tr>
      <w:tr w:rsidR="001E6376" w:rsidRPr="00B272AF" w14:paraId="7C864163" w14:textId="77777777" w:rsidTr="00843A66">
        <w:trPr>
          <w:trHeight w:val="324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705BC64" w14:textId="77777777" w:rsidR="001E6376" w:rsidRPr="00B272AF" w:rsidRDefault="001E6376" w:rsidP="00843A66">
            <w:pPr>
              <w:jc w:val="center"/>
              <w:rPr>
                <w:vertAlign w:val="subscript"/>
              </w:rPr>
            </w:pPr>
            <w:r w:rsidRPr="008242CD">
              <w:rPr>
                <w:i/>
                <w:lang w:val="en-US"/>
              </w:rPr>
              <w:t>B</w:t>
            </w:r>
            <w:r w:rsidRPr="00B272AF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12193E6B" w14:textId="77777777" w:rsidR="001E6376" w:rsidRPr="00B272AF" w:rsidRDefault="001E6376" w:rsidP="00843A66">
            <w:pPr>
              <w:tabs>
                <w:tab w:val="left" w:pos="2480"/>
              </w:tabs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6D7C4C89" w14:textId="5BAFE427" w:rsidR="001E6376" w:rsidRPr="00361510" w:rsidRDefault="00361510" w:rsidP="00843A66">
            <w:pPr>
              <w:tabs>
                <w:tab w:val="left" w:pos="248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491106A" w14:textId="2B27D29C" w:rsidR="001E6376" w:rsidRPr="00361510" w:rsidRDefault="00361510" w:rsidP="00843A66">
            <w:pPr>
              <w:tabs>
                <w:tab w:val="left" w:pos="248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C2F9B08" w14:textId="57793D50" w:rsidR="001E6376" w:rsidRPr="00361510" w:rsidRDefault="00361510" w:rsidP="00843A66">
            <w:pPr>
              <w:tabs>
                <w:tab w:val="left" w:pos="248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95B6AA8" w14:textId="77777777" w:rsidR="001E6376" w:rsidRPr="00B272AF" w:rsidRDefault="001E6376" w:rsidP="00843A66">
            <w:pPr>
              <w:tabs>
                <w:tab w:val="left" w:pos="2480"/>
              </w:tabs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3178653" w14:textId="77777777" w:rsidR="001E6376" w:rsidRPr="00B272AF" w:rsidRDefault="001E6376" w:rsidP="00843A66">
            <w:pPr>
              <w:tabs>
                <w:tab w:val="left" w:pos="2480"/>
              </w:tabs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888E915" w14:textId="571BE81D" w:rsidR="001E6376" w:rsidRPr="00361510" w:rsidRDefault="00361510" w:rsidP="00843A66">
            <w:pPr>
              <w:tabs>
                <w:tab w:val="left" w:pos="248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76296AF" w14:textId="77777777" w:rsidR="001E6376" w:rsidRPr="00B272AF" w:rsidRDefault="001E6376" w:rsidP="00843A66">
            <w:pPr>
              <w:tabs>
                <w:tab w:val="left" w:pos="2480"/>
              </w:tabs>
              <w:jc w:val="center"/>
            </w:pPr>
            <w:r w:rsidRPr="00B272AF">
              <w:t>1</w:t>
            </w:r>
          </w:p>
        </w:tc>
        <w:tc>
          <w:tcPr>
            <w:tcW w:w="0" w:type="auto"/>
            <w:vAlign w:val="center"/>
          </w:tcPr>
          <w:p w14:paraId="0C3B7911" w14:textId="77777777" w:rsidR="001E6376" w:rsidRPr="00B272AF" w:rsidRDefault="001E6376" w:rsidP="00843A66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0A02B35" w14:textId="1DDE6973" w:rsidR="001E6376" w:rsidRPr="00F32114" w:rsidRDefault="00BD4227" w:rsidP="00843A66">
            <w:pPr>
              <w:jc w:val="center"/>
            </w:pPr>
            <w:r>
              <w:rPr>
                <w:lang w:val="en-US"/>
              </w:rPr>
              <w:t>-</w:t>
            </w:r>
            <w:r w:rsidR="00F32114">
              <w:t>61</w:t>
            </w:r>
          </w:p>
        </w:tc>
        <w:tc>
          <w:tcPr>
            <w:tcW w:w="0" w:type="auto"/>
            <w:vAlign w:val="center"/>
          </w:tcPr>
          <w:p w14:paraId="7BA68CA2" w14:textId="77777777" w:rsidR="001E6376" w:rsidRPr="00B272AF" w:rsidRDefault="001E6376" w:rsidP="00843A66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F6E10C6" w14:textId="2337202B" w:rsidR="001E6376" w:rsidRPr="00973299" w:rsidRDefault="008A6C71" w:rsidP="00843A66">
            <w:pPr>
              <w:jc w:val="center"/>
            </w:pPr>
            <w:r>
              <w:rPr>
                <w:lang w:val="en-US"/>
              </w:rPr>
              <w:t>195</w:t>
            </w:r>
          </w:p>
        </w:tc>
      </w:tr>
      <w:tr w:rsidR="001E6376" w:rsidRPr="00B272AF" w14:paraId="62253B8C" w14:textId="77777777" w:rsidTr="00843A66">
        <w:trPr>
          <w:trHeight w:val="302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5875B6A" w14:textId="77777777" w:rsidR="001E6376" w:rsidRPr="00B272AF" w:rsidRDefault="001E6376" w:rsidP="00843A66">
            <w:pPr>
              <w:jc w:val="center"/>
              <w:rPr>
                <w:vertAlign w:val="subscript"/>
              </w:rPr>
            </w:pPr>
            <w:r w:rsidRPr="008242CD">
              <w:rPr>
                <w:i/>
              </w:rPr>
              <w:t>С</w:t>
            </w:r>
            <w:r w:rsidRPr="00B272AF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4CAD370" w14:textId="77777777" w:rsidR="001E6376" w:rsidRPr="00B272AF" w:rsidRDefault="001E6376" w:rsidP="00843A66">
            <w:pPr>
              <w:jc w:val="center"/>
            </w:pPr>
            <w:r w:rsidRPr="00B272AF"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41E590A" w14:textId="77777777" w:rsidR="001E6376" w:rsidRPr="00B272AF" w:rsidRDefault="001E6376" w:rsidP="00843A66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B4A9718" w14:textId="77777777" w:rsidR="001E6376" w:rsidRPr="00B272AF" w:rsidRDefault="001E6376" w:rsidP="00843A66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79351FB" w14:textId="77777777" w:rsidR="001E6376" w:rsidRPr="00B272AF" w:rsidRDefault="001E6376" w:rsidP="00843A66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9BCD0FE" w14:textId="77777777" w:rsidR="001E6376" w:rsidRPr="00B272AF" w:rsidRDefault="001E6376" w:rsidP="00843A66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BAA6CB3" w14:textId="77777777" w:rsidR="001E6376" w:rsidRPr="00B272AF" w:rsidRDefault="001E6376" w:rsidP="00843A66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18F35B" w14:textId="77777777" w:rsidR="001E6376" w:rsidRPr="00B272AF" w:rsidRDefault="001E6376" w:rsidP="00843A66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3CCC37" w14:textId="77777777" w:rsidR="001E6376" w:rsidRPr="00B272AF" w:rsidRDefault="001E6376" w:rsidP="00843A66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vAlign w:val="center"/>
          </w:tcPr>
          <w:p w14:paraId="337331DF" w14:textId="77777777" w:rsidR="001E6376" w:rsidRPr="00B272AF" w:rsidRDefault="001E6376" w:rsidP="00843A66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4D1452" w14:textId="77777777" w:rsidR="001E6376" w:rsidRPr="00B272AF" w:rsidRDefault="001E6376" w:rsidP="00843A66">
            <w:pPr>
              <w:jc w:val="center"/>
            </w:pPr>
          </w:p>
        </w:tc>
        <w:tc>
          <w:tcPr>
            <w:tcW w:w="0" w:type="auto"/>
            <w:vAlign w:val="center"/>
          </w:tcPr>
          <w:p w14:paraId="59118599" w14:textId="77777777" w:rsidR="001E6376" w:rsidRPr="00B272AF" w:rsidRDefault="001E6376" w:rsidP="00843A66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3F296F" w14:textId="20FE63E6" w:rsidR="001E6376" w:rsidRPr="00973299" w:rsidRDefault="00973299" w:rsidP="00843A66">
            <w:pPr>
              <w:jc w:val="center"/>
              <w:rPr>
                <w:lang w:val="en-US"/>
              </w:rPr>
            </w:pPr>
            <w:r>
              <w:t>128</w:t>
            </w:r>
            <w:r>
              <w:rPr>
                <w:lang w:val="en-US"/>
              </w:rPr>
              <w:t>?</w:t>
            </w:r>
          </w:p>
        </w:tc>
      </w:tr>
      <w:tr w:rsidR="001E6376" w:rsidRPr="00B272AF" w14:paraId="00687E53" w14:textId="77777777" w:rsidTr="00843A66">
        <w:trPr>
          <w:trHeight w:val="30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96A5ADA" w14:textId="77777777" w:rsidR="001E6376" w:rsidRPr="00B272AF" w:rsidRDefault="001E6376" w:rsidP="00843A66">
            <w:pPr>
              <w:jc w:val="center"/>
            </w:pPr>
            <w:r w:rsidRPr="008242CD">
              <w:rPr>
                <w:i/>
              </w:rPr>
              <w:t>С</w:t>
            </w:r>
            <w:r w:rsidRPr="00B272AF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02C33BE" w14:textId="77777777" w:rsidR="001E6376" w:rsidRPr="00B272AF" w:rsidRDefault="001E6376" w:rsidP="00843A66">
            <w:pPr>
              <w:jc w:val="center"/>
            </w:pPr>
            <w:r w:rsidRPr="00B272AF"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AC9ABA3" w14:textId="77777777" w:rsidR="001E6376" w:rsidRPr="00B272AF" w:rsidRDefault="001E6376" w:rsidP="00843A66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5CA34C0" w14:textId="77777777" w:rsidR="001E6376" w:rsidRPr="00B272AF" w:rsidRDefault="001E6376" w:rsidP="00843A66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9568DDA" w14:textId="77777777" w:rsidR="001E6376" w:rsidRPr="00B272AF" w:rsidRDefault="001E6376" w:rsidP="00843A66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88CD7CF" w14:textId="77777777" w:rsidR="001E6376" w:rsidRPr="00B272AF" w:rsidRDefault="001E6376" w:rsidP="00843A66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E400475" w14:textId="77777777" w:rsidR="001E6376" w:rsidRPr="00B272AF" w:rsidRDefault="001E6376" w:rsidP="00843A66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8F7B154" w14:textId="77777777" w:rsidR="001E6376" w:rsidRPr="00B272AF" w:rsidRDefault="001E6376" w:rsidP="00843A66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15ABF87" w14:textId="77777777" w:rsidR="001E6376" w:rsidRPr="00B272AF" w:rsidRDefault="001E6376" w:rsidP="00843A66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vAlign w:val="center"/>
          </w:tcPr>
          <w:p w14:paraId="717279FA" w14:textId="77777777" w:rsidR="001E6376" w:rsidRPr="00B272AF" w:rsidRDefault="001E6376" w:rsidP="00843A66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FBE6727" w14:textId="77777777" w:rsidR="001E6376" w:rsidRPr="00B272AF" w:rsidRDefault="001E6376" w:rsidP="00843A66">
            <w:pPr>
              <w:jc w:val="center"/>
            </w:pPr>
            <w:r w:rsidRPr="00B272AF">
              <w:t>-128</w:t>
            </w:r>
          </w:p>
        </w:tc>
        <w:tc>
          <w:tcPr>
            <w:tcW w:w="0" w:type="auto"/>
            <w:vAlign w:val="center"/>
          </w:tcPr>
          <w:p w14:paraId="56881C68" w14:textId="77777777" w:rsidR="001E6376" w:rsidRPr="00B272AF" w:rsidRDefault="001E6376" w:rsidP="00843A66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EB6A86F" w14:textId="77777777" w:rsidR="001E6376" w:rsidRPr="00B272AF" w:rsidRDefault="001E6376" w:rsidP="00843A66">
            <w:pPr>
              <w:jc w:val="center"/>
            </w:pPr>
          </w:p>
        </w:tc>
      </w:tr>
    </w:tbl>
    <w:tbl>
      <w:tblPr>
        <w:tblStyle w:val="af5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35"/>
        <w:gridCol w:w="827"/>
        <w:gridCol w:w="841"/>
        <w:gridCol w:w="858"/>
        <w:gridCol w:w="825"/>
        <w:gridCol w:w="883"/>
      </w:tblGrid>
      <w:tr w:rsidR="001E6376" w:rsidRPr="00572960" w14:paraId="0C26D1B3" w14:textId="77777777" w:rsidTr="00843A66">
        <w:trPr>
          <w:trHeight w:val="546"/>
        </w:trPr>
        <w:tc>
          <w:tcPr>
            <w:tcW w:w="0" w:type="auto"/>
            <w:vAlign w:val="center"/>
          </w:tcPr>
          <w:p w14:paraId="43C2DB04" w14:textId="77777777" w:rsidR="001E6376" w:rsidRPr="00F67836" w:rsidRDefault="001E6376" w:rsidP="00843A66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25591062" w14:textId="77777777" w:rsidR="001E6376" w:rsidRPr="00F67836" w:rsidRDefault="001E6376" w:rsidP="00843A6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64D63EFD" w14:textId="77777777" w:rsidR="001E6376" w:rsidRPr="00F67836" w:rsidRDefault="001E6376" w:rsidP="00843A6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0A3B6361" w14:textId="77777777" w:rsidR="001E6376" w:rsidRPr="00F67836" w:rsidRDefault="001E6376" w:rsidP="00843A6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23603032" w14:textId="77777777" w:rsidR="001E6376" w:rsidRPr="00F67836" w:rsidRDefault="001E6376" w:rsidP="00843A6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3C25AB3B" w14:textId="77777777" w:rsidR="001E6376" w:rsidRPr="00F67836" w:rsidRDefault="001E6376" w:rsidP="00843A6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48477CA5" w14:textId="77777777" w:rsidR="001E6376" w:rsidRPr="00B272AF" w:rsidRDefault="001E6376" w:rsidP="001E6376">
      <w:pPr>
        <w:tabs>
          <w:tab w:val="left" w:pos="2480"/>
        </w:tabs>
        <w:ind w:hanging="180"/>
        <w:jc w:val="center"/>
        <w:rPr>
          <w:sz w:val="16"/>
          <w:szCs w:val="16"/>
        </w:rPr>
      </w:pPr>
    </w:p>
    <w:p w14:paraId="79859DC1" w14:textId="77777777" w:rsidR="001E6376" w:rsidRDefault="001E6376" w:rsidP="001E6376">
      <w:pPr>
        <w:tabs>
          <w:tab w:val="left" w:pos="2480"/>
        </w:tabs>
        <w:ind w:hanging="180"/>
        <w:jc w:val="both"/>
        <w:rPr>
          <w:sz w:val="28"/>
          <w:szCs w:val="28"/>
        </w:rPr>
      </w:pPr>
    </w:p>
    <w:p w14:paraId="1601F0D3" w14:textId="77777777" w:rsidR="001E6376" w:rsidRPr="00CD40E2" w:rsidRDefault="001E6376" w:rsidP="00CD40E2">
      <w:pPr>
        <w:tabs>
          <w:tab w:val="left" w:pos="2480"/>
        </w:tabs>
        <w:ind w:left="567"/>
        <w:jc w:val="both"/>
        <w:rPr>
          <w:noProof/>
        </w:rPr>
      </w:pPr>
      <w:r w:rsidRPr="00CD40E2">
        <w:rPr>
          <w:noProof/>
        </w:rPr>
        <w:t>Для беззнаковой интерпретации результат неверен вследствие возникающего переноса из старшего разряда, результат знаковой интерпретации корректен.</w:t>
      </w:r>
    </w:p>
    <w:p w14:paraId="480E661F" w14:textId="05391972" w:rsidR="008B5B43" w:rsidRPr="001E6376" w:rsidRDefault="008B5B43" w:rsidP="001E6376">
      <w:pPr>
        <w:pStyle w:val="V1"/>
        <w:ind w:firstLine="720"/>
        <w:rPr>
          <w:iCs/>
        </w:rPr>
      </w:pPr>
    </w:p>
    <w:sectPr w:rsidR="008B5B43" w:rsidRPr="001E6376" w:rsidSect="008F1FB3">
      <w:footerReference w:type="default" r:id="rId12"/>
      <w:footerReference w:type="first" r:id="rId13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A9B62" w14:textId="77777777" w:rsidR="00AF5959" w:rsidRDefault="00AF5959" w:rsidP="00535759">
      <w:r>
        <w:separator/>
      </w:r>
    </w:p>
  </w:endnote>
  <w:endnote w:type="continuationSeparator" w:id="0">
    <w:p w14:paraId="7E49AAF1" w14:textId="77777777" w:rsidR="00AF5959" w:rsidRDefault="00AF5959" w:rsidP="00535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574569"/>
      <w:docPartObj>
        <w:docPartGallery w:val="Page Numbers (Bottom of Page)"/>
        <w:docPartUnique/>
      </w:docPartObj>
    </w:sdtPr>
    <w:sdtEndPr/>
    <w:sdtContent>
      <w:p w14:paraId="4F48A061" w14:textId="77777777" w:rsidR="00A239EA" w:rsidRDefault="006C6F46" w:rsidP="00535759">
        <w:pPr>
          <w:pStyle w:val="a5"/>
        </w:pPr>
        <w:r w:rsidRPr="0097761C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F33344B" wp14:editId="6A6A0D37">
                  <wp:simplePos x="0" y="0"/>
                  <wp:positionH relativeFrom="rightMargin">
                    <wp:posOffset>-204147</wp:posOffset>
                  </wp:positionH>
                  <wp:positionV relativeFrom="bottomMargin">
                    <wp:posOffset>176909</wp:posOffset>
                  </wp:positionV>
                  <wp:extent cx="579888" cy="381436"/>
                  <wp:effectExtent l="0" t="0" r="0" b="0"/>
                  <wp:wrapNone/>
                  <wp:docPr id="4" name="Прямоугольник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79888" cy="381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89ED72" w14:textId="77777777" w:rsidR="0097761C" w:rsidRPr="005A2F38" w:rsidRDefault="0097761C" w:rsidP="00535759">
                              <w:r w:rsidRPr="005A2F38">
                                <w:fldChar w:fldCharType="begin"/>
                              </w:r>
                              <w:r w:rsidRPr="005A2F38">
                                <w:instrText>PAGE   \* MERGEFORMAT</w:instrText>
                              </w:r>
                              <w:r w:rsidRPr="005A2F38">
                                <w:fldChar w:fldCharType="separate"/>
                              </w:r>
                              <w:r w:rsidRPr="005A2F38">
                                <w:t>2</w:t>
                              </w:r>
                              <w:r w:rsidRPr="005A2F38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7F33344B" id="Прямоугольник 4" o:spid="_x0000_s1026" style="position:absolute;margin-left:-16.05pt;margin-top:13.95pt;width:45.65pt;height:30.05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" filled="f" fillcolor="#c0504d" stroked="f" strokecolor="#5c83b4" strokeweight="2.25pt">
                  <v:textbox inset=",0,,0">
                    <w:txbxContent>
                      <w:p w14:paraId="0189ED72" w14:textId="77777777" w:rsidR="0097761C" w:rsidRPr="005A2F38" w:rsidRDefault="0097761C" w:rsidP="00535759">
                        <w:r w:rsidRPr="005A2F38">
                          <w:fldChar w:fldCharType="begin"/>
                        </w:r>
                        <w:r w:rsidRPr="005A2F38">
                          <w:instrText>PAGE   \* MERGEFORMAT</w:instrText>
                        </w:r>
                        <w:r w:rsidRPr="005A2F38">
                          <w:fldChar w:fldCharType="separate"/>
                        </w:r>
                        <w:r w:rsidRPr="005A2F38">
                          <w:t>2</w:t>
                        </w:r>
                        <w:r w:rsidRPr="005A2F38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  <w:p w14:paraId="303D924A" w14:textId="77777777" w:rsidR="00F21F0F" w:rsidRDefault="003C54D0" w:rsidP="00535759">
        <w:pPr>
          <w:pStyle w:val="a5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83362" w14:textId="77777777" w:rsidR="0097761C" w:rsidRDefault="008F1FB3" w:rsidP="00F30134">
    <w:pPr>
      <w:pStyle w:val="a5"/>
      <w:jc w:val="center"/>
    </w:pPr>
    <w:r>
      <w:t>Санкт-Петербург</w:t>
    </w:r>
  </w:p>
  <w:p w14:paraId="6CC80426" w14:textId="77777777" w:rsidR="008F1FB3" w:rsidRPr="008F1FB3" w:rsidRDefault="008F1FB3" w:rsidP="00F30134">
    <w:pPr>
      <w:pStyle w:val="a5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41A23" w14:textId="77777777" w:rsidR="00AF5959" w:rsidRDefault="00AF5959" w:rsidP="00535759">
      <w:r>
        <w:separator/>
      </w:r>
    </w:p>
  </w:footnote>
  <w:footnote w:type="continuationSeparator" w:id="0">
    <w:p w14:paraId="48D20213" w14:textId="77777777" w:rsidR="00AF5959" w:rsidRDefault="00AF5959" w:rsidP="00535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225DD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num w:numId="1" w16cid:durableId="1669288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2D"/>
    <w:rsid w:val="00007457"/>
    <w:rsid w:val="00012832"/>
    <w:rsid w:val="000246A7"/>
    <w:rsid w:val="00026DDF"/>
    <w:rsid w:val="00040D39"/>
    <w:rsid w:val="00050548"/>
    <w:rsid w:val="00050636"/>
    <w:rsid w:val="00057A8B"/>
    <w:rsid w:val="0006171B"/>
    <w:rsid w:val="00064E59"/>
    <w:rsid w:val="0006544D"/>
    <w:rsid w:val="00070118"/>
    <w:rsid w:val="00084218"/>
    <w:rsid w:val="0009456C"/>
    <w:rsid w:val="000A2003"/>
    <w:rsid w:val="000A36A3"/>
    <w:rsid w:val="000A6E4B"/>
    <w:rsid w:val="000D6E48"/>
    <w:rsid w:val="00105007"/>
    <w:rsid w:val="001064A3"/>
    <w:rsid w:val="001278D2"/>
    <w:rsid w:val="00133BE0"/>
    <w:rsid w:val="001475EB"/>
    <w:rsid w:val="00163EEF"/>
    <w:rsid w:val="0018478F"/>
    <w:rsid w:val="001A7B20"/>
    <w:rsid w:val="001B34F6"/>
    <w:rsid w:val="001C32E4"/>
    <w:rsid w:val="001D30DD"/>
    <w:rsid w:val="001E1B46"/>
    <w:rsid w:val="001E6376"/>
    <w:rsid w:val="00207F12"/>
    <w:rsid w:val="00210EA3"/>
    <w:rsid w:val="00246037"/>
    <w:rsid w:val="00253DBF"/>
    <w:rsid w:val="00260948"/>
    <w:rsid w:val="00281686"/>
    <w:rsid w:val="00293AA6"/>
    <w:rsid w:val="002948ED"/>
    <w:rsid w:val="00294CAA"/>
    <w:rsid w:val="002B4D3B"/>
    <w:rsid w:val="002E1BD0"/>
    <w:rsid w:val="002E1F6F"/>
    <w:rsid w:val="002E6B39"/>
    <w:rsid w:val="002E6C82"/>
    <w:rsid w:val="0030156F"/>
    <w:rsid w:val="003102E8"/>
    <w:rsid w:val="00310DED"/>
    <w:rsid w:val="00311B79"/>
    <w:rsid w:val="00314539"/>
    <w:rsid w:val="00324EB7"/>
    <w:rsid w:val="00325258"/>
    <w:rsid w:val="00325EFC"/>
    <w:rsid w:val="00333157"/>
    <w:rsid w:val="00341F07"/>
    <w:rsid w:val="003570FA"/>
    <w:rsid w:val="00361510"/>
    <w:rsid w:val="00367FA4"/>
    <w:rsid w:val="00385D83"/>
    <w:rsid w:val="00395A1E"/>
    <w:rsid w:val="003C198E"/>
    <w:rsid w:val="003C1996"/>
    <w:rsid w:val="003C54D0"/>
    <w:rsid w:val="003F3F28"/>
    <w:rsid w:val="0042099A"/>
    <w:rsid w:val="00424010"/>
    <w:rsid w:val="004334C7"/>
    <w:rsid w:val="004341BD"/>
    <w:rsid w:val="00446E05"/>
    <w:rsid w:val="004504D3"/>
    <w:rsid w:val="00452A7B"/>
    <w:rsid w:val="00454CCC"/>
    <w:rsid w:val="00455D19"/>
    <w:rsid w:val="00460266"/>
    <w:rsid w:val="00466B3B"/>
    <w:rsid w:val="00496092"/>
    <w:rsid w:val="004B5B93"/>
    <w:rsid w:val="004D6104"/>
    <w:rsid w:val="004E50BB"/>
    <w:rsid w:val="00504FD7"/>
    <w:rsid w:val="00530108"/>
    <w:rsid w:val="00535759"/>
    <w:rsid w:val="005421CD"/>
    <w:rsid w:val="0055354B"/>
    <w:rsid w:val="00560354"/>
    <w:rsid w:val="00583260"/>
    <w:rsid w:val="00597707"/>
    <w:rsid w:val="005A10FC"/>
    <w:rsid w:val="005A2F38"/>
    <w:rsid w:val="005A72D4"/>
    <w:rsid w:val="005B04F5"/>
    <w:rsid w:val="005B0BF6"/>
    <w:rsid w:val="005B5787"/>
    <w:rsid w:val="005B6014"/>
    <w:rsid w:val="005E0180"/>
    <w:rsid w:val="005E40A9"/>
    <w:rsid w:val="005E6450"/>
    <w:rsid w:val="005F52AB"/>
    <w:rsid w:val="00601D9C"/>
    <w:rsid w:val="006171FD"/>
    <w:rsid w:val="0063187D"/>
    <w:rsid w:val="0064053B"/>
    <w:rsid w:val="00643DB1"/>
    <w:rsid w:val="00646095"/>
    <w:rsid w:val="00663CDF"/>
    <w:rsid w:val="00674EB5"/>
    <w:rsid w:val="006A01AD"/>
    <w:rsid w:val="006A095D"/>
    <w:rsid w:val="006A2DA6"/>
    <w:rsid w:val="006A5115"/>
    <w:rsid w:val="006A5318"/>
    <w:rsid w:val="006A6A17"/>
    <w:rsid w:val="006B1D4A"/>
    <w:rsid w:val="006B3CFE"/>
    <w:rsid w:val="006C0316"/>
    <w:rsid w:val="006C2F75"/>
    <w:rsid w:val="006C4A14"/>
    <w:rsid w:val="006C6F46"/>
    <w:rsid w:val="006F50B3"/>
    <w:rsid w:val="00715AFC"/>
    <w:rsid w:val="00722530"/>
    <w:rsid w:val="00722956"/>
    <w:rsid w:val="007241BF"/>
    <w:rsid w:val="0073142D"/>
    <w:rsid w:val="00733D6B"/>
    <w:rsid w:val="00742873"/>
    <w:rsid w:val="00745A4D"/>
    <w:rsid w:val="00745ADA"/>
    <w:rsid w:val="00760FAD"/>
    <w:rsid w:val="00765AFA"/>
    <w:rsid w:val="00795E19"/>
    <w:rsid w:val="007969BA"/>
    <w:rsid w:val="00797404"/>
    <w:rsid w:val="007B066F"/>
    <w:rsid w:val="007B4F6B"/>
    <w:rsid w:val="007B7EC8"/>
    <w:rsid w:val="007E30B0"/>
    <w:rsid w:val="007E719C"/>
    <w:rsid w:val="008004F5"/>
    <w:rsid w:val="00801A53"/>
    <w:rsid w:val="00814296"/>
    <w:rsid w:val="00815877"/>
    <w:rsid w:val="008221B4"/>
    <w:rsid w:val="00840557"/>
    <w:rsid w:val="00842DFD"/>
    <w:rsid w:val="008575E3"/>
    <w:rsid w:val="0087500F"/>
    <w:rsid w:val="00880FAA"/>
    <w:rsid w:val="00885E6A"/>
    <w:rsid w:val="00895255"/>
    <w:rsid w:val="00896BD4"/>
    <w:rsid w:val="008A6C71"/>
    <w:rsid w:val="008B5B43"/>
    <w:rsid w:val="008D64E9"/>
    <w:rsid w:val="008E6FAD"/>
    <w:rsid w:val="008F1FB3"/>
    <w:rsid w:val="008F34F1"/>
    <w:rsid w:val="00904BC3"/>
    <w:rsid w:val="0090649D"/>
    <w:rsid w:val="009351B5"/>
    <w:rsid w:val="00953B38"/>
    <w:rsid w:val="00954EB0"/>
    <w:rsid w:val="0097130C"/>
    <w:rsid w:val="00973299"/>
    <w:rsid w:val="00976EB2"/>
    <w:rsid w:val="0097761C"/>
    <w:rsid w:val="00981976"/>
    <w:rsid w:val="00992B07"/>
    <w:rsid w:val="00996BB1"/>
    <w:rsid w:val="009B35D3"/>
    <w:rsid w:val="009B3883"/>
    <w:rsid w:val="009C453C"/>
    <w:rsid w:val="009D3980"/>
    <w:rsid w:val="009E3F43"/>
    <w:rsid w:val="00A01F80"/>
    <w:rsid w:val="00A05210"/>
    <w:rsid w:val="00A239EA"/>
    <w:rsid w:val="00A321B2"/>
    <w:rsid w:val="00A473B9"/>
    <w:rsid w:val="00A5224F"/>
    <w:rsid w:val="00A54361"/>
    <w:rsid w:val="00A736FF"/>
    <w:rsid w:val="00A74D89"/>
    <w:rsid w:val="00A8082D"/>
    <w:rsid w:val="00A90968"/>
    <w:rsid w:val="00AA6DA4"/>
    <w:rsid w:val="00AC66AF"/>
    <w:rsid w:val="00AE56A5"/>
    <w:rsid w:val="00AF4FE6"/>
    <w:rsid w:val="00AF502E"/>
    <w:rsid w:val="00AF5959"/>
    <w:rsid w:val="00B02452"/>
    <w:rsid w:val="00B122C0"/>
    <w:rsid w:val="00B12F22"/>
    <w:rsid w:val="00B22E9C"/>
    <w:rsid w:val="00B3256D"/>
    <w:rsid w:val="00B440F8"/>
    <w:rsid w:val="00B44A36"/>
    <w:rsid w:val="00B500D7"/>
    <w:rsid w:val="00B501A3"/>
    <w:rsid w:val="00B51BA7"/>
    <w:rsid w:val="00B71B34"/>
    <w:rsid w:val="00B76A08"/>
    <w:rsid w:val="00B9330A"/>
    <w:rsid w:val="00BB22A1"/>
    <w:rsid w:val="00BB74CE"/>
    <w:rsid w:val="00BC5F75"/>
    <w:rsid w:val="00BD4227"/>
    <w:rsid w:val="00C006B2"/>
    <w:rsid w:val="00C0412B"/>
    <w:rsid w:val="00C37162"/>
    <w:rsid w:val="00C4327D"/>
    <w:rsid w:val="00C4555E"/>
    <w:rsid w:val="00C46617"/>
    <w:rsid w:val="00C674DB"/>
    <w:rsid w:val="00C7256E"/>
    <w:rsid w:val="00C86C9A"/>
    <w:rsid w:val="00CA6A32"/>
    <w:rsid w:val="00CB0FB0"/>
    <w:rsid w:val="00CD3140"/>
    <w:rsid w:val="00CD40E2"/>
    <w:rsid w:val="00CE1DEB"/>
    <w:rsid w:val="00CE4EF7"/>
    <w:rsid w:val="00CE700E"/>
    <w:rsid w:val="00CE76F7"/>
    <w:rsid w:val="00CE79DD"/>
    <w:rsid w:val="00CF3BFB"/>
    <w:rsid w:val="00CF6B22"/>
    <w:rsid w:val="00D04002"/>
    <w:rsid w:val="00D31105"/>
    <w:rsid w:val="00D40F60"/>
    <w:rsid w:val="00D4320D"/>
    <w:rsid w:val="00D514A7"/>
    <w:rsid w:val="00D606FB"/>
    <w:rsid w:val="00D652B0"/>
    <w:rsid w:val="00D7036F"/>
    <w:rsid w:val="00D92274"/>
    <w:rsid w:val="00D961B1"/>
    <w:rsid w:val="00DB5C00"/>
    <w:rsid w:val="00DC3294"/>
    <w:rsid w:val="00DE3349"/>
    <w:rsid w:val="00E07C7A"/>
    <w:rsid w:val="00E26A4E"/>
    <w:rsid w:val="00E31BB4"/>
    <w:rsid w:val="00E435AF"/>
    <w:rsid w:val="00E62288"/>
    <w:rsid w:val="00E71576"/>
    <w:rsid w:val="00E90026"/>
    <w:rsid w:val="00E91EFE"/>
    <w:rsid w:val="00EC1A32"/>
    <w:rsid w:val="00EC338D"/>
    <w:rsid w:val="00EC5578"/>
    <w:rsid w:val="00EC5915"/>
    <w:rsid w:val="00ED0226"/>
    <w:rsid w:val="00ED091E"/>
    <w:rsid w:val="00EE424F"/>
    <w:rsid w:val="00F215C7"/>
    <w:rsid w:val="00F21F0F"/>
    <w:rsid w:val="00F30134"/>
    <w:rsid w:val="00F32114"/>
    <w:rsid w:val="00F409BA"/>
    <w:rsid w:val="00F45FF2"/>
    <w:rsid w:val="00F547D9"/>
    <w:rsid w:val="00F71DE5"/>
    <w:rsid w:val="00FB1EED"/>
    <w:rsid w:val="00FB6998"/>
    <w:rsid w:val="00FB6A8B"/>
    <w:rsid w:val="00FC3AAA"/>
    <w:rsid w:val="00FC78E1"/>
    <w:rsid w:val="00FE3D77"/>
    <w:rsid w:val="00FF2064"/>
    <w:rsid w:val="00FF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6E335"/>
  <w15:chartTrackingRefBased/>
  <w15:docId w15:val="{B9045512-CF68-45D6-9174-C4F48542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42D"/>
    <w:rPr>
      <w:rFonts w:cstheme="minorHAnsi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21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74D89"/>
    <w:pPr>
      <w:keepNext/>
      <w:keepLines/>
      <w:spacing w:before="40" w:after="360"/>
      <w:ind w:left="72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1F0F"/>
  </w:style>
  <w:style w:type="paragraph" w:styleId="a5">
    <w:name w:val="footer"/>
    <w:basedOn w:val="a"/>
    <w:link w:val="a6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1F0F"/>
  </w:style>
  <w:style w:type="paragraph" w:styleId="HTML">
    <w:name w:val="HTML Preformatted"/>
    <w:basedOn w:val="a"/>
    <w:link w:val="HTML0"/>
    <w:uiPriority w:val="99"/>
    <w:semiHidden/>
    <w:unhideWhenUsed/>
    <w:rsid w:val="00B71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B34"/>
    <w:rPr>
      <w:rFonts w:ascii="Courier New" w:eastAsia="Times New Roman" w:hAnsi="Courier New" w:cs="Courier New"/>
      <w:sz w:val="20"/>
      <w:szCs w:val="20"/>
      <w:lang w:eastAsia="ru-KZ"/>
    </w:rPr>
  </w:style>
  <w:style w:type="character" w:styleId="a7">
    <w:name w:val="Placeholder Text"/>
    <w:basedOn w:val="a0"/>
    <w:uiPriority w:val="99"/>
    <w:semiHidden/>
    <w:rsid w:val="00DB5C0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21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V1">
    <w:name w:val="Заголовок V1"/>
    <w:basedOn w:val="1"/>
    <w:next w:val="a"/>
    <w:link w:val="V10"/>
    <w:autoRedefine/>
    <w:qFormat/>
    <w:rsid w:val="00E71576"/>
    <w:pPr>
      <w:spacing w:after="240"/>
    </w:pPr>
    <w:rPr>
      <w:b/>
      <w:bCs/>
    </w:rPr>
  </w:style>
  <w:style w:type="character" w:styleId="HTML1">
    <w:name w:val="HTML Code"/>
    <w:basedOn w:val="a0"/>
    <w:uiPriority w:val="99"/>
    <w:semiHidden/>
    <w:unhideWhenUsed/>
    <w:rsid w:val="00535759"/>
    <w:rPr>
      <w:rFonts w:ascii="Courier New" w:eastAsia="Times New Roman" w:hAnsi="Courier New" w:cs="Courier New"/>
      <w:sz w:val="20"/>
      <w:szCs w:val="20"/>
    </w:rPr>
  </w:style>
  <w:style w:type="character" w:customStyle="1" w:styleId="V10">
    <w:name w:val="Заголовок V1 Знак"/>
    <w:basedOn w:val="10"/>
    <w:link w:val="V1"/>
    <w:rsid w:val="00E71576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ru-RU"/>
    </w:rPr>
  </w:style>
  <w:style w:type="paragraph" w:customStyle="1" w:styleId="a8">
    <w:name w:val="Обычный текст"/>
    <w:basedOn w:val="a"/>
    <w:link w:val="a9"/>
    <w:rsid w:val="00535759"/>
  </w:style>
  <w:style w:type="paragraph" w:customStyle="1" w:styleId="aa">
    <w:name w:val="Типо код текст"/>
    <w:basedOn w:val="a"/>
    <w:link w:val="ab"/>
    <w:qFormat/>
    <w:rsid w:val="006C4A14"/>
    <w:rPr>
      <w:color w:val="C45911" w:themeColor="accent2" w:themeShade="BF"/>
      <w:lang w:val="en-US"/>
    </w:rPr>
  </w:style>
  <w:style w:type="character" w:customStyle="1" w:styleId="a9">
    <w:name w:val="Обычный текст Знак"/>
    <w:basedOn w:val="a0"/>
    <w:link w:val="a8"/>
    <w:rsid w:val="00535759"/>
    <w:rPr>
      <w:rFonts w:cstheme="minorHAnsi"/>
      <w:noProof/>
      <w:sz w:val="24"/>
      <w:szCs w:val="24"/>
      <w:lang w:val="ru-RU"/>
    </w:rPr>
  </w:style>
  <w:style w:type="paragraph" w:customStyle="1" w:styleId="ac">
    <w:name w:val="Курьер Нью"/>
    <w:basedOn w:val="a"/>
    <w:link w:val="ad"/>
    <w:qFormat/>
    <w:rsid w:val="00C4327D"/>
    <w:pPr>
      <w:spacing w:after="0"/>
    </w:pPr>
    <w:rPr>
      <w:rFonts w:ascii="Courier New" w:eastAsia="Times New Roman" w:hAnsi="Courier New" w:cs="Courier New"/>
      <w:color w:val="000000"/>
      <w:sz w:val="20"/>
      <w:szCs w:val="20"/>
      <w:lang w:eastAsia="ru-KZ"/>
    </w:rPr>
  </w:style>
  <w:style w:type="character" w:customStyle="1" w:styleId="ab">
    <w:name w:val="Типо код текст Знак"/>
    <w:basedOn w:val="a0"/>
    <w:link w:val="aa"/>
    <w:rsid w:val="006C4A14"/>
    <w:rPr>
      <w:rFonts w:cstheme="minorHAnsi"/>
      <w:noProof/>
      <w:color w:val="C45911" w:themeColor="accent2" w:themeShade="BF"/>
      <w:sz w:val="24"/>
      <w:szCs w:val="24"/>
      <w:lang w:val="en-US"/>
    </w:rPr>
  </w:style>
  <w:style w:type="paragraph" w:styleId="ae">
    <w:name w:val="No Spacing"/>
    <w:uiPriority w:val="1"/>
    <w:qFormat/>
    <w:rsid w:val="006B1D4A"/>
    <w:pPr>
      <w:spacing w:after="0" w:line="240" w:lineRule="auto"/>
    </w:pPr>
    <w:rPr>
      <w:rFonts w:cstheme="minorHAnsi"/>
      <w:noProof/>
      <w:sz w:val="24"/>
      <w:szCs w:val="24"/>
      <w:lang w:val="ru-RU"/>
    </w:rPr>
  </w:style>
  <w:style w:type="character" w:customStyle="1" w:styleId="ad">
    <w:name w:val="Курьер Нью Знак"/>
    <w:basedOn w:val="a0"/>
    <w:link w:val="ac"/>
    <w:rsid w:val="00C4327D"/>
    <w:rPr>
      <w:rFonts w:ascii="Courier New" w:eastAsia="Times New Roman" w:hAnsi="Courier New" w:cs="Courier New"/>
      <w:noProof/>
      <w:color w:val="000000"/>
      <w:sz w:val="20"/>
      <w:szCs w:val="20"/>
      <w:lang w:val="ru-RU" w:eastAsia="ru-KZ"/>
    </w:rPr>
  </w:style>
  <w:style w:type="paragraph" w:styleId="af">
    <w:name w:val="TOC Heading"/>
    <w:basedOn w:val="1"/>
    <w:next w:val="a"/>
    <w:uiPriority w:val="39"/>
    <w:unhideWhenUsed/>
    <w:qFormat/>
    <w:rsid w:val="0087500F"/>
    <w:pPr>
      <w:outlineLvl w:val="9"/>
    </w:pPr>
    <w:rPr>
      <w:lang w:val="ru-KZ" w:eastAsia="ru-KZ"/>
    </w:rPr>
  </w:style>
  <w:style w:type="paragraph" w:styleId="11">
    <w:name w:val="toc 1"/>
    <w:basedOn w:val="a"/>
    <w:next w:val="a"/>
    <w:autoRedefine/>
    <w:uiPriority w:val="39"/>
    <w:unhideWhenUsed/>
    <w:rsid w:val="0087500F"/>
    <w:pPr>
      <w:spacing w:after="100"/>
    </w:pPr>
  </w:style>
  <w:style w:type="character" w:styleId="af0">
    <w:name w:val="Hyperlink"/>
    <w:basedOn w:val="a0"/>
    <w:uiPriority w:val="99"/>
    <w:unhideWhenUsed/>
    <w:rsid w:val="0087500F"/>
    <w:rPr>
      <w:color w:val="0563C1" w:themeColor="hyperlink"/>
      <w:u w:val="single"/>
    </w:rPr>
  </w:style>
  <w:style w:type="paragraph" w:styleId="af1">
    <w:name w:val="Subtitle"/>
    <w:basedOn w:val="a"/>
    <w:next w:val="a"/>
    <w:link w:val="af2"/>
    <w:uiPriority w:val="11"/>
    <w:qFormat/>
    <w:rsid w:val="0097130C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1"/>
    <w:uiPriority w:val="11"/>
    <w:rsid w:val="0097130C"/>
    <w:rPr>
      <w:rFonts w:eastAsiaTheme="minorEastAsia"/>
      <w:color w:val="5A5A5A" w:themeColor="text1" w:themeTint="A5"/>
      <w:spacing w:val="15"/>
      <w:lang w:val="ru-RU"/>
    </w:rPr>
  </w:style>
  <w:style w:type="paragraph" w:styleId="af3">
    <w:name w:val="Title"/>
    <w:basedOn w:val="a"/>
    <w:next w:val="a"/>
    <w:link w:val="af4"/>
    <w:uiPriority w:val="10"/>
    <w:qFormat/>
    <w:rsid w:val="009713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97130C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74D89"/>
    <w:rPr>
      <w:rFonts w:eastAsiaTheme="majorEastAsia" w:cstheme="majorBidi"/>
      <w:color w:val="2F5496" w:themeColor="accent1" w:themeShade="BF"/>
      <w:sz w:val="26"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6F50B3"/>
    <w:pPr>
      <w:spacing w:after="100"/>
      <w:ind w:left="240"/>
    </w:pPr>
  </w:style>
  <w:style w:type="table" w:styleId="af5">
    <w:name w:val="Table Grid"/>
    <w:basedOn w:val="a1"/>
    <w:uiPriority w:val="99"/>
    <w:rsid w:val="00731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1E6376"/>
    <w:pPr>
      <w:ind w:left="720"/>
      <w:contextualSpacing/>
    </w:pPr>
    <w:rPr>
      <w:rFonts w:cstheme="minorBidi"/>
      <w:sz w:val="22"/>
      <w:szCs w:val="22"/>
    </w:rPr>
  </w:style>
  <w:style w:type="paragraph" w:styleId="22">
    <w:name w:val="Body Text 2"/>
    <w:basedOn w:val="a"/>
    <w:link w:val="23"/>
    <w:rsid w:val="001E6376"/>
    <w:pPr>
      <w:spacing w:after="120" w:line="48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23">
    <w:name w:val="Основной текст 2 Знак"/>
    <w:basedOn w:val="a0"/>
    <w:link w:val="22"/>
    <w:rsid w:val="001E6376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nom\Documents\&#1053;&#1072;&#1089;&#1090;&#1088;&#1072;&#1080;&#1074;&#1072;&#1077;&#1084;&#1099;&#1077;%20&#1096;&#1072;&#1073;&#1083;&#1086;&#1085;&#1099;%20Office\&#1054;&#1090;&#1095;&#1105;&#1090;&#1099;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2" ma:contentTypeDescription="Создание документа." ma:contentTypeScope="" ma:versionID="5abeac1370b8b53d19033204ec14dd65">
  <xsd:schema xmlns:xsd="http://www.w3.org/2001/XMLSchema" xmlns:xs="http://www.w3.org/2001/XMLSchema" xmlns:p="http://schemas.microsoft.com/office/2006/metadata/properties" xmlns:ns3="69b0e695-c7e3-45c3-9376-31d8200ad01c" targetNamespace="http://schemas.microsoft.com/office/2006/metadata/properties" ma:root="true" ma:fieldsID="5c61194d1351225537375bd6048418db" ns3:_="">
    <xsd:import namespace="69b0e695-c7e3-45c3-9376-31d8200a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e695-c7e3-45c3-9376-31d8200ad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BD45E1-5114-4B2B-87F5-E05FBB9C5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e695-c7e3-45c3-9376-31d8200a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7504C7-6E25-478F-9DA5-0030A84D065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23DF6F2-D90C-4347-97C2-F40E256D8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D08A986-7D7A-4C2B-B407-4E41ACA10B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Отчёты2.dotm</Template>
  <TotalTime>267</TotalTime>
  <Pages>4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Пономарев</dc:creator>
  <cp:keywords/>
  <dc:description/>
  <cp:lastModifiedBy>Пономарёв Михаил</cp:lastModifiedBy>
  <cp:revision>94</cp:revision>
  <dcterms:created xsi:type="dcterms:W3CDTF">2022-12-15T19:15:00Z</dcterms:created>
  <dcterms:modified xsi:type="dcterms:W3CDTF">2022-12-25T15:13:00Z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