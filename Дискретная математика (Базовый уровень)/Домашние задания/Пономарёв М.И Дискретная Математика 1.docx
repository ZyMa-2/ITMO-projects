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9AAA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4FBC74A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0BD3FF1E" w14:textId="77777777" w:rsidR="005B0BF6" w:rsidRDefault="005B0BF6" w:rsidP="00535759"/>
    <w:p w14:paraId="5EEECA35" w14:textId="77777777" w:rsidR="005B0BF6" w:rsidRPr="00880FAA" w:rsidRDefault="005B0BF6" w:rsidP="00535759"/>
    <w:p w14:paraId="09D048D2" w14:textId="77777777" w:rsidR="005B0BF6" w:rsidRDefault="005B0BF6" w:rsidP="00535759"/>
    <w:p w14:paraId="3A3FB843" w14:textId="1AC61A8A" w:rsidR="0097130C" w:rsidRPr="0097130C" w:rsidRDefault="00612928" w:rsidP="0061292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Домашняя работа №1</w:t>
      </w:r>
    </w:p>
    <w:p w14:paraId="398CC818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68E50DD1" w14:textId="6FB1AF15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612928">
        <w:rPr>
          <w:sz w:val="28"/>
          <w:szCs w:val="28"/>
        </w:rPr>
        <w:t>Дискретная математика</w:t>
      </w:r>
      <w:r w:rsidRPr="0030156F">
        <w:rPr>
          <w:sz w:val="28"/>
          <w:szCs w:val="28"/>
        </w:rPr>
        <w:t>”</w:t>
      </w:r>
    </w:p>
    <w:p w14:paraId="3650079B" w14:textId="0FF42469" w:rsidR="005B0BF6" w:rsidRPr="00535937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612928" w:rsidRPr="00612928">
        <w:rPr>
          <w:sz w:val="28"/>
          <w:szCs w:val="28"/>
        </w:rPr>
        <w:t>1</w:t>
      </w:r>
      <w:r w:rsidR="00612928" w:rsidRPr="00535937">
        <w:rPr>
          <w:sz w:val="28"/>
          <w:szCs w:val="28"/>
        </w:rPr>
        <w:t>5</w:t>
      </w:r>
    </w:p>
    <w:p w14:paraId="3740A8BD" w14:textId="77777777" w:rsidR="005B0BF6" w:rsidRDefault="005B0BF6" w:rsidP="00535759"/>
    <w:p w14:paraId="469635EC" w14:textId="77777777" w:rsidR="005B0BF6" w:rsidRDefault="005B0BF6" w:rsidP="00535759"/>
    <w:p w14:paraId="0B9F81B8" w14:textId="77777777" w:rsidR="005B0BF6" w:rsidRPr="005B0BF6" w:rsidRDefault="005B0BF6" w:rsidP="00535759"/>
    <w:p w14:paraId="0140214D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44A35F5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7E04A735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38F923B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5E9A7F2" w14:textId="04FAA264" w:rsidR="006A01AD" w:rsidRPr="003E290E" w:rsidRDefault="005E4F62" w:rsidP="00F30134">
      <w:pPr>
        <w:jc w:val="right"/>
      </w:pPr>
      <w:r>
        <w:t>Поля</w:t>
      </w:r>
      <w:r w:rsidR="003E290E">
        <w:t>ков В. И.</w:t>
      </w:r>
    </w:p>
    <w:p w14:paraId="6FDC9F77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718FD73D" wp14:editId="36412909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3"/>
        <w:gridCol w:w="2906"/>
        <w:gridCol w:w="3484"/>
      </w:tblGrid>
      <w:tr w:rsidR="001C6ED5" w:rsidRPr="00A11D49" w14:paraId="6C1A8670" w14:textId="77777777" w:rsidTr="001C6ED5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A91167A" w14:textId="1FE472D9" w:rsidR="001C6ED5" w:rsidRDefault="001C6ED5" w:rsidP="001C6E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2906" w:type="dxa"/>
            <w:shd w:val="clear" w:color="auto" w:fill="auto"/>
            <w:vAlign w:val="center"/>
          </w:tcPr>
          <w:p w14:paraId="0B181D2A" w14:textId="1A16AE4D" w:rsidR="001C6ED5" w:rsidRPr="00A11D49" w:rsidRDefault="001C6ED5" w:rsidP="001C6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7239BBE" w14:textId="7329792D" w:rsidR="001C6ED5" w:rsidRPr="00A11D49" w:rsidRDefault="001C6ED5" w:rsidP="001C6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B</w:t>
            </w:r>
          </w:p>
        </w:tc>
      </w:tr>
      <w:tr w:rsidR="00B6673C" w:rsidRPr="00A11D49" w14:paraId="0033536E" w14:textId="77777777" w:rsidTr="001C6ED5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5D0C1C7" w14:textId="42962A3B" w:rsidR="00B6673C" w:rsidRPr="00A11D49" w:rsidRDefault="00E979DB" w:rsidP="00E97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Toc119016435"/>
            <w:r>
              <w:rPr>
                <w:rFonts w:ascii="Times New Roman" w:hAnsi="Times New Roman" w:cs="Times New Roman"/>
                <w:b/>
              </w:rPr>
              <w:t>15.</w:t>
            </w:r>
          </w:p>
        </w:tc>
        <w:tc>
          <w:tcPr>
            <w:tcW w:w="2906" w:type="dxa"/>
            <w:shd w:val="clear" w:color="auto" w:fill="auto"/>
            <w:vAlign w:val="bottom"/>
          </w:tcPr>
          <w:p w14:paraId="64A6D771" w14:textId="77777777" w:rsidR="00B6673C" w:rsidRPr="00A11D49" w:rsidRDefault="00B6673C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1D49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FA3F678" w14:textId="77777777" w:rsidR="00B6673C" w:rsidRPr="00A11D49" w:rsidRDefault="00B6673C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11D49">
              <w:rPr>
                <w:rFonts w:ascii="Times New Roman" w:hAnsi="Times New Roman" w:cs="Times New Roman"/>
              </w:rPr>
              <w:t>0,04</w:t>
            </w:r>
          </w:p>
        </w:tc>
      </w:tr>
    </w:tbl>
    <w:p w14:paraId="2AC1E4F4" w14:textId="67B18DA6" w:rsidR="00104D3E" w:rsidRDefault="00104D3E" w:rsidP="0066686D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3"/>
        <w:gridCol w:w="2906"/>
        <w:gridCol w:w="3484"/>
      </w:tblGrid>
      <w:tr w:rsidR="0066686D" w:rsidRPr="00A11D49" w14:paraId="4053D403" w14:textId="77777777" w:rsidTr="00813D7D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16A06C0" w14:textId="77777777" w:rsidR="0066686D" w:rsidRDefault="0066686D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06" w:type="dxa"/>
            <w:shd w:val="clear" w:color="auto" w:fill="auto"/>
            <w:vAlign w:val="center"/>
          </w:tcPr>
          <w:p w14:paraId="4B91CE90" w14:textId="3BDB0AA3" w:rsidR="0066686D" w:rsidRPr="007942BF" w:rsidRDefault="007942BF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R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AE49D9" w14:textId="2CD9803D" w:rsidR="0066686D" w:rsidRPr="00A11D49" w:rsidRDefault="007942BF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S</w:t>
            </w:r>
          </w:p>
        </w:tc>
      </w:tr>
      <w:tr w:rsidR="00C66C49" w:rsidRPr="00A11D49" w14:paraId="679B8E13" w14:textId="77777777" w:rsidTr="006031A4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AF94A2F" w14:textId="77777777" w:rsidR="00C66C49" w:rsidRPr="00A11D49" w:rsidRDefault="00C66C49" w:rsidP="00C66C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</w:t>
            </w:r>
          </w:p>
        </w:tc>
        <w:tc>
          <w:tcPr>
            <w:tcW w:w="2906" w:type="dxa"/>
            <w:shd w:val="clear" w:color="auto" w:fill="auto"/>
            <w:vAlign w:val="center"/>
          </w:tcPr>
          <w:p w14:paraId="789FD7C5" w14:textId="15B30C6A" w:rsidR="00C66C49" w:rsidRPr="00A11D49" w:rsidRDefault="00C66C49" w:rsidP="00C66C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43A8">
              <w:rPr>
                <w:rFonts w:ascii="Times New Roman" w:hAnsi="Times New Roman" w:cs="Times New Roman"/>
                <w:lang w:val="en-US"/>
              </w:rPr>
              <w:t>426A7000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7259395" w14:textId="630BA0B9" w:rsidR="00C66C49" w:rsidRPr="00A11D49" w:rsidRDefault="00C66C49" w:rsidP="00C66C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43A8">
              <w:rPr>
                <w:rFonts w:ascii="Times New Roman" w:hAnsi="Times New Roman" w:cs="Times New Roman"/>
                <w:lang w:val="en-US"/>
              </w:rPr>
              <w:t>BFB00000</w:t>
            </w:r>
          </w:p>
        </w:tc>
      </w:tr>
    </w:tbl>
    <w:p w14:paraId="1208E956" w14:textId="77777777" w:rsidR="00137E51" w:rsidRDefault="00137E51" w:rsidP="0066686D"/>
    <w:p w14:paraId="1CB6F1E1" w14:textId="4E89A843" w:rsidR="0066686D" w:rsidRPr="00866C79" w:rsidRDefault="004E455B" w:rsidP="00A543FA">
      <w:pPr>
        <w:pStyle w:val="V1"/>
        <w:ind w:firstLine="720"/>
        <w:rPr>
          <w:rStyle w:val="20"/>
          <w:rFonts w:asciiTheme="minorHAnsi" w:hAnsiTheme="minorHAnsi"/>
          <w:b w:val="0"/>
          <w:bCs w:val="0"/>
        </w:rPr>
      </w:pPr>
      <w:r w:rsidRPr="00866C79">
        <w:rPr>
          <w:rStyle w:val="20"/>
          <w:rFonts w:asciiTheme="minorHAnsi" w:hAnsiTheme="minorHAnsi"/>
          <w:b w:val="0"/>
          <w:bCs w:val="0"/>
        </w:rPr>
        <w:t>Задание №1.</w:t>
      </w:r>
    </w:p>
    <w:bookmarkEnd w:id="0"/>
    <w:p w14:paraId="3672A248" w14:textId="50003C56" w:rsidR="004E455B" w:rsidRPr="002227CB" w:rsidRDefault="004E455B" w:rsidP="004E455B">
      <w:r w:rsidRPr="002227CB">
        <w:t>1.</w:t>
      </w:r>
      <w:r w:rsidR="005E302F">
        <w:t xml:space="preserve"> </w:t>
      </w:r>
      <w:r w:rsidR="00A83891">
        <w:tab/>
      </w:r>
      <w:r w:rsidRPr="002227CB">
        <w:t>Заданное число А представить в виде двоично-кодированного десятичного числа:</w:t>
      </w:r>
    </w:p>
    <w:p w14:paraId="66C86E2F" w14:textId="34578A11" w:rsidR="004E455B" w:rsidRPr="00CF1F41" w:rsidRDefault="004E455B" w:rsidP="00C259F2">
      <w:pPr>
        <w:ind w:left="720"/>
      </w:pPr>
      <w:r w:rsidRPr="002227CB">
        <w:t>а) в упакованном формате (BCD);</w:t>
      </w:r>
      <w:r w:rsidRPr="002227CB">
        <w:br/>
        <w:t>б) в неупакованном формате (ASCII).</w:t>
      </w:r>
    </w:p>
    <w:p w14:paraId="7860C796" w14:textId="4C439406" w:rsidR="00D53093" w:rsidRPr="00220F8E" w:rsidRDefault="004E455B" w:rsidP="004E455B">
      <w:pPr>
        <w:rPr>
          <w:lang w:val="en-US"/>
        </w:rPr>
      </w:pPr>
      <w:r w:rsidRPr="005E302F">
        <w:br/>
      </w:r>
      <w:r w:rsidRPr="005E302F">
        <w:tab/>
      </w:r>
      <w:r w:rsidRPr="002227CB">
        <w:rPr>
          <w:lang w:val="en-US"/>
        </w:rPr>
        <w:t xml:space="preserve">a) A = </w:t>
      </w:r>
      <w:r w:rsidR="00220F8E">
        <w:rPr>
          <w:lang w:val="en-US"/>
        </w:rPr>
        <w:t>1500</w:t>
      </w:r>
      <w:r w:rsidR="00220F8E">
        <w:t xml:space="preserve"> =</w:t>
      </w:r>
      <w:r w:rsidR="009108E8">
        <w:rPr>
          <w:lang w:val="en-US"/>
        </w:rPr>
        <w:t xml:space="preserve">&gt; </w:t>
      </w:r>
      <w:r w:rsidR="009108E8" w:rsidRPr="002227CB">
        <w:rPr>
          <w:rFonts w:ascii="Calibri" w:hAnsi="Calibri" w:cs="Calibri"/>
          <w:lang w:val="en-US"/>
        </w:rPr>
        <w:t>(</w:t>
      </w:r>
      <w:proofErr w:type="gramStart"/>
      <w:r w:rsidR="00B73AAA" w:rsidRPr="002227CB">
        <w:rPr>
          <w:rFonts w:ascii="Calibri" w:hAnsi="Calibri" w:cs="Calibri"/>
          <w:lang w:val="en-US"/>
        </w:rPr>
        <w:t>1</w:t>
      </w:r>
      <w:r w:rsidR="00B73AAA" w:rsidRPr="002227CB">
        <w:rPr>
          <w:rFonts w:ascii="Calibri" w:hAnsi="Calibri" w:cs="Calibri"/>
          <w:vertAlign w:val="subscript"/>
          <w:lang w:val="en-US"/>
        </w:rPr>
        <w:t>10</w:t>
      </w:r>
      <w:r w:rsidR="00B73AAA" w:rsidRPr="002227CB">
        <w:rPr>
          <w:rFonts w:ascii="Calibri" w:hAnsi="Calibri" w:cs="Calibri"/>
          <w:lang w:val="en-US"/>
        </w:rPr>
        <w:t>)(</w:t>
      </w:r>
      <w:proofErr w:type="gramEnd"/>
      <w:r w:rsidR="00B73AAA" w:rsidRPr="002227CB">
        <w:rPr>
          <w:rFonts w:ascii="Calibri" w:hAnsi="Calibri" w:cs="Calibri"/>
          <w:lang w:val="en-US"/>
        </w:rPr>
        <w:t>3</w:t>
      </w:r>
      <w:r w:rsidR="00B73AAA" w:rsidRPr="002227CB">
        <w:rPr>
          <w:rFonts w:ascii="Calibri" w:hAnsi="Calibri" w:cs="Calibri"/>
          <w:vertAlign w:val="subscript"/>
          <w:lang w:val="en-US"/>
        </w:rPr>
        <w:t>10</w:t>
      </w:r>
      <w:r w:rsidR="00B73AAA" w:rsidRPr="002227CB">
        <w:rPr>
          <w:rFonts w:ascii="Calibri" w:hAnsi="Calibri" w:cs="Calibri"/>
          <w:lang w:val="en-US"/>
        </w:rPr>
        <w:t>)(2</w:t>
      </w:r>
      <w:r w:rsidR="00B73AAA" w:rsidRPr="002227CB">
        <w:rPr>
          <w:rFonts w:ascii="Calibri" w:hAnsi="Calibri" w:cs="Calibri"/>
          <w:vertAlign w:val="subscript"/>
          <w:lang w:val="en-US"/>
        </w:rPr>
        <w:t>10</w:t>
      </w:r>
      <w:r w:rsidR="00B73AAA" w:rsidRPr="002227CB">
        <w:rPr>
          <w:rFonts w:ascii="Calibri" w:hAnsi="Calibri" w:cs="Calibri"/>
          <w:lang w:val="en-US"/>
        </w:rPr>
        <w:t>)(5</w:t>
      </w:r>
      <w:r w:rsidR="00B73AAA" w:rsidRPr="002227CB">
        <w:rPr>
          <w:rFonts w:ascii="Calibri" w:hAnsi="Calibri" w:cs="Calibri"/>
          <w:vertAlign w:val="subscript"/>
          <w:lang w:val="en-US"/>
        </w:rPr>
        <w:t>10</w:t>
      </w:r>
      <w:r w:rsidR="00B73AAA" w:rsidRPr="002227CB">
        <w:rPr>
          <w:rFonts w:ascii="Calibri" w:hAnsi="Calibri" w:cs="Calibri"/>
          <w:lang w:val="en-US"/>
        </w:rPr>
        <w:t>)</w:t>
      </w:r>
      <w:r w:rsidR="00975B5F" w:rsidRPr="002227CB">
        <w:rPr>
          <w:rFonts w:ascii="Calibri" w:hAnsi="Calibri" w:cs="Calibri"/>
          <w:lang w:val="en-US"/>
        </w:rPr>
        <w:t xml:space="preserve"> =&gt; 00010</w:t>
      </w:r>
      <w:r w:rsidR="00975B5F">
        <w:rPr>
          <w:rFonts w:ascii="Calibri" w:hAnsi="Calibri" w:cs="Calibri"/>
          <w:lang w:val="en-US"/>
        </w:rPr>
        <w:t>10</w:t>
      </w:r>
      <w:r w:rsidR="00975B5F" w:rsidRPr="002227CB">
        <w:rPr>
          <w:rFonts w:ascii="Calibri" w:hAnsi="Calibri" w:cs="Calibri"/>
          <w:lang w:val="en-US"/>
        </w:rPr>
        <w:t>1 00100101</w:t>
      </w:r>
      <w:r w:rsidR="00975B5F" w:rsidRPr="002227CB">
        <w:rPr>
          <w:rFonts w:ascii="Calibri" w:hAnsi="Calibri" w:cs="Calibri"/>
          <w:vertAlign w:val="subscript"/>
          <w:lang w:val="en-US"/>
        </w:rPr>
        <w:t>2</w:t>
      </w:r>
    </w:p>
    <w:tbl>
      <w:tblPr>
        <w:tblStyle w:val="af6"/>
        <w:tblW w:w="2796" w:type="dxa"/>
        <w:tblInd w:w="710" w:type="dxa"/>
        <w:tblLook w:val="04A0" w:firstRow="1" w:lastRow="0" w:firstColumn="1" w:lastColumn="0" w:noHBand="0" w:noVBand="1"/>
      </w:tblPr>
      <w:tblGrid>
        <w:gridCol w:w="1398"/>
        <w:gridCol w:w="1398"/>
      </w:tblGrid>
      <w:tr w:rsidR="00EB0279" w14:paraId="60029B5D" w14:textId="77777777" w:rsidTr="00EB0279">
        <w:trPr>
          <w:trHeight w:val="415"/>
        </w:trPr>
        <w:tc>
          <w:tcPr>
            <w:tcW w:w="1398" w:type="dxa"/>
          </w:tcPr>
          <w:p w14:paraId="62D3144F" w14:textId="43E4C222" w:rsidR="00EB0279" w:rsidRPr="00EB0279" w:rsidRDefault="00EB0279" w:rsidP="004E455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  <w:r>
              <w:t>.</w:t>
            </w:r>
            <w:r>
              <w:rPr>
                <w:lang w:val="en-US"/>
              </w:rPr>
              <w:t>0101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14:paraId="56BF0F83" w14:textId="39F87B67" w:rsidR="00EB0279" w:rsidRPr="00EB0279" w:rsidRDefault="00EB0279" w:rsidP="004E455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>
              <w:t>.</w:t>
            </w:r>
            <w:r>
              <w:rPr>
                <w:lang w:val="en-US"/>
              </w:rPr>
              <w:t>0000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14:paraId="042EFD46" w14:textId="17C48BC4" w:rsidR="00BC64BC" w:rsidRPr="00102A60" w:rsidRDefault="004E455B" w:rsidP="004E455B">
      <w:pPr>
        <w:rPr>
          <w:lang w:val="en-US"/>
        </w:rPr>
      </w:pPr>
      <w:r w:rsidRPr="002227CB">
        <w:rPr>
          <w:vertAlign w:val="subscript"/>
          <w:lang w:val="en-US"/>
        </w:rPr>
        <w:br/>
      </w:r>
      <w:r w:rsidRPr="002227CB">
        <w:rPr>
          <w:vertAlign w:val="subscript"/>
          <w:lang w:val="en-US"/>
        </w:rPr>
        <w:tab/>
      </w:r>
      <w:r w:rsidRPr="002227CB">
        <w:t>б</w:t>
      </w:r>
      <w:r w:rsidRPr="002227CB">
        <w:rPr>
          <w:lang w:val="en-US"/>
        </w:rPr>
        <w:t>) A = 1</w:t>
      </w:r>
      <w:r w:rsidR="009C5FEC">
        <w:rPr>
          <w:lang w:val="en-US"/>
        </w:rPr>
        <w:t xml:space="preserve">500 </w:t>
      </w:r>
      <w:r w:rsidRPr="002227CB">
        <w:rPr>
          <w:lang w:val="en-US"/>
        </w:rPr>
        <w:t>=&gt; (</w:t>
      </w:r>
      <w:proofErr w:type="gramStart"/>
      <w:r w:rsidRPr="002227CB">
        <w:rPr>
          <w:lang w:val="en-US"/>
        </w:rPr>
        <w:t>1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>)(</w:t>
      </w:r>
      <w:proofErr w:type="gramEnd"/>
      <w:r w:rsidR="009C5FEC">
        <w:rPr>
          <w:lang w:val="en-US"/>
        </w:rPr>
        <w:t>5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>)(</w:t>
      </w:r>
      <w:r w:rsidR="009C5FEC">
        <w:rPr>
          <w:lang w:val="en-US"/>
        </w:rPr>
        <w:t>0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>)(</w:t>
      </w:r>
      <w:r w:rsidR="009C5FEC">
        <w:rPr>
          <w:lang w:val="en-US"/>
        </w:rPr>
        <w:t>0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>)</w:t>
      </w:r>
      <w:r w:rsidR="009108E8">
        <w:rPr>
          <w:lang w:val="en-US"/>
        </w:rPr>
        <w:t xml:space="preserve"> </w:t>
      </w:r>
      <w:r w:rsidR="009108E8" w:rsidRPr="002227CB">
        <w:rPr>
          <w:rFonts w:ascii="Calibri" w:hAnsi="Calibri" w:cs="Calibri"/>
          <w:lang w:val="en-US"/>
        </w:rPr>
        <w:t>=&gt;</w:t>
      </w:r>
      <w:r w:rsidR="009108E8">
        <w:rPr>
          <w:rFonts w:ascii="Calibri" w:hAnsi="Calibri" w:cs="Calibri"/>
          <w:lang w:val="en-US"/>
        </w:rPr>
        <w:t xml:space="preserve"> 00110001 00110101 </w:t>
      </w:r>
      <w:r w:rsidR="00102A60">
        <w:rPr>
          <w:rFonts w:ascii="Calibri" w:hAnsi="Calibri" w:cs="Calibri"/>
          <w:lang w:val="en-US"/>
        </w:rPr>
        <w:t>00110000 00110000</w:t>
      </w:r>
      <w:r w:rsidR="00102A60">
        <w:rPr>
          <w:rFonts w:ascii="Calibri" w:hAnsi="Calibri" w:cs="Calibri"/>
          <w:vertAlign w:val="subscript"/>
          <w:lang w:val="en-US"/>
        </w:rPr>
        <w:t>2</w:t>
      </w:r>
    </w:p>
    <w:tbl>
      <w:tblPr>
        <w:tblStyle w:val="af6"/>
        <w:tblW w:w="5592" w:type="dxa"/>
        <w:tblInd w:w="710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</w:tblGrid>
      <w:tr w:rsidR="00BC64BC" w14:paraId="7DD20D2C" w14:textId="77777777" w:rsidTr="00813D7D">
        <w:trPr>
          <w:trHeight w:val="415"/>
        </w:trPr>
        <w:tc>
          <w:tcPr>
            <w:tcW w:w="1398" w:type="dxa"/>
          </w:tcPr>
          <w:p w14:paraId="19B707DA" w14:textId="6CA49357" w:rsidR="00BC64BC" w:rsidRPr="00BC64BC" w:rsidRDefault="00BC64BC" w:rsidP="00813D7D">
            <w:pPr>
              <w:rPr>
                <w:lang w:val="en-US"/>
              </w:rPr>
            </w:pPr>
            <w:r>
              <w:t>0011.0001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14:paraId="1DB4EA1F" w14:textId="00B5565D" w:rsidR="00BC64BC" w:rsidRPr="00BC64BC" w:rsidRDefault="00BC64BC" w:rsidP="00813D7D">
            <w:pPr>
              <w:rPr>
                <w:lang w:val="en-US"/>
              </w:rPr>
            </w:pPr>
            <w:r>
              <w:t>0011.0</w:t>
            </w:r>
            <w:r>
              <w:rPr>
                <w:lang w:val="en-US"/>
              </w:rPr>
              <w:t>10</w:t>
            </w:r>
            <w: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14:paraId="40867C61" w14:textId="47BED4AC" w:rsidR="00BC64BC" w:rsidRPr="00BC64BC" w:rsidRDefault="00BC64BC" w:rsidP="00813D7D">
            <w:pPr>
              <w:rPr>
                <w:lang w:val="en-US"/>
              </w:rPr>
            </w:pPr>
            <w:r>
              <w:t>0011.</w:t>
            </w:r>
            <w:r>
              <w:rPr>
                <w:lang w:val="en-US"/>
              </w:rPr>
              <w:t>0000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14:paraId="025E7C45" w14:textId="1424FD8B" w:rsidR="00BC64BC" w:rsidRPr="00BC64BC" w:rsidRDefault="00BC64BC" w:rsidP="00813D7D">
            <w:pPr>
              <w:rPr>
                <w:lang w:val="en-US"/>
              </w:rPr>
            </w:pPr>
            <w:r>
              <w:t>0011.</w:t>
            </w:r>
            <w:r>
              <w:rPr>
                <w:lang w:val="en-US"/>
              </w:rPr>
              <w:t>0000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14:paraId="3237EC99" w14:textId="424FA30D" w:rsidR="004E455B" w:rsidRPr="002227CB" w:rsidRDefault="004E455B" w:rsidP="004E455B">
      <w:pPr>
        <w:rPr>
          <w:lang w:val="en-US"/>
        </w:rPr>
      </w:pPr>
    </w:p>
    <w:p w14:paraId="267C7629" w14:textId="77777777" w:rsidR="004E455B" w:rsidRPr="004E455B" w:rsidRDefault="004E455B" w:rsidP="00C43416">
      <w:pPr>
        <w:ind w:firstLine="706"/>
      </w:pPr>
      <w:bookmarkStart w:id="1" w:name="_Toc86263767"/>
      <w:r w:rsidRPr="00B33189">
        <w:rPr>
          <w:rStyle w:val="20"/>
        </w:rPr>
        <w:t>Задание</w:t>
      </w:r>
      <w:r w:rsidRPr="004E455B">
        <w:rPr>
          <w:rStyle w:val="20"/>
        </w:rPr>
        <w:t xml:space="preserve"> №2</w:t>
      </w:r>
      <w:bookmarkEnd w:id="1"/>
      <w:r w:rsidRPr="004E455B">
        <w:t xml:space="preserve">. </w:t>
      </w:r>
    </w:p>
    <w:p w14:paraId="78E2AFE6" w14:textId="77777777" w:rsidR="00AE082E" w:rsidRDefault="004E455B" w:rsidP="00693EEB">
      <w:pPr>
        <w:ind w:left="706" w:hanging="706"/>
      </w:pPr>
      <w:r w:rsidRPr="002227CB">
        <w:t>2.</w:t>
      </w:r>
      <w:r w:rsidRPr="002227CB">
        <w:tab/>
        <w:t>Заданно</w:t>
      </w:r>
      <w:r w:rsidRPr="002039A0">
        <w:t xml:space="preserve">е число А и </w:t>
      </w:r>
      <w:r w:rsidR="00971668">
        <w:t>-</w:t>
      </w:r>
      <w:r w:rsidRPr="002039A0">
        <w:t>A представить</w:t>
      </w:r>
      <w:r w:rsidRPr="002227CB">
        <w:t xml:space="preserve"> в форме с фиксированной запятой.</w:t>
      </w:r>
    </w:p>
    <w:p w14:paraId="12E1B687" w14:textId="03308ECB" w:rsidR="0038161E" w:rsidRPr="00373E0E" w:rsidRDefault="004E455B" w:rsidP="00693EEB">
      <w:pPr>
        <w:ind w:left="706" w:hanging="706"/>
      </w:pPr>
      <w:r w:rsidRPr="00971668">
        <w:br/>
      </w:r>
      <w:r w:rsidR="0038161E" w:rsidRPr="002227CB">
        <w:rPr>
          <w:rFonts w:ascii="Calibri" w:hAnsi="Calibri" w:cs="Calibri"/>
          <w:lang w:val="en-US"/>
        </w:rPr>
        <w:t xml:space="preserve">A = </w:t>
      </w:r>
      <w:r w:rsidR="0038161E" w:rsidRPr="0033042F">
        <w:rPr>
          <w:rFonts w:ascii="Calibri" w:hAnsi="Calibri" w:cs="Calibri"/>
          <w:lang w:val="en-US"/>
        </w:rPr>
        <w:t>1500</w:t>
      </w:r>
      <w:r w:rsidR="0038161E" w:rsidRPr="002227CB">
        <w:rPr>
          <w:rFonts w:ascii="Calibri" w:hAnsi="Calibri" w:cs="Calibri"/>
          <w:vertAlign w:val="subscript"/>
          <w:lang w:val="en-US"/>
        </w:rPr>
        <w:t>10</w:t>
      </w:r>
      <w:r w:rsidR="0038161E" w:rsidRPr="002227CB">
        <w:rPr>
          <w:rFonts w:ascii="Calibri" w:hAnsi="Calibri" w:cs="Calibri"/>
          <w:lang w:val="en-US"/>
        </w:rPr>
        <w:t xml:space="preserve"> = </w:t>
      </w:r>
      <w:r w:rsidR="0038161E" w:rsidRPr="0033042F">
        <w:rPr>
          <w:rFonts w:ascii="Calibri" w:hAnsi="Calibri" w:cs="Calibri"/>
          <w:lang w:val="en-US"/>
        </w:rPr>
        <w:t>10111011100</w:t>
      </w:r>
      <w:r w:rsidR="0038161E" w:rsidRPr="002227CB">
        <w:rPr>
          <w:rFonts w:ascii="Calibri" w:hAnsi="Calibri" w:cs="Calibri"/>
          <w:vertAlign w:val="subscript"/>
          <w:lang w:val="en-US"/>
        </w:rPr>
        <w:t>2</w:t>
      </w:r>
      <w:r w:rsidR="0038161E" w:rsidRPr="0033042F">
        <w:rPr>
          <w:rFonts w:ascii="Calibri" w:hAnsi="Calibri" w:cs="Calibri"/>
          <w:lang w:val="en-US"/>
        </w:rPr>
        <w:t xml:space="preserve"> </w:t>
      </w:r>
      <w:r w:rsidR="0038161E" w:rsidRPr="002227CB">
        <w:rPr>
          <w:rFonts w:ascii="Calibri" w:hAnsi="Calibri" w:cs="Calibri"/>
          <w:lang w:val="en-US"/>
        </w:rPr>
        <w:t>= 52D</w:t>
      </w:r>
      <w:r w:rsidR="0038161E" w:rsidRPr="002227CB">
        <w:rPr>
          <w:rFonts w:ascii="Calibri" w:hAnsi="Calibri" w:cs="Calibri"/>
          <w:vertAlign w:val="subscript"/>
          <w:lang w:val="en-US"/>
        </w:rPr>
        <w:t>16</w:t>
      </w:r>
      <w:r w:rsidR="0038161E" w:rsidRPr="002227CB">
        <w:rPr>
          <w:rFonts w:ascii="Calibri" w:hAnsi="Calibri" w:cs="Calibri"/>
          <w:lang w:val="en-US"/>
        </w:rPr>
        <w:br/>
      </w:r>
      <w:r w:rsidR="0038161E">
        <w:rPr>
          <w:rFonts w:ascii="Calibri" w:hAnsi="Calibri" w:cs="Calibri"/>
          <w:lang w:val="en-US"/>
        </w:rPr>
        <w:t>[</w:t>
      </w:r>
      <w:r w:rsidR="0038161E" w:rsidRPr="002227CB">
        <w:rPr>
          <w:rFonts w:ascii="Calibri" w:hAnsi="Calibri" w:cs="Calibri"/>
          <w:lang w:val="en-US"/>
        </w:rPr>
        <w:t>A</w:t>
      </w:r>
      <w:r w:rsidR="0038161E">
        <w:rPr>
          <w:rFonts w:ascii="Calibri" w:hAnsi="Calibri" w:cs="Calibri"/>
          <w:lang w:val="en-US"/>
        </w:rPr>
        <w:t>]</w:t>
      </w:r>
      <w:proofErr w:type="spellStart"/>
      <w:r w:rsidR="0038161E">
        <w:rPr>
          <w:rFonts w:ascii="Calibri" w:hAnsi="Calibri" w:cs="Calibri"/>
          <w:vertAlign w:val="subscript"/>
        </w:rPr>
        <w:t>пр</w:t>
      </w:r>
      <w:proofErr w:type="spellEnd"/>
      <w:r w:rsidR="0038161E" w:rsidRPr="002227CB">
        <w:rPr>
          <w:rFonts w:ascii="Calibri" w:hAnsi="Calibri" w:cs="Calibri"/>
          <w:lang w:val="en-US"/>
        </w:rPr>
        <w:t xml:space="preserve"> = 0</w:t>
      </w:r>
      <w:r w:rsidR="0038161E" w:rsidRPr="00945983">
        <w:rPr>
          <w:rFonts w:ascii="Calibri" w:hAnsi="Calibri" w:cs="Calibri"/>
          <w:lang w:val="en-US"/>
        </w:rPr>
        <w:t>.0000</w:t>
      </w:r>
      <w:r w:rsidR="0038161E" w:rsidRPr="0033042F">
        <w:rPr>
          <w:rFonts w:ascii="Calibri" w:hAnsi="Calibri" w:cs="Calibri"/>
          <w:lang w:val="en-US"/>
        </w:rPr>
        <w:t>10111011100</w:t>
      </w:r>
      <w:r w:rsidR="0038161E" w:rsidRPr="002227CB">
        <w:rPr>
          <w:rFonts w:ascii="Calibri" w:hAnsi="Calibri" w:cs="Calibri"/>
          <w:vertAlign w:val="subscript"/>
          <w:lang w:val="en-US"/>
        </w:rPr>
        <w:t>2</w:t>
      </w:r>
    </w:p>
    <w:p w14:paraId="398FDDA0" w14:textId="1B24CFA2" w:rsidR="0038161E" w:rsidRDefault="0038161E" w:rsidP="0038161E">
      <w:pPr>
        <w:ind w:left="700"/>
        <w:rPr>
          <w:rFonts w:ascii="Calibri" w:hAnsi="Calibri" w:cs="Calibri"/>
          <w:lang w:val="en-US"/>
        </w:rPr>
      </w:pPr>
      <w:r w:rsidRPr="002227CB">
        <w:rPr>
          <w:rFonts w:ascii="Calibri" w:hAnsi="Calibri" w:cs="Calibri"/>
          <w:lang w:val="en-US"/>
        </w:rPr>
        <w:br/>
      </w:r>
      <w:r w:rsidRPr="002227CB">
        <w:rPr>
          <w:rFonts w:ascii="Calibri" w:hAnsi="Calibri" w:cs="Calibri"/>
          <w:lang w:val="en-US"/>
        </w:rPr>
        <w:tab/>
        <w:t>[-</w:t>
      </w:r>
      <w:proofErr w:type="gramStart"/>
      <w:r w:rsidRPr="002227CB">
        <w:rPr>
          <w:rFonts w:ascii="Calibri" w:hAnsi="Calibri" w:cs="Calibri"/>
          <w:lang w:val="en-US"/>
        </w:rPr>
        <w:t>A]</w:t>
      </w:r>
      <w:proofErr w:type="spellStart"/>
      <w:r w:rsidRPr="002227CB">
        <w:rPr>
          <w:rFonts w:ascii="Calibri" w:hAnsi="Calibri" w:cs="Calibri"/>
          <w:vertAlign w:val="subscript"/>
        </w:rPr>
        <w:t>пр</w:t>
      </w:r>
      <w:proofErr w:type="spellEnd"/>
      <w:proofErr w:type="gramEnd"/>
      <w:r w:rsidRPr="002227CB">
        <w:rPr>
          <w:rFonts w:ascii="Calibri" w:hAnsi="Calibri" w:cs="Calibri"/>
          <w:vertAlign w:val="subscript"/>
          <w:lang w:val="en-US"/>
        </w:rPr>
        <w:t xml:space="preserve">  </w:t>
      </w:r>
      <w:r w:rsidRPr="002227CB">
        <w:rPr>
          <w:rFonts w:ascii="Calibri" w:hAnsi="Calibri" w:cs="Calibri"/>
          <w:lang w:val="en-US"/>
        </w:rPr>
        <w:t xml:space="preserve"> = 1.0000</w:t>
      </w:r>
      <w:r w:rsidRPr="0033042F">
        <w:rPr>
          <w:rFonts w:ascii="Calibri" w:hAnsi="Calibri" w:cs="Calibri"/>
          <w:lang w:val="en-US"/>
        </w:rPr>
        <w:t>10111011100</w:t>
      </w:r>
      <w:r w:rsidRPr="002227CB">
        <w:rPr>
          <w:rFonts w:ascii="Calibri" w:hAnsi="Calibri" w:cs="Calibri"/>
          <w:lang w:val="en-US"/>
        </w:rPr>
        <w:br/>
        <w:t>[-A]</w:t>
      </w:r>
      <w:r w:rsidRPr="002227CB">
        <w:rPr>
          <w:rFonts w:ascii="Calibri" w:hAnsi="Calibri" w:cs="Calibri"/>
          <w:vertAlign w:val="subscript"/>
        </w:rPr>
        <w:t>об</w:t>
      </w:r>
      <w:r w:rsidRPr="002227CB">
        <w:rPr>
          <w:rFonts w:ascii="Calibri" w:hAnsi="Calibri" w:cs="Calibri"/>
          <w:lang w:val="en-US"/>
        </w:rPr>
        <w:t xml:space="preserve">  = 1.</w:t>
      </w:r>
      <w:r w:rsidRPr="00945983">
        <w:rPr>
          <w:rFonts w:ascii="Calibri" w:hAnsi="Calibri" w:cs="Calibri"/>
          <w:lang w:val="en-US"/>
        </w:rPr>
        <w:t>1111010</w:t>
      </w:r>
      <w:r w:rsidRPr="0033042F">
        <w:rPr>
          <w:rFonts w:ascii="Calibri" w:hAnsi="Calibri" w:cs="Calibri"/>
          <w:lang w:val="en-US"/>
        </w:rPr>
        <w:t>0010</w:t>
      </w:r>
      <w:r w:rsidRPr="00945983">
        <w:rPr>
          <w:rFonts w:ascii="Calibri" w:hAnsi="Calibri" w:cs="Calibri"/>
          <w:lang w:val="en-US"/>
        </w:rPr>
        <w:t>001</w:t>
      </w:r>
      <w:r w:rsidRPr="0033042F">
        <w:rPr>
          <w:rFonts w:ascii="Calibri" w:hAnsi="Calibri" w:cs="Calibri"/>
          <w:lang w:val="en-US"/>
        </w:rPr>
        <w:t>1</w:t>
      </w:r>
      <w:r w:rsidRPr="002227CB">
        <w:rPr>
          <w:rFonts w:ascii="Calibri" w:hAnsi="Calibri" w:cs="Calibri"/>
          <w:lang w:val="en-US"/>
        </w:rPr>
        <w:br/>
      </w:r>
      <w:r w:rsidRPr="002227CB">
        <w:rPr>
          <w:rFonts w:ascii="Calibri" w:hAnsi="Calibri" w:cs="Calibri"/>
          <w:lang w:val="en-US"/>
        </w:rPr>
        <w:tab/>
        <w:t>[-A]</w:t>
      </w:r>
      <w:proofErr w:type="spellStart"/>
      <w:r w:rsidRPr="002227CB">
        <w:rPr>
          <w:rFonts w:ascii="Calibri" w:hAnsi="Calibri" w:cs="Calibri"/>
          <w:vertAlign w:val="subscript"/>
        </w:rPr>
        <w:t>доп</w:t>
      </w:r>
      <w:proofErr w:type="spellEnd"/>
      <w:r w:rsidRPr="002227CB">
        <w:rPr>
          <w:rFonts w:ascii="Calibri" w:hAnsi="Calibri" w:cs="Calibri"/>
          <w:vertAlign w:val="subscript"/>
          <w:lang w:val="en-US"/>
        </w:rPr>
        <w:t xml:space="preserve"> </w:t>
      </w:r>
      <w:r w:rsidRPr="002227CB">
        <w:rPr>
          <w:rFonts w:ascii="Calibri" w:hAnsi="Calibri" w:cs="Calibri"/>
          <w:lang w:val="en-US"/>
        </w:rPr>
        <w:t>= [-A]</w:t>
      </w:r>
      <w:r w:rsidRPr="002227CB">
        <w:rPr>
          <w:rFonts w:ascii="Calibri" w:hAnsi="Calibri" w:cs="Calibri"/>
          <w:vertAlign w:val="subscript"/>
        </w:rPr>
        <w:t>об</w:t>
      </w:r>
      <w:r w:rsidRPr="00945983">
        <w:rPr>
          <w:rFonts w:ascii="Calibri" w:hAnsi="Calibri" w:cs="Calibri"/>
          <w:lang w:val="en-US"/>
        </w:rPr>
        <w:t xml:space="preserve"> + 1 = </w:t>
      </w:r>
      <w:r w:rsidRPr="002227CB">
        <w:rPr>
          <w:rFonts w:ascii="Calibri" w:hAnsi="Calibri" w:cs="Calibri"/>
          <w:lang w:val="en-US"/>
        </w:rPr>
        <w:t>1.</w:t>
      </w:r>
      <w:r w:rsidRPr="00945983">
        <w:rPr>
          <w:rFonts w:ascii="Calibri" w:hAnsi="Calibri" w:cs="Calibri"/>
          <w:lang w:val="en-US"/>
        </w:rPr>
        <w:t>1111010</w:t>
      </w:r>
      <w:r w:rsidRPr="0033042F">
        <w:rPr>
          <w:rFonts w:ascii="Calibri" w:hAnsi="Calibri" w:cs="Calibri"/>
          <w:lang w:val="en-US"/>
        </w:rPr>
        <w:t>0010</w:t>
      </w:r>
      <w:r w:rsidRPr="00945983">
        <w:rPr>
          <w:rFonts w:ascii="Calibri" w:hAnsi="Calibri" w:cs="Calibri"/>
          <w:lang w:val="en-US"/>
        </w:rPr>
        <w:t>0</w:t>
      </w:r>
      <w:r w:rsidRPr="0033042F">
        <w:rPr>
          <w:rFonts w:ascii="Calibri" w:hAnsi="Calibri" w:cs="Calibri"/>
          <w:lang w:val="en-US"/>
        </w:rPr>
        <w:t>100</w:t>
      </w:r>
    </w:p>
    <w:p w14:paraId="6E3E4D65" w14:textId="77777777" w:rsidR="0038161E" w:rsidRPr="0033042F" w:rsidRDefault="0038161E" w:rsidP="0038161E">
      <w:pPr>
        <w:ind w:left="700"/>
        <w:rPr>
          <w:rFonts w:ascii="Calibri" w:hAnsi="Calibri" w:cs="Calibri"/>
          <w:lang w:val="en-US"/>
        </w:rPr>
      </w:pPr>
    </w:p>
    <w:p w14:paraId="077AFAF1" w14:textId="77777777" w:rsidR="0038161E" w:rsidRPr="00866C79" w:rsidRDefault="0038161E" w:rsidP="0038161E">
      <w:pPr>
        <w:spacing w:after="0"/>
        <w:rPr>
          <w:vertAlign w:val="subscript"/>
        </w:rPr>
      </w:pPr>
      <w:r w:rsidRPr="002227CB">
        <w:rPr>
          <w:lang w:val="en-US"/>
        </w:rPr>
        <w:tab/>
      </w:r>
      <w:r>
        <w:t xml:space="preserve">А = </w:t>
      </w:r>
      <w:r w:rsidRPr="00866C79">
        <w:t>0. 000010111011100</w:t>
      </w:r>
      <w:r w:rsidRPr="00866C79">
        <w:rPr>
          <w:vertAlign w:val="subscript"/>
        </w:rPr>
        <w:t>2</w:t>
      </w:r>
    </w:p>
    <w:p w14:paraId="36DA45BE" w14:textId="3428420F" w:rsidR="0038161E" w:rsidRPr="00866C79" w:rsidRDefault="0038161E" w:rsidP="0038161E">
      <w:pPr>
        <w:spacing w:after="0"/>
        <w:ind w:firstLine="720"/>
      </w:pPr>
      <w:r>
        <w:t xml:space="preserve">-А = </w:t>
      </w:r>
      <w:r w:rsidRPr="00866C79">
        <w:t>1.</w:t>
      </w:r>
      <w:r>
        <w:t xml:space="preserve"> </w:t>
      </w:r>
      <w:r w:rsidRPr="00866C79">
        <w:t>111101000100100</w:t>
      </w:r>
      <w:r>
        <w:rPr>
          <w:vertAlign w:val="subscript"/>
        </w:rPr>
        <w:t>2</w:t>
      </w:r>
    </w:p>
    <w:p w14:paraId="65834205" w14:textId="06C59C2D" w:rsidR="004E455B" w:rsidRDefault="004E455B" w:rsidP="004E455B"/>
    <w:p w14:paraId="660512E2" w14:textId="6BB24C34" w:rsidR="00415E39" w:rsidRDefault="00415E39" w:rsidP="004E455B"/>
    <w:p w14:paraId="32225A82" w14:textId="0E5DC70C" w:rsidR="00415E39" w:rsidRDefault="00415E39" w:rsidP="004E455B"/>
    <w:p w14:paraId="3EA9DB3F" w14:textId="3E9FFE30" w:rsidR="00415E39" w:rsidRDefault="00415E39" w:rsidP="004E455B"/>
    <w:p w14:paraId="1AE73F39" w14:textId="77777777" w:rsidR="00415E39" w:rsidRPr="00866C79" w:rsidRDefault="00415E39" w:rsidP="004E455B"/>
    <w:p w14:paraId="7788B8D1" w14:textId="77777777" w:rsidR="004E455B" w:rsidRPr="00866C79" w:rsidRDefault="004E455B" w:rsidP="00A20150">
      <w:pPr>
        <w:ind w:firstLine="720"/>
        <w:rPr>
          <w:rStyle w:val="20"/>
        </w:rPr>
      </w:pPr>
      <w:bookmarkStart w:id="2" w:name="_Toc86263768"/>
      <w:r w:rsidRPr="00B33189">
        <w:rPr>
          <w:rStyle w:val="20"/>
        </w:rPr>
        <w:lastRenderedPageBreak/>
        <w:t>Задание</w:t>
      </w:r>
      <w:r w:rsidRPr="00866C79">
        <w:rPr>
          <w:rStyle w:val="20"/>
        </w:rPr>
        <w:t xml:space="preserve"> №3</w:t>
      </w:r>
      <w:bookmarkEnd w:id="2"/>
      <w:r w:rsidRPr="00866C79">
        <w:rPr>
          <w:rStyle w:val="20"/>
        </w:rPr>
        <w:t>.</w:t>
      </w:r>
    </w:p>
    <w:p w14:paraId="4B984659" w14:textId="77777777" w:rsidR="00060BBB" w:rsidRDefault="004E455B" w:rsidP="004E455B">
      <w:r w:rsidRPr="002227CB">
        <w:t>3.</w:t>
      </w:r>
      <w:r w:rsidRPr="002227CB">
        <w:tab/>
        <w:t>Заданные числа A и B представить в форме с плавающей запятой в формате Ф1.</w:t>
      </w:r>
    </w:p>
    <w:p w14:paraId="32CD0F1F" w14:textId="7DAF5D39" w:rsidR="009344CF" w:rsidRPr="00EB7806" w:rsidRDefault="004E455B" w:rsidP="004E455B">
      <w:r w:rsidRPr="00CF1F41">
        <w:br/>
      </w:r>
      <w:r w:rsidRPr="00CF1F41">
        <w:tab/>
      </w:r>
      <w:r w:rsidRPr="002227CB">
        <w:rPr>
          <w:lang w:val="en-US"/>
        </w:rPr>
        <w:t>A = 1</w:t>
      </w:r>
      <w:r w:rsidR="001F41A5">
        <w:rPr>
          <w:lang w:val="en-US"/>
        </w:rPr>
        <w:t>500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 xml:space="preserve"> = </w:t>
      </w:r>
      <w:r w:rsidR="006D7067" w:rsidRPr="00B46955">
        <w:rPr>
          <w:lang w:val="en-US"/>
        </w:rPr>
        <w:t>(</w:t>
      </w:r>
      <w:r w:rsidRPr="002227CB">
        <w:rPr>
          <w:lang w:val="en-US"/>
        </w:rPr>
        <w:t>52D</w:t>
      </w:r>
      <w:r w:rsidR="006D7067" w:rsidRPr="00B46955">
        <w:rPr>
          <w:lang w:val="en-US"/>
        </w:rPr>
        <w:t>)</w:t>
      </w:r>
      <w:r w:rsidRPr="002227CB">
        <w:rPr>
          <w:vertAlign w:val="subscript"/>
          <w:lang w:val="en-US"/>
        </w:rPr>
        <w:t>16</w:t>
      </w:r>
      <w:r w:rsidRPr="002227CB">
        <w:rPr>
          <w:lang w:val="en-US"/>
        </w:rPr>
        <w:t xml:space="preserve"> = (0,52D)</w:t>
      </w:r>
      <w:r w:rsidRPr="002227CB">
        <w:rPr>
          <w:vertAlign w:val="subscript"/>
          <w:lang w:val="en-US"/>
        </w:rPr>
        <w:t>16</w:t>
      </w:r>
      <w:r w:rsidRPr="002227CB">
        <w:rPr>
          <w:lang w:val="en-US"/>
        </w:rPr>
        <w:t xml:space="preserve"> * 16</w:t>
      </w:r>
      <w:r w:rsidRPr="002227CB">
        <w:rPr>
          <w:vertAlign w:val="superscript"/>
          <w:lang w:val="en-US"/>
        </w:rPr>
        <w:t>3</w:t>
      </w:r>
      <w:r w:rsidRPr="002227CB">
        <w:rPr>
          <w:lang w:val="en-US"/>
        </w:rPr>
        <w:t xml:space="preserve"> </w:t>
      </w:r>
      <w:r w:rsidRPr="002227CB">
        <w:rPr>
          <w:lang w:val="en-US"/>
        </w:rPr>
        <w:br/>
        <w:t xml:space="preserve">              X</w:t>
      </w:r>
      <w:r w:rsidRPr="002227CB">
        <w:rPr>
          <w:vertAlign w:val="subscript"/>
          <w:lang w:val="en-US"/>
        </w:rPr>
        <w:t>A</w:t>
      </w:r>
      <w:r w:rsidRPr="002227CB">
        <w:rPr>
          <w:lang w:val="en-US"/>
        </w:rPr>
        <w:t xml:space="preserve"> = P</w:t>
      </w:r>
      <w:r w:rsidRPr="002227CB">
        <w:rPr>
          <w:vertAlign w:val="subscript"/>
          <w:lang w:val="en-US"/>
        </w:rPr>
        <w:t>A</w:t>
      </w:r>
      <w:r w:rsidRPr="002227CB">
        <w:rPr>
          <w:lang w:val="en-US"/>
        </w:rPr>
        <w:t xml:space="preserve"> + 64 = </w:t>
      </w:r>
      <w:r w:rsidR="00426343">
        <w:rPr>
          <w:lang w:val="en-US"/>
        </w:rPr>
        <w:t xml:space="preserve">3 + 64 = </w:t>
      </w:r>
      <w:r w:rsidR="004B1260">
        <w:rPr>
          <w:lang w:val="en-US"/>
        </w:rPr>
        <w:t>(</w:t>
      </w:r>
      <w:r w:rsidR="00426343">
        <w:rPr>
          <w:lang w:val="en-US"/>
        </w:rPr>
        <w:t>6</w:t>
      </w:r>
      <w:r w:rsidR="000C2E1C">
        <w:rPr>
          <w:lang w:val="en-US"/>
        </w:rPr>
        <w:t>7</w:t>
      </w:r>
      <w:r w:rsidR="004B1260">
        <w:rPr>
          <w:lang w:val="en-US"/>
        </w:rPr>
        <w:t>)</w:t>
      </w:r>
      <w:r w:rsidR="000C2E1C">
        <w:rPr>
          <w:vertAlign w:val="subscript"/>
          <w:lang w:val="en-US"/>
        </w:rPr>
        <w:t>10</w:t>
      </w:r>
      <w:r w:rsidR="004B1260">
        <w:rPr>
          <w:vertAlign w:val="subscript"/>
          <w:lang w:val="en-US"/>
        </w:rPr>
        <w:t xml:space="preserve"> </w:t>
      </w:r>
      <w:r w:rsidR="000C2E1C">
        <w:rPr>
          <w:lang w:val="en-US"/>
        </w:rPr>
        <w:t>=</w:t>
      </w:r>
      <w:r w:rsidR="004B1260">
        <w:rPr>
          <w:lang w:val="en-US"/>
        </w:rPr>
        <w:t xml:space="preserve"> </w:t>
      </w:r>
      <w:r w:rsidR="000C2E1C">
        <w:rPr>
          <w:lang w:val="en-US"/>
        </w:rPr>
        <w:t>(10000</w:t>
      </w:r>
      <w:r w:rsidR="004B1260">
        <w:rPr>
          <w:lang w:val="en-US"/>
        </w:rPr>
        <w:t>11)</w:t>
      </w:r>
      <w:r w:rsidR="004B1260">
        <w:rPr>
          <w:vertAlign w:val="subscript"/>
          <w:lang w:val="en-US"/>
        </w:rPr>
        <w:t>2</w:t>
      </w:r>
      <w:r w:rsidRPr="002227CB">
        <w:rPr>
          <w:vertAlign w:val="subscript"/>
          <w:lang w:val="en-US"/>
        </w:rPr>
        <w:br/>
        <w:t xml:space="preserve"> </w:t>
      </w:r>
      <w:r w:rsidRPr="002227CB">
        <w:rPr>
          <w:vertAlign w:val="subscript"/>
          <w:lang w:val="en-US"/>
        </w:rPr>
        <w:tab/>
      </w:r>
      <w:r w:rsidRPr="002227CB">
        <w:rPr>
          <w:lang w:val="en-US"/>
        </w:rPr>
        <w:t>A = 0|</w:t>
      </w:r>
      <w:r w:rsidR="00C90AFF">
        <w:rPr>
          <w:lang w:val="en-US"/>
        </w:rPr>
        <w:t>100 0011</w:t>
      </w:r>
      <w:r w:rsidRPr="002227CB">
        <w:rPr>
          <w:lang w:val="en-US"/>
        </w:rPr>
        <w:t>|</w:t>
      </w:r>
      <w:r w:rsidR="007F31F8" w:rsidRPr="0033042F">
        <w:rPr>
          <w:rFonts w:ascii="Calibri" w:hAnsi="Calibri" w:cs="Calibri"/>
          <w:lang w:val="en-US"/>
        </w:rPr>
        <w:t>1011</w:t>
      </w:r>
      <w:r w:rsidR="007F31F8">
        <w:rPr>
          <w:rFonts w:ascii="Calibri" w:hAnsi="Calibri" w:cs="Calibri"/>
          <w:lang w:val="en-US"/>
        </w:rPr>
        <w:t xml:space="preserve"> </w:t>
      </w:r>
      <w:r w:rsidR="007F31F8" w:rsidRPr="0033042F">
        <w:rPr>
          <w:rFonts w:ascii="Calibri" w:hAnsi="Calibri" w:cs="Calibri"/>
          <w:lang w:val="en-US"/>
        </w:rPr>
        <w:t>1011</w:t>
      </w:r>
      <w:r w:rsidR="007F31F8">
        <w:rPr>
          <w:rFonts w:ascii="Calibri" w:hAnsi="Calibri" w:cs="Calibri"/>
          <w:lang w:val="en-US"/>
        </w:rPr>
        <w:t xml:space="preserve"> </w:t>
      </w:r>
      <w:r w:rsidR="007F31F8" w:rsidRPr="0033042F">
        <w:rPr>
          <w:rFonts w:ascii="Calibri" w:hAnsi="Calibri" w:cs="Calibri"/>
          <w:lang w:val="en-US"/>
        </w:rPr>
        <w:t>100</w:t>
      </w:r>
      <w:r w:rsidR="007F31F8">
        <w:rPr>
          <w:rFonts w:ascii="Calibri" w:hAnsi="Calibri" w:cs="Calibri"/>
          <w:lang w:val="en-US"/>
        </w:rPr>
        <w:t>0 0000</w:t>
      </w:r>
      <w:r w:rsidR="00D32CE3" w:rsidRPr="00D32CE3">
        <w:rPr>
          <w:rFonts w:ascii="Calibri" w:hAnsi="Calibri" w:cs="Calibri"/>
          <w:lang w:val="en-US"/>
        </w:rPr>
        <w:t xml:space="preserve"> 0000 0000</w:t>
      </w:r>
      <w:r w:rsidRPr="002227CB">
        <w:rPr>
          <w:lang w:val="en-US"/>
        </w:rPr>
        <w:br/>
      </w:r>
      <w:r w:rsidR="007F31F8">
        <w:rPr>
          <w:lang w:val="en-US"/>
        </w:rPr>
        <w:t xml:space="preserve"> </w:t>
      </w:r>
      <w:r w:rsidRPr="002227CB">
        <w:rPr>
          <w:lang w:val="en-US"/>
        </w:rPr>
        <w:br/>
      </w:r>
      <w:r w:rsidRPr="002227CB">
        <w:rPr>
          <w:lang w:val="en-US"/>
        </w:rPr>
        <w:tab/>
      </w:r>
      <w:r w:rsidR="001F41A5">
        <w:rPr>
          <w:lang w:val="en-US"/>
        </w:rPr>
        <w:t>B</w:t>
      </w:r>
      <w:r w:rsidRPr="002227CB">
        <w:rPr>
          <w:lang w:val="en-US"/>
        </w:rPr>
        <w:t xml:space="preserve"> = 0</w:t>
      </w:r>
      <w:r w:rsidR="00E61E85" w:rsidRPr="00E61E85">
        <w:rPr>
          <w:lang w:val="en-US"/>
        </w:rPr>
        <w:t>,</w:t>
      </w:r>
      <w:r w:rsidR="001F41A5">
        <w:rPr>
          <w:lang w:val="en-US"/>
        </w:rPr>
        <w:t>04</w:t>
      </w:r>
      <w:r w:rsidRPr="002227CB">
        <w:rPr>
          <w:lang w:val="en-US"/>
        </w:rPr>
        <w:t xml:space="preserve"> </w:t>
      </w:r>
      <w:r w:rsidR="005842C3" w:rsidRPr="002227CB">
        <w:rPr>
          <w:vertAlign w:val="subscript"/>
          <w:lang w:val="en-US"/>
        </w:rPr>
        <w:t>10</w:t>
      </w:r>
      <w:r w:rsidR="005842C3" w:rsidRPr="002227CB">
        <w:rPr>
          <w:lang w:val="en-US"/>
        </w:rPr>
        <w:t xml:space="preserve"> =</w:t>
      </w:r>
      <w:r w:rsidRPr="002227CB">
        <w:rPr>
          <w:lang w:val="en-US"/>
        </w:rPr>
        <w:t xml:space="preserve"> (0</w:t>
      </w:r>
      <w:r w:rsidR="00E61E85" w:rsidRPr="00E61E85">
        <w:rPr>
          <w:lang w:val="en-US"/>
        </w:rPr>
        <w:t>,</w:t>
      </w:r>
      <w:r w:rsidR="00336BEB" w:rsidRPr="00336BEB">
        <w:rPr>
          <w:lang w:val="en-US"/>
        </w:rPr>
        <w:t>0A3D70A3</w:t>
      </w:r>
      <w:r w:rsidRPr="002227CB">
        <w:rPr>
          <w:lang w:val="en-US"/>
        </w:rPr>
        <w:t>)</w:t>
      </w:r>
      <w:r w:rsidRPr="002227CB">
        <w:rPr>
          <w:vertAlign w:val="subscript"/>
          <w:lang w:val="en-US"/>
        </w:rPr>
        <w:t>16</w:t>
      </w:r>
      <w:r w:rsidRPr="002227CB">
        <w:rPr>
          <w:lang w:val="en-US"/>
        </w:rPr>
        <w:t xml:space="preserve"> </w:t>
      </w:r>
      <w:r w:rsidR="00B46955" w:rsidRPr="00B46955">
        <w:rPr>
          <w:lang w:val="en-US"/>
        </w:rPr>
        <w:t xml:space="preserve">= </w:t>
      </w:r>
      <w:r w:rsidR="00B46955" w:rsidRPr="002227CB">
        <w:rPr>
          <w:lang w:val="en-US"/>
        </w:rPr>
        <w:t>(</w:t>
      </w:r>
      <w:proofErr w:type="gramStart"/>
      <w:r w:rsidR="00B46955" w:rsidRPr="002227CB">
        <w:rPr>
          <w:lang w:val="en-US"/>
        </w:rPr>
        <w:t>0</w:t>
      </w:r>
      <w:r w:rsidR="00B46955" w:rsidRPr="00E61E85">
        <w:rPr>
          <w:lang w:val="en-US"/>
        </w:rPr>
        <w:t>,</w:t>
      </w:r>
      <w:r w:rsidR="00B46955" w:rsidRPr="00336BEB">
        <w:rPr>
          <w:lang w:val="en-US"/>
        </w:rPr>
        <w:t>A</w:t>
      </w:r>
      <w:proofErr w:type="gramEnd"/>
      <w:r w:rsidR="00B46955" w:rsidRPr="00336BEB">
        <w:rPr>
          <w:lang w:val="en-US"/>
        </w:rPr>
        <w:t>3D70A</w:t>
      </w:r>
      <w:r w:rsidR="00B46955" w:rsidRPr="002227CB">
        <w:rPr>
          <w:lang w:val="en-US"/>
        </w:rPr>
        <w:t>)</w:t>
      </w:r>
      <w:r w:rsidR="00B46955" w:rsidRPr="002227CB">
        <w:rPr>
          <w:vertAlign w:val="subscript"/>
          <w:lang w:val="en-US"/>
        </w:rPr>
        <w:t>16</w:t>
      </w:r>
      <w:r w:rsidR="00792D4B" w:rsidRPr="00792D4B">
        <w:rPr>
          <w:lang w:val="en-US"/>
        </w:rPr>
        <w:t xml:space="preserve"> * 16</w:t>
      </w:r>
      <w:r w:rsidR="00792D4B" w:rsidRPr="00792D4B">
        <w:rPr>
          <w:vertAlign w:val="superscript"/>
          <w:lang w:val="en-US"/>
        </w:rPr>
        <w:t>-1</w:t>
      </w:r>
    </w:p>
    <w:p w14:paraId="5ECE2742" w14:textId="3F898037" w:rsidR="008E126C" w:rsidRDefault="009344CF" w:rsidP="008E126C">
      <w:pPr>
        <w:ind w:firstLine="720"/>
        <w:rPr>
          <w:lang w:val="en-US"/>
        </w:rPr>
      </w:pPr>
      <w:r w:rsidRPr="00336BEB">
        <w:rPr>
          <w:lang w:val="en-US"/>
        </w:rPr>
        <w:t>A3D70A</w:t>
      </w:r>
      <w:r w:rsidRPr="009344CF">
        <w:rPr>
          <w:vertAlign w:val="subscript"/>
          <w:lang w:val="en-US"/>
        </w:rPr>
        <w:t>1</w:t>
      </w:r>
      <w:r w:rsidRPr="008E126C">
        <w:rPr>
          <w:vertAlign w:val="subscript"/>
          <w:lang w:val="en-US"/>
        </w:rPr>
        <w:t>6</w:t>
      </w:r>
      <w:r w:rsidRPr="008E126C">
        <w:rPr>
          <w:lang w:val="en-US"/>
        </w:rPr>
        <w:t xml:space="preserve"> = </w:t>
      </w:r>
      <w:r w:rsidR="00186D2F" w:rsidRPr="00CF1F41">
        <w:rPr>
          <w:lang w:val="en-US"/>
        </w:rPr>
        <w:t>(</w:t>
      </w:r>
      <w:r w:rsidR="00186D2F" w:rsidRPr="008E126C">
        <w:rPr>
          <w:lang w:val="en-US"/>
        </w:rPr>
        <w:t>101000111101011100001010</w:t>
      </w:r>
      <w:r w:rsidR="00186D2F" w:rsidRPr="00CF1F41">
        <w:rPr>
          <w:lang w:val="en-US"/>
        </w:rPr>
        <w:t>)</w:t>
      </w:r>
      <w:r w:rsidR="00186D2F" w:rsidRPr="00CF1F41">
        <w:rPr>
          <w:vertAlign w:val="subscript"/>
          <w:lang w:val="en-US"/>
        </w:rPr>
        <w:t>2</w:t>
      </w:r>
      <w:r w:rsidR="004E455B" w:rsidRPr="002227CB">
        <w:rPr>
          <w:lang w:val="en-US"/>
        </w:rPr>
        <w:br/>
      </w:r>
      <w:r w:rsidR="004E455B" w:rsidRPr="002227CB">
        <w:rPr>
          <w:lang w:val="en-US"/>
        </w:rPr>
        <w:tab/>
        <w:t>X</w:t>
      </w:r>
      <w:r w:rsidR="004E455B" w:rsidRPr="002227CB">
        <w:rPr>
          <w:vertAlign w:val="subscript"/>
          <w:lang w:val="en-US"/>
        </w:rPr>
        <w:t>B</w:t>
      </w:r>
      <w:r w:rsidR="004E455B" w:rsidRPr="002227CB">
        <w:rPr>
          <w:lang w:val="en-US"/>
        </w:rPr>
        <w:t xml:space="preserve"> = P</w:t>
      </w:r>
      <w:r w:rsidR="004E455B" w:rsidRPr="002227CB">
        <w:rPr>
          <w:vertAlign w:val="subscript"/>
          <w:lang w:val="en-US"/>
        </w:rPr>
        <w:t>B</w:t>
      </w:r>
      <w:r w:rsidR="004E455B" w:rsidRPr="002227CB">
        <w:rPr>
          <w:lang w:val="en-US"/>
        </w:rPr>
        <w:t xml:space="preserve"> + 64 = </w:t>
      </w:r>
      <w:r w:rsidR="00792D4B" w:rsidRPr="00792D4B">
        <w:rPr>
          <w:lang w:val="en-US"/>
        </w:rPr>
        <w:t>-1</w:t>
      </w:r>
      <w:r w:rsidR="004E455B" w:rsidRPr="002227CB">
        <w:rPr>
          <w:lang w:val="en-US"/>
        </w:rPr>
        <w:t xml:space="preserve"> + 64 = </w:t>
      </w:r>
      <w:r w:rsidR="00792D4B" w:rsidRPr="00792D4B">
        <w:rPr>
          <w:lang w:val="en-US"/>
        </w:rPr>
        <w:t>(63)</w:t>
      </w:r>
      <w:r w:rsidR="00792D4B" w:rsidRPr="00792D4B">
        <w:rPr>
          <w:vertAlign w:val="subscript"/>
          <w:lang w:val="en-US"/>
        </w:rPr>
        <w:t>10</w:t>
      </w:r>
      <w:r w:rsidR="00792D4B" w:rsidRPr="00792D4B">
        <w:rPr>
          <w:lang w:val="en-US"/>
        </w:rPr>
        <w:t xml:space="preserve"> = </w:t>
      </w:r>
      <w:r w:rsidR="004E455B" w:rsidRPr="002227CB">
        <w:rPr>
          <w:lang w:val="en-US"/>
        </w:rPr>
        <w:t>(</w:t>
      </w:r>
      <w:r w:rsidR="00816330" w:rsidRPr="005C7FE7">
        <w:rPr>
          <w:lang w:val="en-US"/>
        </w:rPr>
        <w:t>0111111</w:t>
      </w:r>
      <w:r w:rsidR="004E455B" w:rsidRPr="002227CB">
        <w:rPr>
          <w:lang w:val="en-US"/>
        </w:rPr>
        <w:t>)</w:t>
      </w:r>
      <w:r w:rsidR="004E455B" w:rsidRPr="002227CB">
        <w:rPr>
          <w:vertAlign w:val="subscript"/>
          <w:lang w:val="en-US"/>
        </w:rPr>
        <w:t>2</w:t>
      </w:r>
      <w:r w:rsidR="004E455B" w:rsidRPr="002227CB">
        <w:rPr>
          <w:lang w:val="en-US"/>
        </w:rPr>
        <w:br/>
      </w:r>
      <w:r w:rsidR="004E455B" w:rsidRPr="002227CB">
        <w:rPr>
          <w:lang w:val="en-US"/>
        </w:rPr>
        <w:tab/>
        <w:t>B = 0|</w:t>
      </w:r>
      <w:r w:rsidR="005C7FE7" w:rsidRPr="005C7FE7">
        <w:rPr>
          <w:lang w:val="en-US"/>
        </w:rPr>
        <w:t>0111111</w:t>
      </w:r>
      <w:r w:rsidR="004E455B" w:rsidRPr="002227CB">
        <w:rPr>
          <w:lang w:val="en-US"/>
        </w:rPr>
        <w:t>|</w:t>
      </w:r>
      <w:r w:rsidR="008E126C" w:rsidRPr="008E126C">
        <w:rPr>
          <w:lang w:val="en-US"/>
        </w:rPr>
        <w:t>1010 0011 1101</w:t>
      </w:r>
      <w:r w:rsidR="008E126C" w:rsidRPr="00CF1F41">
        <w:rPr>
          <w:lang w:val="en-US"/>
        </w:rPr>
        <w:t xml:space="preserve"> </w:t>
      </w:r>
      <w:r w:rsidR="008E126C" w:rsidRPr="008E126C">
        <w:rPr>
          <w:lang w:val="en-US"/>
        </w:rPr>
        <w:t>0111</w:t>
      </w:r>
      <w:r w:rsidR="008E126C" w:rsidRPr="00CF1F41">
        <w:rPr>
          <w:lang w:val="en-US"/>
        </w:rPr>
        <w:t xml:space="preserve"> </w:t>
      </w:r>
      <w:r w:rsidR="008E126C" w:rsidRPr="008E126C">
        <w:rPr>
          <w:lang w:val="en-US"/>
        </w:rPr>
        <w:t>0000</w:t>
      </w:r>
      <w:r w:rsidR="008E126C" w:rsidRPr="00CF1F41">
        <w:rPr>
          <w:lang w:val="en-US"/>
        </w:rPr>
        <w:t xml:space="preserve"> </w:t>
      </w:r>
      <w:r w:rsidR="008E126C" w:rsidRPr="008E126C">
        <w:rPr>
          <w:lang w:val="en-US"/>
        </w:rPr>
        <w:t>1010</w:t>
      </w:r>
    </w:p>
    <w:p w14:paraId="568C8232" w14:textId="25C4F7E1" w:rsidR="004E455B" w:rsidRPr="00866C79" w:rsidRDefault="004E455B" w:rsidP="00C8780E">
      <w:pPr>
        <w:ind w:firstLine="720"/>
        <w:rPr>
          <w:rStyle w:val="20"/>
          <w:lang w:val="en-US"/>
        </w:rPr>
      </w:pPr>
      <w:bookmarkStart w:id="3" w:name="_Toc86263769"/>
      <w:r w:rsidRPr="00B33189">
        <w:rPr>
          <w:rStyle w:val="20"/>
        </w:rPr>
        <w:t>Задание</w:t>
      </w:r>
      <w:r w:rsidRPr="00CF1F41">
        <w:rPr>
          <w:rStyle w:val="20"/>
          <w:lang w:val="en-US"/>
        </w:rPr>
        <w:t xml:space="preserve"> №4</w:t>
      </w:r>
      <w:bookmarkEnd w:id="3"/>
      <w:r w:rsidRPr="00866C79">
        <w:rPr>
          <w:rStyle w:val="20"/>
          <w:lang w:val="en-US"/>
        </w:rPr>
        <w:t>.</w:t>
      </w:r>
    </w:p>
    <w:p w14:paraId="750B0D9F" w14:textId="5CC77BCA" w:rsidR="00D57E1D" w:rsidRPr="00EF3434" w:rsidRDefault="004E455B" w:rsidP="004E455B">
      <w:r w:rsidRPr="00EF3434">
        <w:t>4.</w:t>
      </w:r>
      <w:r w:rsidRPr="00EF3434">
        <w:tab/>
        <w:t>Заданные числа A и B представить в форме с плавающей запятой в формате Ф2.</w:t>
      </w:r>
    </w:p>
    <w:p w14:paraId="7EECC889" w14:textId="77777777" w:rsidR="002A3EE2" w:rsidRDefault="00724940" w:rsidP="00B40DB5">
      <w:pPr>
        <w:ind w:left="720"/>
        <w:rPr>
          <w:lang w:val="en-US"/>
        </w:rPr>
      </w:pPr>
      <w:r w:rsidRPr="002227CB">
        <w:rPr>
          <w:lang w:val="en-US"/>
        </w:rPr>
        <w:t>A = 1</w:t>
      </w:r>
      <w:r>
        <w:rPr>
          <w:lang w:val="en-US"/>
        </w:rPr>
        <w:t>500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 xml:space="preserve"> = </w:t>
      </w:r>
      <w:r w:rsidRPr="00B46955">
        <w:rPr>
          <w:lang w:val="en-US"/>
        </w:rPr>
        <w:t>(</w:t>
      </w:r>
      <w:r w:rsidR="0027797A" w:rsidRPr="0033042F">
        <w:rPr>
          <w:rFonts w:ascii="Calibri" w:hAnsi="Calibri" w:cs="Calibri"/>
          <w:lang w:val="en-US"/>
        </w:rPr>
        <w:t>10111011100</w:t>
      </w:r>
      <w:r w:rsidRPr="00B46955">
        <w:rPr>
          <w:lang w:val="en-US"/>
        </w:rPr>
        <w:t>)</w:t>
      </w:r>
      <w:r w:rsidR="0027797A" w:rsidRPr="003A4B7D">
        <w:rPr>
          <w:vertAlign w:val="subscript"/>
          <w:lang w:val="en-US"/>
        </w:rPr>
        <w:t>2</w:t>
      </w:r>
      <w:r w:rsidRPr="002227CB">
        <w:rPr>
          <w:lang w:val="en-US"/>
        </w:rPr>
        <w:t xml:space="preserve"> = (0,</w:t>
      </w:r>
      <w:r w:rsidR="003A4B7D" w:rsidRPr="003A4B7D">
        <w:rPr>
          <w:rFonts w:ascii="Calibri" w:hAnsi="Calibri" w:cs="Calibri"/>
          <w:lang w:val="en-US"/>
        </w:rPr>
        <w:t xml:space="preserve"> </w:t>
      </w:r>
      <w:r w:rsidR="003A4B7D" w:rsidRPr="0033042F">
        <w:rPr>
          <w:rFonts w:ascii="Calibri" w:hAnsi="Calibri" w:cs="Calibri"/>
          <w:lang w:val="en-US"/>
        </w:rPr>
        <w:t>10111011100</w:t>
      </w:r>
      <w:r w:rsidRPr="002227CB">
        <w:rPr>
          <w:lang w:val="en-US"/>
        </w:rPr>
        <w:t>)</w:t>
      </w:r>
      <w:r w:rsidR="0056662B" w:rsidRPr="00C805FA">
        <w:rPr>
          <w:vertAlign w:val="subscript"/>
          <w:lang w:val="en-US"/>
        </w:rPr>
        <w:t>2</w:t>
      </w:r>
      <w:r w:rsidRPr="002227CB">
        <w:rPr>
          <w:lang w:val="en-US"/>
        </w:rPr>
        <w:t xml:space="preserve"> * </w:t>
      </w:r>
      <w:r w:rsidR="00C805FA" w:rsidRPr="00C805FA">
        <w:rPr>
          <w:lang w:val="en-US"/>
        </w:rPr>
        <w:t>2</w:t>
      </w:r>
      <w:r w:rsidR="00C805FA" w:rsidRPr="00C805FA">
        <w:rPr>
          <w:vertAlign w:val="superscript"/>
          <w:lang w:val="en-US"/>
        </w:rPr>
        <w:t>11</w:t>
      </w:r>
      <w:r w:rsidR="004E455B">
        <w:rPr>
          <w:lang w:val="en-US"/>
        </w:rPr>
        <w:br/>
        <w:t>X</w:t>
      </w:r>
      <w:r w:rsidR="004E455B" w:rsidRPr="00F06125">
        <w:rPr>
          <w:vertAlign w:val="subscript"/>
          <w:lang w:val="en-US"/>
        </w:rPr>
        <w:t>A</w:t>
      </w:r>
      <w:r w:rsidR="004E455B">
        <w:rPr>
          <w:lang w:val="en-US"/>
        </w:rPr>
        <w:t xml:space="preserve"> = P</w:t>
      </w:r>
      <w:r w:rsidR="004E455B" w:rsidRPr="00F06125">
        <w:rPr>
          <w:vertAlign w:val="subscript"/>
          <w:lang w:val="en-US"/>
        </w:rPr>
        <w:t>A</w:t>
      </w:r>
      <w:r w:rsidR="004E455B">
        <w:rPr>
          <w:lang w:val="en-US"/>
        </w:rPr>
        <w:t xml:space="preserve"> + 128 = </w:t>
      </w:r>
      <w:r w:rsidR="00435B3A" w:rsidRPr="00435B3A">
        <w:rPr>
          <w:lang w:val="en-US"/>
        </w:rPr>
        <w:t>11 + 128 = 139</w:t>
      </w:r>
      <w:r w:rsidR="004E455B">
        <w:rPr>
          <w:lang w:val="en-US"/>
        </w:rPr>
        <w:t xml:space="preserve"> = (</w:t>
      </w:r>
      <w:r w:rsidR="005B1A3F" w:rsidRPr="005B1A3F">
        <w:rPr>
          <w:lang w:val="en-US"/>
        </w:rPr>
        <w:t>10001011</w:t>
      </w:r>
      <w:r w:rsidR="004E455B">
        <w:rPr>
          <w:lang w:val="en-US"/>
        </w:rPr>
        <w:t>)</w:t>
      </w:r>
      <w:r w:rsidR="004E455B" w:rsidRPr="00F911D1">
        <w:rPr>
          <w:vertAlign w:val="subscript"/>
          <w:lang w:val="en-US"/>
        </w:rPr>
        <w:t>2</w:t>
      </w:r>
      <w:r w:rsidR="004E455B">
        <w:rPr>
          <w:lang w:val="en-US"/>
        </w:rPr>
        <w:br/>
        <w:t>A = 0|</w:t>
      </w:r>
      <w:r w:rsidR="002D7A70" w:rsidRPr="002D7A70">
        <w:rPr>
          <w:lang w:val="en-US"/>
        </w:rPr>
        <w:t>10001011</w:t>
      </w:r>
      <w:r w:rsidR="004E455B">
        <w:rPr>
          <w:lang w:val="en-US"/>
        </w:rPr>
        <w:t>|</w:t>
      </w:r>
      <w:r w:rsidR="002D7A70" w:rsidRPr="002D7A70">
        <w:rPr>
          <w:lang w:val="en-US"/>
        </w:rPr>
        <w:t>101</w:t>
      </w:r>
      <w:r w:rsidR="00CA105C" w:rsidRPr="00CA105C">
        <w:rPr>
          <w:lang w:val="en-US"/>
        </w:rPr>
        <w:t xml:space="preserve"> </w:t>
      </w:r>
      <w:r w:rsidR="002D7A70" w:rsidRPr="002D7A70">
        <w:rPr>
          <w:lang w:val="en-US"/>
        </w:rPr>
        <w:t>1101</w:t>
      </w:r>
      <w:r w:rsidR="00CA105C" w:rsidRPr="00811FC7">
        <w:rPr>
          <w:lang w:val="en-US"/>
        </w:rPr>
        <w:t xml:space="preserve"> </w:t>
      </w:r>
      <w:r w:rsidR="002D7A70" w:rsidRPr="002D7A70">
        <w:rPr>
          <w:lang w:val="en-US"/>
        </w:rPr>
        <w:t>1100</w:t>
      </w:r>
      <w:r w:rsidR="00CA105C" w:rsidRPr="00811FC7">
        <w:rPr>
          <w:lang w:val="en-US"/>
        </w:rPr>
        <w:t xml:space="preserve"> </w:t>
      </w:r>
      <w:r w:rsidR="004E455B">
        <w:rPr>
          <w:lang w:val="en-US"/>
        </w:rPr>
        <w:t>0000</w:t>
      </w:r>
      <w:r w:rsidR="00CA105C" w:rsidRPr="00811FC7">
        <w:rPr>
          <w:lang w:val="en-US"/>
        </w:rPr>
        <w:t xml:space="preserve"> </w:t>
      </w:r>
      <w:r w:rsidR="004E455B">
        <w:rPr>
          <w:lang w:val="en-US"/>
        </w:rPr>
        <w:t>0000</w:t>
      </w:r>
      <w:r w:rsidR="00CA105C" w:rsidRPr="00811FC7">
        <w:rPr>
          <w:lang w:val="en-US"/>
        </w:rPr>
        <w:t xml:space="preserve"> </w:t>
      </w:r>
      <w:r w:rsidR="004E455B">
        <w:rPr>
          <w:lang w:val="en-US"/>
        </w:rPr>
        <w:t>0000</w:t>
      </w:r>
      <w:r w:rsidR="004E455B">
        <w:rPr>
          <w:lang w:val="en-US"/>
        </w:rPr>
        <w:br/>
      </w:r>
      <w:r w:rsidR="004E455B">
        <w:rPr>
          <w:lang w:val="en-US"/>
        </w:rPr>
        <w:br/>
        <w:t>B = 0</w:t>
      </w:r>
      <w:r w:rsidR="002D7A70" w:rsidRPr="00CA105C">
        <w:rPr>
          <w:lang w:val="en-US"/>
        </w:rPr>
        <w:t>,04</w:t>
      </w:r>
      <w:r w:rsidR="002A3EE2" w:rsidRPr="002A3EE2">
        <w:rPr>
          <w:vertAlign w:val="subscript"/>
          <w:lang w:val="en-US"/>
        </w:rPr>
        <w:t>10</w:t>
      </w:r>
      <w:r w:rsidR="004E455B">
        <w:rPr>
          <w:lang w:val="en-US"/>
        </w:rPr>
        <w:t xml:space="preserve"> = (</w:t>
      </w:r>
      <w:r w:rsidR="002B6FA3" w:rsidRPr="002B6FA3">
        <w:rPr>
          <w:lang w:val="en-US"/>
        </w:rPr>
        <w:t>0,0000</w:t>
      </w:r>
      <w:r w:rsidR="005E3B27" w:rsidRPr="008E126C">
        <w:rPr>
          <w:lang w:val="en-US"/>
        </w:rPr>
        <w:t>101000111101011100001010</w:t>
      </w:r>
      <w:r w:rsidR="004E455B">
        <w:rPr>
          <w:lang w:val="en-US"/>
        </w:rPr>
        <w:t>)</w:t>
      </w:r>
      <w:r w:rsidR="00951681" w:rsidRPr="00951681">
        <w:rPr>
          <w:vertAlign w:val="subscript"/>
          <w:lang w:val="en-US"/>
        </w:rPr>
        <w:t>2</w:t>
      </w:r>
      <w:r w:rsidR="004E455B">
        <w:rPr>
          <w:lang w:val="en-US"/>
        </w:rPr>
        <w:t xml:space="preserve"> =</w:t>
      </w:r>
    </w:p>
    <w:p w14:paraId="2426498A" w14:textId="02F79CC2" w:rsidR="004E455B" w:rsidRDefault="002A3EE2" w:rsidP="00B40DB5">
      <w:pPr>
        <w:ind w:left="720"/>
        <w:rPr>
          <w:lang w:val="en-US"/>
        </w:rPr>
      </w:pPr>
      <w:r w:rsidRPr="00CF1F41">
        <w:rPr>
          <w:lang w:val="en-US"/>
        </w:rPr>
        <w:t xml:space="preserve">                  =</w:t>
      </w:r>
      <w:r w:rsidR="004E455B">
        <w:rPr>
          <w:lang w:val="en-US"/>
        </w:rPr>
        <w:t xml:space="preserve"> (</w:t>
      </w:r>
      <w:r w:rsidR="00BE1E7C">
        <w:rPr>
          <w:lang w:val="en-US"/>
        </w:rPr>
        <w:t>0,</w:t>
      </w:r>
      <w:r w:rsidR="00624DA5" w:rsidRPr="00624DA5">
        <w:rPr>
          <w:lang w:val="en-US"/>
        </w:rPr>
        <w:t xml:space="preserve"> </w:t>
      </w:r>
      <w:r w:rsidR="00624DA5" w:rsidRPr="008E126C">
        <w:rPr>
          <w:lang w:val="en-US"/>
        </w:rPr>
        <w:t>101</w:t>
      </w:r>
      <w:r w:rsidR="00624DA5">
        <w:rPr>
          <w:lang w:val="en-US"/>
        </w:rPr>
        <w:t xml:space="preserve"> </w:t>
      </w:r>
      <w:r w:rsidR="00624DA5" w:rsidRPr="008E126C">
        <w:rPr>
          <w:lang w:val="en-US"/>
        </w:rPr>
        <w:t>0001</w:t>
      </w:r>
      <w:r w:rsidR="00624DA5">
        <w:rPr>
          <w:lang w:val="en-US"/>
        </w:rPr>
        <w:t xml:space="preserve"> </w:t>
      </w:r>
      <w:r w:rsidR="00624DA5" w:rsidRPr="008E126C">
        <w:rPr>
          <w:lang w:val="en-US"/>
        </w:rPr>
        <w:t>1110</w:t>
      </w:r>
      <w:r w:rsidR="00624DA5">
        <w:rPr>
          <w:lang w:val="en-US"/>
        </w:rPr>
        <w:t xml:space="preserve"> </w:t>
      </w:r>
      <w:r w:rsidR="00624DA5" w:rsidRPr="008E126C">
        <w:rPr>
          <w:lang w:val="en-US"/>
        </w:rPr>
        <w:t>1011</w:t>
      </w:r>
      <w:r w:rsidR="00624DA5">
        <w:rPr>
          <w:lang w:val="en-US"/>
        </w:rPr>
        <w:t xml:space="preserve"> </w:t>
      </w:r>
      <w:r w:rsidR="00624DA5" w:rsidRPr="008E126C">
        <w:rPr>
          <w:lang w:val="en-US"/>
        </w:rPr>
        <w:t>1000</w:t>
      </w:r>
      <w:r w:rsidR="00624DA5">
        <w:rPr>
          <w:lang w:val="en-US"/>
        </w:rPr>
        <w:t xml:space="preserve"> </w:t>
      </w:r>
      <w:r w:rsidR="00624DA5" w:rsidRPr="008E126C">
        <w:rPr>
          <w:lang w:val="en-US"/>
        </w:rPr>
        <w:t>0101</w:t>
      </w:r>
      <w:r w:rsidR="004E455B">
        <w:rPr>
          <w:lang w:val="en-US"/>
        </w:rPr>
        <w:t>)</w:t>
      </w:r>
      <w:r w:rsidR="004E455B" w:rsidRPr="00F911D1">
        <w:rPr>
          <w:vertAlign w:val="subscript"/>
          <w:lang w:val="en-US"/>
        </w:rPr>
        <w:t>2</w:t>
      </w:r>
      <w:r w:rsidRPr="00CF1F41">
        <w:rPr>
          <w:vertAlign w:val="subscript"/>
          <w:lang w:val="en-US"/>
        </w:rPr>
        <w:t xml:space="preserve"> </w:t>
      </w:r>
      <w:r w:rsidR="004E455B">
        <w:rPr>
          <w:lang w:val="en-US"/>
        </w:rPr>
        <w:t>* 2</w:t>
      </w:r>
      <w:r w:rsidR="00AC6211">
        <w:rPr>
          <w:vertAlign w:val="superscript"/>
          <w:lang w:val="en-US"/>
        </w:rPr>
        <w:t>-4</w:t>
      </w:r>
      <w:r w:rsidR="004E455B">
        <w:rPr>
          <w:lang w:val="en-US"/>
        </w:rPr>
        <w:br/>
      </w:r>
      <w:r w:rsidR="004E455B">
        <w:t>Х</w:t>
      </w:r>
      <w:r w:rsidR="004E455B" w:rsidRPr="0020184E">
        <w:rPr>
          <w:vertAlign w:val="subscript"/>
          <w:lang w:val="en-US"/>
        </w:rPr>
        <w:t>B</w:t>
      </w:r>
      <w:r w:rsidR="004E455B">
        <w:rPr>
          <w:lang w:val="en-US"/>
        </w:rPr>
        <w:t xml:space="preserve"> = P</w:t>
      </w:r>
      <w:r w:rsidR="004E455B" w:rsidRPr="0020184E">
        <w:rPr>
          <w:vertAlign w:val="subscript"/>
          <w:lang w:val="en-US"/>
        </w:rPr>
        <w:t>B</w:t>
      </w:r>
      <w:r w:rsidR="004E455B">
        <w:rPr>
          <w:lang w:val="en-US"/>
        </w:rPr>
        <w:t xml:space="preserve"> + 128 = </w:t>
      </w:r>
      <w:r w:rsidR="00BB7B77">
        <w:rPr>
          <w:lang w:val="en-US"/>
        </w:rPr>
        <w:t xml:space="preserve">-4 + </w:t>
      </w:r>
      <w:r w:rsidR="004E455B">
        <w:rPr>
          <w:lang w:val="en-US"/>
        </w:rPr>
        <w:t xml:space="preserve">128 </w:t>
      </w:r>
      <w:r w:rsidR="00BB7B77">
        <w:rPr>
          <w:lang w:val="en-US"/>
        </w:rPr>
        <w:t>= (124)</w:t>
      </w:r>
      <w:r w:rsidR="00BB7B77">
        <w:rPr>
          <w:vertAlign w:val="subscript"/>
          <w:lang w:val="en-US"/>
        </w:rPr>
        <w:t>10</w:t>
      </w:r>
      <w:r w:rsidR="00BB7B77">
        <w:rPr>
          <w:lang w:val="en-US"/>
        </w:rPr>
        <w:t xml:space="preserve"> = </w:t>
      </w:r>
      <w:r w:rsidR="004E455B">
        <w:rPr>
          <w:lang w:val="en-US"/>
        </w:rPr>
        <w:t>(</w:t>
      </w:r>
      <w:r w:rsidR="00A964FC" w:rsidRPr="00A964FC">
        <w:rPr>
          <w:lang w:val="en-US"/>
        </w:rPr>
        <w:t>1111100</w:t>
      </w:r>
      <w:r w:rsidR="004E455B">
        <w:rPr>
          <w:lang w:val="en-US"/>
        </w:rPr>
        <w:t>)</w:t>
      </w:r>
      <w:r w:rsidR="00A964FC">
        <w:rPr>
          <w:vertAlign w:val="subscript"/>
          <w:lang w:val="en-US"/>
        </w:rPr>
        <w:t>2</w:t>
      </w:r>
      <w:r w:rsidR="004E455B">
        <w:rPr>
          <w:lang w:val="en-US"/>
        </w:rPr>
        <w:br/>
        <w:t>B = 0|</w:t>
      </w:r>
      <w:r w:rsidR="000C019A">
        <w:rPr>
          <w:lang w:val="en-US"/>
        </w:rPr>
        <w:t>0</w:t>
      </w:r>
      <w:r w:rsidR="000C019A" w:rsidRPr="00A964FC">
        <w:rPr>
          <w:lang w:val="en-US"/>
        </w:rPr>
        <w:t>1111100</w:t>
      </w:r>
      <w:r w:rsidR="004E455B">
        <w:rPr>
          <w:lang w:val="en-US"/>
        </w:rPr>
        <w:t>|</w:t>
      </w:r>
      <w:r w:rsidR="00A964FC">
        <w:rPr>
          <w:lang w:val="en-US"/>
        </w:rPr>
        <w:t>101 0101 0011 1111 0111 1101</w:t>
      </w:r>
    </w:p>
    <w:p w14:paraId="6BDFEF00" w14:textId="6A53CDF1" w:rsidR="004E455B" w:rsidRPr="00866C79" w:rsidRDefault="004E455B" w:rsidP="00EE3A09">
      <w:pPr>
        <w:ind w:firstLine="720"/>
        <w:rPr>
          <w:rStyle w:val="20"/>
        </w:rPr>
      </w:pPr>
      <w:bookmarkStart w:id="4" w:name="_Toc86263770"/>
      <w:r w:rsidRPr="00B33189">
        <w:rPr>
          <w:rStyle w:val="20"/>
        </w:rPr>
        <w:t>Задание</w:t>
      </w:r>
      <w:r w:rsidRPr="004E455B">
        <w:rPr>
          <w:rStyle w:val="20"/>
        </w:rPr>
        <w:t xml:space="preserve"> №5</w:t>
      </w:r>
      <w:bookmarkEnd w:id="4"/>
      <w:r w:rsidRPr="00866C79">
        <w:rPr>
          <w:rStyle w:val="20"/>
        </w:rPr>
        <w:t>.</w:t>
      </w:r>
    </w:p>
    <w:p w14:paraId="4617C573" w14:textId="525B567B" w:rsidR="008C3F4B" w:rsidRPr="002227CB" w:rsidRDefault="004E455B" w:rsidP="004E455B">
      <w:r w:rsidRPr="002227CB">
        <w:t>5.</w:t>
      </w:r>
      <w:r w:rsidRPr="002227CB">
        <w:tab/>
        <w:t>Заданные числа A и B представить в форме с плавающей запятой в формате Ф3.</w:t>
      </w:r>
    </w:p>
    <w:p w14:paraId="25089891" w14:textId="503CDBA7" w:rsidR="00B5586F" w:rsidRPr="00CF1F41" w:rsidRDefault="00B5586F" w:rsidP="00B5586F">
      <w:pPr>
        <w:ind w:left="720"/>
        <w:rPr>
          <w:lang w:val="en-US"/>
        </w:rPr>
      </w:pPr>
      <w:r w:rsidRPr="002227CB">
        <w:rPr>
          <w:lang w:val="en-US"/>
        </w:rPr>
        <w:t>A = 1</w:t>
      </w:r>
      <w:r>
        <w:rPr>
          <w:lang w:val="en-US"/>
        </w:rPr>
        <w:t>500</w:t>
      </w:r>
      <w:r w:rsidRPr="002227CB">
        <w:rPr>
          <w:vertAlign w:val="subscript"/>
          <w:lang w:val="en-US"/>
        </w:rPr>
        <w:t>10</w:t>
      </w:r>
      <w:r w:rsidRPr="002227CB">
        <w:rPr>
          <w:lang w:val="en-US"/>
        </w:rPr>
        <w:t xml:space="preserve"> = </w:t>
      </w:r>
      <w:r w:rsidRPr="00B46955">
        <w:rPr>
          <w:lang w:val="en-US"/>
        </w:rPr>
        <w:t>(</w:t>
      </w:r>
      <w:r w:rsidRPr="0033042F">
        <w:rPr>
          <w:rFonts w:ascii="Calibri" w:hAnsi="Calibri" w:cs="Calibri"/>
          <w:lang w:val="en-US"/>
        </w:rPr>
        <w:t>10111011100</w:t>
      </w:r>
      <w:r w:rsidRPr="00B46955">
        <w:rPr>
          <w:lang w:val="en-US"/>
        </w:rPr>
        <w:t>)</w:t>
      </w:r>
      <w:r w:rsidRPr="003A4B7D">
        <w:rPr>
          <w:vertAlign w:val="subscript"/>
          <w:lang w:val="en-US"/>
        </w:rPr>
        <w:t>2</w:t>
      </w:r>
      <w:r w:rsidRPr="002227CB">
        <w:rPr>
          <w:lang w:val="en-US"/>
        </w:rPr>
        <w:t xml:space="preserve"> = (</w:t>
      </w:r>
      <w:r w:rsidR="00E61541">
        <w:rPr>
          <w:lang w:val="en-US"/>
        </w:rPr>
        <w:t>1,</w:t>
      </w:r>
      <w:r w:rsidRPr="0033042F">
        <w:rPr>
          <w:rFonts w:ascii="Calibri" w:hAnsi="Calibri" w:cs="Calibri"/>
          <w:lang w:val="en-US"/>
        </w:rPr>
        <w:t>0111011100</w:t>
      </w:r>
      <w:r w:rsidRPr="002227CB">
        <w:rPr>
          <w:lang w:val="en-US"/>
        </w:rPr>
        <w:t>)</w:t>
      </w:r>
      <w:r w:rsidRPr="00C805FA">
        <w:rPr>
          <w:vertAlign w:val="subscript"/>
          <w:lang w:val="en-US"/>
        </w:rPr>
        <w:t>2</w:t>
      </w:r>
      <w:r w:rsidRPr="002227CB">
        <w:rPr>
          <w:lang w:val="en-US"/>
        </w:rPr>
        <w:t xml:space="preserve"> * </w:t>
      </w:r>
      <w:r w:rsidRPr="00C805FA">
        <w:rPr>
          <w:lang w:val="en-US"/>
        </w:rPr>
        <w:t>2</w:t>
      </w:r>
      <w:r w:rsidR="00E61541">
        <w:rPr>
          <w:vertAlign w:val="superscript"/>
          <w:lang w:val="en-US"/>
        </w:rPr>
        <w:t>10</w:t>
      </w:r>
      <w:r>
        <w:rPr>
          <w:lang w:val="en-US"/>
        </w:rPr>
        <w:br/>
        <w:t>X</w:t>
      </w:r>
      <w:r w:rsidRPr="00F06125">
        <w:rPr>
          <w:vertAlign w:val="subscript"/>
          <w:lang w:val="en-US"/>
        </w:rPr>
        <w:t>A</w:t>
      </w:r>
      <w:r>
        <w:rPr>
          <w:lang w:val="en-US"/>
        </w:rPr>
        <w:t xml:space="preserve"> = P</w:t>
      </w:r>
      <w:r w:rsidRPr="00F06125">
        <w:rPr>
          <w:vertAlign w:val="subscript"/>
          <w:lang w:val="en-US"/>
        </w:rPr>
        <w:t>A</w:t>
      </w:r>
      <w:r>
        <w:rPr>
          <w:lang w:val="en-US"/>
        </w:rPr>
        <w:t xml:space="preserve"> + 12</w:t>
      </w:r>
      <w:r w:rsidR="00F44100">
        <w:rPr>
          <w:lang w:val="en-US"/>
        </w:rPr>
        <w:t>7</w:t>
      </w:r>
      <w:r>
        <w:rPr>
          <w:lang w:val="en-US"/>
        </w:rPr>
        <w:t xml:space="preserve"> = </w:t>
      </w:r>
      <w:r w:rsidR="00E61541">
        <w:rPr>
          <w:lang w:val="en-US"/>
        </w:rPr>
        <w:t>10</w:t>
      </w:r>
      <w:r w:rsidRPr="00435B3A">
        <w:rPr>
          <w:lang w:val="en-US"/>
        </w:rPr>
        <w:t xml:space="preserve"> + 12</w:t>
      </w:r>
      <w:r w:rsidR="00E61541">
        <w:rPr>
          <w:lang w:val="en-US"/>
        </w:rPr>
        <w:t>7</w:t>
      </w:r>
      <w:r w:rsidRPr="00435B3A">
        <w:rPr>
          <w:lang w:val="en-US"/>
        </w:rPr>
        <w:t xml:space="preserve"> = </w:t>
      </w:r>
      <w:r w:rsidR="00E61541">
        <w:rPr>
          <w:lang w:val="en-US"/>
        </w:rPr>
        <w:t>1</w:t>
      </w:r>
      <w:r w:rsidR="00C430B9">
        <w:rPr>
          <w:lang w:val="en-US"/>
        </w:rPr>
        <w:t>37</w:t>
      </w:r>
      <w:r>
        <w:rPr>
          <w:lang w:val="en-US"/>
        </w:rPr>
        <w:t xml:space="preserve"> = (</w:t>
      </w:r>
      <w:r w:rsidR="004024E3" w:rsidRPr="004024E3">
        <w:rPr>
          <w:lang w:val="en-US"/>
        </w:rPr>
        <w:t>10001001</w:t>
      </w:r>
      <w:r>
        <w:rPr>
          <w:lang w:val="en-US"/>
        </w:rPr>
        <w:t>)</w:t>
      </w:r>
      <w:r w:rsidRPr="00F911D1">
        <w:rPr>
          <w:vertAlign w:val="subscript"/>
          <w:lang w:val="en-US"/>
        </w:rPr>
        <w:t>2</w:t>
      </w:r>
      <w:r>
        <w:rPr>
          <w:lang w:val="en-US"/>
        </w:rPr>
        <w:br/>
        <w:t>A = 0|</w:t>
      </w:r>
      <w:r w:rsidR="00A16523" w:rsidRPr="004024E3">
        <w:rPr>
          <w:lang w:val="en-US"/>
        </w:rPr>
        <w:t>10001001</w:t>
      </w:r>
      <w:r>
        <w:rPr>
          <w:lang w:val="en-US"/>
        </w:rPr>
        <w:t>|</w:t>
      </w:r>
      <w:r w:rsidR="00602BFF" w:rsidRPr="00602BFF">
        <w:rPr>
          <w:lang w:val="en-US"/>
        </w:rPr>
        <w:t>011</w:t>
      </w:r>
      <w:r w:rsidR="00602BFF">
        <w:rPr>
          <w:lang w:val="en-US"/>
        </w:rPr>
        <w:t xml:space="preserve"> </w:t>
      </w:r>
      <w:r w:rsidR="00602BFF" w:rsidRPr="00602BFF">
        <w:rPr>
          <w:lang w:val="en-US"/>
        </w:rPr>
        <w:t>1011</w:t>
      </w:r>
      <w:r w:rsidR="00602BFF">
        <w:rPr>
          <w:lang w:val="en-US"/>
        </w:rPr>
        <w:t xml:space="preserve"> </w:t>
      </w:r>
      <w:r w:rsidR="00602BFF" w:rsidRPr="00602BFF">
        <w:rPr>
          <w:lang w:val="en-US"/>
        </w:rPr>
        <w:t>100</w:t>
      </w:r>
      <w:r>
        <w:rPr>
          <w:lang w:val="en-US"/>
        </w:rPr>
        <w:t>0</w:t>
      </w:r>
      <w:r w:rsidR="00602BFF">
        <w:rPr>
          <w:lang w:val="en-US"/>
        </w:rPr>
        <w:t xml:space="preserve"> </w:t>
      </w:r>
      <w:r>
        <w:rPr>
          <w:lang w:val="en-US"/>
        </w:rPr>
        <w:t>000</w:t>
      </w:r>
      <w:r w:rsidR="00602BFF">
        <w:rPr>
          <w:lang w:val="en-US"/>
        </w:rPr>
        <w:t>0</w:t>
      </w:r>
      <w:r w:rsidRPr="00811FC7">
        <w:rPr>
          <w:lang w:val="en-US"/>
        </w:rPr>
        <w:t xml:space="preserve"> </w:t>
      </w:r>
      <w:r>
        <w:rPr>
          <w:lang w:val="en-US"/>
        </w:rPr>
        <w:t>0000</w:t>
      </w:r>
      <w:r w:rsidRPr="00811FC7">
        <w:rPr>
          <w:lang w:val="en-US"/>
        </w:rPr>
        <w:t xml:space="preserve"> </w:t>
      </w:r>
      <w:r>
        <w:rPr>
          <w:lang w:val="en-US"/>
        </w:rPr>
        <w:t>0000</w:t>
      </w:r>
      <w:r>
        <w:rPr>
          <w:lang w:val="en-US"/>
        </w:rPr>
        <w:br/>
      </w:r>
      <w:r>
        <w:rPr>
          <w:lang w:val="en-US"/>
        </w:rPr>
        <w:br/>
        <w:t>B = 0</w:t>
      </w:r>
      <w:r w:rsidRPr="00CA105C">
        <w:rPr>
          <w:lang w:val="en-US"/>
        </w:rPr>
        <w:t>,04</w:t>
      </w:r>
      <w:r>
        <w:rPr>
          <w:lang w:val="en-US"/>
        </w:rPr>
        <w:t xml:space="preserve"> = (</w:t>
      </w:r>
      <w:r w:rsidRPr="002B6FA3">
        <w:rPr>
          <w:lang w:val="en-US"/>
        </w:rPr>
        <w:t>0,0000</w:t>
      </w:r>
      <w:r w:rsidRPr="008E126C">
        <w:rPr>
          <w:lang w:val="en-US"/>
        </w:rPr>
        <w:t>101000111101011100001010</w:t>
      </w:r>
      <w:r>
        <w:rPr>
          <w:lang w:val="en-US"/>
        </w:rPr>
        <w:t>)</w:t>
      </w:r>
      <w:r w:rsidRPr="00951681">
        <w:rPr>
          <w:vertAlign w:val="subscript"/>
          <w:lang w:val="en-US"/>
        </w:rPr>
        <w:t>2</w:t>
      </w:r>
      <w:r>
        <w:rPr>
          <w:lang w:val="en-US"/>
        </w:rPr>
        <w:t xml:space="preserve"> = (</w:t>
      </w:r>
      <w:r w:rsidR="00D40F90" w:rsidRPr="00D40F90">
        <w:rPr>
          <w:lang w:val="en-US"/>
        </w:rPr>
        <w:t>1</w:t>
      </w:r>
      <w:r w:rsidR="00D40F90">
        <w:rPr>
          <w:lang w:val="en-US"/>
        </w:rPr>
        <w:t>,</w:t>
      </w:r>
      <w:r w:rsidR="00D40F90" w:rsidRPr="00D40F90">
        <w:rPr>
          <w:lang w:val="en-US"/>
        </w:rPr>
        <w:t>010</w:t>
      </w:r>
      <w:r w:rsidR="00D40F90">
        <w:rPr>
          <w:lang w:val="en-US"/>
        </w:rPr>
        <w:t xml:space="preserve"> </w:t>
      </w:r>
      <w:r w:rsidR="00D40F90" w:rsidRPr="00D40F90">
        <w:rPr>
          <w:lang w:val="en-US"/>
        </w:rPr>
        <w:t>0011</w:t>
      </w:r>
      <w:r w:rsidR="00D40F90">
        <w:rPr>
          <w:lang w:val="en-US"/>
        </w:rPr>
        <w:t xml:space="preserve"> </w:t>
      </w:r>
      <w:r w:rsidR="00D40F90" w:rsidRPr="00D40F90">
        <w:rPr>
          <w:lang w:val="en-US"/>
        </w:rPr>
        <w:t>1101</w:t>
      </w:r>
      <w:r w:rsidR="00D40F90">
        <w:rPr>
          <w:lang w:val="en-US"/>
        </w:rPr>
        <w:t xml:space="preserve"> </w:t>
      </w:r>
      <w:r w:rsidR="00D40F90" w:rsidRPr="00D40F90">
        <w:rPr>
          <w:lang w:val="en-US"/>
        </w:rPr>
        <w:t>0111</w:t>
      </w:r>
      <w:r w:rsidR="00D40F90">
        <w:rPr>
          <w:lang w:val="en-US"/>
        </w:rPr>
        <w:t xml:space="preserve"> </w:t>
      </w:r>
      <w:r w:rsidR="00D40F90" w:rsidRPr="00D40F90">
        <w:rPr>
          <w:lang w:val="en-US"/>
        </w:rPr>
        <w:t>0000</w:t>
      </w:r>
      <w:r w:rsidR="00D40F90">
        <w:rPr>
          <w:lang w:val="en-US"/>
        </w:rPr>
        <w:t xml:space="preserve"> </w:t>
      </w:r>
      <w:r w:rsidR="00D40F90" w:rsidRPr="00D40F90">
        <w:rPr>
          <w:lang w:val="en-US"/>
        </w:rPr>
        <w:t>1010</w:t>
      </w:r>
      <w:r>
        <w:rPr>
          <w:lang w:val="en-US"/>
        </w:rPr>
        <w:t>)</w:t>
      </w:r>
      <w:r w:rsidRPr="00F911D1"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  <w:lang w:val="en-US"/>
        </w:rPr>
        <w:t>-</w:t>
      </w:r>
      <w:r w:rsidR="00D00D2B" w:rsidRPr="00D00D2B">
        <w:rPr>
          <w:vertAlign w:val="superscript"/>
          <w:lang w:val="en-US"/>
        </w:rPr>
        <w:t>5</w:t>
      </w:r>
      <w:r>
        <w:rPr>
          <w:lang w:val="en-US"/>
        </w:rPr>
        <w:br/>
      </w:r>
      <w:r>
        <w:t>Х</w:t>
      </w:r>
      <w:r w:rsidRPr="0020184E">
        <w:rPr>
          <w:vertAlign w:val="subscript"/>
          <w:lang w:val="en-US"/>
        </w:rPr>
        <w:t>B</w:t>
      </w:r>
      <w:r>
        <w:rPr>
          <w:lang w:val="en-US"/>
        </w:rPr>
        <w:t xml:space="preserve"> = P</w:t>
      </w:r>
      <w:r w:rsidRPr="0020184E">
        <w:rPr>
          <w:vertAlign w:val="subscript"/>
          <w:lang w:val="en-US"/>
        </w:rPr>
        <w:t>B</w:t>
      </w:r>
      <w:r>
        <w:rPr>
          <w:lang w:val="en-US"/>
        </w:rPr>
        <w:t xml:space="preserve"> + 12</w:t>
      </w:r>
      <w:r w:rsidR="00F44100">
        <w:rPr>
          <w:lang w:val="en-US"/>
        </w:rPr>
        <w:t>7</w:t>
      </w:r>
      <w:r>
        <w:rPr>
          <w:lang w:val="en-US"/>
        </w:rPr>
        <w:t xml:space="preserve"> = -</w:t>
      </w:r>
      <w:r w:rsidR="00D00D2B" w:rsidRPr="00D00D2B">
        <w:rPr>
          <w:lang w:val="en-US"/>
        </w:rPr>
        <w:t>5</w:t>
      </w:r>
      <w:r>
        <w:rPr>
          <w:lang w:val="en-US"/>
        </w:rPr>
        <w:t xml:space="preserve"> + 12</w:t>
      </w:r>
      <w:r w:rsidR="00D00D2B" w:rsidRPr="00D00D2B">
        <w:rPr>
          <w:lang w:val="en-US"/>
        </w:rPr>
        <w:t>7</w:t>
      </w:r>
      <w:r>
        <w:rPr>
          <w:lang w:val="en-US"/>
        </w:rPr>
        <w:t xml:space="preserve"> = (12</w:t>
      </w:r>
      <w:r w:rsidR="00D00D2B" w:rsidRPr="00D00D2B">
        <w:rPr>
          <w:lang w:val="en-US"/>
        </w:rPr>
        <w:t>2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FE22A2" w:rsidRPr="00FE22A2">
        <w:rPr>
          <w:lang w:val="en-US"/>
        </w:rPr>
        <w:t>01111010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br/>
        <w:t>B = 0|</w:t>
      </w:r>
      <w:r w:rsidR="00FE22A2" w:rsidRPr="00467F21">
        <w:rPr>
          <w:lang w:val="en-US"/>
        </w:rPr>
        <w:t>0</w:t>
      </w:r>
      <w:r w:rsidR="00FE22A2" w:rsidRPr="00FE22A2">
        <w:rPr>
          <w:lang w:val="en-US"/>
        </w:rPr>
        <w:t>1111010</w:t>
      </w:r>
      <w:r>
        <w:rPr>
          <w:lang w:val="en-US"/>
        </w:rPr>
        <w:t>|</w:t>
      </w:r>
      <w:r w:rsidR="00AA488B" w:rsidRPr="00AA488B">
        <w:rPr>
          <w:lang w:val="en-US"/>
        </w:rPr>
        <w:t>010 0011 1101 0111 0000 1010</w:t>
      </w:r>
    </w:p>
    <w:p w14:paraId="56042D7F" w14:textId="77777777" w:rsidR="001A0E8F" w:rsidRDefault="001A0E8F" w:rsidP="004E455B">
      <w:pPr>
        <w:rPr>
          <w:rStyle w:val="20"/>
        </w:rPr>
      </w:pPr>
      <w:bookmarkStart w:id="5" w:name="_Toc86263771"/>
    </w:p>
    <w:p w14:paraId="642309AE" w14:textId="77777777" w:rsidR="001A0E8F" w:rsidRDefault="001A0E8F" w:rsidP="004E455B">
      <w:pPr>
        <w:rPr>
          <w:rStyle w:val="20"/>
        </w:rPr>
      </w:pPr>
    </w:p>
    <w:p w14:paraId="73AA6CD7" w14:textId="77777777" w:rsidR="001A0E8F" w:rsidRDefault="001A0E8F" w:rsidP="004E455B">
      <w:pPr>
        <w:rPr>
          <w:rStyle w:val="20"/>
        </w:rPr>
      </w:pPr>
    </w:p>
    <w:p w14:paraId="65A6205C" w14:textId="77777777" w:rsidR="001A0E8F" w:rsidRDefault="001A0E8F" w:rsidP="004E455B">
      <w:pPr>
        <w:rPr>
          <w:rStyle w:val="20"/>
        </w:rPr>
      </w:pPr>
    </w:p>
    <w:p w14:paraId="412143AE" w14:textId="77777777" w:rsidR="001A0E8F" w:rsidRDefault="001A0E8F" w:rsidP="004E455B">
      <w:pPr>
        <w:rPr>
          <w:rStyle w:val="20"/>
        </w:rPr>
      </w:pPr>
    </w:p>
    <w:p w14:paraId="31B37319" w14:textId="31345EB0" w:rsidR="004E455B" w:rsidRPr="00866C79" w:rsidRDefault="004E455B" w:rsidP="00122D30">
      <w:pPr>
        <w:ind w:firstLine="720"/>
        <w:rPr>
          <w:rStyle w:val="20"/>
        </w:rPr>
      </w:pPr>
      <w:r w:rsidRPr="00B33189">
        <w:rPr>
          <w:rStyle w:val="20"/>
        </w:rPr>
        <w:lastRenderedPageBreak/>
        <w:t>Задание</w:t>
      </w:r>
      <w:r w:rsidRPr="004E455B">
        <w:rPr>
          <w:rStyle w:val="20"/>
        </w:rPr>
        <w:t xml:space="preserve"> №6</w:t>
      </w:r>
      <w:bookmarkEnd w:id="5"/>
      <w:r w:rsidRPr="00866C79">
        <w:rPr>
          <w:rStyle w:val="20"/>
        </w:rPr>
        <w:t>.</w:t>
      </w:r>
    </w:p>
    <w:p w14:paraId="4C53652A" w14:textId="77777777" w:rsidR="004E455B" w:rsidRPr="000F69C5" w:rsidRDefault="004E455B" w:rsidP="001023C0">
      <w:pPr>
        <w:ind w:left="720" w:hanging="720"/>
      </w:pPr>
      <w:r w:rsidRPr="000F69C5">
        <w:t>6.</w:t>
      </w:r>
      <w:r w:rsidRPr="000F69C5">
        <w:tab/>
      </w:r>
      <w:r w:rsidRPr="00CF1F41">
        <w:t xml:space="preserve">Найти значения чисел </w:t>
      </w:r>
      <w:r w:rsidRPr="00866C79">
        <w:rPr>
          <w:lang w:val="en-US"/>
        </w:rPr>
        <w:t>Y</w:t>
      </w:r>
      <w:r w:rsidRPr="00CF1F41">
        <w:t xml:space="preserve"> и </w:t>
      </w:r>
      <w:r w:rsidRPr="00866C79">
        <w:rPr>
          <w:lang w:val="en-US"/>
        </w:rPr>
        <w:t>Z</w:t>
      </w:r>
      <w:r w:rsidRPr="00CF1F41">
        <w:t xml:space="preserve"> по их заданным шестнадцатеричным представлениям </w:t>
      </w:r>
      <w:r w:rsidRPr="00866C79">
        <w:rPr>
          <w:lang w:val="en-US"/>
        </w:rPr>
        <w:t>R</w:t>
      </w:r>
      <w:r w:rsidRPr="00CF1F41">
        <w:t xml:space="preserve"> и </w:t>
      </w:r>
      <w:r w:rsidRPr="00866C79">
        <w:rPr>
          <w:lang w:val="en-US"/>
        </w:rPr>
        <w:t>S</w:t>
      </w:r>
      <w:r w:rsidRPr="00CF1F41">
        <w:t xml:space="preserve"> в форме с плавающей запятой в формате Ф1.</w:t>
      </w:r>
    </w:p>
    <w:p w14:paraId="76377051" w14:textId="36812B8F" w:rsidR="00F07E0E" w:rsidRPr="00370991" w:rsidRDefault="004E455B" w:rsidP="005B0D6C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Pr="00FA34D4">
        <w:rPr>
          <w:lang w:val="en-US"/>
        </w:rPr>
        <w:t xml:space="preserve"> = </w:t>
      </w:r>
      <w:r w:rsidR="001023C0" w:rsidRPr="00866C79">
        <w:rPr>
          <w:lang w:val="en-US"/>
        </w:rPr>
        <w:t>426A7000</w:t>
      </w:r>
      <w:r w:rsidR="00AA081C">
        <w:rPr>
          <w:vertAlign w:val="subscript"/>
          <w:lang w:val="en-US"/>
        </w:rPr>
        <w:t>16</w:t>
      </w:r>
      <w:r w:rsidR="00AA081C">
        <w:rPr>
          <w:lang w:val="en-US"/>
        </w:rPr>
        <w:t xml:space="preserve"> = </w:t>
      </w:r>
      <w:r w:rsidR="009F4D52">
        <w:rPr>
          <w:lang w:val="en-US"/>
        </w:rPr>
        <w:t>(</w:t>
      </w:r>
      <w:r w:rsidR="00E72C1B" w:rsidRPr="00A97BD4">
        <w:rPr>
          <w:lang w:val="en-US"/>
        </w:rPr>
        <w:t>0</w:t>
      </w:r>
      <w:r w:rsidR="000B14B4">
        <w:rPr>
          <w:lang w:val="en-US"/>
        </w:rPr>
        <w:t>|</w:t>
      </w:r>
      <w:r w:rsidR="00E72C1B" w:rsidRPr="00A97BD4">
        <w:rPr>
          <w:lang w:val="en-US"/>
        </w:rPr>
        <w:t>1</w:t>
      </w:r>
      <w:r w:rsidR="000B14B4" w:rsidRPr="000B14B4">
        <w:rPr>
          <w:lang w:val="en-US"/>
        </w:rPr>
        <w:t>000</w:t>
      </w:r>
      <w:r w:rsidR="00E72C1B" w:rsidRPr="00A97BD4">
        <w:rPr>
          <w:lang w:val="en-US"/>
        </w:rPr>
        <w:t>01</w:t>
      </w:r>
      <w:r w:rsidR="000B14B4" w:rsidRPr="000B14B4">
        <w:rPr>
          <w:lang w:val="en-US"/>
        </w:rPr>
        <w:t>0</w:t>
      </w:r>
      <w:r w:rsidR="000B14B4">
        <w:rPr>
          <w:lang w:val="en-US"/>
        </w:rPr>
        <w:t>|</w:t>
      </w:r>
      <w:r w:rsidR="006B709B">
        <w:rPr>
          <w:lang w:val="en-US"/>
        </w:rPr>
        <w:t>0</w:t>
      </w:r>
      <w:r w:rsidR="000B14B4" w:rsidRPr="000B14B4">
        <w:rPr>
          <w:lang w:val="en-US"/>
        </w:rPr>
        <w:t>110</w:t>
      </w:r>
      <w:r w:rsidR="006B709B">
        <w:rPr>
          <w:lang w:val="en-US"/>
        </w:rPr>
        <w:t xml:space="preserve"> </w:t>
      </w:r>
      <w:r w:rsidR="000B14B4" w:rsidRPr="000B14B4">
        <w:rPr>
          <w:lang w:val="en-US"/>
        </w:rPr>
        <w:t>1010</w:t>
      </w:r>
      <w:r w:rsidR="006B709B">
        <w:rPr>
          <w:lang w:val="en-US"/>
        </w:rPr>
        <w:t xml:space="preserve"> </w:t>
      </w:r>
      <w:r w:rsidR="000B14B4" w:rsidRPr="000B14B4">
        <w:rPr>
          <w:lang w:val="en-US"/>
        </w:rPr>
        <w:t>0111</w:t>
      </w:r>
      <w:r w:rsidR="006B709B">
        <w:rPr>
          <w:lang w:val="en-US"/>
        </w:rPr>
        <w:t xml:space="preserve"> </w:t>
      </w:r>
      <w:r w:rsidR="000B14B4" w:rsidRPr="000B14B4">
        <w:rPr>
          <w:lang w:val="en-US"/>
        </w:rPr>
        <w:t>0000</w:t>
      </w:r>
      <w:r w:rsidR="006B709B">
        <w:rPr>
          <w:lang w:val="en-US"/>
        </w:rPr>
        <w:t xml:space="preserve"> </w:t>
      </w:r>
      <w:r w:rsidR="000B14B4" w:rsidRPr="000B14B4">
        <w:rPr>
          <w:lang w:val="en-US"/>
        </w:rPr>
        <w:t>0000</w:t>
      </w:r>
      <w:r w:rsidR="006B709B">
        <w:rPr>
          <w:lang w:val="en-US"/>
        </w:rPr>
        <w:t xml:space="preserve"> </w:t>
      </w:r>
      <w:r w:rsidR="000B14B4" w:rsidRPr="000B14B4">
        <w:rPr>
          <w:lang w:val="en-US"/>
        </w:rPr>
        <w:t>0000</w:t>
      </w:r>
      <w:r w:rsidR="009F4D52">
        <w:rPr>
          <w:lang w:val="en-US"/>
        </w:rPr>
        <w:t>)</w:t>
      </w:r>
      <w:r w:rsidR="009F4D52">
        <w:rPr>
          <w:vertAlign w:val="subscript"/>
          <w:lang w:val="en-US"/>
        </w:rPr>
        <w:t>2</w:t>
      </w:r>
      <w:r w:rsidRPr="00FA34D4">
        <w:rPr>
          <w:i/>
          <w:lang w:val="en-US"/>
        </w:rPr>
        <w:br/>
      </w:r>
      <w:proofErr w:type="spellStart"/>
      <w:r w:rsidR="00BB1009">
        <w:rPr>
          <w:iCs/>
          <w:lang w:val="en-US"/>
        </w:rPr>
        <w:t>X</w:t>
      </w:r>
      <w:r w:rsidR="00BB1009">
        <w:rPr>
          <w:iCs/>
          <w:vertAlign w:val="subscript"/>
          <w:lang w:val="en-US"/>
        </w:rPr>
        <w:t>y</w:t>
      </w:r>
      <w:proofErr w:type="spellEnd"/>
      <w:r w:rsidR="00BB1009">
        <w:rPr>
          <w:iCs/>
          <w:lang w:val="en-US"/>
        </w:rPr>
        <w:t xml:space="preserve"> = (</w:t>
      </w:r>
      <w:r w:rsidR="00A97BD4" w:rsidRPr="00A97BD4">
        <w:rPr>
          <w:lang w:val="en-US"/>
        </w:rPr>
        <w:t>1</w:t>
      </w:r>
      <w:r w:rsidR="00A97BD4" w:rsidRPr="000B14B4">
        <w:rPr>
          <w:lang w:val="en-US"/>
        </w:rPr>
        <w:t>000</w:t>
      </w:r>
      <w:r w:rsidR="00A97BD4" w:rsidRPr="00A97BD4">
        <w:rPr>
          <w:lang w:val="en-US"/>
        </w:rPr>
        <w:t>01</w:t>
      </w:r>
      <w:r w:rsidR="00A97BD4" w:rsidRPr="000B14B4">
        <w:rPr>
          <w:lang w:val="en-US"/>
        </w:rPr>
        <w:t>0</w:t>
      </w:r>
      <w:r w:rsidR="00BB1009">
        <w:rPr>
          <w:lang w:val="en-US"/>
        </w:rPr>
        <w:t>)</w:t>
      </w:r>
      <w:r w:rsidR="00BB1009">
        <w:rPr>
          <w:vertAlign w:val="subscript"/>
          <w:lang w:val="en-US"/>
        </w:rPr>
        <w:t>2</w:t>
      </w:r>
      <w:r w:rsidR="00BB1009">
        <w:rPr>
          <w:lang w:val="en-US"/>
        </w:rPr>
        <w:t xml:space="preserve"> = </w:t>
      </w:r>
      <w:r w:rsidR="00A97BD4" w:rsidRPr="00A97BD4">
        <w:rPr>
          <w:lang w:val="en-US"/>
        </w:rPr>
        <w:t>6</w:t>
      </w:r>
      <w:r w:rsidR="00A97BD4" w:rsidRPr="00370991">
        <w:rPr>
          <w:lang w:val="en-US"/>
        </w:rPr>
        <w:t>6</w:t>
      </w:r>
    </w:p>
    <w:p w14:paraId="6709C224" w14:textId="6A4E24BB" w:rsidR="004059ED" w:rsidRPr="00370991" w:rsidRDefault="00633C27" w:rsidP="005B0D6C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– 64 = </w:t>
      </w:r>
      <w:r w:rsidR="00370991">
        <w:rPr>
          <w:lang w:val="en-US"/>
        </w:rPr>
        <w:t>66 – 64 = 2</w:t>
      </w:r>
    </w:p>
    <w:p w14:paraId="794A08A2" w14:textId="32F7727B" w:rsidR="006176B5" w:rsidRDefault="00B4453B" w:rsidP="005B0D6C">
      <w:pPr>
        <w:spacing w:after="0"/>
        <w:ind w:left="720"/>
        <w:rPr>
          <w:lang w:val="en-US"/>
        </w:rPr>
      </w:pPr>
      <w:r>
        <w:rPr>
          <w:lang w:val="en-US"/>
        </w:rPr>
        <w:t>Y = (0,</w:t>
      </w:r>
      <w:r w:rsidR="004F1A55" w:rsidRPr="004F1A55">
        <w:rPr>
          <w:lang w:val="en-US"/>
        </w:rPr>
        <w:t>6A7</w:t>
      </w:r>
      <w:r w:rsidR="004F1A55">
        <w:rPr>
          <w:lang w:val="en-US"/>
        </w:rPr>
        <w:t>)</w:t>
      </w:r>
      <w:r w:rsidR="006D0172" w:rsidRPr="00A97BD4">
        <w:rPr>
          <w:vertAlign w:val="subscript"/>
          <w:lang w:val="en-US"/>
        </w:rPr>
        <w:t>16</w:t>
      </w:r>
      <w:r w:rsidR="00110F1A">
        <w:rPr>
          <w:lang w:val="en-US"/>
        </w:rPr>
        <w:t xml:space="preserve"> * 16</w:t>
      </w:r>
      <w:r w:rsidR="004147DB">
        <w:rPr>
          <w:vertAlign w:val="superscript"/>
          <w:lang w:val="en-US"/>
        </w:rPr>
        <w:t>2</w:t>
      </w:r>
      <w:r w:rsidR="00110F1A">
        <w:rPr>
          <w:lang w:val="en-US"/>
        </w:rPr>
        <w:t xml:space="preserve"> = </w:t>
      </w:r>
      <w:r w:rsidR="00B84E37" w:rsidRPr="00B84E37">
        <w:rPr>
          <w:lang w:val="en-US"/>
        </w:rPr>
        <w:t>0</w:t>
      </w:r>
      <w:r w:rsidR="00B84E37">
        <w:rPr>
          <w:lang w:val="en-US"/>
        </w:rPr>
        <w:t>,</w:t>
      </w:r>
      <w:r w:rsidR="00B84E37" w:rsidRPr="00B84E37">
        <w:rPr>
          <w:lang w:val="en-US"/>
        </w:rPr>
        <w:t>415771484375</w:t>
      </w:r>
      <w:r w:rsidR="00B84E37">
        <w:rPr>
          <w:lang w:val="en-US"/>
        </w:rPr>
        <w:t xml:space="preserve"> * 16</w:t>
      </w:r>
      <w:r w:rsidR="007B177B">
        <w:rPr>
          <w:vertAlign w:val="superscript"/>
          <w:lang w:val="en-US"/>
        </w:rPr>
        <w:t>2</w:t>
      </w:r>
      <w:r w:rsidR="00347983">
        <w:rPr>
          <w:lang w:val="en-US"/>
        </w:rPr>
        <w:t xml:space="preserve"> = </w:t>
      </w:r>
      <w:r w:rsidR="00347983" w:rsidRPr="00347983">
        <w:rPr>
          <w:lang w:val="en-US"/>
        </w:rPr>
        <w:t>106</w:t>
      </w:r>
      <w:r w:rsidR="00E15EB7">
        <w:rPr>
          <w:lang w:val="en-US"/>
        </w:rPr>
        <w:t>,</w:t>
      </w:r>
      <w:r w:rsidR="00347983" w:rsidRPr="00347983">
        <w:rPr>
          <w:lang w:val="en-US"/>
        </w:rPr>
        <w:t>4375</w:t>
      </w:r>
      <w:r w:rsidR="0005419C">
        <w:rPr>
          <w:vertAlign w:val="subscript"/>
          <w:lang w:val="en-US"/>
        </w:rPr>
        <w:t>10</w:t>
      </w:r>
    </w:p>
    <w:p w14:paraId="59EF9500" w14:textId="77777777" w:rsidR="00104892" w:rsidRPr="006176B5" w:rsidRDefault="00104892" w:rsidP="00104892">
      <w:pPr>
        <w:ind w:left="720"/>
        <w:rPr>
          <w:lang w:val="en-US"/>
        </w:rPr>
      </w:pPr>
    </w:p>
    <w:p w14:paraId="00914DE8" w14:textId="6166745A" w:rsidR="004059ED" w:rsidRDefault="004059ED" w:rsidP="004059ED">
      <w:pPr>
        <w:spacing w:after="0"/>
        <w:ind w:left="720"/>
        <w:rPr>
          <w:lang w:val="en-US"/>
        </w:rPr>
      </w:pPr>
      <w:r w:rsidRPr="00866C79">
        <w:rPr>
          <w:lang w:val="en-US"/>
        </w:rPr>
        <w:t>S = BFB00000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CE27A2">
        <w:rPr>
          <w:lang w:val="en-US"/>
        </w:rPr>
        <w:t>1</w:t>
      </w:r>
      <w:r>
        <w:rPr>
          <w:lang w:val="en-US"/>
        </w:rPr>
        <w:t>|</w:t>
      </w:r>
      <w:r w:rsidRPr="00CE27A2">
        <w:rPr>
          <w:lang w:val="en-US"/>
        </w:rPr>
        <w:t>0111111</w:t>
      </w:r>
      <w:r>
        <w:rPr>
          <w:lang w:val="en-US"/>
        </w:rPr>
        <w:t>|</w:t>
      </w:r>
      <w:r w:rsidRPr="00CE27A2">
        <w:rPr>
          <w:lang w:val="en-US"/>
        </w:rPr>
        <w:t>1011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365CE95B" w14:textId="3C3B79C6" w:rsidR="004E455B" w:rsidRDefault="00F07E0E" w:rsidP="004059ED">
      <w:pPr>
        <w:spacing w:after="0"/>
        <w:ind w:left="720"/>
        <w:rPr>
          <w:iCs/>
          <w:vertAlign w:val="subscript"/>
          <w:lang w:val="en-US"/>
        </w:rPr>
      </w:pPr>
      <w:proofErr w:type="spellStart"/>
      <w:r>
        <w:rPr>
          <w:iCs/>
          <w:lang w:val="en-US"/>
        </w:rPr>
        <w:t>X</w:t>
      </w:r>
      <w:r w:rsidR="00CF1F41">
        <w:rPr>
          <w:iCs/>
          <w:vertAlign w:val="subscript"/>
          <w:lang w:val="en-US"/>
        </w:rPr>
        <w:t>z</w:t>
      </w:r>
      <w:proofErr w:type="spellEnd"/>
      <w:r>
        <w:rPr>
          <w:iCs/>
          <w:lang w:val="en-US"/>
        </w:rPr>
        <w:t xml:space="preserve"> = (</w:t>
      </w:r>
      <w:r w:rsidR="006176B5" w:rsidRPr="00CE27A2">
        <w:rPr>
          <w:lang w:val="en-US"/>
        </w:rPr>
        <w:t>0111111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396115">
        <w:rPr>
          <w:lang w:val="en-US"/>
        </w:rPr>
        <w:t>63</w:t>
      </w:r>
      <w:r w:rsidR="004E455B" w:rsidRPr="00633C27">
        <w:rPr>
          <w:iCs/>
          <w:lang w:val="en-US"/>
        </w:rPr>
        <w:br/>
      </w:r>
      <w:proofErr w:type="spellStart"/>
      <w:r w:rsidR="009261C2">
        <w:rPr>
          <w:lang w:val="en-US"/>
        </w:rPr>
        <w:t>P</w:t>
      </w:r>
      <w:r w:rsidR="00781FEA">
        <w:rPr>
          <w:vertAlign w:val="subscript"/>
          <w:lang w:val="en-US"/>
        </w:rPr>
        <w:t>z</w:t>
      </w:r>
      <w:proofErr w:type="spellEnd"/>
      <w:r w:rsidR="00BE68C5" w:rsidRPr="00633C27">
        <w:rPr>
          <w:vertAlign w:val="subscript"/>
          <w:lang w:val="en-US"/>
        </w:rPr>
        <w:t xml:space="preserve"> </w:t>
      </w:r>
      <w:r w:rsidR="00BE68C5" w:rsidRPr="00633C27">
        <w:rPr>
          <w:iCs/>
          <w:lang w:val="en-US"/>
        </w:rPr>
        <w:t xml:space="preserve">= </w:t>
      </w:r>
      <w:proofErr w:type="spellStart"/>
      <w:r w:rsidR="00BE68C5">
        <w:rPr>
          <w:iCs/>
          <w:lang w:val="en-US"/>
        </w:rPr>
        <w:t>X</w:t>
      </w:r>
      <w:r w:rsidR="00781FEA">
        <w:rPr>
          <w:iCs/>
          <w:vertAlign w:val="subscript"/>
          <w:lang w:val="en-US"/>
        </w:rPr>
        <w:t>z</w:t>
      </w:r>
      <w:proofErr w:type="spellEnd"/>
      <w:r w:rsidR="00BE68C5" w:rsidRPr="00633C27">
        <w:rPr>
          <w:iCs/>
          <w:lang w:val="en-US"/>
        </w:rPr>
        <w:t xml:space="preserve"> – 64 = </w:t>
      </w:r>
      <w:r w:rsidR="00396115">
        <w:rPr>
          <w:iCs/>
          <w:lang w:val="en-US"/>
        </w:rPr>
        <w:t>63</w:t>
      </w:r>
      <w:r w:rsidR="001B50C5" w:rsidRPr="00633C27">
        <w:rPr>
          <w:iCs/>
          <w:lang w:val="en-US"/>
        </w:rPr>
        <w:t xml:space="preserve"> </w:t>
      </w:r>
      <w:r w:rsidR="00396115">
        <w:rPr>
          <w:iCs/>
          <w:lang w:val="en-US"/>
        </w:rPr>
        <w:t>–</w:t>
      </w:r>
      <w:r w:rsidR="001B50C5" w:rsidRPr="00633C27">
        <w:rPr>
          <w:iCs/>
          <w:lang w:val="en-US"/>
        </w:rPr>
        <w:t xml:space="preserve"> 64</w:t>
      </w:r>
      <w:r w:rsidR="00396115">
        <w:rPr>
          <w:iCs/>
          <w:lang w:val="en-US"/>
        </w:rPr>
        <w:t xml:space="preserve"> = </w:t>
      </w:r>
      <w:r w:rsidR="00370991">
        <w:rPr>
          <w:iCs/>
          <w:lang w:val="en-US"/>
        </w:rPr>
        <w:t>-1</w:t>
      </w:r>
      <w:r w:rsidR="004E455B" w:rsidRPr="00633C27">
        <w:rPr>
          <w:iCs/>
          <w:lang w:val="en-US"/>
        </w:rPr>
        <w:br/>
      </w:r>
      <w:r w:rsidR="00781FEA">
        <w:rPr>
          <w:iCs/>
          <w:lang w:val="en-US"/>
        </w:rPr>
        <w:t>Z</w:t>
      </w:r>
      <w:r w:rsidR="004363D9" w:rsidRPr="00633C27">
        <w:rPr>
          <w:iCs/>
          <w:lang w:val="en-US"/>
        </w:rPr>
        <w:t xml:space="preserve"> = </w:t>
      </w:r>
      <w:r w:rsidR="00484C75">
        <w:rPr>
          <w:iCs/>
          <w:lang w:val="en-US"/>
        </w:rPr>
        <w:t>-</w:t>
      </w:r>
      <w:r w:rsidR="00902548">
        <w:rPr>
          <w:iCs/>
          <w:lang w:val="en-US"/>
        </w:rPr>
        <w:t>(</w:t>
      </w:r>
      <w:proofErr w:type="gramStart"/>
      <w:r w:rsidR="00902548">
        <w:rPr>
          <w:iCs/>
          <w:lang w:val="en-US"/>
        </w:rPr>
        <w:t>0,B</w:t>
      </w:r>
      <w:proofErr w:type="gramEnd"/>
      <w:r w:rsidR="00902548">
        <w:rPr>
          <w:iCs/>
          <w:lang w:val="en-US"/>
        </w:rPr>
        <w:t>)</w:t>
      </w:r>
      <w:r w:rsidR="00902548">
        <w:rPr>
          <w:iCs/>
          <w:vertAlign w:val="subscript"/>
          <w:lang w:val="en-US"/>
        </w:rPr>
        <w:t>16</w:t>
      </w:r>
      <w:r w:rsidR="00902548">
        <w:rPr>
          <w:iCs/>
          <w:lang w:val="en-US"/>
        </w:rPr>
        <w:t xml:space="preserve"> * 16</w:t>
      </w:r>
      <w:r w:rsidR="00902548">
        <w:rPr>
          <w:iCs/>
          <w:vertAlign w:val="superscript"/>
          <w:lang w:val="en-US"/>
        </w:rPr>
        <w:t>-1</w:t>
      </w:r>
      <w:r w:rsidR="00902548">
        <w:rPr>
          <w:iCs/>
          <w:lang w:val="en-US"/>
        </w:rPr>
        <w:t xml:space="preserve"> = </w:t>
      </w:r>
      <w:r w:rsidR="00484C75">
        <w:rPr>
          <w:iCs/>
          <w:lang w:val="en-US"/>
        </w:rPr>
        <w:t>-</w:t>
      </w:r>
      <w:r w:rsidR="000E706C" w:rsidRPr="000E706C">
        <w:rPr>
          <w:iCs/>
          <w:lang w:val="en-US"/>
        </w:rPr>
        <w:t>0</w:t>
      </w:r>
      <w:r w:rsidR="000E706C">
        <w:rPr>
          <w:iCs/>
          <w:lang w:val="en-US"/>
        </w:rPr>
        <w:t>,</w:t>
      </w:r>
      <w:r w:rsidR="000E706C" w:rsidRPr="000E706C">
        <w:rPr>
          <w:iCs/>
          <w:lang w:val="en-US"/>
        </w:rPr>
        <w:t>6875</w:t>
      </w:r>
      <w:r w:rsidR="000E706C">
        <w:rPr>
          <w:iCs/>
          <w:lang w:val="en-US"/>
        </w:rPr>
        <w:t xml:space="preserve"> * 16</w:t>
      </w:r>
      <w:r w:rsidR="000E706C">
        <w:rPr>
          <w:iCs/>
          <w:vertAlign w:val="superscript"/>
          <w:lang w:val="en-US"/>
        </w:rPr>
        <w:t>-1</w:t>
      </w:r>
      <w:r w:rsidR="00B71A07">
        <w:rPr>
          <w:iCs/>
          <w:lang w:val="en-US"/>
        </w:rPr>
        <w:t xml:space="preserve"> = </w:t>
      </w:r>
      <w:r w:rsidR="00484C75">
        <w:rPr>
          <w:iCs/>
          <w:lang w:val="en-US"/>
        </w:rPr>
        <w:t>-</w:t>
      </w:r>
      <w:r w:rsidR="006347C3" w:rsidRPr="006347C3">
        <w:rPr>
          <w:iCs/>
          <w:lang w:val="en-US"/>
        </w:rPr>
        <w:t>0</w:t>
      </w:r>
      <w:r w:rsidR="006347C3">
        <w:rPr>
          <w:iCs/>
          <w:lang w:val="en-US"/>
        </w:rPr>
        <w:t>,</w:t>
      </w:r>
      <w:r w:rsidR="006347C3" w:rsidRPr="006347C3">
        <w:rPr>
          <w:iCs/>
          <w:lang w:val="en-US"/>
        </w:rPr>
        <w:t>04296875</w:t>
      </w:r>
      <w:r w:rsidR="0005419C">
        <w:rPr>
          <w:iCs/>
          <w:vertAlign w:val="subscript"/>
          <w:lang w:val="en-US"/>
        </w:rPr>
        <w:t>10</w:t>
      </w:r>
    </w:p>
    <w:p w14:paraId="50BB71B4" w14:textId="77777777" w:rsidR="009E69C7" w:rsidRPr="0005419C" w:rsidRDefault="009E69C7" w:rsidP="004059ED">
      <w:pPr>
        <w:spacing w:after="0"/>
        <w:ind w:left="720"/>
        <w:rPr>
          <w:iCs/>
          <w:lang w:val="en-US"/>
        </w:rPr>
      </w:pPr>
    </w:p>
    <w:p w14:paraId="25710D85" w14:textId="51F97B53" w:rsidR="004E455B" w:rsidRPr="00902548" w:rsidRDefault="004E455B" w:rsidP="00CE5A07">
      <w:pPr>
        <w:ind w:firstLine="720"/>
        <w:rPr>
          <w:lang w:val="en-US"/>
        </w:rPr>
      </w:pPr>
      <w:bookmarkStart w:id="6" w:name="_Toc86263772"/>
      <w:r w:rsidRPr="00B33189">
        <w:rPr>
          <w:rStyle w:val="20"/>
        </w:rPr>
        <w:t>Задание</w:t>
      </w:r>
      <w:r w:rsidRPr="00902548">
        <w:rPr>
          <w:rStyle w:val="20"/>
          <w:lang w:val="en-US"/>
        </w:rPr>
        <w:t xml:space="preserve"> №7</w:t>
      </w:r>
      <w:bookmarkEnd w:id="6"/>
      <w:r w:rsidRPr="00902548">
        <w:rPr>
          <w:rStyle w:val="20"/>
          <w:lang w:val="en-US"/>
        </w:rPr>
        <w:t>.</w:t>
      </w:r>
    </w:p>
    <w:p w14:paraId="7D206966" w14:textId="4AE1B54C" w:rsidR="004E455B" w:rsidRDefault="004E455B" w:rsidP="00D57E1D">
      <w:pPr>
        <w:ind w:left="720" w:hanging="720"/>
      </w:pPr>
      <w:r w:rsidRPr="000F69C5">
        <w:t>7.</w:t>
      </w:r>
      <w:r w:rsidRPr="000F69C5">
        <w:tab/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34351EDD" w14:textId="0811CAE1" w:rsidR="00D3226B" w:rsidRPr="00D3226B" w:rsidRDefault="00CA796B" w:rsidP="0088294C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Pr="00FA34D4">
        <w:rPr>
          <w:lang w:val="en-US"/>
        </w:rPr>
        <w:t xml:space="preserve"> = </w:t>
      </w:r>
      <w:r w:rsidRPr="00866C79">
        <w:rPr>
          <w:lang w:val="en-US"/>
        </w:rPr>
        <w:t>426A7000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A97BD4">
        <w:rPr>
          <w:lang w:val="en-US"/>
        </w:rPr>
        <w:t>0</w:t>
      </w:r>
      <w:r>
        <w:rPr>
          <w:lang w:val="en-US"/>
        </w:rPr>
        <w:t>|</w:t>
      </w:r>
      <w:r w:rsidRPr="00A97BD4">
        <w:rPr>
          <w:lang w:val="en-US"/>
        </w:rPr>
        <w:t>1</w:t>
      </w:r>
      <w:r w:rsidRPr="000B14B4">
        <w:rPr>
          <w:lang w:val="en-US"/>
        </w:rPr>
        <w:t>000</w:t>
      </w:r>
      <w:r w:rsidRPr="00A97BD4">
        <w:rPr>
          <w:lang w:val="en-US"/>
        </w:rPr>
        <w:t>01</w:t>
      </w:r>
      <w:r w:rsidRPr="000B14B4">
        <w:rPr>
          <w:lang w:val="en-US"/>
        </w:rPr>
        <w:t>0</w:t>
      </w:r>
      <w:r>
        <w:rPr>
          <w:lang w:val="en-US"/>
        </w:rPr>
        <w:t>0</w:t>
      </w:r>
      <w:r w:rsidR="00A30445">
        <w:rPr>
          <w:lang w:val="en-US"/>
        </w:rPr>
        <w:t>|</w:t>
      </w:r>
      <w:r w:rsidRPr="000B14B4">
        <w:rPr>
          <w:lang w:val="en-US"/>
        </w:rPr>
        <w:t>110</w:t>
      </w:r>
      <w:r>
        <w:rPr>
          <w:lang w:val="en-US"/>
        </w:rPr>
        <w:t xml:space="preserve"> </w:t>
      </w:r>
      <w:r w:rsidRPr="000B14B4">
        <w:rPr>
          <w:lang w:val="en-US"/>
        </w:rPr>
        <w:t>1010</w:t>
      </w:r>
      <w:r>
        <w:rPr>
          <w:lang w:val="en-US"/>
        </w:rPr>
        <w:t xml:space="preserve"> </w:t>
      </w:r>
      <w:r w:rsidRPr="000B14B4">
        <w:rPr>
          <w:lang w:val="en-US"/>
        </w:rPr>
        <w:t>0111</w:t>
      </w:r>
      <w:r>
        <w:rPr>
          <w:lang w:val="en-US"/>
        </w:rPr>
        <w:t xml:space="preserve"> </w:t>
      </w:r>
      <w:r w:rsidRPr="000B14B4">
        <w:rPr>
          <w:lang w:val="en-US"/>
        </w:rPr>
        <w:t>0000</w:t>
      </w:r>
      <w:r>
        <w:rPr>
          <w:lang w:val="en-US"/>
        </w:rPr>
        <w:t xml:space="preserve"> </w:t>
      </w:r>
      <w:r w:rsidRPr="000B14B4">
        <w:rPr>
          <w:lang w:val="en-US"/>
        </w:rPr>
        <w:t>0000</w:t>
      </w:r>
      <w:r>
        <w:rPr>
          <w:lang w:val="en-US"/>
        </w:rPr>
        <w:t xml:space="preserve"> </w:t>
      </w:r>
      <w:r w:rsidRPr="000B14B4">
        <w:rPr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 w:rsidRPr="00FA34D4">
        <w:rPr>
          <w:i/>
          <w:lang w:val="en-US"/>
        </w:rPr>
        <w:br/>
      </w:r>
      <w:proofErr w:type="spellStart"/>
      <w:r>
        <w:rPr>
          <w:iCs/>
          <w:lang w:val="en-US"/>
        </w:rPr>
        <w:t>X</w:t>
      </w:r>
      <w:r w:rsidR="00E85EED">
        <w:rPr>
          <w:iCs/>
          <w:vertAlign w:val="subscript"/>
          <w:lang w:val="en-US"/>
        </w:rPr>
        <w:t>v</w:t>
      </w:r>
      <w:proofErr w:type="spellEnd"/>
      <w:r>
        <w:rPr>
          <w:iCs/>
          <w:lang w:val="en-US"/>
        </w:rPr>
        <w:t xml:space="preserve"> = (</w:t>
      </w:r>
      <w:r w:rsidR="009309D1" w:rsidRPr="00A97BD4">
        <w:rPr>
          <w:lang w:val="en-US"/>
        </w:rPr>
        <w:t>1</w:t>
      </w:r>
      <w:r w:rsidR="009309D1" w:rsidRPr="000B14B4">
        <w:rPr>
          <w:lang w:val="en-US"/>
        </w:rPr>
        <w:t>000</w:t>
      </w:r>
      <w:r w:rsidR="009309D1" w:rsidRPr="00A97BD4">
        <w:rPr>
          <w:lang w:val="en-US"/>
        </w:rPr>
        <w:t>01</w:t>
      </w:r>
      <w:r w:rsidR="009309D1" w:rsidRPr="000B14B4">
        <w:rPr>
          <w:lang w:val="en-US"/>
        </w:rPr>
        <w:t>0</w:t>
      </w:r>
      <w:r w:rsidR="009309D1">
        <w:rPr>
          <w:lang w:val="en-US"/>
        </w:rPr>
        <w:t>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0B345B" w:rsidRPr="000B345B">
        <w:rPr>
          <w:lang w:val="en-US"/>
        </w:rPr>
        <w:t>132</w:t>
      </w:r>
    </w:p>
    <w:p w14:paraId="00D8CD51" w14:textId="3290771A" w:rsidR="00CA796B" w:rsidRPr="00370991" w:rsidRDefault="00CA796B" w:rsidP="0088294C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P</w:t>
      </w:r>
      <w:r w:rsidR="00E85EED">
        <w:rPr>
          <w:vertAlign w:val="subscript"/>
          <w:lang w:val="en-US"/>
        </w:rPr>
        <w:t>v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X</w:t>
      </w:r>
      <w:r w:rsidR="00E85EED">
        <w:rPr>
          <w:vertAlign w:val="subscript"/>
          <w:lang w:val="en-US"/>
        </w:rPr>
        <w:t>v</w:t>
      </w:r>
      <w:proofErr w:type="spellEnd"/>
      <w:r>
        <w:rPr>
          <w:lang w:val="en-US"/>
        </w:rPr>
        <w:t xml:space="preserve"> – </w:t>
      </w:r>
      <w:r w:rsidR="00D3226B">
        <w:rPr>
          <w:lang w:val="en-US"/>
        </w:rPr>
        <w:t>128</w:t>
      </w:r>
      <w:r>
        <w:rPr>
          <w:lang w:val="en-US"/>
        </w:rPr>
        <w:t xml:space="preserve"> = </w:t>
      </w:r>
      <w:r w:rsidR="00D3226B">
        <w:rPr>
          <w:lang w:val="en-US"/>
        </w:rPr>
        <w:t>132</w:t>
      </w:r>
      <w:r>
        <w:rPr>
          <w:lang w:val="en-US"/>
        </w:rPr>
        <w:t xml:space="preserve"> – </w:t>
      </w:r>
      <w:r w:rsidR="00D3226B">
        <w:rPr>
          <w:lang w:val="en-US"/>
        </w:rPr>
        <w:t>128</w:t>
      </w:r>
      <w:r>
        <w:rPr>
          <w:lang w:val="en-US"/>
        </w:rPr>
        <w:t xml:space="preserve"> = </w:t>
      </w:r>
      <w:r w:rsidR="00D3226B">
        <w:rPr>
          <w:lang w:val="en-US"/>
        </w:rPr>
        <w:t>4</w:t>
      </w:r>
    </w:p>
    <w:p w14:paraId="18495E71" w14:textId="28FAD886" w:rsidR="00CA796B" w:rsidRDefault="00E85EED" w:rsidP="0088294C">
      <w:pPr>
        <w:spacing w:after="0"/>
        <w:ind w:left="720"/>
        <w:rPr>
          <w:lang w:val="en-US"/>
        </w:rPr>
      </w:pPr>
      <w:r>
        <w:rPr>
          <w:lang w:val="en-US"/>
        </w:rPr>
        <w:t>V</w:t>
      </w:r>
      <w:r w:rsidR="00CA796B">
        <w:rPr>
          <w:lang w:val="en-US"/>
        </w:rPr>
        <w:t xml:space="preserve"> = (0,</w:t>
      </w:r>
      <w:r w:rsidR="00D778E4" w:rsidRPr="00D778E4">
        <w:rPr>
          <w:lang w:val="en-US"/>
        </w:rPr>
        <w:t>6AE</w:t>
      </w:r>
      <w:r w:rsidR="00CA796B">
        <w:rPr>
          <w:lang w:val="en-US"/>
        </w:rPr>
        <w:t>)</w:t>
      </w:r>
      <w:r w:rsidR="00CA796B" w:rsidRPr="00A97BD4">
        <w:rPr>
          <w:vertAlign w:val="subscript"/>
          <w:lang w:val="en-US"/>
        </w:rPr>
        <w:t>16</w:t>
      </w:r>
      <w:r w:rsidR="00CA796B">
        <w:rPr>
          <w:lang w:val="en-US"/>
        </w:rPr>
        <w:t xml:space="preserve"> * </w:t>
      </w:r>
      <w:r w:rsidR="002E29DA">
        <w:rPr>
          <w:lang w:val="en-US"/>
        </w:rPr>
        <w:t>2</w:t>
      </w:r>
      <w:r w:rsidR="00E35B6B">
        <w:rPr>
          <w:vertAlign w:val="superscript"/>
          <w:lang w:val="en-US"/>
        </w:rPr>
        <w:t>4</w:t>
      </w:r>
      <w:r w:rsidR="00CA796B">
        <w:rPr>
          <w:lang w:val="en-US"/>
        </w:rPr>
        <w:t xml:space="preserve"> = </w:t>
      </w:r>
      <w:r w:rsidR="00025230">
        <w:rPr>
          <w:lang w:val="en-US"/>
        </w:rPr>
        <w:t>(</w:t>
      </w:r>
      <w:r w:rsidR="002E29DA">
        <w:rPr>
          <w:lang w:val="en-US"/>
        </w:rPr>
        <w:t>6,</w:t>
      </w:r>
      <w:r w:rsidR="00025230">
        <w:rPr>
          <w:lang w:val="en-US"/>
        </w:rPr>
        <w:t>6AE)</w:t>
      </w:r>
      <w:r w:rsidR="00025230">
        <w:rPr>
          <w:vertAlign w:val="subscript"/>
          <w:lang w:val="en-US"/>
        </w:rPr>
        <w:t>16</w:t>
      </w:r>
      <w:r w:rsidR="00CA796B">
        <w:rPr>
          <w:lang w:val="en-US"/>
        </w:rPr>
        <w:t xml:space="preserve"> = </w:t>
      </w:r>
      <w:r w:rsidR="00697AB8" w:rsidRPr="00697AB8">
        <w:rPr>
          <w:lang w:val="en-US"/>
        </w:rPr>
        <w:t>6</w:t>
      </w:r>
      <w:r w:rsidR="00697AB8">
        <w:rPr>
          <w:lang w:val="en-US"/>
        </w:rPr>
        <w:t>,</w:t>
      </w:r>
      <w:r w:rsidR="00697AB8" w:rsidRPr="00697AB8">
        <w:rPr>
          <w:lang w:val="en-US"/>
        </w:rPr>
        <w:t>41748</w:t>
      </w:r>
      <w:r w:rsidR="00697AB8" w:rsidRPr="00697AB8">
        <w:rPr>
          <w:lang w:val="en-US"/>
        </w:rPr>
        <w:t xml:space="preserve"> </w:t>
      </w:r>
      <w:r w:rsidR="00CA796B">
        <w:rPr>
          <w:vertAlign w:val="subscript"/>
          <w:lang w:val="en-US"/>
        </w:rPr>
        <w:t>10</w:t>
      </w:r>
    </w:p>
    <w:p w14:paraId="51B8C980" w14:textId="77777777" w:rsidR="00CA796B" w:rsidRPr="006176B5" w:rsidRDefault="00CA796B" w:rsidP="00CA796B">
      <w:pPr>
        <w:ind w:left="720"/>
        <w:rPr>
          <w:lang w:val="en-US"/>
        </w:rPr>
      </w:pPr>
    </w:p>
    <w:p w14:paraId="39171E89" w14:textId="1E6015C6" w:rsidR="00CA796B" w:rsidRDefault="00CA796B" w:rsidP="00CA796B">
      <w:pPr>
        <w:spacing w:after="0"/>
        <w:ind w:left="720"/>
        <w:rPr>
          <w:lang w:val="en-US"/>
        </w:rPr>
      </w:pPr>
      <w:r w:rsidRPr="00866C79">
        <w:rPr>
          <w:lang w:val="en-US"/>
        </w:rPr>
        <w:t>S</w:t>
      </w:r>
      <w:r w:rsidR="00676D92">
        <w:rPr>
          <w:lang w:val="en-US"/>
        </w:rPr>
        <w:t xml:space="preserve"> </w:t>
      </w:r>
      <w:r w:rsidRPr="00866C79">
        <w:rPr>
          <w:lang w:val="en-US"/>
        </w:rPr>
        <w:t>= BFB00000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CE27A2">
        <w:rPr>
          <w:lang w:val="en-US"/>
        </w:rPr>
        <w:t>1</w:t>
      </w:r>
      <w:r>
        <w:rPr>
          <w:lang w:val="en-US"/>
        </w:rPr>
        <w:t>|</w:t>
      </w:r>
      <w:r w:rsidRPr="00CE27A2">
        <w:rPr>
          <w:lang w:val="en-US"/>
        </w:rPr>
        <w:t>01111111</w:t>
      </w:r>
      <w:r w:rsidR="00A30445">
        <w:rPr>
          <w:lang w:val="en-US"/>
        </w:rPr>
        <w:t>|</w:t>
      </w:r>
      <w:r w:rsidRPr="00CE27A2">
        <w:rPr>
          <w:lang w:val="en-US"/>
        </w:rPr>
        <w:t>011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 xml:space="preserve"> </w:t>
      </w:r>
      <w:r w:rsidRPr="00CE27A2">
        <w:rPr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46FB46A2" w14:textId="6BBB2225" w:rsidR="00CA796B" w:rsidRPr="00B75DEA" w:rsidRDefault="00CA796B" w:rsidP="00CA796B">
      <w:pPr>
        <w:spacing w:after="0"/>
        <w:ind w:left="720"/>
        <w:rPr>
          <w:iCs/>
        </w:rPr>
      </w:pPr>
      <w:proofErr w:type="spellStart"/>
      <w:r>
        <w:rPr>
          <w:iCs/>
          <w:lang w:val="en-US"/>
        </w:rPr>
        <w:t>X</w:t>
      </w:r>
      <w:r w:rsidR="00CF7753">
        <w:rPr>
          <w:iCs/>
          <w:vertAlign w:val="subscript"/>
          <w:lang w:val="en-US"/>
        </w:rPr>
        <w:t>w</w:t>
      </w:r>
      <w:proofErr w:type="spellEnd"/>
      <w:r w:rsidRPr="00B75DEA">
        <w:rPr>
          <w:iCs/>
        </w:rPr>
        <w:t xml:space="preserve"> = (</w:t>
      </w:r>
      <w:r w:rsidRPr="00B75DEA">
        <w:t>0111111)</w:t>
      </w:r>
      <w:r w:rsidRPr="00B75DEA">
        <w:rPr>
          <w:vertAlign w:val="subscript"/>
        </w:rPr>
        <w:t>2</w:t>
      </w:r>
      <w:r w:rsidRPr="00B75DEA">
        <w:t xml:space="preserve"> = </w:t>
      </w:r>
      <w:r w:rsidR="00374B5F" w:rsidRPr="00B75DEA">
        <w:t>127</w:t>
      </w:r>
      <w:r w:rsidRPr="00B75DEA">
        <w:rPr>
          <w:iCs/>
        </w:rPr>
        <w:br/>
      </w:r>
      <w:r>
        <w:rPr>
          <w:lang w:val="en-US"/>
        </w:rPr>
        <w:t>P</w:t>
      </w:r>
      <w:r w:rsidR="00CF7753">
        <w:rPr>
          <w:vertAlign w:val="subscript"/>
          <w:lang w:val="en-US"/>
        </w:rPr>
        <w:t>w</w:t>
      </w:r>
      <w:r w:rsidRPr="00B75DEA">
        <w:rPr>
          <w:vertAlign w:val="subscript"/>
        </w:rPr>
        <w:t xml:space="preserve"> </w:t>
      </w:r>
      <w:r w:rsidRPr="00B75DEA">
        <w:rPr>
          <w:iCs/>
        </w:rPr>
        <w:t xml:space="preserve">= </w:t>
      </w:r>
      <w:proofErr w:type="spellStart"/>
      <w:r>
        <w:rPr>
          <w:iCs/>
          <w:lang w:val="en-US"/>
        </w:rPr>
        <w:t>X</w:t>
      </w:r>
      <w:r w:rsidR="00CF7753">
        <w:rPr>
          <w:iCs/>
          <w:vertAlign w:val="subscript"/>
          <w:lang w:val="en-US"/>
        </w:rPr>
        <w:t>w</w:t>
      </w:r>
      <w:proofErr w:type="spellEnd"/>
      <w:r w:rsidRPr="00B75DEA">
        <w:rPr>
          <w:iCs/>
        </w:rPr>
        <w:t xml:space="preserve"> –</w:t>
      </w:r>
      <w:r w:rsidR="00691386" w:rsidRPr="00B75DEA">
        <w:rPr>
          <w:iCs/>
        </w:rPr>
        <w:t xml:space="preserve"> 128</w:t>
      </w:r>
      <w:r w:rsidRPr="00B75DEA">
        <w:rPr>
          <w:iCs/>
        </w:rPr>
        <w:t xml:space="preserve"> = </w:t>
      </w:r>
      <w:r w:rsidR="00374B5F" w:rsidRPr="00B75DEA">
        <w:rPr>
          <w:iCs/>
        </w:rPr>
        <w:t>127</w:t>
      </w:r>
      <w:r w:rsidRPr="00B75DEA">
        <w:rPr>
          <w:iCs/>
        </w:rPr>
        <w:t xml:space="preserve"> – </w:t>
      </w:r>
      <w:r w:rsidR="00374B5F" w:rsidRPr="00B75DEA">
        <w:rPr>
          <w:iCs/>
        </w:rPr>
        <w:t xml:space="preserve">128 </w:t>
      </w:r>
      <w:r w:rsidRPr="00B75DEA">
        <w:rPr>
          <w:iCs/>
        </w:rPr>
        <w:t>= -1</w:t>
      </w:r>
      <w:r w:rsidRPr="00B75DEA">
        <w:rPr>
          <w:iCs/>
        </w:rPr>
        <w:br/>
      </w:r>
      <w:r w:rsidR="00CF7753">
        <w:rPr>
          <w:iCs/>
          <w:lang w:val="en-US"/>
        </w:rPr>
        <w:t>W</w:t>
      </w:r>
      <w:r w:rsidRPr="00B75DEA">
        <w:rPr>
          <w:iCs/>
        </w:rPr>
        <w:t xml:space="preserve"> = -(0,</w:t>
      </w:r>
      <w:r w:rsidR="006414E9" w:rsidRPr="00B75DEA">
        <w:rPr>
          <w:iCs/>
        </w:rPr>
        <w:t>6</w:t>
      </w:r>
      <w:r w:rsidRPr="00B75DEA">
        <w:rPr>
          <w:iCs/>
        </w:rPr>
        <w:t>)</w:t>
      </w:r>
      <w:r w:rsidRPr="00B75DEA">
        <w:rPr>
          <w:iCs/>
          <w:vertAlign w:val="subscript"/>
        </w:rPr>
        <w:t>16</w:t>
      </w:r>
      <w:r w:rsidRPr="00B75DEA">
        <w:rPr>
          <w:iCs/>
        </w:rPr>
        <w:t xml:space="preserve"> * </w:t>
      </w:r>
      <w:r w:rsidR="00A23E2F" w:rsidRPr="00B75DEA">
        <w:rPr>
          <w:iCs/>
        </w:rPr>
        <w:t>2</w:t>
      </w:r>
      <w:r w:rsidRPr="00B75DEA">
        <w:rPr>
          <w:iCs/>
          <w:vertAlign w:val="superscript"/>
        </w:rPr>
        <w:t>-1</w:t>
      </w:r>
      <w:r w:rsidRPr="00B75DEA">
        <w:rPr>
          <w:iCs/>
        </w:rPr>
        <w:t xml:space="preserve"> = -0,</w:t>
      </w:r>
      <w:r w:rsidR="00260510" w:rsidRPr="00B75DEA">
        <w:rPr>
          <w:iCs/>
        </w:rPr>
        <w:t>375</w:t>
      </w:r>
      <w:r w:rsidRPr="00B75DEA">
        <w:rPr>
          <w:iCs/>
        </w:rPr>
        <w:t xml:space="preserve"> * </w:t>
      </w:r>
      <w:r w:rsidR="00E03F3F" w:rsidRPr="00B75DEA">
        <w:rPr>
          <w:iCs/>
        </w:rPr>
        <w:t>2</w:t>
      </w:r>
      <w:r w:rsidRPr="00B75DEA">
        <w:rPr>
          <w:iCs/>
          <w:vertAlign w:val="superscript"/>
        </w:rPr>
        <w:t>-1</w:t>
      </w:r>
      <w:r w:rsidRPr="00B75DEA">
        <w:rPr>
          <w:iCs/>
        </w:rPr>
        <w:t xml:space="preserve"> = </w:t>
      </w:r>
      <w:r w:rsidR="00E03F3F" w:rsidRPr="00B75DEA">
        <w:rPr>
          <w:iCs/>
        </w:rPr>
        <w:t>-0,1875</w:t>
      </w:r>
      <w:r w:rsidR="007C1B47" w:rsidRPr="00B75DEA">
        <w:rPr>
          <w:iCs/>
          <w:vertAlign w:val="subscript"/>
        </w:rPr>
        <w:t>10</w:t>
      </w:r>
    </w:p>
    <w:p w14:paraId="4FF4FBC0" w14:textId="30D19F07" w:rsidR="00B95FF3" w:rsidRPr="00B75DEA" w:rsidRDefault="00B95FF3" w:rsidP="00D57E1D">
      <w:pPr>
        <w:ind w:left="720" w:hanging="720"/>
      </w:pPr>
    </w:p>
    <w:p w14:paraId="2B5B5E04" w14:textId="3BE826D4" w:rsidR="004E455B" w:rsidRPr="004E455B" w:rsidRDefault="004E455B" w:rsidP="00050995">
      <w:pPr>
        <w:ind w:firstLine="720"/>
      </w:pPr>
      <w:bookmarkStart w:id="7" w:name="_Toc86263773"/>
      <w:r w:rsidRPr="00B33189">
        <w:rPr>
          <w:rStyle w:val="20"/>
        </w:rPr>
        <w:t>Задание №</w:t>
      </w:r>
      <w:r>
        <w:rPr>
          <w:rStyle w:val="20"/>
        </w:rPr>
        <w:t>8</w:t>
      </w:r>
      <w:bookmarkEnd w:id="7"/>
      <w:r w:rsidRPr="00866C79">
        <w:rPr>
          <w:rStyle w:val="20"/>
        </w:rPr>
        <w:t>.</w:t>
      </w:r>
      <w:r w:rsidRPr="004E455B">
        <w:t xml:space="preserve"> </w:t>
      </w:r>
    </w:p>
    <w:p w14:paraId="6B3290F9" w14:textId="77777777" w:rsidR="004E455B" w:rsidRPr="002227CB" w:rsidRDefault="004E455B" w:rsidP="005D4466">
      <w:pPr>
        <w:ind w:left="720" w:hanging="720"/>
      </w:pPr>
      <w:r w:rsidRPr="002227CB">
        <w:t>8.</w:t>
      </w:r>
      <w:r w:rsidRPr="002227CB">
        <w:tab/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3BA62A01" w14:textId="46191F3C" w:rsidR="004427F5" w:rsidRPr="00C97A52" w:rsidRDefault="004427F5" w:rsidP="004427F5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Pr="00C97A52">
        <w:rPr>
          <w:lang w:val="en-US"/>
        </w:rPr>
        <w:t xml:space="preserve"> = 426</w:t>
      </w:r>
      <w:r w:rsidRPr="00866C79">
        <w:rPr>
          <w:lang w:val="en-US"/>
        </w:rPr>
        <w:t>A</w:t>
      </w:r>
      <w:r w:rsidRPr="00C97A52">
        <w:rPr>
          <w:lang w:val="en-US"/>
        </w:rPr>
        <w:t>7000</w:t>
      </w:r>
      <w:r w:rsidRPr="00C97A52">
        <w:rPr>
          <w:vertAlign w:val="subscript"/>
          <w:lang w:val="en-US"/>
        </w:rPr>
        <w:t>16</w:t>
      </w:r>
      <w:r w:rsidRPr="00C97A52">
        <w:rPr>
          <w:lang w:val="en-US"/>
        </w:rPr>
        <w:t xml:space="preserve"> = (0|10000100|110 1010 0111 0000 0000 0000)</w:t>
      </w:r>
      <w:r w:rsidRPr="00C97A52">
        <w:rPr>
          <w:vertAlign w:val="subscript"/>
          <w:lang w:val="en-US"/>
        </w:rPr>
        <w:t>2</w:t>
      </w:r>
      <w:r w:rsidRPr="00C97A52">
        <w:rPr>
          <w:i/>
          <w:lang w:val="en-US"/>
        </w:rPr>
        <w:br/>
      </w:r>
      <w:proofErr w:type="spellStart"/>
      <w:r>
        <w:rPr>
          <w:iCs/>
          <w:lang w:val="en-US"/>
        </w:rPr>
        <w:t>X</w:t>
      </w:r>
      <w:r w:rsidR="006B45DF">
        <w:rPr>
          <w:iCs/>
          <w:vertAlign w:val="subscript"/>
          <w:lang w:val="en-US"/>
        </w:rPr>
        <w:t>t</w:t>
      </w:r>
      <w:proofErr w:type="spellEnd"/>
      <w:r w:rsidRPr="00C97A52">
        <w:rPr>
          <w:iCs/>
          <w:lang w:val="en-US"/>
        </w:rPr>
        <w:t xml:space="preserve"> = (</w:t>
      </w:r>
      <w:r w:rsidR="00DE7908" w:rsidRPr="00C97A52">
        <w:rPr>
          <w:lang w:val="en-US"/>
        </w:rPr>
        <w:t>10000100</w:t>
      </w:r>
      <w:r w:rsidRPr="00C97A52">
        <w:rPr>
          <w:lang w:val="en-US"/>
        </w:rPr>
        <w:t>)</w:t>
      </w:r>
      <w:r w:rsidRPr="00C97A52">
        <w:rPr>
          <w:vertAlign w:val="subscript"/>
          <w:lang w:val="en-US"/>
        </w:rPr>
        <w:t>2</w:t>
      </w:r>
      <w:r w:rsidRPr="00C97A52">
        <w:rPr>
          <w:lang w:val="en-US"/>
        </w:rPr>
        <w:t xml:space="preserve"> = 132</w:t>
      </w:r>
    </w:p>
    <w:p w14:paraId="70A6480B" w14:textId="2D333724" w:rsidR="004427F5" w:rsidRPr="00691386" w:rsidRDefault="004427F5" w:rsidP="004427F5">
      <w:pPr>
        <w:spacing w:after="0"/>
        <w:ind w:left="720"/>
        <w:rPr>
          <w:lang w:val="en-US"/>
        </w:rPr>
      </w:pPr>
      <w:r>
        <w:rPr>
          <w:lang w:val="en-US"/>
        </w:rPr>
        <w:t>P</w:t>
      </w:r>
      <w:r w:rsidR="006B45DF">
        <w:rPr>
          <w:vertAlign w:val="subscript"/>
          <w:lang w:val="en-US"/>
        </w:rPr>
        <w:t>t</w:t>
      </w:r>
      <w:r w:rsidRPr="00C97A52">
        <w:rPr>
          <w:lang w:val="en-US"/>
        </w:rPr>
        <w:t xml:space="preserve"> = </w:t>
      </w:r>
      <w:proofErr w:type="spellStart"/>
      <w:r>
        <w:rPr>
          <w:lang w:val="en-US"/>
        </w:rPr>
        <w:t>X</w:t>
      </w:r>
      <w:r w:rsidR="006B45DF">
        <w:rPr>
          <w:vertAlign w:val="subscript"/>
          <w:lang w:val="en-US"/>
        </w:rPr>
        <w:t>t</w:t>
      </w:r>
      <w:proofErr w:type="spellEnd"/>
      <w:r w:rsidRPr="00C97A52">
        <w:rPr>
          <w:lang w:val="en-US"/>
        </w:rPr>
        <w:t xml:space="preserve"> – 12</w:t>
      </w:r>
      <w:r w:rsidR="00691386">
        <w:rPr>
          <w:lang w:val="en-US"/>
        </w:rPr>
        <w:t>7</w:t>
      </w:r>
      <w:r w:rsidRPr="00C97A52">
        <w:rPr>
          <w:lang w:val="en-US"/>
        </w:rPr>
        <w:t xml:space="preserve"> = 132 – 12</w:t>
      </w:r>
      <w:r w:rsidR="00691386">
        <w:rPr>
          <w:lang w:val="en-US"/>
        </w:rPr>
        <w:t>7</w:t>
      </w:r>
      <w:r w:rsidRPr="00C97A52">
        <w:rPr>
          <w:lang w:val="en-US"/>
        </w:rPr>
        <w:t xml:space="preserve"> = </w:t>
      </w:r>
      <w:r w:rsidR="00691386">
        <w:rPr>
          <w:lang w:val="en-US"/>
        </w:rPr>
        <w:t>5</w:t>
      </w:r>
    </w:p>
    <w:p w14:paraId="3626CC7A" w14:textId="71E895D5" w:rsidR="004427F5" w:rsidRPr="00941A10" w:rsidRDefault="006B45DF" w:rsidP="004427F5">
      <w:pPr>
        <w:spacing w:after="0"/>
        <w:ind w:left="720"/>
        <w:rPr>
          <w:lang w:val="en-US"/>
        </w:rPr>
      </w:pPr>
      <w:r>
        <w:rPr>
          <w:lang w:val="en-US"/>
        </w:rPr>
        <w:t>T</w:t>
      </w:r>
      <w:r w:rsidR="004427F5" w:rsidRPr="00C97A52">
        <w:rPr>
          <w:lang w:val="en-US"/>
        </w:rPr>
        <w:t xml:space="preserve"> = (</w:t>
      </w:r>
      <w:r w:rsidR="00C31D62">
        <w:rPr>
          <w:lang w:val="en-US"/>
        </w:rPr>
        <w:t>1</w:t>
      </w:r>
      <w:r w:rsidR="004427F5" w:rsidRPr="00C97A52">
        <w:rPr>
          <w:lang w:val="en-US"/>
        </w:rPr>
        <w:t>,</w:t>
      </w:r>
      <w:r w:rsidR="00C31D62" w:rsidRPr="00C31D62">
        <w:rPr>
          <w:lang w:val="en-US"/>
        </w:rPr>
        <w:t xml:space="preserve"> </w:t>
      </w:r>
      <w:r w:rsidR="00C31D62" w:rsidRPr="00C97A52">
        <w:rPr>
          <w:lang w:val="en-US"/>
        </w:rPr>
        <w:t>11010100111</w:t>
      </w:r>
      <w:r w:rsidR="004427F5" w:rsidRPr="00C97A52">
        <w:rPr>
          <w:lang w:val="en-US"/>
        </w:rPr>
        <w:t>)</w:t>
      </w:r>
      <w:r w:rsidR="00C31D62">
        <w:rPr>
          <w:vertAlign w:val="subscript"/>
          <w:lang w:val="en-US"/>
        </w:rPr>
        <w:t>2</w:t>
      </w:r>
      <w:r w:rsidR="004427F5" w:rsidRPr="00C97A52">
        <w:rPr>
          <w:lang w:val="en-US"/>
        </w:rPr>
        <w:t xml:space="preserve"> * </w:t>
      </w:r>
      <w:r w:rsidR="00C97A52">
        <w:rPr>
          <w:lang w:val="en-US"/>
        </w:rPr>
        <w:t>2</w:t>
      </w:r>
      <w:r w:rsidR="00C97A52">
        <w:rPr>
          <w:vertAlign w:val="superscript"/>
          <w:lang w:val="en-US"/>
        </w:rPr>
        <w:t>5</w:t>
      </w:r>
      <w:r w:rsidR="004427F5" w:rsidRPr="00C97A52">
        <w:rPr>
          <w:lang w:val="en-US"/>
        </w:rPr>
        <w:t xml:space="preserve"> = (</w:t>
      </w:r>
      <w:r w:rsidR="00FE6FD6">
        <w:rPr>
          <w:lang w:val="en-US"/>
        </w:rPr>
        <w:t>1</w:t>
      </w:r>
      <w:r w:rsidR="00FE6FD6" w:rsidRPr="00C97A52">
        <w:rPr>
          <w:lang w:val="en-US"/>
        </w:rPr>
        <w:t>11010</w:t>
      </w:r>
      <w:r w:rsidR="00FE6FD6">
        <w:rPr>
          <w:lang w:val="en-US"/>
        </w:rPr>
        <w:t>,</w:t>
      </w:r>
      <w:r w:rsidR="00FE6FD6" w:rsidRPr="00C97A52">
        <w:rPr>
          <w:lang w:val="en-US"/>
        </w:rPr>
        <w:t>100111</w:t>
      </w:r>
      <w:r w:rsidR="004427F5" w:rsidRPr="00C97A52">
        <w:rPr>
          <w:lang w:val="en-US"/>
        </w:rPr>
        <w:t>)</w:t>
      </w:r>
      <w:r w:rsidR="00FE6FD6">
        <w:rPr>
          <w:vertAlign w:val="subscript"/>
          <w:lang w:val="en-US"/>
        </w:rPr>
        <w:t>2</w:t>
      </w:r>
      <w:r w:rsidR="004427F5" w:rsidRPr="00C97A52">
        <w:rPr>
          <w:lang w:val="en-US"/>
        </w:rPr>
        <w:t xml:space="preserve"> = </w:t>
      </w:r>
      <w:r w:rsidR="00941A10" w:rsidRPr="00941A10">
        <w:rPr>
          <w:lang w:val="en-US"/>
        </w:rPr>
        <w:t>58</w:t>
      </w:r>
      <w:r w:rsidR="00941A10">
        <w:rPr>
          <w:lang w:val="en-US"/>
        </w:rPr>
        <w:t>,</w:t>
      </w:r>
      <w:r w:rsidR="00941A10" w:rsidRPr="00941A10">
        <w:rPr>
          <w:lang w:val="en-US"/>
        </w:rPr>
        <w:t>609375</w:t>
      </w:r>
      <w:r w:rsidR="00941A10">
        <w:rPr>
          <w:vertAlign w:val="subscript"/>
          <w:lang w:val="en-US"/>
        </w:rPr>
        <w:t>10</w:t>
      </w:r>
    </w:p>
    <w:p w14:paraId="097F2F2D" w14:textId="77777777" w:rsidR="004427F5" w:rsidRPr="00C97A52" w:rsidRDefault="004427F5" w:rsidP="004427F5">
      <w:pPr>
        <w:ind w:left="720"/>
        <w:rPr>
          <w:lang w:val="en-US"/>
        </w:rPr>
      </w:pPr>
    </w:p>
    <w:p w14:paraId="6F41966E" w14:textId="2942A356" w:rsidR="004427F5" w:rsidRPr="002E29DA" w:rsidRDefault="006B45DF" w:rsidP="004427F5">
      <w:pPr>
        <w:spacing w:after="0"/>
        <w:ind w:left="720"/>
      </w:pPr>
      <w:r>
        <w:rPr>
          <w:lang w:val="en-US"/>
        </w:rPr>
        <w:t>Q</w:t>
      </w:r>
      <w:r w:rsidR="004427F5" w:rsidRPr="002E29DA">
        <w:t xml:space="preserve"> = </w:t>
      </w:r>
      <w:r w:rsidR="004427F5" w:rsidRPr="00866C79">
        <w:rPr>
          <w:lang w:val="en-US"/>
        </w:rPr>
        <w:t>BFB</w:t>
      </w:r>
      <w:r w:rsidR="004427F5" w:rsidRPr="002E29DA">
        <w:t>00000</w:t>
      </w:r>
      <w:r w:rsidR="004427F5" w:rsidRPr="002E29DA">
        <w:rPr>
          <w:vertAlign w:val="subscript"/>
        </w:rPr>
        <w:t>16</w:t>
      </w:r>
      <w:r w:rsidR="004427F5" w:rsidRPr="002E29DA">
        <w:t xml:space="preserve"> = (1|01111111|011 0000 0000 0000 0000 0000)</w:t>
      </w:r>
      <w:r w:rsidR="004427F5" w:rsidRPr="002E29DA">
        <w:rPr>
          <w:vertAlign w:val="subscript"/>
        </w:rPr>
        <w:t>2</w:t>
      </w:r>
    </w:p>
    <w:p w14:paraId="06AE8E25" w14:textId="1E599E2D" w:rsidR="008B5B43" w:rsidRPr="00976FBD" w:rsidRDefault="004427F5" w:rsidP="00976FBD">
      <w:pPr>
        <w:spacing w:after="0"/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X</w:t>
      </w:r>
      <w:r w:rsidR="006B45DF">
        <w:rPr>
          <w:iCs/>
          <w:vertAlign w:val="subscript"/>
          <w:lang w:val="en-US"/>
        </w:rPr>
        <w:t>q</w:t>
      </w:r>
      <w:proofErr w:type="spellEnd"/>
      <w:r w:rsidRPr="002E29DA">
        <w:rPr>
          <w:iCs/>
        </w:rPr>
        <w:t xml:space="preserve"> = (</w:t>
      </w:r>
      <w:r w:rsidRPr="002E29DA">
        <w:t>0111111)</w:t>
      </w:r>
      <w:r w:rsidRPr="002E29DA">
        <w:rPr>
          <w:vertAlign w:val="subscript"/>
        </w:rPr>
        <w:t>2</w:t>
      </w:r>
      <w:r w:rsidRPr="002E29DA">
        <w:t xml:space="preserve"> = 127</w:t>
      </w:r>
      <w:r w:rsidRPr="002E29DA">
        <w:rPr>
          <w:iCs/>
        </w:rPr>
        <w:br/>
      </w:r>
      <w:proofErr w:type="spellStart"/>
      <w:r>
        <w:rPr>
          <w:lang w:val="en-US"/>
        </w:rPr>
        <w:t>P</w:t>
      </w:r>
      <w:r w:rsidR="006B45DF">
        <w:rPr>
          <w:vertAlign w:val="subscript"/>
          <w:lang w:val="en-US"/>
        </w:rPr>
        <w:t>q</w:t>
      </w:r>
      <w:proofErr w:type="spellEnd"/>
      <w:r w:rsidRPr="002E29DA">
        <w:rPr>
          <w:vertAlign w:val="subscript"/>
        </w:rPr>
        <w:t xml:space="preserve"> </w:t>
      </w:r>
      <w:r w:rsidRPr="002E29DA">
        <w:rPr>
          <w:iCs/>
        </w:rPr>
        <w:t xml:space="preserve">= </w:t>
      </w:r>
      <w:proofErr w:type="spellStart"/>
      <w:r>
        <w:rPr>
          <w:iCs/>
          <w:lang w:val="en-US"/>
        </w:rPr>
        <w:t>X</w:t>
      </w:r>
      <w:r w:rsidR="006B45DF">
        <w:rPr>
          <w:iCs/>
          <w:vertAlign w:val="subscript"/>
          <w:lang w:val="en-US"/>
        </w:rPr>
        <w:t>q</w:t>
      </w:r>
      <w:proofErr w:type="spellEnd"/>
      <w:r w:rsidRPr="002E29DA">
        <w:rPr>
          <w:iCs/>
        </w:rPr>
        <w:t xml:space="preserve"> – </w:t>
      </w:r>
      <w:r w:rsidR="00691386">
        <w:rPr>
          <w:iCs/>
          <w:lang w:val="en-US"/>
        </w:rPr>
        <w:t>127</w:t>
      </w:r>
      <w:r w:rsidRPr="002E29DA">
        <w:rPr>
          <w:iCs/>
        </w:rPr>
        <w:t xml:space="preserve"> = 127 – 12</w:t>
      </w:r>
      <w:r w:rsidR="00691386">
        <w:rPr>
          <w:iCs/>
          <w:lang w:val="en-US"/>
        </w:rPr>
        <w:t>7</w:t>
      </w:r>
      <w:r w:rsidRPr="002E29DA">
        <w:rPr>
          <w:iCs/>
        </w:rPr>
        <w:t xml:space="preserve"> = </w:t>
      </w:r>
      <w:r w:rsidR="00C97A52">
        <w:rPr>
          <w:iCs/>
          <w:lang w:val="en-US"/>
        </w:rPr>
        <w:t>0</w:t>
      </w:r>
      <w:r w:rsidRPr="002E29DA">
        <w:rPr>
          <w:iCs/>
        </w:rPr>
        <w:br/>
      </w:r>
      <w:r w:rsidR="006B45DF">
        <w:rPr>
          <w:iCs/>
          <w:lang w:val="en-US"/>
        </w:rPr>
        <w:t>Q</w:t>
      </w:r>
      <w:r w:rsidRPr="002E29DA">
        <w:rPr>
          <w:iCs/>
        </w:rPr>
        <w:t xml:space="preserve"> = -(</w:t>
      </w:r>
      <w:r w:rsidR="00C97A52">
        <w:rPr>
          <w:iCs/>
          <w:lang w:val="en-US"/>
        </w:rPr>
        <w:t>1,011</w:t>
      </w:r>
      <w:r w:rsidRPr="002E29DA">
        <w:rPr>
          <w:iCs/>
        </w:rPr>
        <w:t>)</w:t>
      </w:r>
      <w:r w:rsidR="00C97A52">
        <w:rPr>
          <w:iCs/>
          <w:vertAlign w:val="subscript"/>
          <w:lang w:val="en-US"/>
        </w:rPr>
        <w:t>2</w:t>
      </w:r>
      <w:r w:rsidRPr="002E29DA">
        <w:rPr>
          <w:iCs/>
        </w:rPr>
        <w:t xml:space="preserve"> * </w:t>
      </w:r>
      <w:r w:rsidR="00C97A52">
        <w:rPr>
          <w:iCs/>
          <w:lang w:val="en-US"/>
        </w:rPr>
        <w:t>2</w:t>
      </w:r>
      <w:r w:rsidR="00C97A52">
        <w:rPr>
          <w:iCs/>
          <w:vertAlign w:val="superscript"/>
          <w:lang w:val="en-US"/>
        </w:rPr>
        <w:t>0</w:t>
      </w:r>
      <w:r w:rsidRPr="002E29DA">
        <w:rPr>
          <w:iCs/>
        </w:rPr>
        <w:t xml:space="preserve"> = -</w:t>
      </w:r>
      <w:r w:rsidR="00446623">
        <w:rPr>
          <w:iCs/>
          <w:lang w:val="en-US"/>
        </w:rPr>
        <w:t>1</w:t>
      </w:r>
      <w:r w:rsidRPr="002E29DA">
        <w:rPr>
          <w:iCs/>
        </w:rPr>
        <w:t xml:space="preserve">,375 * </w:t>
      </w:r>
      <w:r w:rsidR="002443AF">
        <w:rPr>
          <w:iCs/>
          <w:lang w:val="en-US"/>
        </w:rPr>
        <w:t>2</w:t>
      </w:r>
      <w:r w:rsidR="002443AF">
        <w:rPr>
          <w:iCs/>
          <w:vertAlign w:val="superscript"/>
          <w:lang w:val="en-US"/>
        </w:rPr>
        <w:t>0</w:t>
      </w:r>
      <w:r w:rsidRPr="002E29DA">
        <w:rPr>
          <w:iCs/>
        </w:rPr>
        <w:t xml:space="preserve"> = </w:t>
      </w:r>
      <w:r w:rsidR="004D15FB" w:rsidRPr="002E29DA">
        <w:rPr>
          <w:iCs/>
        </w:rPr>
        <w:t>-</w:t>
      </w:r>
      <w:r w:rsidR="004D15FB">
        <w:rPr>
          <w:iCs/>
          <w:lang w:val="en-US"/>
        </w:rPr>
        <w:t>1</w:t>
      </w:r>
      <w:r w:rsidR="004D15FB" w:rsidRPr="002E29DA">
        <w:rPr>
          <w:iCs/>
        </w:rPr>
        <w:t>,375</w:t>
      </w:r>
      <w:r w:rsidR="00566C8B">
        <w:rPr>
          <w:iCs/>
          <w:vertAlign w:val="subscript"/>
          <w:lang w:val="en-US"/>
        </w:rPr>
        <w:t>10</w:t>
      </w:r>
    </w:p>
    <w:sectPr w:rsidR="008B5B43" w:rsidRPr="00976FBD" w:rsidSect="008F1FB3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DE90" w14:textId="77777777" w:rsidR="00F17834" w:rsidRDefault="00F17834" w:rsidP="00535759">
      <w:r>
        <w:separator/>
      </w:r>
    </w:p>
  </w:endnote>
  <w:endnote w:type="continuationSeparator" w:id="0">
    <w:p w14:paraId="6AECD60B" w14:textId="77777777" w:rsidR="00F17834" w:rsidRDefault="00F17834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46B5DE31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28F49B" wp14:editId="333CD140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4504D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928F49B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3F34504D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4A19E5E0" w14:textId="77777777" w:rsidR="00F21F0F" w:rsidRDefault="00A543FA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87DF" w14:textId="77777777" w:rsidR="0097761C" w:rsidRDefault="008F1FB3" w:rsidP="00F30134">
    <w:pPr>
      <w:pStyle w:val="a5"/>
      <w:jc w:val="center"/>
    </w:pPr>
    <w:r>
      <w:t>Санкт-Петербург</w:t>
    </w:r>
  </w:p>
  <w:p w14:paraId="57F61854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5A51" w14:textId="77777777" w:rsidR="00F17834" w:rsidRDefault="00F17834" w:rsidP="00535759">
      <w:r>
        <w:separator/>
      </w:r>
    </w:p>
  </w:footnote>
  <w:footnote w:type="continuationSeparator" w:id="0">
    <w:p w14:paraId="32242FC2" w14:textId="77777777" w:rsidR="00F17834" w:rsidRDefault="00F17834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67E5"/>
    <w:multiLevelType w:val="hybridMultilevel"/>
    <w:tmpl w:val="F34079A8"/>
    <w:lvl w:ilvl="0" w:tplc="6CAEE196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A96E4D"/>
    <w:multiLevelType w:val="hybridMultilevel"/>
    <w:tmpl w:val="1592D1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82663">
    <w:abstractNumId w:val="1"/>
  </w:num>
  <w:num w:numId="2" w16cid:durableId="210687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8"/>
    <w:rsid w:val="00007457"/>
    <w:rsid w:val="00012832"/>
    <w:rsid w:val="000246A7"/>
    <w:rsid w:val="00025230"/>
    <w:rsid w:val="000309BD"/>
    <w:rsid w:val="00033746"/>
    <w:rsid w:val="00040D39"/>
    <w:rsid w:val="00050636"/>
    <w:rsid w:val="00050995"/>
    <w:rsid w:val="0005419C"/>
    <w:rsid w:val="00057A8B"/>
    <w:rsid w:val="00060BBB"/>
    <w:rsid w:val="00064E59"/>
    <w:rsid w:val="00070118"/>
    <w:rsid w:val="00084218"/>
    <w:rsid w:val="0009456C"/>
    <w:rsid w:val="000A2003"/>
    <w:rsid w:val="000A36A3"/>
    <w:rsid w:val="000A6E4B"/>
    <w:rsid w:val="000B14B4"/>
    <w:rsid w:val="000B345B"/>
    <w:rsid w:val="000C019A"/>
    <w:rsid w:val="000C2E1C"/>
    <w:rsid w:val="000E0ED2"/>
    <w:rsid w:val="000E706C"/>
    <w:rsid w:val="001023C0"/>
    <w:rsid w:val="00102A60"/>
    <w:rsid w:val="00104892"/>
    <w:rsid w:val="00104D3E"/>
    <w:rsid w:val="00105007"/>
    <w:rsid w:val="00110F1A"/>
    <w:rsid w:val="00122D30"/>
    <w:rsid w:val="00133BE0"/>
    <w:rsid w:val="00137E51"/>
    <w:rsid w:val="001475EB"/>
    <w:rsid w:val="001709CA"/>
    <w:rsid w:val="00171A86"/>
    <w:rsid w:val="0018478F"/>
    <w:rsid w:val="00186D2F"/>
    <w:rsid w:val="001929A3"/>
    <w:rsid w:val="001A0E8F"/>
    <w:rsid w:val="001A7B20"/>
    <w:rsid w:val="001B50C5"/>
    <w:rsid w:val="001C6ED5"/>
    <w:rsid w:val="001D7DE8"/>
    <w:rsid w:val="001E442C"/>
    <w:rsid w:val="001F41A5"/>
    <w:rsid w:val="00203131"/>
    <w:rsid w:val="002039A0"/>
    <w:rsid w:val="00210EA3"/>
    <w:rsid w:val="00220C07"/>
    <w:rsid w:val="00220F8E"/>
    <w:rsid w:val="002443AF"/>
    <w:rsid w:val="00253DBF"/>
    <w:rsid w:val="00260510"/>
    <w:rsid w:val="00260948"/>
    <w:rsid w:val="0027797A"/>
    <w:rsid w:val="00291B0E"/>
    <w:rsid w:val="00293AA6"/>
    <w:rsid w:val="002948ED"/>
    <w:rsid w:val="002A3EE2"/>
    <w:rsid w:val="002B4D3B"/>
    <w:rsid w:val="002B6FA3"/>
    <w:rsid w:val="002D7A70"/>
    <w:rsid w:val="002E1BD0"/>
    <w:rsid w:val="002E1F6F"/>
    <w:rsid w:val="002E29DA"/>
    <w:rsid w:val="002E6B39"/>
    <w:rsid w:val="002E6C82"/>
    <w:rsid w:val="0030156F"/>
    <w:rsid w:val="003102E8"/>
    <w:rsid w:val="00314539"/>
    <w:rsid w:val="00325258"/>
    <w:rsid w:val="00325EFC"/>
    <w:rsid w:val="00327E93"/>
    <w:rsid w:val="00333157"/>
    <w:rsid w:val="00336BEB"/>
    <w:rsid w:val="00341F07"/>
    <w:rsid w:val="003475BC"/>
    <w:rsid w:val="00347983"/>
    <w:rsid w:val="003570FA"/>
    <w:rsid w:val="00367FA4"/>
    <w:rsid w:val="00370991"/>
    <w:rsid w:val="00373E0E"/>
    <w:rsid w:val="00374B5F"/>
    <w:rsid w:val="0038161E"/>
    <w:rsid w:val="00381E09"/>
    <w:rsid w:val="00385D83"/>
    <w:rsid w:val="00396115"/>
    <w:rsid w:val="003A4B7D"/>
    <w:rsid w:val="003C198E"/>
    <w:rsid w:val="003C1996"/>
    <w:rsid w:val="003E290E"/>
    <w:rsid w:val="004024E3"/>
    <w:rsid w:val="004059ED"/>
    <w:rsid w:val="00406897"/>
    <w:rsid w:val="004147DB"/>
    <w:rsid w:val="00415E39"/>
    <w:rsid w:val="0042099A"/>
    <w:rsid w:val="00424010"/>
    <w:rsid w:val="00426343"/>
    <w:rsid w:val="004341BD"/>
    <w:rsid w:val="00435B3A"/>
    <w:rsid w:val="004363D9"/>
    <w:rsid w:val="004427F5"/>
    <w:rsid w:val="00446623"/>
    <w:rsid w:val="00446E05"/>
    <w:rsid w:val="004504D3"/>
    <w:rsid w:val="00452A7B"/>
    <w:rsid w:val="00460703"/>
    <w:rsid w:val="00466595"/>
    <w:rsid w:val="00466B3B"/>
    <w:rsid w:val="00467F21"/>
    <w:rsid w:val="00484C75"/>
    <w:rsid w:val="00487DAA"/>
    <w:rsid w:val="00496092"/>
    <w:rsid w:val="004B1260"/>
    <w:rsid w:val="004B42C8"/>
    <w:rsid w:val="004B5B93"/>
    <w:rsid w:val="004C28FD"/>
    <w:rsid w:val="004D15FB"/>
    <w:rsid w:val="004D6104"/>
    <w:rsid w:val="004E104A"/>
    <w:rsid w:val="004E455B"/>
    <w:rsid w:val="004E50BB"/>
    <w:rsid w:val="004F1A55"/>
    <w:rsid w:val="00504FD7"/>
    <w:rsid w:val="00535759"/>
    <w:rsid w:val="00535937"/>
    <w:rsid w:val="005421CD"/>
    <w:rsid w:val="00560354"/>
    <w:rsid w:val="0056662B"/>
    <w:rsid w:val="00566C8B"/>
    <w:rsid w:val="005842C3"/>
    <w:rsid w:val="00597707"/>
    <w:rsid w:val="005A1CB5"/>
    <w:rsid w:val="005A2F38"/>
    <w:rsid w:val="005A72D4"/>
    <w:rsid w:val="005B04F5"/>
    <w:rsid w:val="005B0BF6"/>
    <w:rsid w:val="005B0D6C"/>
    <w:rsid w:val="005B1A3F"/>
    <w:rsid w:val="005B5787"/>
    <w:rsid w:val="005C7A8E"/>
    <w:rsid w:val="005C7FE7"/>
    <w:rsid w:val="005D4466"/>
    <w:rsid w:val="005E302F"/>
    <w:rsid w:val="005E3B27"/>
    <w:rsid w:val="005E4F62"/>
    <w:rsid w:val="005E6450"/>
    <w:rsid w:val="005F52AB"/>
    <w:rsid w:val="00601D9C"/>
    <w:rsid w:val="00602BFF"/>
    <w:rsid w:val="0060654F"/>
    <w:rsid w:val="00612928"/>
    <w:rsid w:val="006176B5"/>
    <w:rsid w:val="00624DA5"/>
    <w:rsid w:val="0063187D"/>
    <w:rsid w:val="00633C27"/>
    <w:rsid w:val="006347C3"/>
    <w:rsid w:val="0063765C"/>
    <w:rsid w:val="006414E9"/>
    <w:rsid w:val="00642B14"/>
    <w:rsid w:val="00643DB1"/>
    <w:rsid w:val="00646095"/>
    <w:rsid w:val="00655C33"/>
    <w:rsid w:val="00657E60"/>
    <w:rsid w:val="00663CDF"/>
    <w:rsid w:val="0066686D"/>
    <w:rsid w:val="00672686"/>
    <w:rsid w:val="00675F40"/>
    <w:rsid w:val="00676D92"/>
    <w:rsid w:val="00691386"/>
    <w:rsid w:val="00693EEB"/>
    <w:rsid w:val="00697AB8"/>
    <w:rsid w:val="006A01AD"/>
    <w:rsid w:val="006A095D"/>
    <w:rsid w:val="006A2DA6"/>
    <w:rsid w:val="006A5318"/>
    <w:rsid w:val="006A6A17"/>
    <w:rsid w:val="006B1D4A"/>
    <w:rsid w:val="006B45DF"/>
    <w:rsid w:val="006B709B"/>
    <w:rsid w:val="006C0316"/>
    <w:rsid w:val="006C4A14"/>
    <w:rsid w:val="006C6F46"/>
    <w:rsid w:val="006D001A"/>
    <w:rsid w:val="006D0172"/>
    <w:rsid w:val="006D7067"/>
    <w:rsid w:val="006F50B3"/>
    <w:rsid w:val="00715AFC"/>
    <w:rsid w:val="00722530"/>
    <w:rsid w:val="00722956"/>
    <w:rsid w:val="00724940"/>
    <w:rsid w:val="00742873"/>
    <w:rsid w:val="00745A4D"/>
    <w:rsid w:val="00760FAD"/>
    <w:rsid w:val="00781FEA"/>
    <w:rsid w:val="00792D4B"/>
    <w:rsid w:val="007942BF"/>
    <w:rsid w:val="00797404"/>
    <w:rsid w:val="007B177B"/>
    <w:rsid w:val="007B3A58"/>
    <w:rsid w:val="007B4096"/>
    <w:rsid w:val="007B4F6B"/>
    <w:rsid w:val="007C1B47"/>
    <w:rsid w:val="007D114F"/>
    <w:rsid w:val="007E2162"/>
    <w:rsid w:val="007E719C"/>
    <w:rsid w:val="007F31F8"/>
    <w:rsid w:val="008004F5"/>
    <w:rsid w:val="00811FC7"/>
    <w:rsid w:val="00815877"/>
    <w:rsid w:val="00816330"/>
    <w:rsid w:val="0082055C"/>
    <w:rsid w:val="008221B4"/>
    <w:rsid w:val="008400C2"/>
    <w:rsid w:val="00840557"/>
    <w:rsid w:val="0084797B"/>
    <w:rsid w:val="008575E3"/>
    <w:rsid w:val="00866C79"/>
    <w:rsid w:val="0087500F"/>
    <w:rsid w:val="00880FAA"/>
    <w:rsid w:val="0088294C"/>
    <w:rsid w:val="00885E6A"/>
    <w:rsid w:val="00895255"/>
    <w:rsid w:val="008968B8"/>
    <w:rsid w:val="00896BD4"/>
    <w:rsid w:val="008A3C5D"/>
    <w:rsid w:val="008B5B43"/>
    <w:rsid w:val="008C3F4B"/>
    <w:rsid w:val="008E126C"/>
    <w:rsid w:val="008E6FAD"/>
    <w:rsid w:val="008F1FB3"/>
    <w:rsid w:val="008F34F1"/>
    <w:rsid w:val="00901C34"/>
    <w:rsid w:val="00902548"/>
    <w:rsid w:val="00904BC3"/>
    <w:rsid w:val="0090649D"/>
    <w:rsid w:val="009108E8"/>
    <w:rsid w:val="009261C2"/>
    <w:rsid w:val="009309D1"/>
    <w:rsid w:val="009344CF"/>
    <w:rsid w:val="00941A10"/>
    <w:rsid w:val="00946273"/>
    <w:rsid w:val="00951681"/>
    <w:rsid w:val="00953B38"/>
    <w:rsid w:val="00954EB0"/>
    <w:rsid w:val="0097130C"/>
    <w:rsid w:val="00971668"/>
    <w:rsid w:val="00975B5F"/>
    <w:rsid w:val="00976D76"/>
    <w:rsid w:val="00976FBD"/>
    <w:rsid w:val="0097761C"/>
    <w:rsid w:val="00981976"/>
    <w:rsid w:val="00996BB1"/>
    <w:rsid w:val="009A4A33"/>
    <w:rsid w:val="009B35D3"/>
    <w:rsid w:val="009B3883"/>
    <w:rsid w:val="009C453C"/>
    <w:rsid w:val="009C5FEC"/>
    <w:rsid w:val="009E3F43"/>
    <w:rsid w:val="009E67AE"/>
    <w:rsid w:val="009E69C7"/>
    <w:rsid w:val="009F4D52"/>
    <w:rsid w:val="00A01F80"/>
    <w:rsid w:val="00A05210"/>
    <w:rsid w:val="00A16523"/>
    <w:rsid w:val="00A20150"/>
    <w:rsid w:val="00A239EA"/>
    <w:rsid w:val="00A23E2F"/>
    <w:rsid w:val="00A30445"/>
    <w:rsid w:val="00A321B2"/>
    <w:rsid w:val="00A5224F"/>
    <w:rsid w:val="00A543FA"/>
    <w:rsid w:val="00A736FF"/>
    <w:rsid w:val="00A74D89"/>
    <w:rsid w:val="00A83891"/>
    <w:rsid w:val="00A964FC"/>
    <w:rsid w:val="00A97BD4"/>
    <w:rsid w:val="00AA081C"/>
    <w:rsid w:val="00AA21C7"/>
    <w:rsid w:val="00AA488B"/>
    <w:rsid w:val="00AA6DA4"/>
    <w:rsid w:val="00AC6211"/>
    <w:rsid w:val="00AC66AF"/>
    <w:rsid w:val="00AE082E"/>
    <w:rsid w:val="00AE1400"/>
    <w:rsid w:val="00AE56A5"/>
    <w:rsid w:val="00AF22EB"/>
    <w:rsid w:val="00AF502E"/>
    <w:rsid w:val="00B122C0"/>
    <w:rsid w:val="00B12F22"/>
    <w:rsid w:val="00B22E9C"/>
    <w:rsid w:val="00B243F1"/>
    <w:rsid w:val="00B3256D"/>
    <w:rsid w:val="00B40DB5"/>
    <w:rsid w:val="00B440F8"/>
    <w:rsid w:val="00B4453B"/>
    <w:rsid w:val="00B44A36"/>
    <w:rsid w:val="00B46955"/>
    <w:rsid w:val="00B501A3"/>
    <w:rsid w:val="00B51BA7"/>
    <w:rsid w:val="00B5586F"/>
    <w:rsid w:val="00B6673C"/>
    <w:rsid w:val="00B71A07"/>
    <w:rsid w:val="00B71B34"/>
    <w:rsid w:val="00B73AAA"/>
    <w:rsid w:val="00B75DEA"/>
    <w:rsid w:val="00B84E37"/>
    <w:rsid w:val="00B9330A"/>
    <w:rsid w:val="00B95FF3"/>
    <w:rsid w:val="00BB1009"/>
    <w:rsid w:val="00BB22A1"/>
    <w:rsid w:val="00BB74CE"/>
    <w:rsid w:val="00BB7B77"/>
    <w:rsid w:val="00BC64BC"/>
    <w:rsid w:val="00BE1E7C"/>
    <w:rsid w:val="00BE68C5"/>
    <w:rsid w:val="00BF61D8"/>
    <w:rsid w:val="00C006B2"/>
    <w:rsid w:val="00C0412B"/>
    <w:rsid w:val="00C259F2"/>
    <w:rsid w:val="00C31D62"/>
    <w:rsid w:val="00C37162"/>
    <w:rsid w:val="00C430B9"/>
    <w:rsid w:val="00C4327D"/>
    <w:rsid w:val="00C43416"/>
    <w:rsid w:val="00C66C49"/>
    <w:rsid w:val="00C72982"/>
    <w:rsid w:val="00C805FA"/>
    <w:rsid w:val="00C86C9A"/>
    <w:rsid w:val="00C8780E"/>
    <w:rsid w:val="00C90AFF"/>
    <w:rsid w:val="00C97A52"/>
    <w:rsid w:val="00CA105C"/>
    <w:rsid w:val="00CA6A32"/>
    <w:rsid w:val="00CA796B"/>
    <w:rsid w:val="00CB02B6"/>
    <w:rsid w:val="00CD2713"/>
    <w:rsid w:val="00CE1DEB"/>
    <w:rsid w:val="00CE27A2"/>
    <w:rsid w:val="00CE46E6"/>
    <w:rsid w:val="00CE4EF7"/>
    <w:rsid w:val="00CE5A07"/>
    <w:rsid w:val="00CE76F7"/>
    <w:rsid w:val="00CE79DD"/>
    <w:rsid w:val="00CF1F41"/>
    <w:rsid w:val="00CF3BFB"/>
    <w:rsid w:val="00CF6B22"/>
    <w:rsid w:val="00CF7753"/>
    <w:rsid w:val="00D00D2B"/>
    <w:rsid w:val="00D04002"/>
    <w:rsid w:val="00D31105"/>
    <w:rsid w:val="00D3226B"/>
    <w:rsid w:val="00D32CE3"/>
    <w:rsid w:val="00D40F90"/>
    <w:rsid w:val="00D4320D"/>
    <w:rsid w:val="00D47042"/>
    <w:rsid w:val="00D53093"/>
    <w:rsid w:val="00D57E1D"/>
    <w:rsid w:val="00D62F4C"/>
    <w:rsid w:val="00D7036F"/>
    <w:rsid w:val="00D778E4"/>
    <w:rsid w:val="00D82C3A"/>
    <w:rsid w:val="00D92274"/>
    <w:rsid w:val="00D961B1"/>
    <w:rsid w:val="00DB5C00"/>
    <w:rsid w:val="00DC0DE3"/>
    <w:rsid w:val="00DD1D91"/>
    <w:rsid w:val="00DE3349"/>
    <w:rsid w:val="00DE7908"/>
    <w:rsid w:val="00E03F3F"/>
    <w:rsid w:val="00E07C7A"/>
    <w:rsid w:val="00E1400D"/>
    <w:rsid w:val="00E15EB7"/>
    <w:rsid w:val="00E2425A"/>
    <w:rsid w:val="00E26A4E"/>
    <w:rsid w:val="00E31BB4"/>
    <w:rsid w:val="00E35B6B"/>
    <w:rsid w:val="00E61541"/>
    <w:rsid w:val="00E61E85"/>
    <w:rsid w:val="00E63BC8"/>
    <w:rsid w:val="00E71576"/>
    <w:rsid w:val="00E72C1B"/>
    <w:rsid w:val="00E73F15"/>
    <w:rsid w:val="00E85EED"/>
    <w:rsid w:val="00E90026"/>
    <w:rsid w:val="00E91EFE"/>
    <w:rsid w:val="00E979DB"/>
    <w:rsid w:val="00EB0279"/>
    <w:rsid w:val="00EB1852"/>
    <w:rsid w:val="00EB7806"/>
    <w:rsid w:val="00EC1A32"/>
    <w:rsid w:val="00EC338D"/>
    <w:rsid w:val="00EC5915"/>
    <w:rsid w:val="00ED0226"/>
    <w:rsid w:val="00ED4DFA"/>
    <w:rsid w:val="00EE3A09"/>
    <w:rsid w:val="00EE424F"/>
    <w:rsid w:val="00F02A7E"/>
    <w:rsid w:val="00F07E0E"/>
    <w:rsid w:val="00F17834"/>
    <w:rsid w:val="00F215C7"/>
    <w:rsid w:val="00F21F0F"/>
    <w:rsid w:val="00F30134"/>
    <w:rsid w:val="00F409BA"/>
    <w:rsid w:val="00F44100"/>
    <w:rsid w:val="00F525E0"/>
    <w:rsid w:val="00F547D9"/>
    <w:rsid w:val="00F74B2A"/>
    <w:rsid w:val="00FB1EED"/>
    <w:rsid w:val="00FB6998"/>
    <w:rsid w:val="00FB6A8B"/>
    <w:rsid w:val="00FC4172"/>
    <w:rsid w:val="00FD02EC"/>
    <w:rsid w:val="00FE117A"/>
    <w:rsid w:val="00FE22A2"/>
    <w:rsid w:val="00FE3D77"/>
    <w:rsid w:val="00FE6FD6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59494"/>
  <w15:chartTrackingRefBased/>
  <w15:docId w15:val="{30C44FF2-8099-49EE-80FD-77ADC9D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137E51"/>
    <w:pPr>
      <w:spacing w:after="240"/>
    </w:pPr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137E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paragraph" w:styleId="af5">
    <w:name w:val="List Paragraph"/>
    <w:basedOn w:val="a"/>
    <w:uiPriority w:val="34"/>
    <w:qFormat/>
    <w:rsid w:val="0084797B"/>
    <w:pPr>
      <w:ind w:left="720"/>
      <w:contextualSpacing/>
    </w:pPr>
  </w:style>
  <w:style w:type="table" w:styleId="af6">
    <w:name w:val="Table Grid"/>
    <w:basedOn w:val="a1"/>
    <w:uiPriority w:val="39"/>
    <w:rsid w:val="00ED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574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269</cp:revision>
  <dcterms:created xsi:type="dcterms:W3CDTF">2022-12-12T09:33:00Z</dcterms:created>
  <dcterms:modified xsi:type="dcterms:W3CDTF">2022-12-14T17:57:00Z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